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9D7C0C" w14:textId="77777777" w:rsidR="00343E07" w:rsidRDefault="00343E07" w:rsidP="00FA34AC">
      <w:pPr>
        <w:pStyle w:val="BodyText"/>
      </w:pPr>
    </w:p>
    <w:p w14:paraId="4EACB38C" w14:textId="77777777" w:rsidR="00343E07" w:rsidRDefault="00710DD0" w:rsidP="00FA34AC">
      <w:pPr>
        <w:pStyle w:val="BodyText"/>
      </w:pPr>
      <w:r>
        <w:rPr>
          <w:noProof/>
        </w:rPr>
        <w:drawing>
          <wp:anchor distT="0" distB="0" distL="114300" distR="114300" simplePos="0" relativeHeight="251657728" behindDoc="0" locked="0" layoutInCell="1" allowOverlap="1" wp14:anchorId="2750B081" wp14:editId="14187C29">
            <wp:simplePos x="0" y="0"/>
            <wp:positionH relativeFrom="column">
              <wp:posOffset>3253740</wp:posOffset>
            </wp:positionH>
            <wp:positionV relativeFrom="paragraph">
              <wp:posOffset>85090</wp:posOffset>
            </wp:positionV>
            <wp:extent cx="2686050" cy="692438"/>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86050" cy="692438"/>
                    </a:xfrm>
                    <a:prstGeom prst="rect">
                      <a:avLst/>
                    </a:prstGeom>
                  </pic:spPr>
                </pic:pic>
              </a:graphicData>
            </a:graphic>
          </wp:anchor>
        </w:drawing>
      </w:r>
    </w:p>
    <w:p w14:paraId="5270DDDF" w14:textId="77777777" w:rsidR="00343E07" w:rsidRDefault="00343E07" w:rsidP="00FA34AC">
      <w:pPr>
        <w:pStyle w:val="BodyText"/>
      </w:pPr>
    </w:p>
    <w:p w14:paraId="4EFC8FF3" w14:textId="77777777" w:rsidR="00343E07" w:rsidRDefault="00343E07" w:rsidP="00FA34AC">
      <w:pPr>
        <w:pStyle w:val="BodyText"/>
      </w:pPr>
    </w:p>
    <w:p w14:paraId="4A2B323F" w14:textId="77777777" w:rsidR="00343E07" w:rsidRDefault="00343E07" w:rsidP="00FA34AC">
      <w:pPr>
        <w:pStyle w:val="BodyText"/>
      </w:pPr>
    </w:p>
    <w:p w14:paraId="763373F9" w14:textId="77777777" w:rsidR="00343E07" w:rsidRDefault="00343E07" w:rsidP="00FA34AC">
      <w:pPr>
        <w:pStyle w:val="BodyText"/>
      </w:pPr>
    </w:p>
    <w:p w14:paraId="2EF51689" w14:textId="77777777" w:rsidR="00343E07" w:rsidRDefault="00343E07" w:rsidP="00FA34AC">
      <w:pPr>
        <w:pStyle w:val="BodyText"/>
      </w:pPr>
    </w:p>
    <w:p w14:paraId="0B6E6203" w14:textId="77777777" w:rsidR="00343E07" w:rsidRPr="00343E07" w:rsidRDefault="00343E07" w:rsidP="00FA34AC">
      <w:pPr>
        <w:pStyle w:val="BodyText"/>
      </w:pPr>
    </w:p>
    <w:p w14:paraId="24B2B135" w14:textId="77777777" w:rsidR="00343E07" w:rsidRDefault="00343E07" w:rsidP="00FA34AC">
      <w:pPr>
        <w:pStyle w:val="BodyText"/>
      </w:pPr>
    </w:p>
    <w:p w14:paraId="764506DB" w14:textId="77777777" w:rsidR="00222DC3" w:rsidRPr="00114D08" w:rsidRDefault="00343E07" w:rsidP="00FA34AC">
      <w:pPr>
        <w:pStyle w:val="BodyText"/>
      </w:pPr>
      <w:r>
        <w:rPr>
          <w:noProof/>
        </w:rPr>
        <w:drawing>
          <wp:anchor distT="0" distB="0" distL="114300" distR="114300" simplePos="0" relativeHeight="251653632" behindDoc="0" locked="0" layoutInCell="1" allowOverlap="1" wp14:anchorId="7CF990EE" wp14:editId="0A5FE62C">
            <wp:simplePos x="0" y="0"/>
            <wp:positionH relativeFrom="column">
              <wp:posOffset>-1905</wp:posOffset>
            </wp:positionH>
            <wp:positionV relativeFrom="page">
              <wp:posOffset>1438275</wp:posOffset>
            </wp:positionV>
            <wp:extent cx="914400" cy="3238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AM_LOGO_gray_blue.eps"/>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14400" cy="32385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ook w:val="01E0" w:firstRow="1" w:lastRow="1" w:firstColumn="1" w:lastColumn="1" w:noHBand="0" w:noVBand="0"/>
      </w:tblPr>
      <w:tblGrid>
        <w:gridCol w:w="9357"/>
      </w:tblGrid>
      <w:tr w:rsidR="00867752" w:rsidRPr="00114D08" w14:paraId="2591656F" w14:textId="77777777" w:rsidTr="003A184A">
        <w:trPr>
          <w:trHeight w:val="1583"/>
        </w:trPr>
        <w:tc>
          <w:tcPr>
            <w:tcW w:w="9359" w:type="dxa"/>
          </w:tcPr>
          <w:p w14:paraId="51250023" w14:textId="178A8B43" w:rsidR="008B3B7F" w:rsidRPr="007F4104" w:rsidRDefault="002A45EB" w:rsidP="007F4104">
            <w:pPr>
              <w:pStyle w:val="CommentSubject"/>
            </w:pPr>
            <w:r>
              <w:fldChar w:fldCharType="begin"/>
            </w:r>
            <w:r>
              <w:instrText xml:space="preserve"> DOCPROPERTY  Subject  \* MERGEFORMAT </w:instrText>
            </w:r>
            <w:r>
              <w:fldChar w:fldCharType="separate"/>
            </w:r>
            <w:r w:rsidR="00E110C3">
              <w:t>VA-Hub User Guide</w:t>
            </w:r>
            <w:r>
              <w:fldChar w:fldCharType="end"/>
            </w:r>
          </w:p>
          <w:p w14:paraId="13830CDE" w14:textId="4B281801" w:rsidR="008B3B7F" w:rsidRPr="00114D08" w:rsidRDefault="002A45EB" w:rsidP="00343E07">
            <w:pPr>
              <w:pStyle w:val="Title"/>
              <w:framePr w:hSpace="0" w:wrap="auto" w:vAnchor="margin" w:yAlign="inline"/>
              <w:suppressOverlap w:val="0"/>
              <w:rPr>
                <w:rFonts w:ascii="Times New Roman" w:hAnsi="Times New Roman"/>
                <w:szCs w:val="44"/>
              </w:rPr>
            </w:pPr>
            <w:r>
              <w:fldChar w:fldCharType="begin"/>
            </w:r>
            <w:r>
              <w:instrText xml:space="preserve"> DOCPROPERTY  Title  \* MERGEFORMAT </w:instrText>
            </w:r>
            <w:r>
              <w:fldChar w:fldCharType="separate"/>
            </w:r>
            <w:r w:rsidR="00E110C3">
              <w:t>ACUITY</w:t>
            </w:r>
            <w:r>
              <w:fldChar w:fldCharType="end"/>
            </w:r>
          </w:p>
        </w:tc>
      </w:tr>
      <w:tr w:rsidR="007074E7" w:rsidRPr="00114D08" w14:paraId="0574C6BF" w14:textId="77777777" w:rsidTr="003A184A">
        <w:tc>
          <w:tcPr>
            <w:tcW w:w="9359" w:type="dxa"/>
          </w:tcPr>
          <w:p w14:paraId="55ED236C" w14:textId="77777777" w:rsidR="007074E7" w:rsidRDefault="007074E7" w:rsidP="007B6668">
            <w:pPr>
              <w:pStyle w:val="ProjectName"/>
            </w:pPr>
          </w:p>
        </w:tc>
      </w:tr>
    </w:tbl>
    <w:p w14:paraId="6BF93F10" w14:textId="77777777" w:rsidR="00A01F87" w:rsidRDefault="00A01F87" w:rsidP="00FA34AC">
      <w:pPr>
        <w:pStyle w:val="BodyText"/>
        <w:sectPr w:rsidR="00A01F87" w:rsidSect="00A01F87">
          <w:headerReference w:type="even" r:id="rId13"/>
          <w:headerReference w:type="default" r:id="rId14"/>
          <w:footerReference w:type="even" r:id="rId15"/>
          <w:footerReference w:type="default" r:id="rId16"/>
          <w:headerReference w:type="first" r:id="rId17"/>
          <w:footerReference w:type="first" r:id="rId18"/>
          <w:pgSz w:w="11909" w:h="16834" w:code="9"/>
          <w:pgMar w:top="1134" w:right="851" w:bottom="1134" w:left="1134" w:header="720" w:footer="720" w:gutter="567"/>
          <w:cols w:space="720"/>
          <w:titlePg/>
          <w:docGrid w:linePitch="272"/>
        </w:sectPr>
      </w:pPr>
    </w:p>
    <w:p w14:paraId="53F5330F" w14:textId="77777777" w:rsidR="00EC0172" w:rsidRPr="007C0785" w:rsidRDefault="00EC0172" w:rsidP="00FA34AC">
      <w:pPr>
        <w:pStyle w:val="BodyText"/>
      </w:pPr>
    </w:p>
    <w:tbl>
      <w:tblPr>
        <w:tblStyle w:val="TableEPAM"/>
        <w:tblW w:w="4888" w:type="pct"/>
        <w:tblInd w:w="108" w:type="dxa"/>
        <w:tblLook w:val="04A0" w:firstRow="1" w:lastRow="0" w:firstColumn="1" w:lastColumn="0" w:noHBand="0" w:noVBand="1"/>
      </w:tblPr>
      <w:tblGrid>
        <w:gridCol w:w="832"/>
        <w:gridCol w:w="8306"/>
      </w:tblGrid>
      <w:tr w:rsidR="00AF3313" w:rsidRPr="007C0785" w14:paraId="2FBD62CB" w14:textId="77777777" w:rsidTr="00673D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000" w:type="pct"/>
            <w:gridSpan w:val="2"/>
          </w:tcPr>
          <w:p w14:paraId="00B4B62C" w14:textId="77777777" w:rsidR="00004E50" w:rsidRPr="007C0785" w:rsidRDefault="00004E50" w:rsidP="002C5F65">
            <w:pPr>
              <w:rPr>
                <w:rFonts w:ascii="Trebuchet MS" w:hAnsi="Trebuchet MS"/>
              </w:rPr>
            </w:pPr>
            <w:r w:rsidRPr="007C0785">
              <w:rPr>
                <w:rFonts w:ascii="Trebuchet MS" w:hAnsi="Trebuchet MS"/>
              </w:rPr>
              <w:t>Related Artifacts</w:t>
            </w:r>
          </w:p>
        </w:tc>
      </w:tr>
      <w:tr w:rsidR="00D27C46" w:rsidRPr="007C0785" w14:paraId="0FB7D503" w14:textId="77777777" w:rsidTr="00673D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5" w:type="pct"/>
          </w:tcPr>
          <w:p w14:paraId="0F83D10E" w14:textId="77777777" w:rsidR="00004E50" w:rsidRPr="007C0785" w:rsidRDefault="00004E50" w:rsidP="002C5F65">
            <w:pPr>
              <w:rPr>
                <w:rFonts w:ascii="Trebuchet MS" w:hAnsi="Trebuchet MS"/>
              </w:rPr>
            </w:pPr>
            <w:r w:rsidRPr="007C0785">
              <w:rPr>
                <w:rFonts w:ascii="Trebuchet MS" w:hAnsi="Trebuchet MS"/>
              </w:rPr>
              <w:t>Ref.</w:t>
            </w:r>
          </w:p>
        </w:tc>
        <w:tc>
          <w:tcPr>
            <w:tcW w:w="4545" w:type="pct"/>
          </w:tcPr>
          <w:p w14:paraId="4EF7B3C1" w14:textId="77777777" w:rsidR="00004E50" w:rsidRPr="007C0785" w:rsidRDefault="00004E50" w:rsidP="002C5F65">
            <w:pPr>
              <w:ind w:left="-456"/>
              <w:cnfStyle w:val="100000000000" w:firstRow="1" w:lastRow="0" w:firstColumn="0" w:lastColumn="0" w:oddVBand="0" w:evenVBand="0" w:oddHBand="0" w:evenHBand="0" w:firstRowFirstColumn="0" w:firstRowLastColumn="0" w:lastRowFirstColumn="0" w:lastRowLastColumn="0"/>
              <w:rPr>
                <w:rFonts w:ascii="Trebuchet MS" w:hAnsi="Trebuchet MS"/>
              </w:rPr>
            </w:pPr>
            <w:r w:rsidRPr="007C0785">
              <w:rPr>
                <w:rFonts w:ascii="Trebuchet MS" w:hAnsi="Trebuchet MS"/>
              </w:rPr>
              <w:t>Name</w:t>
            </w:r>
          </w:p>
        </w:tc>
      </w:tr>
      <w:tr w:rsidR="00004E50" w:rsidRPr="007C0785" w14:paraId="73ADBF1B" w14:textId="77777777" w:rsidTr="0067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 w:type="pct"/>
          </w:tcPr>
          <w:p w14:paraId="1A738073" w14:textId="77777777" w:rsidR="00004E50" w:rsidRPr="007C0785" w:rsidRDefault="00004E50" w:rsidP="002C5F65">
            <w:pPr>
              <w:rPr>
                <w:rFonts w:ascii="Trebuchet MS" w:hAnsi="Trebuchet MS"/>
              </w:rPr>
            </w:pPr>
          </w:p>
        </w:tc>
        <w:tc>
          <w:tcPr>
            <w:tcW w:w="4545" w:type="pct"/>
          </w:tcPr>
          <w:p w14:paraId="5C1383A2" w14:textId="77777777" w:rsidR="00004E50" w:rsidRPr="007C0785" w:rsidRDefault="00004E50" w:rsidP="002C5F65">
            <w:pPr>
              <w:cnfStyle w:val="000000100000" w:firstRow="0" w:lastRow="0" w:firstColumn="0" w:lastColumn="0" w:oddVBand="0" w:evenVBand="0" w:oddHBand="1" w:evenHBand="0" w:firstRowFirstColumn="0" w:firstRowLastColumn="0" w:lastRowFirstColumn="0" w:lastRowLastColumn="0"/>
              <w:rPr>
                <w:rFonts w:ascii="Trebuchet MS" w:hAnsi="Trebuchet MS"/>
              </w:rPr>
            </w:pPr>
          </w:p>
        </w:tc>
      </w:tr>
      <w:tr w:rsidR="00D27C46" w:rsidRPr="007C0785" w14:paraId="497CFE14" w14:textId="77777777" w:rsidTr="00673D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 w:type="pct"/>
          </w:tcPr>
          <w:p w14:paraId="6B89662B" w14:textId="77777777" w:rsidR="00004E50" w:rsidRPr="007C0785" w:rsidRDefault="00004E50" w:rsidP="002C5F65"/>
        </w:tc>
        <w:tc>
          <w:tcPr>
            <w:tcW w:w="4545" w:type="pct"/>
          </w:tcPr>
          <w:p w14:paraId="1121671A" w14:textId="77777777" w:rsidR="00004E50" w:rsidRPr="007C0785" w:rsidRDefault="00004E50" w:rsidP="002C5F65">
            <w:pPr>
              <w:cnfStyle w:val="000000010000" w:firstRow="0" w:lastRow="0" w:firstColumn="0" w:lastColumn="0" w:oddVBand="0" w:evenVBand="0" w:oddHBand="0" w:evenHBand="1" w:firstRowFirstColumn="0" w:firstRowLastColumn="0" w:lastRowFirstColumn="0" w:lastRowLastColumn="0"/>
            </w:pPr>
          </w:p>
        </w:tc>
      </w:tr>
    </w:tbl>
    <w:p w14:paraId="5B2C107E" w14:textId="77777777" w:rsidR="00932D17" w:rsidRPr="007C0785" w:rsidRDefault="00932D17" w:rsidP="00FA34AC">
      <w:pPr>
        <w:pStyle w:val="BodyText"/>
      </w:pPr>
      <w:bookmarkStart w:id="0" w:name="_Toc456598587"/>
      <w:bookmarkStart w:id="1" w:name="_Toc456600918"/>
      <w:bookmarkStart w:id="2" w:name="_Toc2484421"/>
      <w:bookmarkStart w:id="3" w:name="_Toc4475558"/>
    </w:p>
    <w:tbl>
      <w:tblPr>
        <w:tblStyle w:val="TableEPAM"/>
        <w:tblW w:w="4888" w:type="pct"/>
        <w:tblInd w:w="108" w:type="dxa"/>
        <w:tblLook w:val="04A0" w:firstRow="1" w:lastRow="0" w:firstColumn="1" w:lastColumn="0" w:noHBand="0" w:noVBand="1"/>
      </w:tblPr>
      <w:tblGrid>
        <w:gridCol w:w="867"/>
        <w:gridCol w:w="8271"/>
      </w:tblGrid>
      <w:tr w:rsidR="00081986" w:rsidRPr="007C0785" w14:paraId="3AF23F65" w14:textId="77777777" w:rsidTr="00C636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48199B3" w14:textId="77777777" w:rsidR="00081986" w:rsidRPr="007C0785" w:rsidRDefault="00081986" w:rsidP="00C63610">
            <w:pPr>
              <w:rPr>
                <w:rFonts w:ascii="Trebuchet MS" w:hAnsi="Trebuchet MS"/>
              </w:rPr>
            </w:pPr>
            <w:r w:rsidRPr="007C0785">
              <w:rPr>
                <w:rFonts w:ascii="Trebuchet MS" w:hAnsi="Trebuchet MS"/>
              </w:rPr>
              <w:t>Abbreviations and Acronyms</w:t>
            </w:r>
          </w:p>
        </w:tc>
      </w:tr>
      <w:tr w:rsidR="00081986" w:rsidRPr="007C0785" w14:paraId="05819E40" w14:textId="77777777" w:rsidTr="000D52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tcPr>
          <w:p w14:paraId="7A76D796" w14:textId="49037D2F" w:rsidR="00081986" w:rsidRPr="007C0785" w:rsidRDefault="00D34EC2" w:rsidP="00C63610">
            <w:pPr>
              <w:rPr>
                <w:rFonts w:ascii="Trebuchet MS" w:hAnsi="Trebuchet MS"/>
              </w:rPr>
            </w:pPr>
            <w:r>
              <w:rPr>
                <w:rFonts w:ascii="Trebuchet MS" w:hAnsi="Trebuchet MS"/>
              </w:rPr>
              <w:t>ETL</w:t>
            </w:r>
          </w:p>
        </w:tc>
        <w:tc>
          <w:tcPr>
            <w:tcW w:w="4537" w:type="pct"/>
          </w:tcPr>
          <w:p w14:paraId="3C3983CA" w14:textId="07C28B22" w:rsidR="00081986" w:rsidRPr="007C0785" w:rsidRDefault="00D34EC2" w:rsidP="00C63610">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D34EC2">
              <w:rPr>
                <w:rFonts w:ascii="Trebuchet MS" w:hAnsi="Trebuchet MS"/>
              </w:rPr>
              <w:t>In computing, extract, transform, load (ETL) is the general procedure of copying data from one or more sources into a destination system which represents the data differently from the source(s) or in a different context than the source(s).</w:t>
            </w:r>
          </w:p>
        </w:tc>
      </w:tr>
      <w:tr w:rsidR="00081986" w:rsidRPr="007C0785" w14:paraId="05A911D5" w14:textId="77777777" w:rsidTr="000D52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tcPr>
          <w:p w14:paraId="58A0A3C3" w14:textId="299FDAD8" w:rsidR="00081986" w:rsidRPr="007C0785" w:rsidRDefault="00D34EC2" w:rsidP="00C63610">
            <w:r>
              <w:t>ECG</w:t>
            </w:r>
          </w:p>
        </w:tc>
        <w:tc>
          <w:tcPr>
            <w:tcW w:w="4537" w:type="pct"/>
          </w:tcPr>
          <w:p w14:paraId="25B7579E" w14:textId="706DB9A8" w:rsidR="00081986" w:rsidRPr="007C0785" w:rsidRDefault="00D34EC2" w:rsidP="00C63610">
            <w:pPr>
              <w:cnfStyle w:val="000000010000" w:firstRow="0" w:lastRow="0" w:firstColumn="0" w:lastColumn="0" w:oddVBand="0" w:evenVBand="0" w:oddHBand="0" w:evenHBand="1" w:firstRowFirstColumn="0" w:firstRowLastColumn="0" w:lastRowFirstColumn="0" w:lastRowLastColumn="0"/>
            </w:pPr>
            <w:r>
              <w:t>E</w:t>
            </w:r>
            <w:r w:rsidRPr="00D34EC2">
              <w:t>lectrocardiogram</w:t>
            </w:r>
          </w:p>
        </w:tc>
      </w:tr>
      <w:tr w:rsidR="00D34EC2" w:rsidRPr="007C0785" w14:paraId="5A34E354" w14:textId="77777777" w:rsidTr="000D52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tcPr>
          <w:p w14:paraId="784A5D91" w14:textId="78080442" w:rsidR="00D34EC2" w:rsidRPr="00D34EC2" w:rsidRDefault="00D34EC2" w:rsidP="00C63610">
            <w:pPr>
              <w:rPr>
                <w:rFonts w:ascii="Trebuchet MS" w:hAnsi="Trebuchet MS"/>
              </w:rPr>
            </w:pPr>
            <w:r>
              <w:rPr>
                <w:rFonts w:ascii="Trebuchet MS" w:hAnsi="Trebuchet MS"/>
              </w:rPr>
              <w:t>AE</w:t>
            </w:r>
          </w:p>
        </w:tc>
        <w:tc>
          <w:tcPr>
            <w:tcW w:w="4537" w:type="pct"/>
          </w:tcPr>
          <w:p w14:paraId="57F4823B" w14:textId="5AD9F699" w:rsidR="00D34EC2" w:rsidRPr="00D34EC2" w:rsidRDefault="00D34EC2" w:rsidP="00C63610">
            <w:pPr>
              <w:cnfStyle w:val="000000100000" w:firstRow="0" w:lastRow="0" w:firstColumn="0" w:lastColumn="0" w:oddVBand="0" w:evenVBand="0" w:oddHBand="1" w:evenHBand="0" w:firstRowFirstColumn="0" w:firstRowLastColumn="0" w:lastRowFirstColumn="0" w:lastRowLastColumn="0"/>
              <w:rPr>
                <w:rFonts w:ascii="Trebuchet MS" w:hAnsi="Trebuchet MS"/>
              </w:rPr>
            </w:pPr>
            <w:r>
              <w:rPr>
                <w:rFonts w:ascii="Trebuchet MS" w:hAnsi="Trebuchet MS"/>
              </w:rPr>
              <w:t>Adverse event</w:t>
            </w:r>
          </w:p>
        </w:tc>
      </w:tr>
      <w:tr w:rsidR="00D34EC2" w:rsidRPr="007C0785" w14:paraId="5290A829" w14:textId="77777777" w:rsidTr="000D52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tcPr>
          <w:p w14:paraId="34875C77" w14:textId="6F2DAF6C" w:rsidR="00D34EC2" w:rsidRDefault="00D34EC2" w:rsidP="00C63610">
            <w:r>
              <w:t>ctDNA</w:t>
            </w:r>
          </w:p>
        </w:tc>
        <w:tc>
          <w:tcPr>
            <w:tcW w:w="4537" w:type="pct"/>
          </w:tcPr>
          <w:p w14:paraId="47F30EEE" w14:textId="60BD40D4" w:rsidR="00D34EC2" w:rsidRDefault="00734A6B" w:rsidP="00C63610">
            <w:pPr>
              <w:cnfStyle w:val="000000010000" w:firstRow="0" w:lastRow="0" w:firstColumn="0" w:lastColumn="0" w:oddVBand="0" w:evenVBand="0" w:oddHBand="0" w:evenHBand="1" w:firstRowFirstColumn="0" w:firstRowLastColumn="0" w:lastRowFirstColumn="0" w:lastRowLastColumn="0"/>
            </w:pPr>
            <w:r>
              <w:t>C</w:t>
            </w:r>
            <w:r w:rsidRPr="00734A6B">
              <w:t>irculating tumor DNA</w:t>
            </w:r>
          </w:p>
        </w:tc>
      </w:tr>
      <w:tr w:rsidR="00D34EC2" w:rsidRPr="007C0785" w14:paraId="253420B7" w14:textId="77777777" w:rsidTr="000D52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tcPr>
          <w:p w14:paraId="33CCC958" w14:textId="72EC2B91" w:rsidR="00D34EC2" w:rsidRDefault="00D34EC2" w:rsidP="00C63610">
            <w:pPr>
              <w:rPr>
                <w:rFonts w:ascii="Trebuchet MS" w:hAnsi="Trebuchet MS"/>
              </w:rPr>
            </w:pPr>
            <w:r>
              <w:rPr>
                <w:rFonts w:ascii="Trebuchet MS" w:hAnsi="Trebuchet MS"/>
              </w:rPr>
              <w:t>ID or id</w:t>
            </w:r>
          </w:p>
        </w:tc>
        <w:tc>
          <w:tcPr>
            <w:tcW w:w="4537" w:type="pct"/>
          </w:tcPr>
          <w:p w14:paraId="525515DA" w14:textId="2BFED2BC" w:rsidR="00D34EC2" w:rsidRDefault="00D34EC2" w:rsidP="00C63610">
            <w:pPr>
              <w:cnfStyle w:val="000000100000" w:firstRow="0" w:lastRow="0" w:firstColumn="0" w:lastColumn="0" w:oddVBand="0" w:evenVBand="0" w:oddHBand="1" w:evenHBand="0" w:firstRowFirstColumn="0" w:firstRowLastColumn="0" w:lastRowFirstColumn="0" w:lastRowLastColumn="0"/>
              <w:rPr>
                <w:rFonts w:ascii="Trebuchet MS" w:hAnsi="Trebuchet MS"/>
              </w:rPr>
            </w:pPr>
            <w:r>
              <w:rPr>
                <w:rFonts w:ascii="Trebuchet MS" w:hAnsi="Trebuchet MS"/>
              </w:rPr>
              <w:t>Identification</w:t>
            </w:r>
          </w:p>
        </w:tc>
      </w:tr>
      <w:tr w:rsidR="00D34EC2" w:rsidRPr="007C0785" w14:paraId="4269BEB7" w14:textId="77777777" w:rsidTr="000D52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tcPr>
          <w:p w14:paraId="58A14618" w14:textId="2EF1CB1E" w:rsidR="00D34EC2" w:rsidRDefault="00D34EC2" w:rsidP="00C63610">
            <w:r>
              <w:t>PK</w:t>
            </w:r>
          </w:p>
        </w:tc>
        <w:tc>
          <w:tcPr>
            <w:tcW w:w="4537" w:type="pct"/>
          </w:tcPr>
          <w:p w14:paraId="3E0AE115" w14:textId="1933004C" w:rsidR="00D34EC2" w:rsidRDefault="00D34EC2" w:rsidP="00D34EC2">
            <w:pPr>
              <w:cnfStyle w:val="000000010000" w:firstRow="0" w:lastRow="0" w:firstColumn="0" w:lastColumn="0" w:oddVBand="0" w:evenVBand="0" w:oddHBand="0" w:evenHBand="1" w:firstRowFirstColumn="0" w:firstRowLastColumn="0" w:lastRowFirstColumn="0" w:lastRowLastColumn="0"/>
            </w:pPr>
            <w:r w:rsidRPr="00D34EC2">
              <w:t>Pharmaco</w:t>
            </w:r>
            <w:r>
              <w:t>k</w:t>
            </w:r>
            <w:r w:rsidRPr="00D34EC2">
              <w:t>inetic</w:t>
            </w:r>
          </w:p>
        </w:tc>
      </w:tr>
      <w:tr w:rsidR="00D34EC2" w:rsidRPr="007C0785" w14:paraId="6FAF99CC" w14:textId="77777777" w:rsidTr="000D52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tcPr>
          <w:p w14:paraId="57B06976" w14:textId="09E4F5C6" w:rsidR="00D34EC2" w:rsidRPr="00D34EC2" w:rsidRDefault="008E423F" w:rsidP="00C63610">
            <w:pPr>
              <w:rPr>
                <w:rFonts w:ascii="Trebuchet MS" w:hAnsi="Trebuchet MS"/>
              </w:rPr>
            </w:pPr>
            <w:r w:rsidRPr="008E423F">
              <w:rPr>
                <w:rFonts w:ascii="Trebuchet MS" w:hAnsi="Trebuchet MS"/>
              </w:rPr>
              <w:t>RECIST</w:t>
            </w:r>
          </w:p>
        </w:tc>
        <w:tc>
          <w:tcPr>
            <w:tcW w:w="4537" w:type="pct"/>
          </w:tcPr>
          <w:p w14:paraId="25CAC9E2" w14:textId="741E0A66" w:rsidR="00D34EC2" w:rsidRPr="00D34EC2" w:rsidRDefault="00734A6B" w:rsidP="00D34EC2">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734A6B">
              <w:rPr>
                <w:rFonts w:ascii="Trebuchet MS" w:hAnsi="Trebuchet MS"/>
              </w:rPr>
              <w:t>Response evaluation criteria in solid tumors</w:t>
            </w:r>
          </w:p>
        </w:tc>
      </w:tr>
      <w:tr w:rsidR="007821B4" w:rsidRPr="007C0785" w14:paraId="7192499C" w14:textId="77777777" w:rsidTr="000D52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tcPr>
          <w:p w14:paraId="23C1B385" w14:textId="6F3CB4A1" w:rsidR="007821B4" w:rsidRPr="007821B4" w:rsidRDefault="008E423F" w:rsidP="00C63610">
            <w:r>
              <w:t>PT</w:t>
            </w:r>
          </w:p>
        </w:tc>
        <w:tc>
          <w:tcPr>
            <w:tcW w:w="4537" w:type="pct"/>
          </w:tcPr>
          <w:p w14:paraId="5910B8E7" w14:textId="284C2BEF" w:rsidR="007821B4" w:rsidRPr="007821B4" w:rsidRDefault="000D52BD" w:rsidP="00D34EC2">
            <w:pPr>
              <w:cnfStyle w:val="000000010000" w:firstRow="0" w:lastRow="0" w:firstColumn="0" w:lastColumn="0" w:oddVBand="0" w:evenVBand="0" w:oddHBand="0" w:evenHBand="1" w:firstRowFirstColumn="0" w:firstRowLastColumn="0" w:lastRowFirstColumn="0" w:lastRowLastColumn="0"/>
            </w:pPr>
            <w:r>
              <w:t>P</w:t>
            </w:r>
            <w:r w:rsidRPr="000D52BD">
              <w:t>referred term</w:t>
            </w:r>
          </w:p>
        </w:tc>
      </w:tr>
      <w:tr w:rsidR="008E423F" w:rsidRPr="007C0785" w14:paraId="7667BF3B" w14:textId="77777777" w:rsidTr="000D52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tcPr>
          <w:p w14:paraId="4B82538E" w14:textId="49606437" w:rsidR="008E423F" w:rsidRPr="007821B4" w:rsidRDefault="008E423F" w:rsidP="00C63610">
            <w:pPr>
              <w:rPr>
                <w:rFonts w:ascii="Trebuchet MS" w:hAnsi="Trebuchet MS"/>
              </w:rPr>
            </w:pPr>
            <w:r w:rsidRPr="000D52BD">
              <w:rPr>
                <w:rFonts w:ascii="Trebuchet MS" w:hAnsi="Trebuchet MS"/>
              </w:rPr>
              <w:t>SAE</w:t>
            </w:r>
          </w:p>
        </w:tc>
        <w:tc>
          <w:tcPr>
            <w:tcW w:w="4537" w:type="pct"/>
          </w:tcPr>
          <w:p w14:paraId="61CC51B7" w14:textId="77351F32" w:rsidR="008E423F" w:rsidRPr="007821B4" w:rsidRDefault="008E423F" w:rsidP="00D34EC2">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D52BD">
              <w:rPr>
                <w:rFonts w:ascii="Trebuchet MS" w:hAnsi="Trebuchet MS"/>
              </w:rPr>
              <w:t>Serious a</w:t>
            </w:r>
            <w:r>
              <w:rPr>
                <w:rFonts w:ascii="Trebuchet MS" w:hAnsi="Trebuchet MS"/>
              </w:rPr>
              <w:t>dverse event</w:t>
            </w:r>
          </w:p>
        </w:tc>
      </w:tr>
      <w:tr w:rsidR="008E423F" w:rsidRPr="007C0785" w14:paraId="05D1E89B" w14:textId="77777777" w:rsidTr="000D52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tcPr>
          <w:p w14:paraId="045D7742" w14:textId="0192B59D" w:rsidR="008E423F" w:rsidRPr="008E423F" w:rsidRDefault="008E423F" w:rsidP="00C63610">
            <w:r>
              <w:t>CI</w:t>
            </w:r>
          </w:p>
        </w:tc>
        <w:tc>
          <w:tcPr>
            <w:tcW w:w="4537" w:type="pct"/>
          </w:tcPr>
          <w:p w14:paraId="10B4DEBE" w14:textId="397E0A7E" w:rsidR="008E423F" w:rsidRPr="007821B4" w:rsidRDefault="008E423F" w:rsidP="00D34EC2">
            <w:pPr>
              <w:cnfStyle w:val="000000010000" w:firstRow="0" w:lastRow="0" w:firstColumn="0" w:lastColumn="0" w:oddVBand="0" w:evenVBand="0" w:oddHBand="0" w:evenHBand="1" w:firstRowFirstColumn="0" w:firstRowLastColumn="0" w:lastRowFirstColumn="0" w:lastRowLastColumn="0"/>
            </w:pPr>
            <w:r w:rsidRPr="008E423F">
              <w:t>Cardiac Ischemic</w:t>
            </w:r>
          </w:p>
        </w:tc>
      </w:tr>
      <w:tr w:rsidR="008E423F" w:rsidRPr="007C0785" w14:paraId="71A0153C" w14:textId="77777777" w:rsidTr="000D52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tcPr>
          <w:p w14:paraId="246A1E93" w14:textId="54ECABC8" w:rsidR="008E423F" w:rsidRDefault="008E423F" w:rsidP="00C63610">
            <w:pPr>
              <w:rPr>
                <w:rFonts w:ascii="Trebuchet MS" w:hAnsi="Trebuchet MS"/>
              </w:rPr>
            </w:pPr>
            <w:r w:rsidRPr="000D52BD">
              <w:rPr>
                <w:rFonts w:ascii="Trebuchet MS" w:hAnsi="Trebuchet MS"/>
              </w:rPr>
              <w:t>CVOT</w:t>
            </w:r>
          </w:p>
        </w:tc>
        <w:tc>
          <w:tcPr>
            <w:tcW w:w="4537" w:type="pct"/>
          </w:tcPr>
          <w:p w14:paraId="1623AC92" w14:textId="55C9B7A1" w:rsidR="008E423F" w:rsidRPr="008E423F" w:rsidRDefault="008E423F" w:rsidP="00D34EC2">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D52BD">
              <w:rPr>
                <w:rFonts w:ascii="Trebuchet MS" w:hAnsi="Trebuchet MS"/>
              </w:rPr>
              <w:t>Cardiovascular Outcome Trial</w:t>
            </w:r>
          </w:p>
        </w:tc>
      </w:tr>
      <w:tr w:rsidR="008E423F" w:rsidRPr="007C0785" w14:paraId="034A115C" w14:textId="77777777" w:rsidTr="000D52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tcPr>
          <w:p w14:paraId="1CAA64BE" w14:textId="55212F2E" w:rsidR="008E423F" w:rsidRDefault="00C26F46" w:rsidP="00C63610">
            <w:r>
              <w:t>Conmed</w:t>
            </w:r>
          </w:p>
        </w:tc>
        <w:tc>
          <w:tcPr>
            <w:tcW w:w="4537" w:type="pct"/>
          </w:tcPr>
          <w:p w14:paraId="4FE79B9F" w14:textId="4D7CEBFB" w:rsidR="008E423F" w:rsidRPr="008E423F" w:rsidRDefault="00C26F46" w:rsidP="00D34EC2">
            <w:pPr>
              <w:cnfStyle w:val="000000010000" w:firstRow="0" w:lastRow="0" w:firstColumn="0" w:lastColumn="0" w:oddVBand="0" w:evenVBand="0" w:oddHBand="0" w:evenHBand="1" w:firstRowFirstColumn="0" w:firstRowLastColumn="0" w:lastRowFirstColumn="0" w:lastRowLastColumn="0"/>
            </w:pPr>
            <w:r>
              <w:t>Concomitant medication</w:t>
            </w:r>
          </w:p>
        </w:tc>
      </w:tr>
      <w:tr w:rsidR="008E423F" w:rsidRPr="007C0785" w14:paraId="7FD685C5" w14:textId="77777777" w:rsidTr="000D52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tcPr>
          <w:p w14:paraId="2BE92C0A" w14:textId="044F5E10" w:rsidR="008E423F" w:rsidRDefault="00C26F46" w:rsidP="00C63610">
            <w:pPr>
              <w:rPr>
                <w:rFonts w:ascii="Trebuchet MS" w:hAnsi="Trebuchet MS"/>
              </w:rPr>
            </w:pPr>
            <w:r w:rsidRPr="000D52BD">
              <w:rPr>
                <w:rFonts w:ascii="Trebuchet MS" w:hAnsi="Trebuchet MS"/>
              </w:rPr>
              <w:t>SEM</w:t>
            </w:r>
          </w:p>
        </w:tc>
        <w:tc>
          <w:tcPr>
            <w:tcW w:w="4537" w:type="pct"/>
          </w:tcPr>
          <w:p w14:paraId="2B4B3900" w14:textId="325DD731" w:rsidR="008E423F" w:rsidRPr="008E423F" w:rsidRDefault="00C26F46" w:rsidP="00D34EC2">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D52BD">
              <w:rPr>
                <w:rFonts w:ascii="Trebuchet MS" w:hAnsi="Trebuchet MS"/>
              </w:rPr>
              <w:t>Standard error of the mean</w:t>
            </w:r>
          </w:p>
        </w:tc>
      </w:tr>
      <w:tr w:rsidR="008E423F" w:rsidRPr="007C0785" w14:paraId="75FF1FAD" w14:textId="77777777" w:rsidTr="000D52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tcPr>
          <w:p w14:paraId="54FD42BA" w14:textId="6225925D" w:rsidR="008E423F" w:rsidRDefault="00C26F46" w:rsidP="00C63610">
            <w:r>
              <w:t>AST</w:t>
            </w:r>
          </w:p>
        </w:tc>
        <w:tc>
          <w:tcPr>
            <w:tcW w:w="4537" w:type="pct"/>
          </w:tcPr>
          <w:p w14:paraId="12F5AD1E" w14:textId="47929480" w:rsidR="008E423F" w:rsidRPr="008E423F" w:rsidRDefault="005C476A" w:rsidP="00D34EC2">
            <w:pPr>
              <w:cnfStyle w:val="000000010000" w:firstRow="0" w:lastRow="0" w:firstColumn="0" w:lastColumn="0" w:oddVBand="0" w:evenVBand="0" w:oddHBand="0" w:evenHBand="1" w:firstRowFirstColumn="0" w:firstRowLastColumn="0" w:lastRowFirstColumn="0" w:lastRowLastColumn="0"/>
            </w:pPr>
            <w:r>
              <w:t>Aspartate aminotransferase</w:t>
            </w:r>
          </w:p>
        </w:tc>
      </w:tr>
      <w:tr w:rsidR="00C26F46" w:rsidRPr="007C0785" w14:paraId="1C216157" w14:textId="77777777" w:rsidTr="000D52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tcPr>
          <w:p w14:paraId="6CEE98BA" w14:textId="2A018631" w:rsidR="00C26F46" w:rsidRDefault="005C476A" w:rsidP="00C63610">
            <w:pPr>
              <w:rPr>
                <w:rFonts w:ascii="Trebuchet MS" w:hAnsi="Trebuchet MS"/>
              </w:rPr>
            </w:pPr>
            <w:r w:rsidRPr="000D52BD">
              <w:rPr>
                <w:rFonts w:ascii="Trebuchet MS" w:hAnsi="Trebuchet MS"/>
              </w:rPr>
              <w:t>ALT</w:t>
            </w:r>
          </w:p>
        </w:tc>
        <w:tc>
          <w:tcPr>
            <w:tcW w:w="4537" w:type="pct"/>
          </w:tcPr>
          <w:p w14:paraId="1866002C" w14:textId="55C81A1C" w:rsidR="00C26F46" w:rsidRPr="008E423F" w:rsidRDefault="005C476A" w:rsidP="00D34EC2">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D52BD">
              <w:rPr>
                <w:rFonts w:ascii="Trebuchet MS" w:hAnsi="Trebuchet MS"/>
              </w:rPr>
              <w:t>Alanine aminotransferase</w:t>
            </w:r>
          </w:p>
        </w:tc>
      </w:tr>
      <w:tr w:rsidR="005C476A" w:rsidRPr="005C476A" w14:paraId="4AA14C20" w14:textId="77777777" w:rsidTr="000D52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tcPr>
          <w:p w14:paraId="6CC08E57" w14:textId="1B061806" w:rsidR="005C476A" w:rsidRPr="005C476A" w:rsidRDefault="005C476A" w:rsidP="00C63610">
            <w:r>
              <w:t>CKD</w:t>
            </w:r>
          </w:p>
        </w:tc>
        <w:tc>
          <w:tcPr>
            <w:tcW w:w="4537" w:type="pct"/>
          </w:tcPr>
          <w:p w14:paraId="322182BD" w14:textId="3662DA8F" w:rsidR="005C476A" w:rsidRPr="005C476A" w:rsidRDefault="00734A6B" w:rsidP="00D34EC2">
            <w:pPr>
              <w:cnfStyle w:val="000000010000" w:firstRow="0" w:lastRow="0" w:firstColumn="0" w:lastColumn="0" w:oddVBand="0" w:evenVBand="0" w:oddHBand="0" w:evenHBand="1" w:firstRowFirstColumn="0" w:firstRowLastColumn="0" w:lastRowFirstColumn="0" w:lastRowLastColumn="0"/>
            </w:pPr>
            <w:r>
              <w:t>C</w:t>
            </w:r>
            <w:r w:rsidRPr="00734A6B">
              <w:t>hronic kidney disease</w:t>
            </w:r>
          </w:p>
        </w:tc>
      </w:tr>
      <w:tr w:rsidR="005C476A" w:rsidRPr="007C0785" w14:paraId="3F59DAF0" w14:textId="77777777" w:rsidTr="000D52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tcPr>
          <w:p w14:paraId="69C3ADC0" w14:textId="7529174A" w:rsidR="005C476A" w:rsidRPr="000D52BD" w:rsidRDefault="00734A6B" w:rsidP="00C63610">
            <w:pPr>
              <w:rPr>
                <w:rFonts w:ascii="Trebuchet MS" w:hAnsi="Trebuchet MS"/>
              </w:rPr>
            </w:pPr>
            <w:r w:rsidRPr="000D52BD">
              <w:rPr>
                <w:rFonts w:ascii="Trebuchet MS" w:hAnsi="Trebuchet MS"/>
              </w:rPr>
              <w:t>TL</w:t>
            </w:r>
          </w:p>
        </w:tc>
        <w:tc>
          <w:tcPr>
            <w:tcW w:w="4537" w:type="pct"/>
          </w:tcPr>
          <w:p w14:paraId="12ED942A" w14:textId="10214D3E" w:rsidR="005C476A" w:rsidRPr="000D52BD" w:rsidRDefault="00734A6B" w:rsidP="00D34EC2">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D52BD">
              <w:rPr>
                <w:rFonts w:ascii="Trebuchet MS" w:hAnsi="Trebuchet MS"/>
              </w:rPr>
              <w:t>Target lesion</w:t>
            </w:r>
          </w:p>
        </w:tc>
      </w:tr>
      <w:tr w:rsidR="005C476A" w:rsidRPr="005C476A" w14:paraId="34ACC80C" w14:textId="77777777" w:rsidTr="000D52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 w:type="pct"/>
          </w:tcPr>
          <w:p w14:paraId="5BAA1B34" w14:textId="08ED4BB9" w:rsidR="005C476A" w:rsidRPr="005C476A" w:rsidRDefault="00734A6B" w:rsidP="00C63610">
            <w:r w:rsidRPr="00734A6B">
              <w:t>VAF</w:t>
            </w:r>
          </w:p>
        </w:tc>
        <w:tc>
          <w:tcPr>
            <w:tcW w:w="4537" w:type="pct"/>
          </w:tcPr>
          <w:p w14:paraId="27E26E43" w14:textId="4F79EA4F" w:rsidR="005C476A" w:rsidRPr="005C476A" w:rsidRDefault="00734A6B" w:rsidP="00D34EC2">
            <w:pPr>
              <w:cnfStyle w:val="000000010000" w:firstRow="0" w:lastRow="0" w:firstColumn="0" w:lastColumn="0" w:oddVBand="0" w:evenVBand="0" w:oddHBand="0" w:evenHBand="1" w:firstRowFirstColumn="0" w:firstRowLastColumn="0" w:lastRowFirstColumn="0" w:lastRowLastColumn="0"/>
            </w:pPr>
            <w:r>
              <w:t>V</w:t>
            </w:r>
            <w:r w:rsidRPr="00734A6B">
              <w:t>ariant allele frequency</w:t>
            </w:r>
          </w:p>
        </w:tc>
      </w:tr>
    </w:tbl>
    <w:p w14:paraId="10CA8810" w14:textId="77777777" w:rsidR="005C476A" w:rsidRPr="007C0785" w:rsidRDefault="005C476A" w:rsidP="00FA34AC">
      <w:pPr>
        <w:pStyle w:val="BodyText"/>
      </w:pPr>
    </w:p>
    <w:tbl>
      <w:tblPr>
        <w:tblStyle w:val="TableEPAM"/>
        <w:tblW w:w="4887" w:type="pct"/>
        <w:tblInd w:w="108" w:type="dxa"/>
        <w:tblLook w:val="04A0" w:firstRow="1" w:lastRow="0" w:firstColumn="1" w:lastColumn="0" w:noHBand="0" w:noVBand="1"/>
      </w:tblPr>
      <w:tblGrid>
        <w:gridCol w:w="831"/>
        <w:gridCol w:w="2293"/>
        <w:gridCol w:w="1590"/>
        <w:gridCol w:w="1590"/>
        <w:gridCol w:w="1385"/>
        <w:gridCol w:w="1447"/>
      </w:tblGrid>
      <w:tr w:rsidR="008D58AB" w:rsidRPr="007C0785" w14:paraId="5738F262" w14:textId="77777777" w:rsidTr="00C6361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000" w:type="pct"/>
            <w:gridSpan w:val="6"/>
          </w:tcPr>
          <w:p w14:paraId="0C2DE1B7" w14:textId="77777777" w:rsidR="008D58AB" w:rsidRPr="007C0785" w:rsidRDefault="008D58AB" w:rsidP="00C63610">
            <w:pPr>
              <w:rPr>
                <w:rFonts w:ascii="Trebuchet MS" w:hAnsi="Trebuchet MS"/>
              </w:rPr>
            </w:pPr>
            <w:r w:rsidRPr="007C0785">
              <w:rPr>
                <w:rFonts w:ascii="Trebuchet MS" w:hAnsi="Trebuchet MS"/>
              </w:rPr>
              <w:t>REVISION HISTORY</w:t>
            </w:r>
          </w:p>
        </w:tc>
      </w:tr>
      <w:tr w:rsidR="008D58AB" w:rsidRPr="007C0785" w14:paraId="6C5F5858" w14:textId="77777777" w:rsidTr="00C6361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5" w:type="pct"/>
            <w:vMerge w:val="restart"/>
          </w:tcPr>
          <w:p w14:paraId="3EB78FB0" w14:textId="77777777" w:rsidR="008D58AB" w:rsidRPr="007C0785" w:rsidRDefault="008D58AB" w:rsidP="00C63610">
            <w:pPr>
              <w:rPr>
                <w:rFonts w:ascii="Trebuchet MS" w:hAnsi="Trebuchet MS"/>
              </w:rPr>
            </w:pPr>
            <w:r w:rsidRPr="007C0785">
              <w:rPr>
                <w:rFonts w:ascii="Trebuchet MS" w:hAnsi="Trebuchet MS"/>
              </w:rPr>
              <w:t>Ver.</w:t>
            </w:r>
          </w:p>
        </w:tc>
        <w:tc>
          <w:tcPr>
            <w:tcW w:w="1255" w:type="pct"/>
            <w:vMerge w:val="restart"/>
          </w:tcPr>
          <w:p w14:paraId="231036F8" w14:textId="77777777" w:rsidR="008D58AB" w:rsidRPr="007C0785" w:rsidRDefault="008D58AB" w:rsidP="00C63610">
            <w:pPr>
              <w:cnfStyle w:val="100000000000" w:firstRow="1" w:lastRow="0" w:firstColumn="0" w:lastColumn="0" w:oddVBand="0" w:evenVBand="0" w:oddHBand="0" w:evenHBand="0" w:firstRowFirstColumn="0" w:firstRowLastColumn="0" w:lastRowFirstColumn="0" w:lastRowLastColumn="0"/>
              <w:rPr>
                <w:rFonts w:ascii="Trebuchet MS" w:hAnsi="Trebuchet MS"/>
              </w:rPr>
            </w:pPr>
            <w:r w:rsidRPr="007C0785">
              <w:rPr>
                <w:rFonts w:ascii="Trebuchet MS" w:hAnsi="Trebuchet MS"/>
              </w:rPr>
              <w:t>Description of Change</w:t>
            </w:r>
          </w:p>
        </w:tc>
        <w:tc>
          <w:tcPr>
            <w:tcW w:w="870" w:type="pct"/>
            <w:vMerge w:val="restart"/>
          </w:tcPr>
          <w:p w14:paraId="40198E60" w14:textId="77777777" w:rsidR="008D58AB" w:rsidRPr="007C0785" w:rsidRDefault="008D58AB" w:rsidP="00C63610">
            <w:pPr>
              <w:cnfStyle w:val="100000000000" w:firstRow="1" w:lastRow="0" w:firstColumn="0" w:lastColumn="0" w:oddVBand="0" w:evenVBand="0" w:oddHBand="0" w:evenHBand="0" w:firstRowFirstColumn="0" w:firstRowLastColumn="0" w:lastRowFirstColumn="0" w:lastRowLastColumn="0"/>
              <w:rPr>
                <w:rFonts w:ascii="Trebuchet MS" w:hAnsi="Trebuchet MS"/>
              </w:rPr>
            </w:pPr>
            <w:r w:rsidRPr="007C0785">
              <w:rPr>
                <w:rFonts w:ascii="Trebuchet MS" w:hAnsi="Trebuchet MS"/>
              </w:rPr>
              <w:t>Author</w:t>
            </w:r>
          </w:p>
        </w:tc>
        <w:tc>
          <w:tcPr>
            <w:tcW w:w="870" w:type="pct"/>
            <w:vMerge w:val="restart"/>
          </w:tcPr>
          <w:p w14:paraId="2F77E140" w14:textId="77777777" w:rsidR="008D58AB" w:rsidRPr="007C0785" w:rsidRDefault="008D58AB" w:rsidP="00C63610">
            <w:pPr>
              <w:cnfStyle w:val="100000000000" w:firstRow="1" w:lastRow="0" w:firstColumn="0" w:lastColumn="0" w:oddVBand="0" w:evenVBand="0" w:oddHBand="0" w:evenHBand="0" w:firstRowFirstColumn="0" w:firstRowLastColumn="0" w:lastRowFirstColumn="0" w:lastRowLastColumn="0"/>
              <w:rPr>
                <w:rFonts w:ascii="Trebuchet MS" w:hAnsi="Trebuchet MS"/>
              </w:rPr>
            </w:pPr>
            <w:r w:rsidRPr="007C0785">
              <w:rPr>
                <w:rFonts w:ascii="Trebuchet MS" w:hAnsi="Trebuchet MS"/>
              </w:rPr>
              <w:t>Date</w:t>
            </w:r>
          </w:p>
        </w:tc>
        <w:tc>
          <w:tcPr>
            <w:tcW w:w="1550" w:type="pct"/>
            <w:gridSpan w:val="2"/>
          </w:tcPr>
          <w:p w14:paraId="25092F11" w14:textId="77777777" w:rsidR="008D58AB" w:rsidRPr="007C0785" w:rsidRDefault="008D58AB" w:rsidP="00C63610">
            <w:pPr>
              <w:cnfStyle w:val="100000000000" w:firstRow="1" w:lastRow="0" w:firstColumn="0" w:lastColumn="0" w:oddVBand="0" w:evenVBand="0" w:oddHBand="0" w:evenHBand="0" w:firstRowFirstColumn="0" w:firstRowLastColumn="0" w:lastRowFirstColumn="0" w:lastRowLastColumn="0"/>
              <w:rPr>
                <w:rFonts w:ascii="Trebuchet MS" w:hAnsi="Trebuchet MS"/>
              </w:rPr>
            </w:pPr>
            <w:r w:rsidRPr="007C0785">
              <w:rPr>
                <w:rFonts w:ascii="Trebuchet MS" w:hAnsi="Trebuchet MS"/>
              </w:rPr>
              <w:t>Approved</w:t>
            </w:r>
          </w:p>
        </w:tc>
      </w:tr>
      <w:tr w:rsidR="008D58AB" w:rsidRPr="007C0785" w14:paraId="1ACFFA7B" w14:textId="77777777" w:rsidTr="00C6361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5" w:type="pct"/>
            <w:vMerge/>
          </w:tcPr>
          <w:p w14:paraId="20CD1883" w14:textId="77777777" w:rsidR="008D58AB" w:rsidRPr="007C0785" w:rsidRDefault="008D58AB" w:rsidP="00C63610">
            <w:pPr>
              <w:rPr>
                <w:rFonts w:ascii="Trebuchet MS" w:hAnsi="Trebuchet MS"/>
              </w:rPr>
            </w:pPr>
          </w:p>
        </w:tc>
        <w:tc>
          <w:tcPr>
            <w:tcW w:w="1255" w:type="pct"/>
            <w:vMerge/>
          </w:tcPr>
          <w:p w14:paraId="77322CD5" w14:textId="77777777" w:rsidR="008D58AB" w:rsidRPr="007C0785" w:rsidRDefault="008D58AB" w:rsidP="00C63610">
            <w:pPr>
              <w:cnfStyle w:val="100000000000" w:firstRow="1" w:lastRow="0" w:firstColumn="0" w:lastColumn="0" w:oddVBand="0" w:evenVBand="0" w:oddHBand="0" w:evenHBand="0" w:firstRowFirstColumn="0" w:firstRowLastColumn="0" w:lastRowFirstColumn="0" w:lastRowLastColumn="0"/>
              <w:rPr>
                <w:rFonts w:ascii="Trebuchet MS" w:hAnsi="Trebuchet MS"/>
              </w:rPr>
            </w:pPr>
          </w:p>
        </w:tc>
        <w:tc>
          <w:tcPr>
            <w:tcW w:w="870" w:type="pct"/>
            <w:vMerge/>
          </w:tcPr>
          <w:p w14:paraId="5AEEE003" w14:textId="77777777" w:rsidR="008D58AB" w:rsidRPr="007C0785" w:rsidRDefault="008D58AB" w:rsidP="00C63610">
            <w:pPr>
              <w:cnfStyle w:val="100000000000" w:firstRow="1" w:lastRow="0" w:firstColumn="0" w:lastColumn="0" w:oddVBand="0" w:evenVBand="0" w:oddHBand="0" w:evenHBand="0" w:firstRowFirstColumn="0" w:firstRowLastColumn="0" w:lastRowFirstColumn="0" w:lastRowLastColumn="0"/>
              <w:rPr>
                <w:rFonts w:ascii="Trebuchet MS" w:hAnsi="Trebuchet MS"/>
              </w:rPr>
            </w:pPr>
          </w:p>
        </w:tc>
        <w:tc>
          <w:tcPr>
            <w:tcW w:w="870" w:type="pct"/>
            <w:vMerge/>
          </w:tcPr>
          <w:p w14:paraId="1914BE04" w14:textId="77777777" w:rsidR="008D58AB" w:rsidRPr="007C0785" w:rsidRDefault="008D58AB" w:rsidP="00C63610">
            <w:pPr>
              <w:cnfStyle w:val="100000000000" w:firstRow="1" w:lastRow="0" w:firstColumn="0" w:lastColumn="0" w:oddVBand="0" w:evenVBand="0" w:oddHBand="0" w:evenHBand="0" w:firstRowFirstColumn="0" w:firstRowLastColumn="0" w:lastRowFirstColumn="0" w:lastRowLastColumn="0"/>
              <w:rPr>
                <w:rFonts w:ascii="Trebuchet MS" w:hAnsi="Trebuchet MS"/>
              </w:rPr>
            </w:pPr>
          </w:p>
        </w:tc>
        <w:tc>
          <w:tcPr>
            <w:tcW w:w="758" w:type="pct"/>
          </w:tcPr>
          <w:p w14:paraId="4BCA5AA5" w14:textId="77777777" w:rsidR="008D58AB" w:rsidRPr="007C0785" w:rsidRDefault="008D58AB" w:rsidP="00C63610">
            <w:pPr>
              <w:cnfStyle w:val="100000000000" w:firstRow="1" w:lastRow="0" w:firstColumn="0" w:lastColumn="0" w:oddVBand="0" w:evenVBand="0" w:oddHBand="0" w:evenHBand="0" w:firstRowFirstColumn="0" w:firstRowLastColumn="0" w:lastRowFirstColumn="0" w:lastRowLastColumn="0"/>
              <w:rPr>
                <w:rFonts w:ascii="Trebuchet MS" w:hAnsi="Trebuchet MS"/>
              </w:rPr>
            </w:pPr>
            <w:r w:rsidRPr="007C0785">
              <w:rPr>
                <w:rFonts w:ascii="Trebuchet MS" w:hAnsi="Trebuchet MS"/>
              </w:rPr>
              <w:t>Name</w:t>
            </w:r>
          </w:p>
        </w:tc>
        <w:tc>
          <w:tcPr>
            <w:tcW w:w="793" w:type="pct"/>
          </w:tcPr>
          <w:p w14:paraId="2D0458D0" w14:textId="77777777" w:rsidR="008D58AB" w:rsidRPr="007C0785" w:rsidRDefault="008D58AB" w:rsidP="00C63610">
            <w:pPr>
              <w:cnfStyle w:val="100000000000" w:firstRow="1" w:lastRow="0" w:firstColumn="0" w:lastColumn="0" w:oddVBand="0" w:evenVBand="0" w:oddHBand="0" w:evenHBand="0" w:firstRowFirstColumn="0" w:firstRowLastColumn="0" w:lastRowFirstColumn="0" w:lastRowLastColumn="0"/>
              <w:rPr>
                <w:rFonts w:ascii="Trebuchet MS" w:hAnsi="Trebuchet MS"/>
              </w:rPr>
            </w:pPr>
            <w:r w:rsidRPr="007C0785">
              <w:rPr>
                <w:rFonts w:ascii="Trebuchet MS" w:hAnsi="Trebuchet MS"/>
              </w:rPr>
              <w:t>Effective Date</w:t>
            </w:r>
          </w:p>
        </w:tc>
      </w:tr>
      <w:tr w:rsidR="008D58AB" w:rsidRPr="007C0785" w14:paraId="7F4F67DA" w14:textId="77777777" w:rsidTr="00C63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 w:type="pct"/>
          </w:tcPr>
          <w:p w14:paraId="37C90F22" w14:textId="6651C950" w:rsidR="008D58AB" w:rsidRPr="007C0785" w:rsidRDefault="00D34EC2" w:rsidP="00D34EC2">
            <w:pPr>
              <w:rPr>
                <w:rFonts w:ascii="Trebuchet MS" w:hAnsi="Trebuchet MS"/>
              </w:rPr>
            </w:pPr>
            <w:r>
              <w:rPr>
                <w:rFonts w:ascii="Trebuchet MS" w:hAnsi="Trebuchet MS"/>
              </w:rPr>
              <w:t>1</w:t>
            </w:r>
            <w:r w:rsidR="008D58AB" w:rsidRPr="007C0785">
              <w:rPr>
                <w:rFonts w:ascii="Trebuchet MS" w:hAnsi="Trebuchet MS"/>
              </w:rPr>
              <w:t>.</w:t>
            </w:r>
            <w:r>
              <w:rPr>
                <w:rFonts w:ascii="Trebuchet MS" w:hAnsi="Trebuchet MS"/>
              </w:rPr>
              <w:t>0</w:t>
            </w:r>
          </w:p>
        </w:tc>
        <w:tc>
          <w:tcPr>
            <w:tcW w:w="1255" w:type="pct"/>
          </w:tcPr>
          <w:p w14:paraId="37566C03" w14:textId="117B92B8" w:rsidR="008D58AB" w:rsidRPr="007C0785" w:rsidRDefault="00D34EC2" w:rsidP="00C63610">
            <w:pPr>
              <w:cnfStyle w:val="000000100000" w:firstRow="0" w:lastRow="0" w:firstColumn="0" w:lastColumn="0" w:oddVBand="0" w:evenVBand="0" w:oddHBand="1" w:evenHBand="0" w:firstRowFirstColumn="0" w:firstRowLastColumn="0" w:lastRowFirstColumn="0" w:lastRowLastColumn="0"/>
              <w:rPr>
                <w:rFonts w:ascii="Trebuchet MS" w:hAnsi="Trebuchet MS"/>
              </w:rPr>
            </w:pPr>
            <w:r>
              <w:rPr>
                <w:rFonts w:ascii="Trebuchet MS" w:hAnsi="Trebuchet MS"/>
              </w:rPr>
              <w:t>Guide created</w:t>
            </w:r>
          </w:p>
        </w:tc>
        <w:tc>
          <w:tcPr>
            <w:tcW w:w="870" w:type="pct"/>
          </w:tcPr>
          <w:p w14:paraId="097A6EB5" w14:textId="5F5B4232" w:rsidR="008D58AB" w:rsidRPr="007C0785" w:rsidRDefault="00D34EC2" w:rsidP="00C63610">
            <w:pPr>
              <w:cnfStyle w:val="000000100000" w:firstRow="0" w:lastRow="0" w:firstColumn="0" w:lastColumn="0" w:oddVBand="0" w:evenVBand="0" w:oddHBand="1" w:evenHBand="0" w:firstRowFirstColumn="0" w:firstRowLastColumn="0" w:lastRowFirstColumn="0" w:lastRowLastColumn="0"/>
              <w:rPr>
                <w:rFonts w:ascii="Trebuchet MS" w:hAnsi="Trebuchet MS"/>
              </w:rPr>
            </w:pPr>
            <w:r>
              <w:rPr>
                <w:rFonts w:ascii="Trebuchet MS" w:hAnsi="Trebuchet MS"/>
              </w:rPr>
              <w:t>Olga Nekrutkina</w:t>
            </w:r>
          </w:p>
        </w:tc>
        <w:tc>
          <w:tcPr>
            <w:tcW w:w="870" w:type="pct"/>
          </w:tcPr>
          <w:p w14:paraId="38F5D166" w14:textId="1BD989EF" w:rsidR="008D58AB" w:rsidRPr="007C0785" w:rsidRDefault="00D34EC2" w:rsidP="00D34EC2">
            <w:pPr>
              <w:cnfStyle w:val="000000100000" w:firstRow="0" w:lastRow="0" w:firstColumn="0" w:lastColumn="0" w:oddVBand="0" w:evenVBand="0" w:oddHBand="1" w:evenHBand="0" w:firstRowFirstColumn="0" w:firstRowLastColumn="0" w:lastRowFirstColumn="0" w:lastRowLastColumn="0"/>
              <w:rPr>
                <w:rFonts w:ascii="Trebuchet MS" w:hAnsi="Trebuchet MS"/>
              </w:rPr>
            </w:pPr>
            <w:r>
              <w:rPr>
                <w:rFonts w:ascii="Trebuchet MS" w:hAnsi="Trebuchet MS"/>
              </w:rPr>
              <w:t>20</w:t>
            </w:r>
            <w:r w:rsidR="008D58AB" w:rsidRPr="007C0785">
              <w:rPr>
                <w:rFonts w:ascii="Trebuchet MS" w:hAnsi="Trebuchet MS"/>
              </w:rPr>
              <w:t>-</w:t>
            </w:r>
            <w:r>
              <w:rPr>
                <w:rFonts w:ascii="Trebuchet MS" w:hAnsi="Trebuchet MS"/>
              </w:rPr>
              <w:t>Feb</w:t>
            </w:r>
            <w:r w:rsidR="008D58AB" w:rsidRPr="007C0785">
              <w:rPr>
                <w:rFonts w:ascii="Trebuchet MS" w:hAnsi="Trebuchet MS"/>
              </w:rPr>
              <w:t>-</w:t>
            </w:r>
            <w:r>
              <w:rPr>
                <w:rFonts w:ascii="Trebuchet MS" w:hAnsi="Trebuchet MS"/>
              </w:rPr>
              <w:t>2020</w:t>
            </w:r>
          </w:p>
        </w:tc>
        <w:tc>
          <w:tcPr>
            <w:tcW w:w="758" w:type="pct"/>
          </w:tcPr>
          <w:p w14:paraId="496F0002" w14:textId="77777777" w:rsidR="008D58AB" w:rsidRPr="007C0785" w:rsidRDefault="008D58AB" w:rsidP="00C63610">
            <w:pPr>
              <w:cnfStyle w:val="000000100000" w:firstRow="0" w:lastRow="0" w:firstColumn="0" w:lastColumn="0" w:oddVBand="0" w:evenVBand="0" w:oddHBand="1" w:evenHBand="0" w:firstRowFirstColumn="0" w:firstRowLastColumn="0" w:lastRowFirstColumn="0" w:lastRowLastColumn="0"/>
              <w:rPr>
                <w:rFonts w:ascii="Trebuchet MS" w:hAnsi="Trebuchet MS"/>
              </w:rPr>
            </w:pPr>
          </w:p>
        </w:tc>
        <w:tc>
          <w:tcPr>
            <w:tcW w:w="793" w:type="pct"/>
          </w:tcPr>
          <w:p w14:paraId="42603148" w14:textId="77777777" w:rsidR="008D58AB" w:rsidRPr="007C0785" w:rsidRDefault="008D58AB" w:rsidP="00C63610">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7C0785">
              <w:rPr>
                <w:rFonts w:ascii="Trebuchet MS" w:hAnsi="Trebuchet MS"/>
              </w:rPr>
              <w:t>dd-mmm-yyyy</w:t>
            </w:r>
          </w:p>
        </w:tc>
      </w:tr>
      <w:tr w:rsidR="008D58AB" w:rsidRPr="007C0785" w14:paraId="605ABAB4" w14:textId="77777777" w:rsidTr="00C6361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 w:type="pct"/>
          </w:tcPr>
          <w:p w14:paraId="24500817" w14:textId="77777777" w:rsidR="008D58AB" w:rsidRPr="007C0785" w:rsidRDefault="008D58AB" w:rsidP="00C63610"/>
        </w:tc>
        <w:tc>
          <w:tcPr>
            <w:tcW w:w="1255" w:type="pct"/>
          </w:tcPr>
          <w:p w14:paraId="2D53116E" w14:textId="77777777" w:rsidR="008D58AB" w:rsidRPr="007C0785" w:rsidRDefault="008D58AB" w:rsidP="00C63610">
            <w:pPr>
              <w:cnfStyle w:val="000000010000" w:firstRow="0" w:lastRow="0" w:firstColumn="0" w:lastColumn="0" w:oddVBand="0" w:evenVBand="0" w:oddHBand="0" w:evenHBand="1" w:firstRowFirstColumn="0" w:firstRowLastColumn="0" w:lastRowFirstColumn="0" w:lastRowLastColumn="0"/>
            </w:pPr>
          </w:p>
        </w:tc>
        <w:tc>
          <w:tcPr>
            <w:tcW w:w="870" w:type="pct"/>
          </w:tcPr>
          <w:p w14:paraId="66D06FD7" w14:textId="77777777" w:rsidR="008D58AB" w:rsidRPr="007C0785" w:rsidRDefault="008D58AB" w:rsidP="00C63610">
            <w:pPr>
              <w:cnfStyle w:val="000000010000" w:firstRow="0" w:lastRow="0" w:firstColumn="0" w:lastColumn="0" w:oddVBand="0" w:evenVBand="0" w:oddHBand="0" w:evenHBand="1" w:firstRowFirstColumn="0" w:firstRowLastColumn="0" w:lastRowFirstColumn="0" w:lastRowLastColumn="0"/>
            </w:pPr>
          </w:p>
        </w:tc>
        <w:tc>
          <w:tcPr>
            <w:tcW w:w="870" w:type="pct"/>
          </w:tcPr>
          <w:p w14:paraId="655F84DD" w14:textId="77777777" w:rsidR="008D58AB" w:rsidRPr="007C0785" w:rsidRDefault="008D58AB" w:rsidP="00C63610">
            <w:pPr>
              <w:cnfStyle w:val="000000010000" w:firstRow="0" w:lastRow="0" w:firstColumn="0" w:lastColumn="0" w:oddVBand="0" w:evenVBand="0" w:oddHBand="0" w:evenHBand="1" w:firstRowFirstColumn="0" w:firstRowLastColumn="0" w:lastRowFirstColumn="0" w:lastRowLastColumn="0"/>
            </w:pPr>
          </w:p>
        </w:tc>
        <w:tc>
          <w:tcPr>
            <w:tcW w:w="758" w:type="pct"/>
          </w:tcPr>
          <w:p w14:paraId="1C78F27F" w14:textId="77777777" w:rsidR="008D58AB" w:rsidRPr="007C0785" w:rsidRDefault="008D58AB" w:rsidP="00C63610">
            <w:pPr>
              <w:cnfStyle w:val="000000010000" w:firstRow="0" w:lastRow="0" w:firstColumn="0" w:lastColumn="0" w:oddVBand="0" w:evenVBand="0" w:oddHBand="0" w:evenHBand="1" w:firstRowFirstColumn="0" w:firstRowLastColumn="0" w:lastRowFirstColumn="0" w:lastRowLastColumn="0"/>
            </w:pPr>
          </w:p>
        </w:tc>
        <w:tc>
          <w:tcPr>
            <w:tcW w:w="793" w:type="pct"/>
          </w:tcPr>
          <w:p w14:paraId="66FBAE4D" w14:textId="77777777" w:rsidR="008D58AB" w:rsidRPr="007C0785" w:rsidRDefault="008D58AB" w:rsidP="00C63610">
            <w:pPr>
              <w:cnfStyle w:val="000000010000" w:firstRow="0" w:lastRow="0" w:firstColumn="0" w:lastColumn="0" w:oddVBand="0" w:evenVBand="0" w:oddHBand="0" w:evenHBand="1" w:firstRowFirstColumn="0" w:firstRowLastColumn="0" w:lastRowFirstColumn="0" w:lastRowLastColumn="0"/>
            </w:pPr>
          </w:p>
        </w:tc>
      </w:tr>
      <w:tr w:rsidR="008D58AB" w:rsidRPr="007C0785" w14:paraId="26B784B6" w14:textId="77777777" w:rsidTr="00C63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 w:type="pct"/>
          </w:tcPr>
          <w:p w14:paraId="13B97977" w14:textId="77777777" w:rsidR="008D58AB" w:rsidRPr="007C0785" w:rsidRDefault="008D58AB" w:rsidP="00C63610">
            <w:pPr>
              <w:rPr>
                <w:rFonts w:ascii="Trebuchet MS" w:hAnsi="Trebuchet MS"/>
              </w:rPr>
            </w:pPr>
          </w:p>
        </w:tc>
        <w:tc>
          <w:tcPr>
            <w:tcW w:w="1255" w:type="pct"/>
          </w:tcPr>
          <w:p w14:paraId="4D757730" w14:textId="77777777" w:rsidR="008D58AB" w:rsidRPr="007C0785" w:rsidRDefault="008D58AB" w:rsidP="00C63610">
            <w:pPr>
              <w:cnfStyle w:val="000000100000" w:firstRow="0" w:lastRow="0" w:firstColumn="0" w:lastColumn="0" w:oddVBand="0" w:evenVBand="0" w:oddHBand="1" w:evenHBand="0" w:firstRowFirstColumn="0" w:firstRowLastColumn="0" w:lastRowFirstColumn="0" w:lastRowLastColumn="0"/>
              <w:rPr>
                <w:rFonts w:ascii="Trebuchet MS" w:hAnsi="Trebuchet MS"/>
              </w:rPr>
            </w:pPr>
          </w:p>
        </w:tc>
        <w:tc>
          <w:tcPr>
            <w:tcW w:w="870" w:type="pct"/>
          </w:tcPr>
          <w:p w14:paraId="2E6A45AE" w14:textId="77777777" w:rsidR="008D58AB" w:rsidRPr="007C0785" w:rsidRDefault="008D58AB" w:rsidP="00C63610">
            <w:pPr>
              <w:cnfStyle w:val="000000100000" w:firstRow="0" w:lastRow="0" w:firstColumn="0" w:lastColumn="0" w:oddVBand="0" w:evenVBand="0" w:oddHBand="1" w:evenHBand="0" w:firstRowFirstColumn="0" w:firstRowLastColumn="0" w:lastRowFirstColumn="0" w:lastRowLastColumn="0"/>
              <w:rPr>
                <w:rFonts w:ascii="Trebuchet MS" w:hAnsi="Trebuchet MS"/>
              </w:rPr>
            </w:pPr>
          </w:p>
        </w:tc>
        <w:tc>
          <w:tcPr>
            <w:tcW w:w="870" w:type="pct"/>
          </w:tcPr>
          <w:p w14:paraId="3DFFE480" w14:textId="77777777" w:rsidR="008D58AB" w:rsidRPr="007C0785" w:rsidRDefault="008D58AB" w:rsidP="00C63610">
            <w:pPr>
              <w:cnfStyle w:val="000000100000" w:firstRow="0" w:lastRow="0" w:firstColumn="0" w:lastColumn="0" w:oddVBand="0" w:evenVBand="0" w:oddHBand="1" w:evenHBand="0" w:firstRowFirstColumn="0" w:firstRowLastColumn="0" w:lastRowFirstColumn="0" w:lastRowLastColumn="0"/>
              <w:rPr>
                <w:rFonts w:ascii="Trebuchet MS" w:hAnsi="Trebuchet MS"/>
              </w:rPr>
            </w:pPr>
          </w:p>
        </w:tc>
        <w:tc>
          <w:tcPr>
            <w:tcW w:w="758" w:type="pct"/>
          </w:tcPr>
          <w:p w14:paraId="1CEDD67F" w14:textId="77777777" w:rsidR="008D58AB" w:rsidRPr="007C0785" w:rsidRDefault="008D58AB" w:rsidP="00C63610">
            <w:pPr>
              <w:cnfStyle w:val="000000100000" w:firstRow="0" w:lastRow="0" w:firstColumn="0" w:lastColumn="0" w:oddVBand="0" w:evenVBand="0" w:oddHBand="1" w:evenHBand="0" w:firstRowFirstColumn="0" w:firstRowLastColumn="0" w:lastRowFirstColumn="0" w:lastRowLastColumn="0"/>
              <w:rPr>
                <w:rFonts w:ascii="Trebuchet MS" w:hAnsi="Trebuchet MS"/>
              </w:rPr>
            </w:pPr>
          </w:p>
        </w:tc>
        <w:tc>
          <w:tcPr>
            <w:tcW w:w="793" w:type="pct"/>
          </w:tcPr>
          <w:p w14:paraId="6B4A915D" w14:textId="77777777" w:rsidR="008D58AB" w:rsidRPr="007C0785" w:rsidRDefault="008D58AB" w:rsidP="00C63610">
            <w:pPr>
              <w:cnfStyle w:val="000000100000" w:firstRow="0" w:lastRow="0" w:firstColumn="0" w:lastColumn="0" w:oddVBand="0" w:evenVBand="0" w:oddHBand="1" w:evenHBand="0" w:firstRowFirstColumn="0" w:firstRowLastColumn="0" w:lastRowFirstColumn="0" w:lastRowLastColumn="0"/>
              <w:rPr>
                <w:rFonts w:ascii="Trebuchet MS" w:hAnsi="Trebuchet MS"/>
              </w:rPr>
            </w:pPr>
          </w:p>
        </w:tc>
      </w:tr>
    </w:tbl>
    <w:p w14:paraId="696B118E" w14:textId="77777777" w:rsidR="008D58AB" w:rsidRPr="007C0785" w:rsidRDefault="008D58AB" w:rsidP="00FA34AC">
      <w:pPr>
        <w:pStyle w:val="BodyText"/>
      </w:pPr>
    </w:p>
    <w:p w14:paraId="4B8D73D0" w14:textId="77777777" w:rsidR="00081986" w:rsidRDefault="00081986" w:rsidP="00FA34AC">
      <w:pPr>
        <w:pStyle w:val="BodyText"/>
      </w:pPr>
      <w:r>
        <w:br w:type="page"/>
      </w:r>
    </w:p>
    <w:p w14:paraId="0CA0DCBD" w14:textId="77777777" w:rsidR="00222DC3" w:rsidRPr="00713C48" w:rsidRDefault="00222DC3" w:rsidP="006D794B">
      <w:pPr>
        <w:pStyle w:val="TOCHeading"/>
      </w:pPr>
      <w:r w:rsidRPr="00713C48">
        <w:lastRenderedPageBreak/>
        <w:t>Contents</w:t>
      </w:r>
    </w:p>
    <w:p w14:paraId="0444A428" w14:textId="019CAACD" w:rsidR="003C151B" w:rsidRDefault="004706BE">
      <w:pPr>
        <w:pStyle w:val="TOC1"/>
        <w:tabs>
          <w:tab w:val="left" w:pos="400"/>
          <w:tab w:val="right" w:leader="dot" w:pos="9347"/>
        </w:tabs>
        <w:rPr>
          <w:rFonts w:asciiTheme="minorHAnsi" w:eastAsiaTheme="minorEastAsia" w:hAnsiTheme="minorHAnsi" w:cstheme="minorBidi"/>
          <w:bCs w:val="0"/>
          <w:caps w:val="0"/>
          <w:noProof/>
          <w:color w:val="auto"/>
          <w:sz w:val="22"/>
          <w:szCs w:val="22"/>
        </w:rPr>
      </w:pPr>
      <w:r>
        <w:fldChar w:fldCharType="begin"/>
      </w:r>
      <w:r>
        <w:instrText xml:space="preserve"> TOC \o "3-4" \h \z \t "Heading 1,1,Heading 2,2,Appendix Level 1,1,Appendix Level 2,2" </w:instrText>
      </w:r>
      <w:r>
        <w:fldChar w:fldCharType="separate"/>
      </w:r>
      <w:hyperlink w:anchor="_Toc33115204" w:history="1">
        <w:r w:rsidR="003C151B" w:rsidRPr="00991BE8">
          <w:rPr>
            <w:rStyle w:val="Hyperlink"/>
            <w:noProof/>
          </w:rPr>
          <w:t>1</w:t>
        </w:r>
        <w:r w:rsidR="003C151B">
          <w:rPr>
            <w:rFonts w:asciiTheme="minorHAnsi" w:eastAsiaTheme="minorEastAsia" w:hAnsiTheme="minorHAnsi" w:cstheme="minorBidi"/>
            <w:bCs w:val="0"/>
            <w:caps w:val="0"/>
            <w:noProof/>
            <w:color w:val="auto"/>
            <w:sz w:val="22"/>
            <w:szCs w:val="22"/>
          </w:rPr>
          <w:tab/>
        </w:r>
        <w:r w:rsidR="003C151B" w:rsidRPr="00991BE8">
          <w:rPr>
            <w:rStyle w:val="Hyperlink"/>
            <w:noProof/>
          </w:rPr>
          <w:t>Introduction</w:t>
        </w:r>
        <w:r w:rsidR="003C151B">
          <w:rPr>
            <w:noProof/>
            <w:webHidden/>
          </w:rPr>
          <w:tab/>
        </w:r>
        <w:r w:rsidR="003C151B">
          <w:rPr>
            <w:noProof/>
            <w:webHidden/>
          </w:rPr>
          <w:fldChar w:fldCharType="begin"/>
        </w:r>
        <w:r w:rsidR="003C151B">
          <w:rPr>
            <w:noProof/>
            <w:webHidden/>
          </w:rPr>
          <w:instrText xml:space="preserve"> PAGEREF _Toc33115204 \h </w:instrText>
        </w:r>
        <w:r w:rsidR="003C151B">
          <w:rPr>
            <w:noProof/>
            <w:webHidden/>
          </w:rPr>
        </w:r>
        <w:r w:rsidR="003C151B">
          <w:rPr>
            <w:noProof/>
            <w:webHidden/>
          </w:rPr>
          <w:fldChar w:fldCharType="separate"/>
        </w:r>
        <w:r w:rsidR="003C151B">
          <w:rPr>
            <w:noProof/>
            <w:webHidden/>
          </w:rPr>
          <w:t>6</w:t>
        </w:r>
        <w:r w:rsidR="003C151B">
          <w:rPr>
            <w:noProof/>
            <w:webHidden/>
          </w:rPr>
          <w:fldChar w:fldCharType="end"/>
        </w:r>
      </w:hyperlink>
    </w:p>
    <w:p w14:paraId="585A554B" w14:textId="30F55F62" w:rsidR="003C151B" w:rsidRDefault="002A45EB">
      <w:pPr>
        <w:pStyle w:val="TOC1"/>
        <w:tabs>
          <w:tab w:val="left" w:pos="400"/>
          <w:tab w:val="right" w:leader="dot" w:pos="9347"/>
        </w:tabs>
        <w:rPr>
          <w:rFonts w:asciiTheme="minorHAnsi" w:eastAsiaTheme="minorEastAsia" w:hAnsiTheme="minorHAnsi" w:cstheme="minorBidi"/>
          <w:bCs w:val="0"/>
          <w:caps w:val="0"/>
          <w:noProof/>
          <w:color w:val="auto"/>
          <w:sz w:val="22"/>
          <w:szCs w:val="22"/>
        </w:rPr>
      </w:pPr>
      <w:hyperlink w:anchor="_Toc33115205" w:history="1">
        <w:r w:rsidR="003C151B" w:rsidRPr="00991BE8">
          <w:rPr>
            <w:rStyle w:val="Hyperlink"/>
            <w:noProof/>
          </w:rPr>
          <w:t>2</w:t>
        </w:r>
        <w:r w:rsidR="003C151B">
          <w:rPr>
            <w:rFonts w:asciiTheme="minorHAnsi" w:eastAsiaTheme="minorEastAsia" w:hAnsiTheme="minorHAnsi" w:cstheme="minorBidi"/>
            <w:bCs w:val="0"/>
            <w:caps w:val="0"/>
            <w:noProof/>
            <w:color w:val="auto"/>
            <w:sz w:val="22"/>
            <w:szCs w:val="22"/>
          </w:rPr>
          <w:tab/>
        </w:r>
        <w:r w:rsidR="003C151B" w:rsidRPr="00991BE8">
          <w:rPr>
            <w:rStyle w:val="Hyperlink"/>
            <w:noProof/>
          </w:rPr>
          <w:t>Main Application Functionality</w:t>
        </w:r>
        <w:r w:rsidR="003C151B">
          <w:rPr>
            <w:noProof/>
            <w:webHidden/>
          </w:rPr>
          <w:tab/>
        </w:r>
        <w:r w:rsidR="003C151B">
          <w:rPr>
            <w:noProof/>
            <w:webHidden/>
          </w:rPr>
          <w:fldChar w:fldCharType="begin"/>
        </w:r>
        <w:r w:rsidR="003C151B">
          <w:rPr>
            <w:noProof/>
            <w:webHidden/>
          </w:rPr>
          <w:instrText xml:space="preserve"> PAGEREF _Toc33115205 \h </w:instrText>
        </w:r>
        <w:r w:rsidR="003C151B">
          <w:rPr>
            <w:noProof/>
            <w:webHidden/>
          </w:rPr>
        </w:r>
        <w:r w:rsidR="003C151B">
          <w:rPr>
            <w:noProof/>
            <w:webHidden/>
          </w:rPr>
          <w:fldChar w:fldCharType="separate"/>
        </w:r>
        <w:r w:rsidR="003C151B">
          <w:rPr>
            <w:noProof/>
            <w:webHidden/>
          </w:rPr>
          <w:t>6</w:t>
        </w:r>
        <w:r w:rsidR="003C151B">
          <w:rPr>
            <w:noProof/>
            <w:webHidden/>
          </w:rPr>
          <w:fldChar w:fldCharType="end"/>
        </w:r>
      </w:hyperlink>
    </w:p>
    <w:p w14:paraId="1C86F205" w14:textId="4774E909" w:rsidR="003C151B" w:rsidRDefault="002A45EB">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33115206" w:history="1">
        <w:r w:rsidR="003C151B" w:rsidRPr="00991BE8">
          <w:rPr>
            <w:rStyle w:val="Hyperlink"/>
            <w:noProof/>
          </w:rPr>
          <w:t>2.1</w:t>
        </w:r>
        <w:r w:rsidR="003C151B">
          <w:rPr>
            <w:rFonts w:asciiTheme="minorHAnsi" w:eastAsiaTheme="minorEastAsia" w:hAnsiTheme="minorHAnsi" w:cstheme="minorBidi"/>
            <w:caps w:val="0"/>
            <w:noProof/>
            <w:color w:val="auto"/>
            <w:sz w:val="22"/>
            <w:szCs w:val="22"/>
          </w:rPr>
          <w:tab/>
        </w:r>
        <w:r w:rsidR="003C151B" w:rsidRPr="00991BE8">
          <w:rPr>
            <w:rStyle w:val="Hyperlink"/>
            <w:noProof/>
          </w:rPr>
          <w:t>About</w:t>
        </w:r>
        <w:r w:rsidR="003C151B">
          <w:rPr>
            <w:noProof/>
            <w:webHidden/>
          </w:rPr>
          <w:tab/>
        </w:r>
        <w:r w:rsidR="003C151B">
          <w:rPr>
            <w:noProof/>
            <w:webHidden/>
          </w:rPr>
          <w:fldChar w:fldCharType="begin"/>
        </w:r>
        <w:r w:rsidR="003C151B">
          <w:rPr>
            <w:noProof/>
            <w:webHidden/>
          </w:rPr>
          <w:instrText xml:space="preserve"> PAGEREF _Toc33115206 \h </w:instrText>
        </w:r>
        <w:r w:rsidR="003C151B">
          <w:rPr>
            <w:noProof/>
            <w:webHidden/>
          </w:rPr>
        </w:r>
        <w:r w:rsidR="003C151B">
          <w:rPr>
            <w:noProof/>
            <w:webHidden/>
          </w:rPr>
          <w:fldChar w:fldCharType="separate"/>
        </w:r>
        <w:r w:rsidR="003C151B">
          <w:rPr>
            <w:noProof/>
            <w:webHidden/>
          </w:rPr>
          <w:t>6</w:t>
        </w:r>
        <w:r w:rsidR="003C151B">
          <w:rPr>
            <w:noProof/>
            <w:webHidden/>
          </w:rPr>
          <w:fldChar w:fldCharType="end"/>
        </w:r>
      </w:hyperlink>
    </w:p>
    <w:p w14:paraId="7FFF6023" w14:textId="33DFB8C5" w:rsidR="003C151B" w:rsidRDefault="002A45EB">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33115207" w:history="1">
        <w:r w:rsidR="003C151B" w:rsidRPr="00991BE8">
          <w:rPr>
            <w:rStyle w:val="Hyperlink"/>
            <w:noProof/>
          </w:rPr>
          <w:t>2.2</w:t>
        </w:r>
        <w:r w:rsidR="003C151B">
          <w:rPr>
            <w:rFonts w:asciiTheme="minorHAnsi" w:eastAsiaTheme="minorEastAsia" w:hAnsiTheme="minorHAnsi" w:cstheme="minorBidi"/>
            <w:caps w:val="0"/>
            <w:noProof/>
            <w:color w:val="auto"/>
            <w:sz w:val="22"/>
            <w:szCs w:val="22"/>
          </w:rPr>
          <w:tab/>
        </w:r>
        <w:r w:rsidR="003C151B" w:rsidRPr="00991BE8">
          <w:rPr>
            <w:rStyle w:val="Hyperlink"/>
            <w:noProof/>
          </w:rPr>
          <w:t>How to Start</w:t>
        </w:r>
        <w:r w:rsidR="003C151B">
          <w:rPr>
            <w:noProof/>
            <w:webHidden/>
          </w:rPr>
          <w:tab/>
        </w:r>
        <w:r w:rsidR="003C151B">
          <w:rPr>
            <w:noProof/>
            <w:webHidden/>
          </w:rPr>
          <w:fldChar w:fldCharType="begin"/>
        </w:r>
        <w:r w:rsidR="003C151B">
          <w:rPr>
            <w:noProof/>
            <w:webHidden/>
          </w:rPr>
          <w:instrText xml:space="preserve"> PAGEREF _Toc33115207 \h </w:instrText>
        </w:r>
        <w:r w:rsidR="003C151B">
          <w:rPr>
            <w:noProof/>
            <w:webHidden/>
          </w:rPr>
        </w:r>
        <w:r w:rsidR="003C151B">
          <w:rPr>
            <w:noProof/>
            <w:webHidden/>
          </w:rPr>
          <w:fldChar w:fldCharType="separate"/>
        </w:r>
        <w:r w:rsidR="003C151B">
          <w:rPr>
            <w:noProof/>
            <w:webHidden/>
          </w:rPr>
          <w:t>6</w:t>
        </w:r>
        <w:r w:rsidR="003C151B">
          <w:rPr>
            <w:noProof/>
            <w:webHidden/>
          </w:rPr>
          <w:fldChar w:fldCharType="end"/>
        </w:r>
      </w:hyperlink>
    </w:p>
    <w:p w14:paraId="03181302" w14:textId="51041CF3" w:rsidR="003C151B" w:rsidRDefault="002A45EB">
      <w:pPr>
        <w:pStyle w:val="TOC1"/>
        <w:tabs>
          <w:tab w:val="left" w:pos="400"/>
          <w:tab w:val="right" w:leader="dot" w:pos="9347"/>
        </w:tabs>
        <w:rPr>
          <w:rFonts w:asciiTheme="minorHAnsi" w:eastAsiaTheme="minorEastAsia" w:hAnsiTheme="minorHAnsi" w:cstheme="minorBidi"/>
          <w:bCs w:val="0"/>
          <w:caps w:val="0"/>
          <w:noProof/>
          <w:color w:val="auto"/>
          <w:sz w:val="22"/>
          <w:szCs w:val="22"/>
        </w:rPr>
      </w:pPr>
      <w:hyperlink w:anchor="_Toc33115208" w:history="1">
        <w:r w:rsidR="003C151B" w:rsidRPr="00991BE8">
          <w:rPr>
            <w:rStyle w:val="Hyperlink"/>
            <w:noProof/>
          </w:rPr>
          <w:t>3</w:t>
        </w:r>
        <w:r w:rsidR="003C151B">
          <w:rPr>
            <w:rFonts w:asciiTheme="minorHAnsi" w:eastAsiaTheme="minorEastAsia" w:hAnsiTheme="minorHAnsi" w:cstheme="minorBidi"/>
            <w:bCs w:val="0"/>
            <w:caps w:val="0"/>
            <w:noProof/>
            <w:color w:val="auto"/>
            <w:sz w:val="22"/>
            <w:szCs w:val="22"/>
          </w:rPr>
          <w:tab/>
        </w:r>
        <w:r w:rsidR="003C151B" w:rsidRPr="00991BE8">
          <w:rPr>
            <w:rStyle w:val="Hyperlink"/>
            <w:noProof/>
          </w:rPr>
          <w:t>Main Application Controls</w:t>
        </w:r>
        <w:r w:rsidR="003C151B">
          <w:rPr>
            <w:noProof/>
            <w:webHidden/>
          </w:rPr>
          <w:tab/>
        </w:r>
        <w:r w:rsidR="003C151B">
          <w:rPr>
            <w:noProof/>
            <w:webHidden/>
          </w:rPr>
          <w:fldChar w:fldCharType="begin"/>
        </w:r>
        <w:r w:rsidR="003C151B">
          <w:rPr>
            <w:noProof/>
            <w:webHidden/>
          </w:rPr>
          <w:instrText xml:space="preserve"> PAGEREF _Toc33115208 \h </w:instrText>
        </w:r>
        <w:r w:rsidR="003C151B">
          <w:rPr>
            <w:noProof/>
            <w:webHidden/>
          </w:rPr>
        </w:r>
        <w:r w:rsidR="003C151B">
          <w:rPr>
            <w:noProof/>
            <w:webHidden/>
          </w:rPr>
          <w:fldChar w:fldCharType="separate"/>
        </w:r>
        <w:r w:rsidR="003C151B">
          <w:rPr>
            <w:noProof/>
            <w:webHidden/>
          </w:rPr>
          <w:t>10</w:t>
        </w:r>
        <w:r w:rsidR="003C151B">
          <w:rPr>
            <w:noProof/>
            <w:webHidden/>
          </w:rPr>
          <w:fldChar w:fldCharType="end"/>
        </w:r>
      </w:hyperlink>
    </w:p>
    <w:p w14:paraId="4D9DE39B" w14:textId="41AB2700" w:rsidR="003C151B" w:rsidRDefault="002A45EB">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33115209" w:history="1">
        <w:r w:rsidR="003C151B" w:rsidRPr="00991BE8">
          <w:rPr>
            <w:rStyle w:val="Hyperlink"/>
            <w:noProof/>
          </w:rPr>
          <w:t>3.1</w:t>
        </w:r>
        <w:r w:rsidR="003C151B">
          <w:rPr>
            <w:rFonts w:asciiTheme="minorHAnsi" w:eastAsiaTheme="minorEastAsia" w:hAnsiTheme="minorHAnsi" w:cstheme="minorBidi"/>
            <w:caps w:val="0"/>
            <w:noProof/>
            <w:color w:val="auto"/>
            <w:sz w:val="22"/>
            <w:szCs w:val="22"/>
          </w:rPr>
          <w:tab/>
        </w:r>
        <w:r w:rsidR="003C151B" w:rsidRPr="00991BE8">
          <w:rPr>
            <w:rStyle w:val="Hyperlink"/>
            <w:noProof/>
          </w:rPr>
          <w:t>Top Menu</w:t>
        </w:r>
        <w:r w:rsidR="003C151B">
          <w:rPr>
            <w:noProof/>
            <w:webHidden/>
          </w:rPr>
          <w:tab/>
        </w:r>
        <w:r w:rsidR="003C151B">
          <w:rPr>
            <w:noProof/>
            <w:webHidden/>
          </w:rPr>
          <w:fldChar w:fldCharType="begin"/>
        </w:r>
        <w:r w:rsidR="003C151B">
          <w:rPr>
            <w:noProof/>
            <w:webHidden/>
          </w:rPr>
          <w:instrText xml:space="preserve"> PAGEREF _Toc33115209 \h </w:instrText>
        </w:r>
        <w:r w:rsidR="003C151B">
          <w:rPr>
            <w:noProof/>
            <w:webHidden/>
          </w:rPr>
        </w:r>
        <w:r w:rsidR="003C151B">
          <w:rPr>
            <w:noProof/>
            <w:webHidden/>
          </w:rPr>
          <w:fldChar w:fldCharType="separate"/>
        </w:r>
        <w:r w:rsidR="003C151B">
          <w:rPr>
            <w:noProof/>
            <w:webHidden/>
          </w:rPr>
          <w:t>11</w:t>
        </w:r>
        <w:r w:rsidR="003C151B">
          <w:rPr>
            <w:noProof/>
            <w:webHidden/>
          </w:rPr>
          <w:fldChar w:fldCharType="end"/>
        </w:r>
      </w:hyperlink>
    </w:p>
    <w:p w14:paraId="3D318DC6" w14:textId="55B3CF70" w:rsidR="003C151B" w:rsidRDefault="002A45EB">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33115210" w:history="1">
        <w:r w:rsidR="003C151B" w:rsidRPr="00991BE8">
          <w:rPr>
            <w:rStyle w:val="Hyperlink"/>
            <w:noProof/>
          </w:rPr>
          <w:t>3.2</w:t>
        </w:r>
        <w:r w:rsidR="003C151B">
          <w:rPr>
            <w:rFonts w:asciiTheme="minorHAnsi" w:eastAsiaTheme="minorEastAsia" w:hAnsiTheme="minorHAnsi" w:cstheme="minorBidi"/>
            <w:caps w:val="0"/>
            <w:noProof/>
            <w:color w:val="auto"/>
            <w:sz w:val="22"/>
            <w:szCs w:val="22"/>
          </w:rPr>
          <w:tab/>
        </w:r>
        <w:r w:rsidR="003C151B" w:rsidRPr="00991BE8">
          <w:rPr>
            <w:rStyle w:val="Hyperlink"/>
            <w:noProof/>
          </w:rPr>
          <w:t>Left Menu</w:t>
        </w:r>
        <w:r w:rsidR="003C151B">
          <w:rPr>
            <w:noProof/>
            <w:webHidden/>
          </w:rPr>
          <w:tab/>
        </w:r>
        <w:r w:rsidR="003C151B">
          <w:rPr>
            <w:noProof/>
            <w:webHidden/>
          </w:rPr>
          <w:fldChar w:fldCharType="begin"/>
        </w:r>
        <w:r w:rsidR="003C151B">
          <w:rPr>
            <w:noProof/>
            <w:webHidden/>
          </w:rPr>
          <w:instrText xml:space="preserve"> PAGEREF _Toc33115210 \h </w:instrText>
        </w:r>
        <w:r w:rsidR="003C151B">
          <w:rPr>
            <w:noProof/>
            <w:webHidden/>
          </w:rPr>
        </w:r>
        <w:r w:rsidR="003C151B">
          <w:rPr>
            <w:noProof/>
            <w:webHidden/>
          </w:rPr>
          <w:fldChar w:fldCharType="separate"/>
        </w:r>
        <w:r w:rsidR="003C151B">
          <w:rPr>
            <w:noProof/>
            <w:webHidden/>
          </w:rPr>
          <w:t>12</w:t>
        </w:r>
        <w:r w:rsidR="003C151B">
          <w:rPr>
            <w:noProof/>
            <w:webHidden/>
          </w:rPr>
          <w:fldChar w:fldCharType="end"/>
        </w:r>
      </w:hyperlink>
    </w:p>
    <w:p w14:paraId="3118B4F4" w14:textId="0C38FBE2" w:rsidR="003C151B" w:rsidRDefault="002A45EB">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33115211" w:history="1">
        <w:r w:rsidR="003C151B" w:rsidRPr="00991BE8">
          <w:rPr>
            <w:rStyle w:val="Hyperlink"/>
            <w:noProof/>
          </w:rPr>
          <w:t>3.3</w:t>
        </w:r>
        <w:r w:rsidR="003C151B">
          <w:rPr>
            <w:rFonts w:asciiTheme="minorHAnsi" w:eastAsiaTheme="minorEastAsia" w:hAnsiTheme="minorHAnsi" w:cstheme="minorBidi"/>
            <w:caps w:val="0"/>
            <w:noProof/>
            <w:color w:val="auto"/>
            <w:sz w:val="22"/>
            <w:szCs w:val="22"/>
          </w:rPr>
          <w:tab/>
        </w:r>
        <w:r w:rsidR="003C151B" w:rsidRPr="00991BE8">
          <w:rPr>
            <w:rStyle w:val="Hyperlink"/>
            <w:noProof/>
          </w:rPr>
          <w:t>Right Slide Menu</w:t>
        </w:r>
        <w:r w:rsidR="003C151B">
          <w:rPr>
            <w:noProof/>
            <w:webHidden/>
          </w:rPr>
          <w:tab/>
        </w:r>
        <w:r w:rsidR="003C151B">
          <w:rPr>
            <w:noProof/>
            <w:webHidden/>
          </w:rPr>
          <w:fldChar w:fldCharType="begin"/>
        </w:r>
        <w:r w:rsidR="003C151B">
          <w:rPr>
            <w:noProof/>
            <w:webHidden/>
          </w:rPr>
          <w:instrText xml:space="preserve"> PAGEREF _Toc33115211 \h </w:instrText>
        </w:r>
        <w:r w:rsidR="003C151B">
          <w:rPr>
            <w:noProof/>
            <w:webHidden/>
          </w:rPr>
        </w:r>
        <w:r w:rsidR="003C151B">
          <w:rPr>
            <w:noProof/>
            <w:webHidden/>
          </w:rPr>
          <w:fldChar w:fldCharType="separate"/>
        </w:r>
        <w:r w:rsidR="003C151B">
          <w:rPr>
            <w:noProof/>
            <w:webHidden/>
          </w:rPr>
          <w:t>12</w:t>
        </w:r>
        <w:r w:rsidR="003C151B">
          <w:rPr>
            <w:noProof/>
            <w:webHidden/>
          </w:rPr>
          <w:fldChar w:fldCharType="end"/>
        </w:r>
      </w:hyperlink>
    </w:p>
    <w:p w14:paraId="1BE2CE2F" w14:textId="2BD579B2" w:rsidR="003C151B" w:rsidRDefault="002A45EB">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33115212" w:history="1">
        <w:r w:rsidR="003C151B" w:rsidRPr="00991BE8">
          <w:rPr>
            <w:rStyle w:val="Hyperlink"/>
            <w:noProof/>
          </w:rPr>
          <w:t>3.4</w:t>
        </w:r>
        <w:r w:rsidR="003C151B">
          <w:rPr>
            <w:rFonts w:asciiTheme="minorHAnsi" w:eastAsiaTheme="minorEastAsia" w:hAnsiTheme="minorHAnsi" w:cstheme="minorBidi"/>
            <w:caps w:val="0"/>
            <w:noProof/>
            <w:color w:val="auto"/>
            <w:sz w:val="22"/>
            <w:szCs w:val="22"/>
          </w:rPr>
          <w:tab/>
        </w:r>
        <w:r w:rsidR="003C151B" w:rsidRPr="00991BE8">
          <w:rPr>
            <w:rStyle w:val="Hyperlink"/>
            <w:noProof/>
          </w:rPr>
          <w:t>Base Part of the Page</w:t>
        </w:r>
        <w:r w:rsidR="003C151B">
          <w:rPr>
            <w:noProof/>
            <w:webHidden/>
          </w:rPr>
          <w:tab/>
        </w:r>
        <w:r w:rsidR="003C151B">
          <w:rPr>
            <w:noProof/>
            <w:webHidden/>
          </w:rPr>
          <w:fldChar w:fldCharType="begin"/>
        </w:r>
        <w:r w:rsidR="003C151B">
          <w:rPr>
            <w:noProof/>
            <w:webHidden/>
          </w:rPr>
          <w:instrText xml:space="preserve"> PAGEREF _Toc33115212 \h </w:instrText>
        </w:r>
        <w:r w:rsidR="003C151B">
          <w:rPr>
            <w:noProof/>
            <w:webHidden/>
          </w:rPr>
        </w:r>
        <w:r w:rsidR="003C151B">
          <w:rPr>
            <w:noProof/>
            <w:webHidden/>
          </w:rPr>
          <w:fldChar w:fldCharType="separate"/>
        </w:r>
        <w:r w:rsidR="003C151B">
          <w:rPr>
            <w:noProof/>
            <w:webHidden/>
          </w:rPr>
          <w:t>13</w:t>
        </w:r>
        <w:r w:rsidR="003C151B">
          <w:rPr>
            <w:noProof/>
            <w:webHidden/>
          </w:rPr>
          <w:fldChar w:fldCharType="end"/>
        </w:r>
      </w:hyperlink>
    </w:p>
    <w:p w14:paraId="670C96DF" w14:textId="1106A412" w:rsidR="003C151B" w:rsidRDefault="002A45EB">
      <w:pPr>
        <w:pStyle w:val="TOC1"/>
        <w:tabs>
          <w:tab w:val="left" w:pos="400"/>
          <w:tab w:val="right" w:leader="dot" w:pos="9347"/>
        </w:tabs>
        <w:rPr>
          <w:rFonts w:asciiTheme="minorHAnsi" w:eastAsiaTheme="minorEastAsia" w:hAnsiTheme="minorHAnsi" w:cstheme="minorBidi"/>
          <w:bCs w:val="0"/>
          <w:caps w:val="0"/>
          <w:noProof/>
          <w:color w:val="auto"/>
          <w:sz w:val="22"/>
          <w:szCs w:val="22"/>
        </w:rPr>
      </w:pPr>
      <w:hyperlink w:anchor="_Toc33115213" w:history="1">
        <w:r w:rsidR="003C151B" w:rsidRPr="00991BE8">
          <w:rPr>
            <w:rStyle w:val="Hyperlink"/>
            <w:noProof/>
          </w:rPr>
          <w:t>4</w:t>
        </w:r>
        <w:r w:rsidR="003C151B">
          <w:rPr>
            <w:rFonts w:asciiTheme="minorHAnsi" w:eastAsiaTheme="minorEastAsia" w:hAnsiTheme="minorHAnsi" w:cstheme="minorBidi"/>
            <w:bCs w:val="0"/>
            <w:caps w:val="0"/>
            <w:noProof/>
            <w:color w:val="auto"/>
            <w:sz w:val="22"/>
            <w:szCs w:val="22"/>
          </w:rPr>
          <w:tab/>
        </w:r>
        <w:r w:rsidR="003C151B" w:rsidRPr="00991BE8">
          <w:rPr>
            <w:rStyle w:val="Hyperlink"/>
            <w:noProof/>
          </w:rPr>
          <w:t>Working with Plot</w:t>
        </w:r>
        <w:r w:rsidR="003C151B">
          <w:rPr>
            <w:noProof/>
            <w:webHidden/>
          </w:rPr>
          <w:tab/>
        </w:r>
        <w:r w:rsidR="003C151B">
          <w:rPr>
            <w:noProof/>
            <w:webHidden/>
          </w:rPr>
          <w:fldChar w:fldCharType="begin"/>
        </w:r>
        <w:r w:rsidR="003C151B">
          <w:rPr>
            <w:noProof/>
            <w:webHidden/>
          </w:rPr>
          <w:instrText xml:space="preserve"> PAGEREF _Toc33115213 \h </w:instrText>
        </w:r>
        <w:r w:rsidR="003C151B">
          <w:rPr>
            <w:noProof/>
            <w:webHidden/>
          </w:rPr>
        </w:r>
        <w:r w:rsidR="003C151B">
          <w:rPr>
            <w:noProof/>
            <w:webHidden/>
          </w:rPr>
          <w:fldChar w:fldCharType="separate"/>
        </w:r>
        <w:r w:rsidR="003C151B">
          <w:rPr>
            <w:noProof/>
            <w:webHidden/>
          </w:rPr>
          <w:t>14</w:t>
        </w:r>
        <w:r w:rsidR="003C151B">
          <w:rPr>
            <w:noProof/>
            <w:webHidden/>
          </w:rPr>
          <w:fldChar w:fldCharType="end"/>
        </w:r>
      </w:hyperlink>
    </w:p>
    <w:p w14:paraId="6904D2E2" w14:textId="5AFEBF00" w:rsidR="003C151B" w:rsidRDefault="002A45EB">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33115214" w:history="1">
        <w:r w:rsidR="003C151B" w:rsidRPr="00991BE8">
          <w:rPr>
            <w:rStyle w:val="Hyperlink"/>
            <w:noProof/>
          </w:rPr>
          <w:t>4.1</w:t>
        </w:r>
        <w:r w:rsidR="003C151B">
          <w:rPr>
            <w:rFonts w:asciiTheme="minorHAnsi" w:eastAsiaTheme="minorEastAsia" w:hAnsiTheme="minorHAnsi" w:cstheme="minorBidi"/>
            <w:caps w:val="0"/>
            <w:noProof/>
            <w:color w:val="auto"/>
            <w:sz w:val="22"/>
            <w:szCs w:val="22"/>
          </w:rPr>
          <w:tab/>
        </w:r>
        <w:r w:rsidR="003C151B" w:rsidRPr="00991BE8">
          <w:rPr>
            <w:rStyle w:val="Hyperlink"/>
            <w:noProof/>
          </w:rPr>
          <w:t>Coloring</w:t>
        </w:r>
        <w:r w:rsidR="003C151B">
          <w:rPr>
            <w:noProof/>
            <w:webHidden/>
          </w:rPr>
          <w:tab/>
        </w:r>
        <w:r w:rsidR="003C151B">
          <w:rPr>
            <w:noProof/>
            <w:webHidden/>
          </w:rPr>
          <w:fldChar w:fldCharType="begin"/>
        </w:r>
        <w:r w:rsidR="003C151B">
          <w:rPr>
            <w:noProof/>
            <w:webHidden/>
          </w:rPr>
          <w:instrText xml:space="preserve"> PAGEREF _Toc33115214 \h </w:instrText>
        </w:r>
        <w:r w:rsidR="003C151B">
          <w:rPr>
            <w:noProof/>
            <w:webHidden/>
          </w:rPr>
        </w:r>
        <w:r w:rsidR="003C151B">
          <w:rPr>
            <w:noProof/>
            <w:webHidden/>
          </w:rPr>
          <w:fldChar w:fldCharType="separate"/>
        </w:r>
        <w:r w:rsidR="003C151B">
          <w:rPr>
            <w:noProof/>
            <w:webHidden/>
          </w:rPr>
          <w:t>15</w:t>
        </w:r>
        <w:r w:rsidR="003C151B">
          <w:rPr>
            <w:noProof/>
            <w:webHidden/>
          </w:rPr>
          <w:fldChar w:fldCharType="end"/>
        </w:r>
      </w:hyperlink>
    </w:p>
    <w:p w14:paraId="791B1B30" w14:textId="7AA20642" w:rsidR="003C151B" w:rsidRDefault="002A45EB">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33115215" w:history="1">
        <w:r w:rsidR="003C151B" w:rsidRPr="00991BE8">
          <w:rPr>
            <w:rStyle w:val="Hyperlink"/>
            <w:noProof/>
          </w:rPr>
          <w:t>4.2</w:t>
        </w:r>
        <w:r w:rsidR="003C151B">
          <w:rPr>
            <w:rFonts w:asciiTheme="minorHAnsi" w:eastAsiaTheme="minorEastAsia" w:hAnsiTheme="minorHAnsi" w:cstheme="minorBidi"/>
            <w:caps w:val="0"/>
            <w:noProof/>
            <w:color w:val="auto"/>
            <w:sz w:val="22"/>
            <w:szCs w:val="22"/>
          </w:rPr>
          <w:tab/>
        </w:r>
        <w:r w:rsidR="003C151B" w:rsidRPr="00991BE8">
          <w:rPr>
            <w:rStyle w:val="Hyperlink"/>
            <w:noProof/>
          </w:rPr>
          <w:t>X and Y Axes Settings</w:t>
        </w:r>
        <w:r w:rsidR="003C151B">
          <w:rPr>
            <w:noProof/>
            <w:webHidden/>
          </w:rPr>
          <w:tab/>
        </w:r>
        <w:r w:rsidR="003C151B">
          <w:rPr>
            <w:noProof/>
            <w:webHidden/>
          </w:rPr>
          <w:fldChar w:fldCharType="begin"/>
        </w:r>
        <w:r w:rsidR="003C151B">
          <w:rPr>
            <w:noProof/>
            <w:webHidden/>
          </w:rPr>
          <w:instrText xml:space="preserve"> PAGEREF _Toc33115215 \h </w:instrText>
        </w:r>
        <w:r w:rsidR="003C151B">
          <w:rPr>
            <w:noProof/>
            <w:webHidden/>
          </w:rPr>
        </w:r>
        <w:r w:rsidR="003C151B">
          <w:rPr>
            <w:noProof/>
            <w:webHidden/>
          </w:rPr>
          <w:fldChar w:fldCharType="separate"/>
        </w:r>
        <w:r w:rsidR="003C151B">
          <w:rPr>
            <w:noProof/>
            <w:webHidden/>
          </w:rPr>
          <w:t>16</w:t>
        </w:r>
        <w:r w:rsidR="003C151B">
          <w:rPr>
            <w:noProof/>
            <w:webHidden/>
          </w:rPr>
          <w:fldChar w:fldCharType="end"/>
        </w:r>
      </w:hyperlink>
    </w:p>
    <w:p w14:paraId="1FEF00A4" w14:textId="519E307A"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16" w:history="1">
        <w:r w:rsidR="003C151B" w:rsidRPr="00991BE8">
          <w:rPr>
            <w:rStyle w:val="Hyperlink"/>
            <w:noProof/>
          </w:rPr>
          <w:t>4.2.1</w:t>
        </w:r>
        <w:r w:rsidR="003C151B">
          <w:rPr>
            <w:rFonts w:asciiTheme="minorHAnsi" w:eastAsiaTheme="minorEastAsia" w:hAnsiTheme="minorHAnsi" w:cstheme="minorBidi"/>
            <w:iCs w:val="0"/>
            <w:noProof/>
            <w:color w:val="auto"/>
            <w:sz w:val="22"/>
            <w:szCs w:val="22"/>
          </w:rPr>
          <w:tab/>
        </w:r>
        <w:r w:rsidR="003C151B" w:rsidRPr="00991BE8">
          <w:rPr>
            <w:rStyle w:val="Hyperlink"/>
            <w:noProof/>
          </w:rPr>
          <w:t>Time Binning</w:t>
        </w:r>
        <w:r w:rsidR="003C151B">
          <w:rPr>
            <w:noProof/>
            <w:webHidden/>
          </w:rPr>
          <w:tab/>
        </w:r>
        <w:r w:rsidR="003C151B">
          <w:rPr>
            <w:noProof/>
            <w:webHidden/>
          </w:rPr>
          <w:fldChar w:fldCharType="begin"/>
        </w:r>
        <w:r w:rsidR="003C151B">
          <w:rPr>
            <w:noProof/>
            <w:webHidden/>
          </w:rPr>
          <w:instrText xml:space="preserve"> PAGEREF _Toc33115216 \h </w:instrText>
        </w:r>
        <w:r w:rsidR="003C151B">
          <w:rPr>
            <w:noProof/>
            <w:webHidden/>
          </w:rPr>
        </w:r>
        <w:r w:rsidR="003C151B">
          <w:rPr>
            <w:noProof/>
            <w:webHidden/>
          </w:rPr>
          <w:fldChar w:fldCharType="separate"/>
        </w:r>
        <w:r w:rsidR="003C151B">
          <w:rPr>
            <w:noProof/>
            <w:webHidden/>
          </w:rPr>
          <w:t>17</w:t>
        </w:r>
        <w:r w:rsidR="003C151B">
          <w:rPr>
            <w:noProof/>
            <w:webHidden/>
          </w:rPr>
          <w:fldChar w:fldCharType="end"/>
        </w:r>
      </w:hyperlink>
    </w:p>
    <w:p w14:paraId="2EF86554" w14:textId="2BEB0CFB" w:rsidR="003C151B" w:rsidRDefault="002A45EB">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33115217" w:history="1">
        <w:r w:rsidR="003C151B" w:rsidRPr="00991BE8">
          <w:rPr>
            <w:rStyle w:val="Hyperlink"/>
            <w:noProof/>
          </w:rPr>
          <w:t>4.3</w:t>
        </w:r>
        <w:r w:rsidR="003C151B">
          <w:rPr>
            <w:rFonts w:asciiTheme="minorHAnsi" w:eastAsiaTheme="minorEastAsia" w:hAnsiTheme="minorHAnsi" w:cstheme="minorBidi"/>
            <w:caps w:val="0"/>
            <w:noProof/>
            <w:color w:val="auto"/>
            <w:sz w:val="22"/>
            <w:szCs w:val="22"/>
          </w:rPr>
          <w:tab/>
        </w:r>
        <w:r w:rsidR="003C151B" w:rsidRPr="00991BE8">
          <w:rPr>
            <w:rStyle w:val="Hyperlink"/>
            <w:noProof/>
          </w:rPr>
          <w:t>Chart Context Menu</w:t>
        </w:r>
        <w:r w:rsidR="003C151B">
          <w:rPr>
            <w:noProof/>
            <w:webHidden/>
          </w:rPr>
          <w:tab/>
        </w:r>
        <w:r w:rsidR="003C151B">
          <w:rPr>
            <w:noProof/>
            <w:webHidden/>
          </w:rPr>
          <w:fldChar w:fldCharType="begin"/>
        </w:r>
        <w:r w:rsidR="003C151B">
          <w:rPr>
            <w:noProof/>
            <w:webHidden/>
          </w:rPr>
          <w:instrText xml:space="preserve"> PAGEREF _Toc33115217 \h </w:instrText>
        </w:r>
        <w:r w:rsidR="003C151B">
          <w:rPr>
            <w:noProof/>
            <w:webHidden/>
          </w:rPr>
        </w:r>
        <w:r w:rsidR="003C151B">
          <w:rPr>
            <w:noProof/>
            <w:webHidden/>
          </w:rPr>
          <w:fldChar w:fldCharType="separate"/>
        </w:r>
        <w:r w:rsidR="003C151B">
          <w:rPr>
            <w:noProof/>
            <w:webHidden/>
          </w:rPr>
          <w:t>19</w:t>
        </w:r>
        <w:r w:rsidR="003C151B">
          <w:rPr>
            <w:noProof/>
            <w:webHidden/>
          </w:rPr>
          <w:fldChar w:fldCharType="end"/>
        </w:r>
      </w:hyperlink>
    </w:p>
    <w:p w14:paraId="0A540184" w14:textId="203924EF" w:rsidR="003C151B" w:rsidRDefault="002A45EB">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33115218" w:history="1">
        <w:r w:rsidR="003C151B" w:rsidRPr="00991BE8">
          <w:rPr>
            <w:rStyle w:val="Hyperlink"/>
            <w:noProof/>
          </w:rPr>
          <w:t>4.4</w:t>
        </w:r>
        <w:r w:rsidR="003C151B">
          <w:rPr>
            <w:rFonts w:asciiTheme="minorHAnsi" w:eastAsiaTheme="minorEastAsia" w:hAnsiTheme="minorHAnsi" w:cstheme="minorBidi"/>
            <w:caps w:val="0"/>
            <w:noProof/>
            <w:color w:val="auto"/>
            <w:sz w:val="22"/>
            <w:szCs w:val="22"/>
          </w:rPr>
          <w:tab/>
        </w:r>
        <w:r w:rsidR="003C151B" w:rsidRPr="00991BE8">
          <w:rPr>
            <w:rStyle w:val="Hyperlink"/>
            <w:noProof/>
          </w:rPr>
          <w:t>Trellised Plots</w:t>
        </w:r>
        <w:r w:rsidR="003C151B">
          <w:rPr>
            <w:noProof/>
            <w:webHidden/>
          </w:rPr>
          <w:tab/>
        </w:r>
        <w:r w:rsidR="003C151B">
          <w:rPr>
            <w:noProof/>
            <w:webHidden/>
          </w:rPr>
          <w:fldChar w:fldCharType="begin"/>
        </w:r>
        <w:r w:rsidR="003C151B">
          <w:rPr>
            <w:noProof/>
            <w:webHidden/>
          </w:rPr>
          <w:instrText xml:space="preserve"> PAGEREF _Toc33115218 \h </w:instrText>
        </w:r>
        <w:r w:rsidR="003C151B">
          <w:rPr>
            <w:noProof/>
            <w:webHidden/>
          </w:rPr>
        </w:r>
        <w:r w:rsidR="003C151B">
          <w:rPr>
            <w:noProof/>
            <w:webHidden/>
          </w:rPr>
          <w:fldChar w:fldCharType="separate"/>
        </w:r>
        <w:r w:rsidR="003C151B">
          <w:rPr>
            <w:noProof/>
            <w:webHidden/>
          </w:rPr>
          <w:t>19</w:t>
        </w:r>
        <w:r w:rsidR="003C151B">
          <w:rPr>
            <w:noProof/>
            <w:webHidden/>
          </w:rPr>
          <w:fldChar w:fldCharType="end"/>
        </w:r>
      </w:hyperlink>
    </w:p>
    <w:p w14:paraId="53CAC8B1" w14:textId="4A0A123B"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19" w:history="1">
        <w:r w:rsidR="003C151B" w:rsidRPr="00991BE8">
          <w:rPr>
            <w:rStyle w:val="Hyperlink"/>
            <w:noProof/>
          </w:rPr>
          <w:t>4.4.1</w:t>
        </w:r>
        <w:r w:rsidR="003C151B">
          <w:rPr>
            <w:rFonts w:asciiTheme="minorHAnsi" w:eastAsiaTheme="minorEastAsia" w:hAnsiTheme="minorHAnsi" w:cstheme="minorBidi"/>
            <w:iCs w:val="0"/>
            <w:noProof/>
            <w:color w:val="auto"/>
            <w:sz w:val="22"/>
            <w:szCs w:val="22"/>
          </w:rPr>
          <w:tab/>
        </w:r>
        <w:r w:rsidR="003C151B" w:rsidRPr="00991BE8">
          <w:rPr>
            <w:rStyle w:val="Hyperlink"/>
            <w:noProof/>
          </w:rPr>
          <w:t>Order of Trellised Plots</w:t>
        </w:r>
        <w:r w:rsidR="003C151B">
          <w:rPr>
            <w:noProof/>
            <w:webHidden/>
          </w:rPr>
          <w:tab/>
        </w:r>
        <w:r w:rsidR="003C151B">
          <w:rPr>
            <w:noProof/>
            <w:webHidden/>
          </w:rPr>
          <w:fldChar w:fldCharType="begin"/>
        </w:r>
        <w:r w:rsidR="003C151B">
          <w:rPr>
            <w:noProof/>
            <w:webHidden/>
          </w:rPr>
          <w:instrText xml:space="preserve"> PAGEREF _Toc33115219 \h </w:instrText>
        </w:r>
        <w:r w:rsidR="003C151B">
          <w:rPr>
            <w:noProof/>
            <w:webHidden/>
          </w:rPr>
        </w:r>
        <w:r w:rsidR="003C151B">
          <w:rPr>
            <w:noProof/>
            <w:webHidden/>
          </w:rPr>
          <w:fldChar w:fldCharType="separate"/>
        </w:r>
        <w:r w:rsidR="003C151B">
          <w:rPr>
            <w:noProof/>
            <w:webHidden/>
          </w:rPr>
          <w:t>19</w:t>
        </w:r>
        <w:r w:rsidR="003C151B">
          <w:rPr>
            <w:noProof/>
            <w:webHidden/>
          </w:rPr>
          <w:fldChar w:fldCharType="end"/>
        </w:r>
      </w:hyperlink>
    </w:p>
    <w:p w14:paraId="258220CB" w14:textId="284376DB"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20" w:history="1">
        <w:r w:rsidR="003C151B" w:rsidRPr="00991BE8">
          <w:rPr>
            <w:rStyle w:val="Hyperlink"/>
            <w:noProof/>
          </w:rPr>
          <w:t>4.4.2</w:t>
        </w:r>
        <w:r w:rsidR="003C151B">
          <w:rPr>
            <w:rFonts w:asciiTheme="minorHAnsi" w:eastAsiaTheme="minorEastAsia" w:hAnsiTheme="minorHAnsi" w:cstheme="minorBidi"/>
            <w:iCs w:val="0"/>
            <w:noProof/>
            <w:color w:val="auto"/>
            <w:sz w:val="22"/>
            <w:szCs w:val="22"/>
          </w:rPr>
          <w:tab/>
        </w:r>
        <w:r w:rsidR="003C151B" w:rsidRPr="00991BE8">
          <w:rPr>
            <w:rStyle w:val="Hyperlink"/>
            <w:noProof/>
          </w:rPr>
          <w:t>Demonstration of Trellised Plots</w:t>
        </w:r>
        <w:r w:rsidR="003C151B">
          <w:rPr>
            <w:noProof/>
            <w:webHidden/>
          </w:rPr>
          <w:tab/>
        </w:r>
        <w:r w:rsidR="003C151B">
          <w:rPr>
            <w:noProof/>
            <w:webHidden/>
          </w:rPr>
          <w:fldChar w:fldCharType="begin"/>
        </w:r>
        <w:r w:rsidR="003C151B">
          <w:rPr>
            <w:noProof/>
            <w:webHidden/>
          </w:rPr>
          <w:instrText xml:space="preserve"> PAGEREF _Toc33115220 \h </w:instrText>
        </w:r>
        <w:r w:rsidR="003C151B">
          <w:rPr>
            <w:noProof/>
            <w:webHidden/>
          </w:rPr>
        </w:r>
        <w:r w:rsidR="003C151B">
          <w:rPr>
            <w:noProof/>
            <w:webHidden/>
          </w:rPr>
          <w:fldChar w:fldCharType="separate"/>
        </w:r>
        <w:r w:rsidR="003C151B">
          <w:rPr>
            <w:noProof/>
            <w:webHidden/>
          </w:rPr>
          <w:t>20</w:t>
        </w:r>
        <w:r w:rsidR="003C151B">
          <w:rPr>
            <w:noProof/>
            <w:webHidden/>
          </w:rPr>
          <w:fldChar w:fldCharType="end"/>
        </w:r>
      </w:hyperlink>
    </w:p>
    <w:p w14:paraId="0C30D435" w14:textId="3D15B856" w:rsidR="003C151B" w:rsidRDefault="002A45EB">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33115221" w:history="1">
        <w:r w:rsidR="003C151B" w:rsidRPr="00991BE8">
          <w:rPr>
            <w:rStyle w:val="Hyperlink"/>
            <w:noProof/>
          </w:rPr>
          <w:t>4.5</w:t>
        </w:r>
        <w:r w:rsidR="003C151B">
          <w:rPr>
            <w:rFonts w:asciiTheme="minorHAnsi" w:eastAsiaTheme="minorEastAsia" w:hAnsiTheme="minorHAnsi" w:cstheme="minorBidi"/>
            <w:caps w:val="0"/>
            <w:noProof/>
            <w:color w:val="auto"/>
            <w:sz w:val="22"/>
            <w:szCs w:val="22"/>
          </w:rPr>
          <w:tab/>
        </w:r>
        <w:r w:rsidR="003C151B" w:rsidRPr="00991BE8">
          <w:rPr>
            <w:rStyle w:val="Hyperlink"/>
            <w:noProof/>
          </w:rPr>
          <w:t>Selection</w:t>
        </w:r>
        <w:r w:rsidR="003C151B">
          <w:rPr>
            <w:noProof/>
            <w:webHidden/>
          </w:rPr>
          <w:tab/>
        </w:r>
        <w:r w:rsidR="003C151B">
          <w:rPr>
            <w:noProof/>
            <w:webHidden/>
          </w:rPr>
          <w:fldChar w:fldCharType="begin"/>
        </w:r>
        <w:r w:rsidR="003C151B">
          <w:rPr>
            <w:noProof/>
            <w:webHidden/>
          </w:rPr>
          <w:instrText xml:space="preserve"> PAGEREF _Toc33115221 \h </w:instrText>
        </w:r>
        <w:r w:rsidR="003C151B">
          <w:rPr>
            <w:noProof/>
            <w:webHidden/>
          </w:rPr>
        </w:r>
        <w:r w:rsidR="003C151B">
          <w:rPr>
            <w:noProof/>
            <w:webHidden/>
          </w:rPr>
          <w:fldChar w:fldCharType="separate"/>
        </w:r>
        <w:r w:rsidR="003C151B">
          <w:rPr>
            <w:noProof/>
            <w:webHidden/>
          </w:rPr>
          <w:t>21</w:t>
        </w:r>
        <w:r w:rsidR="003C151B">
          <w:rPr>
            <w:noProof/>
            <w:webHidden/>
          </w:rPr>
          <w:fldChar w:fldCharType="end"/>
        </w:r>
      </w:hyperlink>
    </w:p>
    <w:p w14:paraId="48499B2B" w14:textId="0E7E0E28"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22" w:history="1">
        <w:r w:rsidR="003C151B" w:rsidRPr="00991BE8">
          <w:rPr>
            <w:rStyle w:val="Hyperlink"/>
            <w:noProof/>
          </w:rPr>
          <w:t>4.5.1</w:t>
        </w:r>
        <w:r w:rsidR="003C151B">
          <w:rPr>
            <w:rFonts w:asciiTheme="minorHAnsi" w:eastAsiaTheme="minorEastAsia" w:hAnsiTheme="minorHAnsi" w:cstheme="minorBidi"/>
            <w:iCs w:val="0"/>
            <w:noProof/>
            <w:color w:val="auto"/>
            <w:sz w:val="22"/>
            <w:szCs w:val="22"/>
          </w:rPr>
          <w:tab/>
        </w:r>
        <w:r w:rsidR="003C151B" w:rsidRPr="00991BE8">
          <w:rPr>
            <w:rStyle w:val="Hyperlink"/>
            <w:noProof/>
          </w:rPr>
          <w:t>Selection Ways</w:t>
        </w:r>
        <w:r w:rsidR="003C151B">
          <w:rPr>
            <w:noProof/>
            <w:webHidden/>
          </w:rPr>
          <w:tab/>
        </w:r>
        <w:r w:rsidR="003C151B">
          <w:rPr>
            <w:noProof/>
            <w:webHidden/>
          </w:rPr>
          <w:fldChar w:fldCharType="begin"/>
        </w:r>
        <w:r w:rsidR="003C151B">
          <w:rPr>
            <w:noProof/>
            <w:webHidden/>
          </w:rPr>
          <w:instrText xml:space="preserve"> PAGEREF _Toc33115222 \h </w:instrText>
        </w:r>
        <w:r w:rsidR="003C151B">
          <w:rPr>
            <w:noProof/>
            <w:webHidden/>
          </w:rPr>
        </w:r>
        <w:r w:rsidR="003C151B">
          <w:rPr>
            <w:noProof/>
            <w:webHidden/>
          </w:rPr>
          <w:fldChar w:fldCharType="separate"/>
        </w:r>
        <w:r w:rsidR="003C151B">
          <w:rPr>
            <w:noProof/>
            <w:webHidden/>
          </w:rPr>
          <w:t>21</w:t>
        </w:r>
        <w:r w:rsidR="003C151B">
          <w:rPr>
            <w:noProof/>
            <w:webHidden/>
          </w:rPr>
          <w:fldChar w:fldCharType="end"/>
        </w:r>
      </w:hyperlink>
    </w:p>
    <w:p w14:paraId="4AD29703" w14:textId="53959B2D"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23" w:history="1">
        <w:r w:rsidR="003C151B" w:rsidRPr="00991BE8">
          <w:rPr>
            <w:rStyle w:val="Hyperlink"/>
            <w:noProof/>
          </w:rPr>
          <w:t>4.5.2</w:t>
        </w:r>
        <w:r w:rsidR="003C151B">
          <w:rPr>
            <w:rFonts w:asciiTheme="minorHAnsi" w:eastAsiaTheme="minorEastAsia" w:hAnsiTheme="minorHAnsi" w:cstheme="minorBidi"/>
            <w:iCs w:val="0"/>
            <w:noProof/>
            <w:color w:val="auto"/>
            <w:sz w:val="22"/>
            <w:szCs w:val="22"/>
          </w:rPr>
          <w:tab/>
        </w:r>
        <w:r w:rsidR="003C151B" w:rsidRPr="00991BE8">
          <w:rPr>
            <w:rStyle w:val="Hyperlink"/>
            <w:noProof/>
          </w:rPr>
          <w:t>Selection Menu</w:t>
        </w:r>
        <w:r w:rsidR="003C151B">
          <w:rPr>
            <w:noProof/>
            <w:webHidden/>
          </w:rPr>
          <w:tab/>
        </w:r>
        <w:r w:rsidR="003C151B">
          <w:rPr>
            <w:noProof/>
            <w:webHidden/>
          </w:rPr>
          <w:fldChar w:fldCharType="begin"/>
        </w:r>
        <w:r w:rsidR="003C151B">
          <w:rPr>
            <w:noProof/>
            <w:webHidden/>
          </w:rPr>
          <w:instrText xml:space="preserve"> PAGEREF _Toc33115223 \h </w:instrText>
        </w:r>
        <w:r w:rsidR="003C151B">
          <w:rPr>
            <w:noProof/>
            <w:webHidden/>
          </w:rPr>
        </w:r>
        <w:r w:rsidR="003C151B">
          <w:rPr>
            <w:noProof/>
            <w:webHidden/>
          </w:rPr>
          <w:fldChar w:fldCharType="separate"/>
        </w:r>
        <w:r w:rsidR="003C151B">
          <w:rPr>
            <w:noProof/>
            <w:webHidden/>
          </w:rPr>
          <w:t>23</w:t>
        </w:r>
        <w:r w:rsidR="003C151B">
          <w:rPr>
            <w:noProof/>
            <w:webHidden/>
          </w:rPr>
          <w:fldChar w:fldCharType="end"/>
        </w:r>
      </w:hyperlink>
    </w:p>
    <w:p w14:paraId="0BF8387E" w14:textId="35CF2C08" w:rsidR="003C151B" w:rsidRDefault="002A45EB">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33115224" w:history="1">
        <w:r w:rsidR="003C151B" w:rsidRPr="00991BE8">
          <w:rPr>
            <w:rStyle w:val="Hyperlink"/>
            <w:noProof/>
          </w:rPr>
          <w:t>4.6</w:t>
        </w:r>
        <w:r w:rsidR="003C151B">
          <w:rPr>
            <w:rFonts w:asciiTheme="minorHAnsi" w:eastAsiaTheme="minorEastAsia" w:hAnsiTheme="minorHAnsi" w:cstheme="minorBidi"/>
            <w:caps w:val="0"/>
            <w:noProof/>
            <w:color w:val="auto"/>
            <w:sz w:val="22"/>
            <w:szCs w:val="22"/>
          </w:rPr>
          <w:tab/>
        </w:r>
        <w:r w:rsidR="003C151B" w:rsidRPr="00991BE8">
          <w:rPr>
            <w:rStyle w:val="Hyperlink"/>
            <w:noProof/>
          </w:rPr>
          <w:t>Details on Demand Table</w:t>
        </w:r>
        <w:r w:rsidR="003C151B">
          <w:rPr>
            <w:noProof/>
            <w:webHidden/>
          </w:rPr>
          <w:tab/>
        </w:r>
        <w:r w:rsidR="003C151B">
          <w:rPr>
            <w:noProof/>
            <w:webHidden/>
          </w:rPr>
          <w:fldChar w:fldCharType="begin"/>
        </w:r>
        <w:r w:rsidR="003C151B">
          <w:rPr>
            <w:noProof/>
            <w:webHidden/>
          </w:rPr>
          <w:instrText xml:space="preserve"> PAGEREF _Toc33115224 \h </w:instrText>
        </w:r>
        <w:r w:rsidR="003C151B">
          <w:rPr>
            <w:noProof/>
            <w:webHidden/>
          </w:rPr>
        </w:r>
        <w:r w:rsidR="003C151B">
          <w:rPr>
            <w:noProof/>
            <w:webHidden/>
          </w:rPr>
          <w:fldChar w:fldCharType="separate"/>
        </w:r>
        <w:r w:rsidR="003C151B">
          <w:rPr>
            <w:noProof/>
            <w:webHidden/>
          </w:rPr>
          <w:t>24</w:t>
        </w:r>
        <w:r w:rsidR="003C151B">
          <w:rPr>
            <w:noProof/>
            <w:webHidden/>
          </w:rPr>
          <w:fldChar w:fldCharType="end"/>
        </w:r>
      </w:hyperlink>
    </w:p>
    <w:p w14:paraId="4C9BEA8D" w14:textId="5CFE8BB4" w:rsidR="003C151B" w:rsidRDefault="002A45EB">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33115225" w:history="1">
        <w:r w:rsidR="003C151B" w:rsidRPr="00991BE8">
          <w:rPr>
            <w:rStyle w:val="Hyperlink"/>
            <w:noProof/>
          </w:rPr>
          <w:t>4.7</w:t>
        </w:r>
        <w:r w:rsidR="003C151B">
          <w:rPr>
            <w:rFonts w:asciiTheme="minorHAnsi" w:eastAsiaTheme="minorEastAsia" w:hAnsiTheme="minorHAnsi" w:cstheme="minorBidi"/>
            <w:caps w:val="0"/>
            <w:noProof/>
            <w:color w:val="auto"/>
            <w:sz w:val="22"/>
            <w:szCs w:val="22"/>
          </w:rPr>
          <w:tab/>
        </w:r>
        <w:r w:rsidR="003C151B" w:rsidRPr="00991BE8">
          <w:rPr>
            <w:rStyle w:val="Hyperlink"/>
            <w:noProof/>
          </w:rPr>
          <w:t>Filtering</w:t>
        </w:r>
        <w:r w:rsidR="003C151B">
          <w:rPr>
            <w:noProof/>
            <w:webHidden/>
          </w:rPr>
          <w:tab/>
        </w:r>
        <w:r w:rsidR="003C151B">
          <w:rPr>
            <w:noProof/>
            <w:webHidden/>
          </w:rPr>
          <w:fldChar w:fldCharType="begin"/>
        </w:r>
        <w:r w:rsidR="003C151B">
          <w:rPr>
            <w:noProof/>
            <w:webHidden/>
          </w:rPr>
          <w:instrText xml:space="preserve"> PAGEREF _Toc33115225 \h </w:instrText>
        </w:r>
        <w:r w:rsidR="003C151B">
          <w:rPr>
            <w:noProof/>
            <w:webHidden/>
          </w:rPr>
        </w:r>
        <w:r w:rsidR="003C151B">
          <w:rPr>
            <w:noProof/>
            <w:webHidden/>
          </w:rPr>
          <w:fldChar w:fldCharType="separate"/>
        </w:r>
        <w:r w:rsidR="003C151B">
          <w:rPr>
            <w:noProof/>
            <w:webHidden/>
          </w:rPr>
          <w:t>26</w:t>
        </w:r>
        <w:r w:rsidR="003C151B">
          <w:rPr>
            <w:noProof/>
            <w:webHidden/>
          </w:rPr>
          <w:fldChar w:fldCharType="end"/>
        </w:r>
      </w:hyperlink>
    </w:p>
    <w:p w14:paraId="14820695" w14:textId="0214321C"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26" w:history="1">
        <w:r w:rsidR="003C151B" w:rsidRPr="00991BE8">
          <w:rPr>
            <w:rStyle w:val="Hyperlink"/>
            <w:noProof/>
          </w:rPr>
          <w:t>4.7.1</w:t>
        </w:r>
        <w:r w:rsidR="003C151B">
          <w:rPr>
            <w:rFonts w:asciiTheme="minorHAnsi" w:eastAsiaTheme="minorEastAsia" w:hAnsiTheme="minorHAnsi" w:cstheme="minorBidi"/>
            <w:iCs w:val="0"/>
            <w:noProof/>
            <w:color w:val="auto"/>
            <w:sz w:val="22"/>
            <w:szCs w:val="22"/>
          </w:rPr>
          <w:tab/>
        </w:r>
        <w:r w:rsidR="003C151B" w:rsidRPr="00991BE8">
          <w:rPr>
            <w:rStyle w:val="Hyperlink"/>
            <w:noProof/>
          </w:rPr>
          <w:t>Population Filters</w:t>
        </w:r>
        <w:r w:rsidR="003C151B">
          <w:rPr>
            <w:noProof/>
            <w:webHidden/>
          </w:rPr>
          <w:tab/>
        </w:r>
        <w:r w:rsidR="003C151B">
          <w:rPr>
            <w:noProof/>
            <w:webHidden/>
          </w:rPr>
          <w:fldChar w:fldCharType="begin"/>
        </w:r>
        <w:r w:rsidR="003C151B">
          <w:rPr>
            <w:noProof/>
            <w:webHidden/>
          </w:rPr>
          <w:instrText xml:space="preserve"> PAGEREF _Toc33115226 \h </w:instrText>
        </w:r>
        <w:r w:rsidR="003C151B">
          <w:rPr>
            <w:noProof/>
            <w:webHidden/>
          </w:rPr>
        </w:r>
        <w:r w:rsidR="003C151B">
          <w:rPr>
            <w:noProof/>
            <w:webHidden/>
          </w:rPr>
          <w:fldChar w:fldCharType="separate"/>
        </w:r>
        <w:r w:rsidR="003C151B">
          <w:rPr>
            <w:noProof/>
            <w:webHidden/>
          </w:rPr>
          <w:t>27</w:t>
        </w:r>
        <w:r w:rsidR="003C151B">
          <w:rPr>
            <w:noProof/>
            <w:webHidden/>
          </w:rPr>
          <w:fldChar w:fldCharType="end"/>
        </w:r>
      </w:hyperlink>
    </w:p>
    <w:p w14:paraId="5B43300F" w14:textId="5E36EB1E"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27" w:history="1">
        <w:r w:rsidR="003C151B" w:rsidRPr="00991BE8">
          <w:rPr>
            <w:rStyle w:val="Hyperlink"/>
            <w:noProof/>
          </w:rPr>
          <w:t>4.7.2</w:t>
        </w:r>
        <w:r w:rsidR="003C151B">
          <w:rPr>
            <w:rFonts w:asciiTheme="minorHAnsi" w:eastAsiaTheme="minorEastAsia" w:hAnsiTheme="minorHAnsi" w:cstheme="minorBidi"/>
            <w:iCs w:val="0"/>
            <w:noProof/>
            <w:color w:val="auto"/>
            <w:sz w:val="22"/>
            <w:szCs w:val="22"/>
          </w:rPr>
          <w:tab/>
        </w:r>
        <w:r w:rsidR="003C151B" w:rsidRPr="00991BE8">
          <w:rPr>
            <w:rStyle w:val="Hyperlink"/>
            <w:noProof/>
          </w:rPr>
          <w:t>Event Filters</w:t>
        </w:r>
        <w:r w:rsidR="003C151B">
          <w:rPr>
            <w:noProof/>
            <w:webHidden/>
          </w:rPr>
          <w:tab/>
        </w:r>
        <w:r w:rsidR="003C151B">
          <w:rPr>
            <w:noProof/>
            <w:webHidden/>
          </w:rPr>
          <w:fldChar w:fldCharType="begin"/>
        </w:r>
        <w:r w:rsidR="003C151B">
          <w:rPr>
            <w:noProof/>
            <w:webHidden/>
          </w:rPr>
          <w:instrText xml:space="preserve"> PAGEREF _Toc33115227 \h </w:instrText>
        </w:r>
        <w:r w:rsidR="003C151B">
          <w:rPr>
            <w:noProof/>
            <w:webHidden/>
          </w:rPr>
        </w:r>
        <w:r w:rsidR="003C151B">
          <w:rPr>
            <w:noProof/>
            <w:webHidden/>
          </w:rPr>
          <w:fldChar w:fldCharType="separate"/>
        </w:r>
        <w:r w:rsidR="003C151B">
          <w:rPr>
            <w:noProof/>
            <w:webHidden/>
          </w:rPr>
          <w:t>30</w:t>
        </w:r>
        <w:r w:rsidR="003C151B">
          <w:rPr>
            <w:noProof/>
            <w:webHidden/>
          </w:rPr>
          <w:fldChar w:fldCharType="end"/>
        </w:r>
      </w:hyperlink>
    </w:p>
    <w:p w14:paraId="3B97968D" w14:textId="490363DF"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28" w:history="1">
        <w:r w:rsidR="003C151B" w:rsidRPr="00991BE8">
          <w:rPr>
            <w:rStyle w:val="Hyperlink"/>
            <w:noProof/>
          </w:rPr>
          <w:t>4.7.3</w:t>
        </w:r>
        <w:r w:rsidR="003C151B">
          <w:rPr>
            <w:rFonts w:asciiTheme="minorHAnsi" w:eastAsiaTheme="minorEastAsia" w:hAnsiTheme="minorHAnsi" w:cstheme="minorBidi"/>
            <w:iCs w:val="0"/>
            <w:noProof/>
            <w:color w:val="auto"/>
            <w:sz w:val="22"/>
            <w:szCs w:val="22"/>
          </w:rPr>
          <w:tab/>
        </w:r>
        <w:r w:rsidR="003C151B" w:rsidRPr="00991BE8">
          <w:rPr>
            <w:rStyle w:val="Hyperlink"/>
            <w:noProof/>
          </w:rPr>
          <w:t>Cohort Filters</w:t>
        </w:r>
        <w:r w:rsidR="003C151B">
          <w:rPr>
            <w:noProof/>
            <w:webHidden/>
          </w:rPr>
          <w:tab/>
        </w:r>
        <w:r w:rsidR="003C151B">
          <w:rPr>
            <w:noProof/>
            <w:webHidden/>
          </w:rPr>
          <w:fldChar w:fldCharType="begin"/>
        </w:r>
        <w:r w:rsidR="003C151B">
          <w:rPr>
            <w:noProof/>
            <w:webHidden/>
          </w:rPr>
          <w:instrText xml:space="preserve"> PAGEREF _Toc33115228 \h </w:instrText>
        </w:r>
        <w:r w:rsidR="003C151B">
          <w:rPr>
            <w:noProof/>
            <w:webHidden/>
          </w:rPr>
        </w:r>
        <w:r w:rsidR="003C151B">
          <w:rPr>
            <w:noProof/>
            <w:webHidden/>
          </w:rPr>
          <w:fldChar w:fldCharType="separate"/>
        </w:r>
        <w:r w:rsidR="003C151B">
          <w:rPr>
            <w:noProof/>
            <w:webHidden/>
          </w:rPr>
          <w:t>32</w:t>
        </w:r>
        <w:r w:rsidR="003C151B">
          <w:rPr>
            <w:noProof/>
            <w:webHidden/>
          </w:rPr>
          <w:fldChar w:fldCharType="end"/>
        </w:r>
      </w:hyperlink>
    </w:p>
    <w:p w14:paraId="417776AA" w14:textId="0F3EEE23"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29" w:history="1">
        <w:r w:rsidR="003C151B" w:rsidRPr="00991BE8">
          <w:rPr>
            <w:rStyle w:val="Hyperlink"/>
            <w:noProof/>
          </w:rPr>
          <w:t>4.7.4</w:t>
        </w:r>
        <w:r w:rsidR="003C151B">
          <w:rPr>
            <w:rFonts w:asciiTheme="minorHAnsi" w:eastAsiaTheme="minorEastAsia" w:hAnsiTheme="minorHAnsi" w:cstheme="minorBidi"/>
            <w:iCs w:val="0"/>
            <w:noProof/>
            <w:color w:val="auto"/>
            <w:sz w:val="22"/>
            <w:szCs w:val="22"/>
          </w:rPr>
          <w:tab/>
        </w:r>
        <w:r w:rsidR="003C151B" w:rsidRPr="00991BE8">
          <w:rPr>
            <w:rStyle w:val="Hyperlink"/>
            <w:noProof/>
          </w:rPr>
          <w:t>Settings</w:t>
        </w:r>
        <w:r w:rsidR="003C151B">
          <w:rPr>
            <w:noProof/>
            <w:webHidden/>
          </w:rPr>
          <w:tab/>
        </w:r>
        <w:r w:rsidR="003C151B">
          <w:rPr>
            <w:noProof/>
            <w:webHidden/>
          </w:rPr>
          <w:fldChar w:fldCharType="begin"/>
        </w:r>
        <w:r w:rsidR="003C151B">
          <w:rPr>
            <w:noProof/>
            <w:webHidden/>
          </w:rPr>
          <w:instrText xml:space="preserve"> PAGEREF _Toc33115229 \h </w:instrText>
        </w:r>
        <w:r w:rsidR="003C151B">
          <w:rPr>
            <w:noProof/>
            <w:webHidden/>
          </w:rPr>
        </w:r>
        <w:r w:rsidR="003C151B">
          <w:rPr>
            <w:noProof/>
            <w:webHidden/>
          </w:rPr>
          <w:fldChar w:fldCharType="separate"/>
        </w:r>
        <w:r w:rsidR="003C151B">
          <w:rPr>
            <w:noProof/>
            <w:webHidden/>
          </w:rPr>
          <w:t>33</w:t>
        </w:r>
        <w:r w:rsidR="003C151B">
          <w:rPr>
            <w:noProof/>
            <w:webHidden/>
          </w:rPr>
          <w:fldChar w:fldCharType="end"/>
        </w:r>
      </w:hyperlink>
    </w:p>
    <w:p w14:paraId="1F1030A0" w14:textId="079CEEB6" w:rsidR="003C151B" w:rsidRDefault="002A45EB">
      <w:pPr>
        <w:pStyle w:val="TOC1"/>
        <w:tabs>
          <w:tab w:val="left" w:pos="400"/>
          <w:tab w:val="right" w:leader="dot" w:pos="9347"/>
        </w:tabs>
        <w:rPr>
          <w:rFonts w:asciiTheme="minorHAnsi" w:eastAsiaTheme="minorEastAsia" w:hAnsiTheme="minorHAnsi" w:cstheme="minorBidi"/>
          <w:bCs w:val="0"/>
          <w:caps w:val="0"/>
          <w:noProof/>
          <w:color w:val="auto"/>
          <w:sz w:val="22"/>
          <w:szCs w:val="22"/>
        </w:rPr>
      </w:pPr>
      <w:hyperlink w:anchor="_Toc33115230" w:history="1">
        <w:r w:rsidR="003C151B" w:rsidRPr="00991BE8">
          <w:rPr>
            <w:rStyle w:val="Hyperlink"/>
            <w:noProof/>
          </w:rPr>
          <w:t>5</w:t>
        </w:r>
        <w:r w:rsidR="003C151B">
          <w:rPr>
            <w:rFonts w:asciiTheme="minorHAnsi" w:eastAsiaTheme="minorEastAsia" w:hAnsiTheme="minorHAnsi" w:cstheme="minorBidi"/>
            <w:bCs w:val="0"/>
            <w:caps w:val="0"/>
            <w:noProof/>
            <w:color w:val="auto"/>
            <w:sz w:val="22"/>
            <w:szCs w:val="22"/>
          </w:rPr>
          <w:tab/>
        </w:r>
        <w:r w:rsidR="003C151B" w:rsidRPr="00991BE8">
          <w:rPr>
            <w:rStyle w:val="Hyperlink"/>
            <w:noProof/>
          </w:rPr>
          <w:t>Available Views and Plots</w:t>
        </w:r>
        <w:r w:rsidR="003C151B">
          <w:rPr>
            <w:noProof/>
            <w:webHidden/>
          </w:rPr>
          <w:tab/>
        </w:r>
        <w:r w:rsidR="003C151B">
          <w:rPr>
            <w:noProof/>
            <w:webHidden/>
          </w:rPr>
          <w:fldChar w:fldCharType="begin"/>
        </w:r>
        <w:r w:rsidR="003C151B">
          <w:rPr>
            <w:noProof/>
            <w:webHidden/>
          </w:rPr>
          <w:instrText xml:space="preserve"> PAGEREF _Toc33115230 \h </w:instrText>
        </w:r>
        <w:r w:rsidR="003C151B">
          <w:rPr>
            <w:noProof/>
            <w:webHidden/>
          </w:rPr>
        </w:r>
        <w:r w:rsidR="003C151B">
          <w:rPr>
            <w:noProof/>
            <w:webHidden/>
          </w:rPr>
          <w:fldChar w:fldCharType="separate"/>
        </w:r>
        <w:r w:rsidR="003C151B">
          <w:rPr>
            <w:noProof/>
            <w:webHidden/>
          </w:rPr>
          <w:t>36</w:t>
        </w:r>
        <w:r w:rsidR="003C151B">
          <w:rPr>
            <w:noProof/>
            <w:webHidden/>
          </w:rPr>
          <w:fldChar w:fldCharType="end"/>
        </w:r>
      </w:hyperlink>
    </w:p>
    <w:p w14:paraId="4B262DEF" w14:textId="5C87132B" w:rsidR="003C151B" w:rsidRDefault="002A45EB">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33115231" w:history="1">
        <w:r w:rsidR="003C151B" w:rsidRPr="00991BE8">
          <w:rPr>
            <w:rStyle w:val="Hyperlink"/>
            <w:noProof/>
          </w:rPr>
          <w:t>5.1</w:t>
        </w:r>
        <w:r w:rsidR="003C151B">
          <w:rPr>
            <w:rFonts w:asciiTheme="minorHAnsi" w:eastAsiaTheme="minorEastAsia" w:hAnsiTheme="minorHAnsi" w:cstheme="minorBidi"/>
            <w:caps w:val="0"/>
            <w:noProof/>
            <w:color w:val="auto"/>
            <w:sz w:val="22"/>
            <w:szCs w:val="22"/>
          </w:rPr>
          <w:tab/>
        </w:r>
        <w:r w:rsidR="003C151B" w:rsidRPr="00991BE8">
          <w:rPr>
            <w:rStyle w:val="Hyperlink"/>
            <w:noProof/>
          </w:rPr>
          <w:t>Population Summary View</w:t>
        </w:r>
        <w:r w:rsidR="003C151B">
          <w:rPr>
            <w:noProof/>
            <w:webHidden/>
          </w:rPr>
          <w:tab/>
        </w:r>
        <w:r w:rsidR="003C151B">
          <w:rPr>
            <w:noProof/>
            <w:webHidden/>
          </w:rPr>
          <w:fldChar w:fldCharType="begin"/>
        </w:r>
        <w:r w:rsidR="003C151B">
          <w:rPr>
            <w:noProof/>
            <w:webHidden/>
          </w:rPr>
          <w:instrText xml:space="preserve"> PAGEREF _Toc33115231 \h </w:instrText>
        </w:r>
        <w:r w:rsidR="003C151B">
          <w:rPr>
            <w:noProof/>
            <w:webHidden/>
          </w:rPr>
        </w:r>
        <w:r w:rsidR="003C151B">
          <w:rPr>
            <w:noProof/>
            <w:webHidden/>
          </w:rPr>
          <w:fldChar w:fldCharType="separate"/>
        </w:r>
        <w:r w:rsidR="003C151B">
          <w:rPr>
            <w:noProof/>
            <w:webHidden/>
          </w:rPr>
          <w:t>36</w:t>
        </w:r>
        <w:r w:rsidR="003C151B">
          <w:rPr>
            <w:noProof/>
            <w:webHidden/>
          </w:rPr>
          <w:fldChar w:fldCharType="end"/>
        </w:r>
      </w:hyperlink>
    </w:p>
    <w:p w14:paraId="12BD126D" w14:textId="7142AE80"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32" w:history="1">
        <w:r w:rsidR="003C151B" w:rsidRPr="00991BE8">
          <w:rPr>
            <w:rStyle w:val="Hyperlink"/>
            <w:noProof/>
          </w:rPr>
          <w:t>5.1.1</w:t>
        </w:r>
        <w:r w:rsidR="003C151B">
          <w:rPr>
            <w:rFonts w:asciiTheme="minorHAnsi" w:eastAsiaTheme="minorEastAsia" w:hAnsiTheme="minorHAnsi" w:cstheme="minorBidi"/>
            <w:iCs w:val="0"/>
            <w:noProof/>
            <w:color w:val="auto"/>
            <w:sz w:val="22"/>
            <w:szCs w:val="22"/>
          </w:rPr>
          <w:tab/>
        </w:r>
        <w:r w:rsidR="003C151B" w:rsidRPr="00991BE8">
          <w:rPr>
            <w:rStyle w:val="Hyperlink"/>
            <w:noProof/>
          </w:rPr>
          <w:t>Summary Plot Tab</w:t>
        </w:r>
        <w:r w:rsidR="003C151B">
          <w:rPr>
            <w:noProof/>
            <w:webHidden/>
          </w:rPr>
          <w:tab/>
        </w:r>
        <w:r w:rsidR="003C151B">
          <w:rPr>
            <w:noProof/>
            <w:webHidden/>
          </w:rPr>
          <w:fldChar w:fldCharType="begin"/>
        </w:r>
        <w:r w:rsidR="003C151B">
          <w:rPr>
            <w:noProof/>
            <w:webHidden/>
          </w:rPr>
          <w:instrText xml:space="preserve"> PAGEREF _Toc33115232 \h </w:instrText>
        </w:r>
        <w:r w:rsidR="003C151B">
          <w:rPr>
            <w:noProof/>
            <w:webHidden/>
          </w:rPr>
        </w:r>
        <w:r w:rsidR="003C151B">
          <w:rPr>
            <w:noProof/>
            <w:webHidden/>
          </w:rPr>
          <w:fldChar w:fldCharType="separate"/>
        </w:r>
        <w:r w:rsidR="003C151B">
          <w:rPr>
            <w:noProof/>
            <w:webHidden/>
          </w:rPr>
          <w:t>37</w:t>
        </w:r>
        <w:r w:rsidR="003C151B">
          <w:rPr>
            <w:noProof/>
            <w:webHidden/>
          </w:rPr>
          <w:fldChar w:fldCharType="end"/>
        </w:r>
      </w:hyperlink>
    </w:p>
    <w:p w14:paraId="7A78A8F3" w14:textId="08A00A79"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33" w:history="1">
        <w:r w:rsidR="003C151B" w:rsidRPr="00991BE8">
          <w:rPr>
            <w:rStyle w:val="Hyperlink"/>
            <w:noProof/>
          </w:rPr>
          <w:t>5.1.2</w:t>
        </w:r>
        <w:r w:rsidR="003C151B">
          <w:rPr>
            <w:rFonts w:asciiTheme="minorHAnsi" w:eastAsiaTheme="minorEastAsia" w:hAnsiTheme="minorHAnsi" w:cstheme="minorBidi"/>
            <w:iCs w:val="0"/>
            <w:noProof/>
            <w:color w:val="auto"/>
            <w:sz w:val="22"/>
            <w:szCs w:val="22"/>
          </w:rPr>
          <w:tab/>
        </w:r>
        <w:r w:rsidR="003C151B" w:rsidRPr="00991BE8">
          <w:rPr>
            <w:rStyle w:val="Hyperlink"/>
            <w:noProof/>
          </w:rPr>
          <w:t>Summary Table Tab</w:t>
        </w:r>
        <w:r w:rsidR="003C151B">
          <w:rPr>
            <w:noProof/>
            <w:webHidden/>
          </w:rPr>
          <w:tab/>
        </w:r>
        <w:r w:rsidR="003C151B">
          <w:rPr>
            <w:noProof/>
            <w:webHidden/>
          </w:rPr>
          <w:fldChar w:fldCharType="begin"/>
        </w:r>
        <w:r w:rsidR="003C151B">
          <w:rPr>
            <w:noProof/>
            <w:webHidden/>
          </w:rPr>
          <w:instrText xml:space="preserve"> PAGEREF _Toc33115233 \h </w:instrText>
        </w:r>
        <w:r w:rsidR="003C151B">
          <w:rPr>
            <w:noProof/>
            <w:webHidden/>
          </w:rPr>
        </w:r>
        <w:r w:rsidR="003C151B">
          <w:rPr>
            <w:noProof/>
            <w:webHidden/>
          </w:rPr>
          <w:fldChar w:fldCharType="separate"/>
        </w:r>
        <w:r w:rsidR="003C151B">
          <w:rPr>
            <w:noProof/>
            <w:webHidden/>
          </w:rPr>
          <w:t>40</w:t>
        </w:r>
        <w:r w:rsidR="003C151B">
          <w:rPr>
            <w:noProof/>
            <w:webHidden/>
          </w:rPr>
          <w:fldChar w:fldCharType="end"/>
        </w:r>
      </w:hyperlink>
    </w:p>
    <w:p w14:paraId="01F66BD1" w14:textId="63F98EC1" w:rsidR="003C151B" w:rsidRDefault="002A45EB">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33115234" w:history="1">
        <w:r w:rsidR="003C151B" w:rsidRPr="00991BE8">
          <w:rPr>
            <w:rStyle w:val="Hyperlink"/>
            <w:noProof/>
          </w:rPr>
          <w:t>5.2</w:t>
        </w:r>
        <w:r w:rsidR="003C151B">
          <w:rPr>
            <w:rFonts w:asciiTheme="minorHAnsi" w:eastAsiaTheme="minorEastAsia" w:hAnsiTheme="minorHAnsi" w:cstheme="minorBidi"/>
            <w:caps w:val="0"/>
            <w:noProof/>
            <w:color w:val="auto"/>
            <w:sz w:val="22"/>
            <w:szCs w:val="22"/>
          </w:rPr>
          <w:tab/>
        </w:r>
        <w:r w:rsidR="003C151B" w:rsidRPr="00991BE8">
          <w:rPr>
            <w:rStyle w:val="Hyperlink"/>
            <w:noProof/>
          </w:rPr>
          <w:t>Dosing and Exposure View</w:t>
        </w:r>
        <w:r w:rsidR="003C151B">
          <w:rPr>
            <w:noProof/>
            <w:webHidden/>
          </w:rPr>
          <w:tab/>
        </w:r>
        <w:r w:rsidR="003C151B">
          <w:rPr>
            <w:noProof/>
            <w:webHidden/>
          </w:rPr>
          <w:fldChar w:fldCharType="begin"/>
        </w:r>
        <w:r w:rsidR="003C151B">
          <w:rPr>
            <w:noProof/>
            <w:webHidden/>
          </w:rPr>
          <w:instrText xml:space="preserve"> PAGEREF _Toc33115234 \h </w:instrText>
        </w:r>
        <w:r w:rsidR="003C151B">
          <w:rPr>
            <w:noProof/>
            <w:webHidden/>
          </w:rPr>
        </w:r>
        <w:r w:rsidR="003C151B">
          <w:rPr>
            <w:noProof/>
            <w:webHidden/>
          </w:rPr>
          <w:fldChar w:fldCharType="separate"/>
        </w:r>
        <w:r w:rsidR="003C151B">
          <w:rPr>
            <w:noProof/>
            <w:webHidden/>
          </w:rPr>
          <w:t>41</w:t>
        </w:r>
        <w:r w:rsidR="003C151B">
          <w:rPr>
            <w:noProof/>
            <w:webHidden/>
          </w:rPr>
          <w:fldChar w:fldCharType="end"/>
        </w:r>
      </w:hyperlink>
    </w:p>
    <w:p w14:paraId="6592D603" w14:textId="1524AB7F"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35" w:history="1">
        <w:r w:rsidR="003C151B" w:rsidRPr="00991BE8">
          <w:rPr>
            <w:rStyle w:val="Hyperlink"/>
            <w:noProof/>
          </w:rPr>
          <w:t>5.2.1</w:t>
        </w:r>
        <w:r w:rsidR="003C151B">
          <w:rPr>
            <w:rFonts w:asciiTheme="minorHAnsi" w:eastAsiaTheme="minorEastAsia" w:hAnsiTheme="minorHAnsi" w:cstheme="minorBidi"/>
            <w:iCs w:val="0"/>
            <w:noProof/>
            <w:color w:val="auto"/>
            <w:sz w:val="22"/>
            <w:szCs w:val="22"/>
          </w:rPr>
          <w:tab/>
        </w:r>
        <w:r w:rsidR="003C151B" w:rsidRPr="00991BE8">
          <w:rPr>
            <w:rStyle w:val="Hyperlink"/>
            <w:noProof/>
          </w:rPr>
          <w:t>Analyte Concentration over Time Tab</w:t>
        </w:r>
        <w:r w:rsidR="003C151B">
          <w:rPr>
            <w:noProof/>
            <w:webHidden/>
          </w:rPr>
          <w:tab/>
        </w:r>
        <w:r w:rsidR="003C151B">
          <w:rPr>
            <w:noProof/>
            <w:webHidden/>
          </w:rPr>
          <w:fldChar w:fldCharType="begin"/>
        </w:r>
        <w:r w:rsidR="003C151B">
          <w:rPr>
            <w:noProof/>
            <w:webHidden/>
          </w:rPr>
          <w:instrText xml:space="preserve"> PAGEREF _Toc33115235 \h </w:instrText>
        </w:r>
        <w:r w:rsidR="003C151B">
          <w:rPr>
            <w:noProof/>
            <w:webHidden/>
          </w:rPr>
        </w:r>
        <w:r w:rsidR="003C151B">
          <w:rPr>
            <w:noProof/>
            <w:webHidden/>
          </w:rPr>
          <w:fldChar w:fldCharType="separate"/>
        </w:r>
        <w:r w:rsidR="003C151B">
          <w:rPr>
            <w:noProof/>
            <w:webHidden/>
          </w:rPr>
          <w:t>41</w:t>
        </w:r>
        <w:r w:rsidR="003C151B">
          <w:rPr>
            <w:noProof/>
            <w:webHidden/>
          </w:rPr>
          <w:fldChar w:fldCharType="end"/>
        </w:r>
      </w:hyperlink>
    </w:p>
    <w:p w14:paraId="4D292DEC" w14:textId="40DFC344"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36" w:history="1">
        <w:r w:rsidR="003C151B" w:rsidRPr="00991BE8">
          <w:rPr>
            <w:rStyle w:val="Hyperlink"/>
            <w:noProof/>
          </w:rPr>
          <w:t>5.2.2</w:t>
        </w:r>
        <w:r w:rsidR="003C151B">
          <w:rPr>
            <w:rFonts w:asciiTheme="minorHAnsi" w:eastAsiaTheme="minorEastAsia" w:hAnsiTheme="minorHAnsi" w:cstheme="minorBidi"/>
            <w:iCs w:val="0"/>
            <w:noProof/>
            <w:color w:val="auto"/>
            <w:sz w:val="22"/>
            <w:szCs w:val="22"/>
          </w:rPr>
          <w:tab/>
        </w:r>
        <w:r w:rsidR="003C151B" w:rsidRPr="00991BE8">
          <w:rPr>
            <w:rStyle w:val="Hyperlink"/>
            <w:noProof/>
          </w:rPr>
          <w:t>Dose Proportionality Exploration Tab</w:t>
        </w:r>
        <w:r w:rsidR="003C151B">
          <w:rPr>
            <w:noProof/>
            <w:webHidden/>
          </w:rPr>
          <w:tab/>
        </w:r>
        <w:r w:rsidR="003C151B">
          <w:rPr>
            <w:noProof/>
            <w:webHidden/>
          </w:rPr>
          <w:fldChar w:fldCharType="begin"/>
        </w:r>
        <w:r w:rsidR="003C151B">
          <w:rPr>
            <w:noProof/>
            <w:webHidden/>
          </w:rPr>
          <w:instrText xml:space="preserve"> PAGEREF _Toc33115236 \h </w:instrText>
        </w:r>
        <w:r w:rsidR="003C151B">
          <w:rPr>
            <w:noProof/>
            <w:webHidden/>
          </w:rPr>
        </w:r>
        <w:r w:rsidR="003C151B">
          <w:rPr>
            <w:noProof/>
            <w:webHidden/>
          </w:rPr>
          <w:fldChar w:fldCharType="separate"/>
        </w:r>
        <w:r w:rsidR="003C151B">
          <w:rPr>
            <w:noProof/>
            <w:webHidden/>
          </w:rPr>
          <w:t>44</w:t>
        </w:r>
        <w:r w:rsidR="003C151B">
          <w:rPr>
            <w:noProof/>
            <w:webHidden/>
          </w:rPr>
          <w:fldChar w:fldCharType="end"/>
        </w:r>
      </w:hyperlink>
    </w:p>
    <w:p w14:paraId="3FD398BE" w14:textId="775B51D2"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37" w:history="1">
        <w:r w:rsidR="003C151B" w:rsidRPr="00991BE8">
          <w:rPr>
            <w:rStyle w:val="Hyperlink"/>
            <w:noProof/>
          </w:rPr>
          <w:t>5.2.3</w:t>
        </w:r>
        <w:r w:rsidR="003C151B">
          <w:rPr>
            <w:rFonts w:asciiTheme="minorHAnsi" w:eastAsiaTheme="minorEastAsia" w:hAnsiTheme="minorHAnsi" w:cstheme="minorBidi"/>
            <w:iCs w:val="0"/>
            <w:noProof/>
            <w:color w:val="auto"/>
            <w:sz w:val="22"/>
            <w:szCs w:val="22"/>
          </w:rPr>
          <w:tab/>
        </w:r>
        <w:r w:rsidR="003C151B" w:rsidRPr="00991BE8">
          <w:rPr>
            <w:rStyle w:val="Hyperlink"/>
            <w:noProof/>
          </w:rPr>
          <w:t>PK-Response Exploration Tab</w:t>
        </w:r>
        <w:r w:rsidR="003C151B">
          <w:rPr>
            <w:noProof/>
            <w:webHidden/>
          </w:rPr>
          <w:tab/>
        </w:r>
        <w:r w:rsidR="003C151B">
          <w:rPr>
            <w:noProof/>
            <w:webHidden/>
          </w:rPr>
          <w:fldChar w:fldCharType="begin"/>
        </w:r>
        <w:r w:rsidR="003C151B">
          <w:rPr>
            <w:noProof/>
            <w:webHidden/>
          </w:rPr>
          <w:instrText xml:space="preserve"> PAGEREF _Toc33115237 \h </w:instrText>
        </w:r>
        <w:r w:rsidR="003C151B">
          <w:rPr>
            <w:noProof/>
            <w:webHidden/>
          </w:rPr>
        </w:r>
        <w:r w:rsidR="003C151B">
          <w:rPr>
            <w:noProof/>
            <w:webHidden/>
          </w:rPr>
          <w:fldChar w:fldCharType="separate"/>
        </w:r>
        <w:r w:rsidR="003C151B">
          <w:rPr>
            <w:noProof/>
            <w:webHidden/>
          </w:rPr>
          <w:t>48</w:t>
        </w:r>
        <w:r w:rsidR="003C151B">
          <w:rPr>
            <w:noProof/>
            <w:webHidden/>
          </w:rPr>
          <w:fldChar w:fldCharType="end"/>
        </w:r>
      </w:hyperlink>
    </w:p>
    <w:p w14:paraId="33977AFB" w14:textId="58256DE6" w:rsidR="003C151B" w:rsidRDefault="002A45EB">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33115238" w:history="1">
        <w:r w:rsidR="003C151B" w:rsidRPr="00991BE8">
          <w:rPr>
            <w:rStyle w:val="Hyperlink"/>
            <w:noProof/>
          </w:rPr>
          <w:t>5.3</w:t>
        </w:r>
        <w:r w:rsidR="003C151B">
          <w:rPr>
            <w:rFonts w:asciiTheme="minorHAnsi" w:eastAsiaTheme="minorEastAsia" w:hAnsiTheme="minorHAnsi" w:cstheme="minorBidi"/>
            <w:caps w:val="0"/>
            <w:noProof/>
            <w:color w:val="auto"/>
            <w:sz w:val="22"/>
            <w:szCs w:val="22"/>
          </w:rPr>
          <w:tab/>
        </w:r>
        <w:r w:rsidR="003C151B" w:rsidRPr="00991BE8">
          <w:rPr>
            <w:rStyle w:val="Hyperlink"/>
            <w:noProof/>
          </w:rPr>
          <w:t>Adverse Events View</w:t>
        </w:r>
        <w:r w:rsidR="003C151B">
          <w:rPr>
            <w:noProof/>
            <w:webHidden/>
          </w:rPr>
          <w:tab/>
        </w:r>
        <w:r w:rsidR="003C151B">
          <w:rPr>
            <w:noProof/>
            <w:webHidden/>
          </w:rPr>
          <w:fldChar w:fldCharType="begin"/>
        </w:r>
        <w:r w:rsidR="003C151B">
          <w:rPr>
            <w:noProof/>
            <w:webHidden/>
          </w:rPr>
          <w:instrText xml:space="preserve"> PAGEREF _Toc33115238 \h </w:instrText>
        </w:r>
        <w:r w:rsidR="003C151B">
          <w:rPr>
            <w:noProof/>
            <w:webHidden/>
          </w:rPr>
        </w:r>
        <w:r w:rsidR="003C151B">
          <w:rPr>
            <w:noProof/>
            <w:webHidden/>
          </w:rPr>
          <w:fldChar w:fldCharType="separate"/>
        </w:r>
        <w:r w:rsidR="003C151B">
          <w:rPr>
            <w:noProof/>
            <w:webHidden/>
          </w:rPr>
          <w:t>51</w:t>
        </w:r>
        <w:r w:rsidR="003C151B">
          <w:rPr>
            <w:noProof/>
            <w:webHidden/>
          </w:rPr>
          <w:fldChar w:fldCharType="end"/>
        </w:r>
      </w:hyperlink>
    </w:p>
    <w:p w14:paraId="5555AD60" w14:textId="7A0AABA1"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39" w:history="1">
        <w:r w:rsidR="003C151B" w:rsidRPr="00991BE8">
          <w:rPr>
            <w:rStyle w:val="Hyperlink"/>
            <w:noProof/>
          </w:rPr>
          <w:t>5.3.1</w:t>
        </w:r>
        <w:r w:rsidR="003C151B">
          <w:rPr>
            <w:rFonts w:asciiTheme="minorHAnsi" w:eastAsiaTheme="minorEastAsia" w:hAnsiTheme="minorHAnsi" w:cstheme="minorBidi"/>
            <w:iCs w:val="0"/>
            <w:noProof/>
            <w:color w:val="auto"/>
            <w:sz w:val="22"/>
            <w:szCs w:val="22"/>
          </w:rPr>
          <w:tab/>
        </w:r>
        <w:r w:rsidR="003C151B" w:rsidRPr="00991BE8">
          <w:rPr>
            <w:rStyle w:val="Hyperlink"/>
            <w:noProof/>
          </w:rPr>
          <w:t>AEs Subject Counts Tab</w:t>
        </w:r>
        <w:r w:rsidR="003C151B">
          <w:rPr>
            <w:noProof/>
            <w:webHidden/>
          </w:rPr>
          <w:tab/>
        </w:r>
        <w:r w:rsidR="003C151B">
          <w:rPr>
            <w:noProof/>
            <w:webHidden/>
          </w:rPr>
          <w:fldChar w:fldCharType="begin"/>
        </w:r>
        <w:r w:rsidR="003C151B">
          <w:rPr>
            <w:noProof/>
            <w:webHidden/>
          </w:rPr>
          <w:instrText xml:space="preserve"> PAGEREF _Toc33115239 \h </w:instrText>
        </w:r>
        <w:r w:rsidR="003C151B">
          <w:rPr>
            <w:noProof/>
            <w:webHidden/>
          </w:rPr>
        </w:r>
        <w:r w:rsidR="003C151B">
          <w:rPr>
            <w:noProof/>
            <w:webHidden/>
          </w:rPr>
          <w:fldChar w:fldCharType="separate"/>
        </w:r>
        <w:r w:rsidR="003C151B">
          <w:rPr>
            <w:noProof/>
            <w:webHidden/>
          </w:rPr>
          <w:t>52</w:t>
        </w:r>
        <w:r w:rsidR="003C151B">
          <w:rPr>
            <w:noProof/>
            <w:webHidden/>
          </w:rPr>
          <w:fldChar w:fldCharType="end"/>
        </w:r>
      </w:hyperlink>
    </w:p>
    <w:p w14:paraId="52E90C92" w14:textId="107C924D"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40" w:history="1">
        <w:r w:rsidR="003C151B" w:rsidRPr="00991BE8">
          <w:rPr>
            <w:rStyle w:val="Hyperlink"/>
            <w:noProof/>
          </w:rPr>
          <w:t>5.3.2</w:t>
        </w:r>
        <w:r w:rsidR="003C151B">
          <w:rPr>
            <w:rFonts w:asciiTheme="minorHAnsi" w:eastAsiaTheme="minorEastAsia" w:hAnsiTheme="minorHAnsi" w:cstheme="minorBidi"/>
            <w:iCs w:val="0"/>
            <w:noProof/>
            <w:color w:val="auto"/>
            <w:sz w:val="22"/>
            <w:szCs w:val="22"/>
          </w:rPr>
          <w:tab/>
        </w:r>
        <w:r w:rsidR="003C151B" w:rsidRPr="00991BE8">
          <w:rPr>
            <w:rStyle w:val="Hyperlink"/>
            <w:noProof/>
          </w:rPr>
          <w:t>AEs Over Time Tab</w:t>
        </w:r>
        <w:r w:rsidR="003C151B">
          <w:rPr>
            <w:noProof/>
            <w:webHidden/>
          </w:rPr>
          <w:tab/>
        </w:r>
        <w:r w:rsidR="003C151B">
          <w:rPr>
            <w:noProof/>
            <w:webHidden/>
          </w:rPr>
          <w:fldChar w:fldCharType="begin"/>
        </w:r>
        <w:r w:rsidR="003C151B">
          <w:rPr>
            <w:noProof/>
            <w:webHidden/>
          </w:rPr>
          <w:instrText xml:space="preserve"> PAGEREF _Toc33115240 \h </w:instrText>
        </w:r>
        <w:r w:rsidR="003C151B">
          <w:rPr>
            <w:noProof/>
            <w:webHidden/>
          </w:rPr>
        </w:r>
        <w:r w:rsidR="003C151B">
          <w:rPr>
            <w:noProof/>
            <w:webHidden/>
          </w:rPr>
          <w:fldChar w:fldCharType="separate"/>
        </w:r>
        <w:r w:rsidR="003C151B">
          <w:rPr>
            <w:noProof/>
            <w:webHidden/>
          </w:rPr>
          <w:t>55</w:t>
        </w:r>
        <w:r w:rsidR="003C151B">
          <w:rPr>
            <w:noProof/>
            <w:webHidden/>
          </w:rPr>
          <w:fldChar w:fldCharType="end"/>
        </w:r>
      </w:hyperlink>
    </w:p>
    <w:p w14:paraId="51942EEE" w14:textId="2856D99E"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41" w:history="1">
        <w:r w:rsidR="003C151B" w:rsidRPr="00991BE8">
          <w:rPr>
            <w:rStyle w:val="Hyperlink"/>
            <w:noProof/>
          </w:rPr>
          <w:t>5.3.3</w:t>
        </w:r>
        <w:r w:rsidR="003C151B">
          <w:rPr>
            <w:rFonts w:asciiTheme="minorHAnsi" w:eastAsiaTheme="minorEastAsia" w:hAnsiTheme="minorHAnsi" w:cstheme="minorBidi"/>
            <w:iCs w:val="0"/>
            <w:noProof/>
            <w:color w:val="auto"/>
            <w:sz w:val="22"/>
            <w:szCs w:val="22"/>
          </w:rPr>
          <w:tab/>
        </w:r>
        <w:r w:rsidR="003C151B" w:rsidRPr="00991BE8">
          <w:rPr>
            <w:rStyle w:val="Hyperlink"/>
            <w:noProof/>
          </w:rPr>
          <w:t>AEs Table Tab</w:t>
        </w:r>
        <w:r w:rsidR="003C151B">
          <w:rPr>
            <w:noProof/>
            <w:webHidden/>
          </w:rPr>
          <w:tab/>
        </w:r>
        <w:r w:rsidR="003C151B">
          <w:rPr>
            <w:noProof/>
            <w:webHidden/>
          </w:rPr>
          <w:fldChar w:fldCharType="begin"/>
        </w:r>
        <w:r w:rsidR="003C151B">
          <w:rPr>
            <w:noProof/>
            <w:webHidden/>
          </w:rPr>
          <w:instrText xml:space="preserve"> PAGEREF _Toc33115241 \h </w:instrText>
        </w:r>
        <w:r w:rsidR="003C151B">
          <w:rPr>
            <w:noProof/>
            <w:webHidden/>
          </w:rPr>
        </w:r>
        <w:r w:rsidR="003C151B">
          <w:rPr>
            <w:noProof/>
            <w:webHidden/>
          </w:rPr>
          <w:fldChar w:fldCharType="separate"/>
        </w:r>
        <w:r w:rsidR="003C151B">
          <w:rPr>
            <w:noProof/>
            <w:webHidden/>
          </w:rPr>
          <w:t>59</w:t>
        </w:r>
        <w:r w:rsidR="003C151B">
          <w:rPr>
            <w:noProof/>
            <w:webHidden/>
          </w:rPr>
          <w:fldChar w:fldCharType="end"/>
        </w:r>
      </w:hyperlink>
    </w:p>
    <w:p w14:paraId="3CD93DE6" w14:textId="45ED7BC3"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42" w:history="1">
        <w:r w:rsidR="003C151B" w:rsidRPr="00991BE8">
          <w:rPr>
            <w:rStyle w:val="Hyperlink"/>
            <w:noProof/>
          </w:rPr>
          <w:t>5.3.4</w:t>
        </w:r>
        <w:r w:rsidR="003C151B">
          <w:rPr>
            <w:rFonts w:asciiTheme="minorHAnsi" w:eastAsiaTheme="minorEastAsia" w:hAnsiTheme="minorHAnsi" w:cstheme="minorBidi"/>
            <w:iCs w:val="0"/>
            <w:noProof/>
            <w:color w:val="auto"/>
            <w:sz w:val="22"/>
            <w:szCs w:val="22"/>
          </w:rPr>
          <w:tab/>
        </w:r>
        <w:r w:rsidR="003C151B" w:rsidRPr="00991BE8">
          <w:rPr>
            <w:rStyle w:val="Hyperlink"/>
            <w:noProof/>
          </w:rPr>
          <w:t>AE Summaries Tab</w:t>
        </w:r>
        <w:r w:rsidR="003C151B">
          <w:rPr>
            <w:noProof/>
            <w:webHidden/>
          </w:rPr>
          <w:tab/>
        </w:r>
        <w:r w:rsidR="003C151B">
          <w:rPr>
            <w:noProof/>
            <w:webHidden/>
          </w:rPr>
          <w:fldChar w:fldCharType="begin"/>
        </w:r>
        <w:r w:rsidR="003C151B">
          <w:rPr>
            <w:noProof/>
            <w:webHidden/>
          </w:rPr>
          <w:instrText xml:space="preserve"> PAGEREF _Toc33115242 \h </w:instrText>
        </w:r>
        <w:r w:rsidR="003C151B">
          <w:rPr>
            <w:noProof/>
            <w:webHidden/>
          </w:rPr>
        </w:r>
        <w:r w:rsidR="003C151B">
          <w:rPr>
            <w:noProof/>
            <w:webHidden/>
          </w:rPr>
          <w:fldChar w:fldCharType="separate"/>
        </w:r>
        <w:r w:rsidR="003C151B">
          <w:rPr>
            <w:noProof/>
            <w:webHidden/>
          </w:rPr>
          <w:t>61</w:t>
        </w:r>
        <w:r w:rsidR="003C151B">
          <w:rPr>
            <w:noProof/>
            <w:webHidden/>
          </w:rPr>
          <w:fldChar w:fldCharType="end"/>
        </w:r>
      </w:hyperlink>
    </w:p>
    <w:p w14:paraId="7528676F" w14:textId="07D488AD"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243" w:history="1">
        <w:r w:rsidR="003C151B" w:rsidRPr="00991BE8">
          <w:rPr>
            <w:rStyle w:val="Hyperlink"/>
            <w:noProof/>
          </w:rPr>
          <w:t>5.3.4.1</w:t>
        </w:r>
        <w:r w:rsidR="003C151B">
          <w:rPr>
            <w:rFonts w:asciiTheme="minorHAnsi" w:eastAsiaTheme="minorEastAsia" w:hAnsiTheme="minorHAnsi" w:cstheme="minorBidi"/>
            <w:noProof/>
            <w:color w:val="auto"/>
            <w:sz w:val="22"/>
            <w:szCs w:val="22"/>
          </w:rPr>
          <w:tab/>
        </w:r>
        <w:r w:rsidR="003C151B" w:rsidRPr="00991BE8">
          <w:rPr>
            <w:rStyle w:val="Hyperlink"/>
            <w:noProof/>
          </w:rPr>
          <w:t>Any Category Subtab</w:t>
        </w:r>
        <w:r w:rsidR="003C151B">
          <w:rPr>
            <w:noProof/>
            <w:webHidden/>
          </w:rPr>
          <w:tab/>
        </w:r>
        <w:r w:rsidR="003C151B">
          <w:rPr>
            <w:noProof/>
            <w:webHidden/>
          </w:rPr>
          <w:fldChar w:fldCharType="begin"/>
        </w:r>
        <w:r w:rsidR="003C151B">
          <w:rPr>
            <w:noProof/>
            <w:webHidden/>
          </w:rPr>
          <w:instrText xml:space="preserve"> PAGEREF _Toc33115243 \h </w:instrText>
        </w:r>
        <w:r w:rsidR="003C151B">
          <w:rPr>
            <w:noProof/>
            <w:webHidden/>
          </w:rPr>
        </w:r>
        <w:r w:rsidR="003C151B">
          <w:rPr>
            <w:noProof/>
            <w:webHidden/>
          </w:rPr>
          <w:fldChar w:fldCharType="separate"/>
        </w:r>
        <w:r w:rsidR="003C151B">
          <w:rPr>
            <w:noProof/>
            <w:webHidden/>
          </w:rPr>
          <w:t>62</w:t>
        </w:r>
        <w:r w:rsidR="003C151B">
          <w:rPr>
            <w:noProof/>
            <w:webHidden/>
          </w:rPr>
          <w:fldChar w:fldCharType="end"/>
        </w:r>
      </w:hyperlink>
    </w:p>
    <w:p w14:paraId="2A150716" w14:textId="5FA5DA22"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244" w:history="1">
        <w:r w:rsidR="003C151B" w:rsidRPr="00991BE8">
          <w:rPr>
            <w:rStyle w:val="Hyperlink"/>
            <w:noProof/>
          </w:rPr>
          <w:t>5.3.4.2</w:t>
        </w:r>
        <w:r w:rsidR="003C151B">
          <w:rPr>
            <w:rFonts w:asciiTheme="minorHAnsi" w:eastAsiaTheme="minorEastAsia" w:hAnsiTheme="minorHAnsi" w:cstheme="minorBidi"/>
            <w:noProof/>
            <w:color w:val="auto"/>
            <w:sz w:val="22"/>
            <w:szCs w:val="22"/>
          </w:rPr>
          <w:tab/>
        </w:r>
        <w:r w:rsidR="003C151B" w:rsidRPr="00991BE8">
          <w:rPr>
            <w:rStyle w:val="Hyperlink"/>
            <w:noProof/>
          </w:rPr>
          <w:t>Most Common AEs Subtab</w:t>
        </w:r>
        <w:r w:rsidR="003C151B">
          <w:rPr>
            <w:noProof/>
            <w:webHidden/>
          </w:rPr>
          <w:tab/>
        </w:r>
        <w:r w:rsidR="003C151B">
          <w:rPr>
            <w:noProof/>
            <w:webHidden/>
          </w:rPr>
          <w:fldChar w:fldCharType="begin"/>
        </w:r>
        <w:r w:rsidR="003C151B">
          <w:rPr>
            <w:noProof/>
            <w:webHidden/>
          </w:rPr>
          <w:instrText xml:space="preserve"> PAGEREF _Toc33115244 \h </w:instrText>
        </w:r>
        <w:r w:rsidR="003C151B">
          <w:rPr>
            <w:noProof/>
            <w:webHidden/>
          </w:rPr>
        </w:r>
        <w:r w:rsidR="003C151B">
          <w:rPr>
            <w:noProof/>
            <w:webHidden/>
          </w:rPr>
          <w:fldChar w:fldCharType="separate"/>
        </w:r>
        <w:r w:rsidR="003C151B">
          <w:rPr>
            <w:noProof/>
            <w:webHidden/>
          </w:rPr>
          <w:t>63</w:t>
        </w:r>
        <w:r w:rsidR="003C151B">
          <w:rPr>
            <w:noProof/>
            <w:webHidden/>
          </w:rPr>
          <w:fldChar w:fldCharType="end"/>
        </w:r>
      </w:hyperlink>
    </w:p>
    <w:p w14:paraId="03BD90EA" w14:textId="071D6E28"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245" w:history="1">
        <w:r w:rsidR="003C151B" w:rsidRPr="00991BE8">
          <w:rPr>
            <w:rStyle w:val="Hyperlink"/>
            <w:noProof/>
          </w:rPr>
          <w:t>5.3.4.3</w:t>
        </w:r>
        <w:r w:rsidR="003C151B">
          <w:rPr>
            <w:rFonts w:asciiTheme="minorHAnsi" w:eastAsiaTheme="minorEastAsia" w:hAnsiTheme="minorHAnsi" w:cstheme="minorBidi"/>
            <w:noProof/>
            <w:color w:val="auto"/>
            <w:sz w:val="22"/>
            <w:szCs w:val="22"/>
          </w:rPr>
          <w:tab/>
        </w:r>
        <w:r w:rsidR="003C151B" w:rsidRPr="00991BE8">
          <w:rPr>
            <w:rStyle w:val="Hyperlink"/>
            <w:noProof/>
          </w:rPr>
          <w:t>AEs With Outcome Of Death Subtab</w:t>
        </w:r>
        <w:r w:rsidR="003C151B">
          <w:rPr>
            <w:noProof/>
            <w:webHidden/>
          </w:rPr>
          <w:tab/>
        </w:r>
        <w:r w:rsidR="003C151B">
          <w:rPr>
            <w:noProof/>
            <w:webHidden/>
          </w:rPr>
          <w:fldChar w:fldCharType="begin"/>
        </w:r>
        <w:r w:rsidR="003C151B">
          <w:rPr>
            <w:noProof/>
            <w:webHidden/>
          </w:rPr>
          <w:instrText xml:space="preserve"> PAGEREF _Toc33115245 \h </w:instrText>
        </w:r>
        <w:r w:rsidR="003C151B">
          <w:rPr>
            <w:noProof/>
            <w:webHidden/>
          </w:rPr>
        </w:r>
        <w:r w:rsidR="003C151B">
          <w:rPr>
            <w:noProof/>
            <w:webHidden/>
          </w:rPr>
          <w:fldChar w:fldCharType="separate"/>
        </w:r>
        <w:r w:rsidR="003C151B">
          <w:rPr>
            <w:noProof/>
            <w:webHidden/>
          </w:rPr>
          <w:t>64</w:t>
        </w:r>
        <w:r w:rsidR="003C151B">
          <w:rPr>
            <w:noProof/>
            <w:webHidden/>
          </w:rPr>
          <w:fldChar w:fldCharType="end"/>
        </w:r>
      </w:hyperlink>
    </w:p>
    <w:p w14:paraId="1A6D2425" w14:textId="0C36BB40"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246" w:history="1">
        <w:r w:rsidR="003C151B" w:rsidRPr="00991BE8">
          <w:rPr>
            <w:rStyle w:val="Hyperlink"/>
            <w:noProof/>
          </w:rPr>
          <w:t>5.3.4.4</w:t>
        </w:r>
        <w:r w:rsidR="003C151B">
          <w:rPr>
            <w:rFonts w:asciiTheme="minorHAnsi" w:eastAsiaTheme="minorEastAsia" w:hAnsiTheme="minorHAnsi" w:cstheme="minorBidi"/>
            <w:noProof/>
            <w:color w:val="auto"/>
            <w:sz w:val="22"/>
            <w:szCs w:val="22"/>
          </w:rPr>
          <w:tab/>
        </w:r>
        <w:r w:rsidR="003C151B" w:rsidRPr="00991BE8">
          <w:rPr>
            <w:rStyle w:val="Hyperlink"/>
            <w:noProof/>
          </w:rPr>
          <w:t>SAEs Leading To Discontinuation Of Study Treatment Subtab</w:t>
        </w:r>
        <w:r w:rsidR="003C151B">
          <w:rPr>
            <w:noProof/>
            <w:webHidden/>
          </w:rPr>
          <w:tab/>
        </w:r>
        <w:r w:rsidR="003C151B">
          <w:rPr>
            <w:noProof/>
            <w:webHidden/>
          </w:rPr>
          <w:fldChar w:fldCharType="begin"/>
        </w:r>
        <w:r w:rsidR="003C151B">
          <w:rPr>
            <w:noProof/>
            <w:webHidden/>
          </w:rPr>
          <w:instrText xml:space="preserve"> PAGEREF _Toc33115246 \h </w:instrText>
        </w:r>
        <w:r w:rsidR="003C151B">
          <w:rPr>
            <w:noProof/>
            <w:webHidden/>
          </w:rPr>
        </w:r>
        <w:r w:rsidR="003C151B">
          <w:rPr>
            <w:noProof/>
            <w:webHidden/>
          </w:rPr>
          <w:fldChar w:fldCharType="separate"/>
        </w:r>
        <w:r w:rsidR="003C151B">
          <w:rPr>
            <w:noProof/>
            <w:webHidden/>
          </w:rPr>
          <w:t>65</w:t>
        </w:r>
        <w:r w:rsidR="003C151B">
          <w:rPr>
            <w:noProof/>
            <w:webHidden/>
          </w:rPr>
          <w:fldChar w:fldCharType="end"/>
        </w:r>
      </w:hyperlink>
    </w:p>
    <w:p w14:paraId="68106FB0" w14:textId="35620D75"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47" w:history="1">
        <w:r w:rsidR="003C151B" w:rsidRPr="00991BE8">
          <w:rPr>
            <w:rStyle w:val="Hyperlink"/>
            <w:noProof/>
          </w:rPr>
          <w:t>5.3.5</w:t>
        </w:r>
        <w:r w:rsidR="003C151B">
          <w:rPr>
            <w:rFonts w:asciiTheme="minorHAnsi" w:eastAsiaTheme="minorEastAsia" w:hAnsiTheme="minorHAnsi" w:cstheme="minorBidi"/>
            <w:iCs w:val="0"/>
            <w:noProof/>
            <w:color w:val="auto"/>
            <w:sz w:val="22"/>
            <w:szCs w:val="22"/>
          </w:rPr>
          <w:tab/>
        </w:r>
        <w:r w:rsidR="003C151B" w:rsidRPr="00991BE8">
          <w:rPr>
            <w:rStyle w:val="Hyperlink"/>
            <w:noProof/>
          </w:rPr>
          <w:t>AEs Chord Diagram Tab</w:t>
        </w:r>
        <w:r w:rsidR="003C151B">
          <w:rPr>
            <w:noProof/>
            <w:webHidden/>
          </w:rPr>
          <w:tab/>
        </w:r>
        <w:r w:rsidR="003C151B">
          <w:rPr>
            <w:noProof/>
            <w:webHidden/>
          </w:rPr>
          <w:fldChar w:fldCharType="begin"/>
        </w:r>
        <w:r w:rsidR="003C151B">
          <w:rPr>
            <w:noProof/>
            <w:webHidden/>
          </w:rPr>
          <w:instrText xml:space="preserve"> PAGEREF _Toc33115247 \h </w:instrText>
        </w:r>
        <w:r w:rsidR="003C151B">
          <w:rPr>
            <w:noProof/>
            <w:webHidden/>
          </w:rPr>
        </w:r>
        <w:r w:rsidR="003C151B">
          <w:rPr>
            <w:noProof/>
            <w:webHidden/>
          </w:rPr>
          <w:fldChar w:fldCharType="separate"/>
        </w:r>
        <w:r w:rsidR="003C151B">
          <w:rPr>
            <w:noProof/>
            <w:webHidden/>
          </w:rPr>
          <w:t>66</w:t>
        </w:r>
        <w:r w:rsidR="003C151B">
          <w:rPr>
            <w:noProof/>
            <w:webHidden/>
          </w:rPr>
          <w:fldChar w:fldCharType="end"/>
        </w:r>
      </w:hyperlink>
    </w:p>
    <w:p w14:paraId="5999A161" w14:textId="3D1EF8F3"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48" w:history="1">
        <w:r w:rsidR="003C151B" w:rsidRPr="00991BE8">
          <w:rPr>
            <w:rStyle w:val="Hyperlink"/>
            <w:noProof/>
          </w:rPr>
          <w:t>5.3.6</w:t>
        </w:r>
        <w:r w:rsidR="003C151B">
          <w:rPr>
            <w:rFonts w:asciiTheme="minorHAnsi" w:eastAsiaTheme="minorEastAsia" w:hAnsiTheme="minorHAnsi" w:cstheme="minorBidi"/>
            <w:iCs w:val="0"/>
            <w:noProof/>
            <w:color w:val="auto"/>
            <w:sz w:val="22"/>
            <w:szCs w:val="22"/>
          </w:rPr>
          <w:tab/>
        </w:r>
        <w:r w:rsidR="003C151B" w:rsidRPr="00991BE8">
          <w:rPr>
            <w:rStyle w:val="Hyperlink"/>
            <w:noProof/>
          </w:rPr>
          <w:t>CI Event Counts Tab</w:t>
        </w:r>
        <w:r w:rsidR="003C151B">
          <w:rPr>
            <w:noProof/>
            <w:webHidden/>
          </w:rPr>
          <w:tab/>
        </w:r>
        <w:r w:rsidR="003C151B">
          <w:rPr>
            <w:noProof/>
            <w:webHidden/>
          </w:rPr>
          <w:fldChar w:fldCharType="begin"/>
        </w:r>
        <w:r w:rsidR="003C151B">
          <w:rPr>
            <w:noProof/>
            <w:webHidden/>
          </w:rPr>
          <w:instrText xml:space="preserve"> PAGEREF _Toc33115248 \h </w:instrText>
        </w:r>
        <w:r w:rsidR="003C151B">
          <w:rPr>
            <w:noProof/>
            <w:webHidden/>
          </w:rPr>
        </w:r>
        <w:r w:rsidR="003C151B">
          <w:rPr>
            <w:noProof/>
            <w:webHidden/>
          </w:rPr>
          <w:fldChar w:fldCharType="separate"/>
        </w:r>
        <w:r w:rsidR="003C151B">
          <w:rPr>
            <w:noProof/>
            <w:webHidden/>
          </w:rPr>
          <w:t>70</w:t>
        </w:r>
        <w:r w:rsidR="003C151B">
          <w:rPr>
            <w:noProof/>
            <w:webHidden/>
          </w:rPr>
          <w:fldChar w:fldCharType="end"/>
        </w:r>
      </w:hyperlink>
    </w:p>
    <w:p w14:paraId="75D0FC66" w14:textId="31BA99AC"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249" w:history="1">
        <w:r w:rsidR="003C151B" w:rsidRPr="00991BE8">
          <w:rPr>
            <w:rStyle w:val="Hyperlink"/>
            <w:noProof/>
          </w:rPr>
          <w:t>5.3.6.1</w:t>
        </w:r>
        <w:r w:rsidR="003C151B">
          <w:rPr>
            <w:rFonts w:asciiTheme="minorHAnsi" w:eastAsiaTheme="minorEastAsia" w:hAnsiTheme="minorHAnsi" w:cstheme="minorBidi"/>
            <w:noProof/>
            <w:color w:val="auto"/>
            <w:sz w:val="22"/>
            <w:szCs w:val="22"/>
          </w:rPr>
          <w:tab/>
        </w:r>
        <w:r w:rsidR="003C151B" w:rsidRPr="00991BE8">
          <w:rPr>
            <w:rStyle w:val="Hyperlink"/>
            <w:noProof/>
          </w:rPr>
          <w:t>View Linked AEs</w:t>
        </w:r>
        <w:r w:rsidR="003C151B">
          <w:rPr>
            <w:noProof/>
            <w:webHidden/>
          </w:rPr>
          <w:tab/>
        </w:r>
        <w:r w:rsidR="003C151B">
          <w:rPr>
            <w:noProof/>
            <w:webHidden/>
          </w:rPr>
          <w:fldChar w:fldCharType="begin"/>
        </w:r>
        <w:r w:rsidR="003C151B">
          <w:rPr>
            <w:noProof/>
            <w:webHidden/>
          </w:rPr>
          <w:instrText xml:space="preserve"> PAGEREF _Toc33115249 \h </w:instrText>
        </w:r>
        <w:r w:rsidR="003C151B">
          <w:rPr>
            <w:noProof/>
            <w:webHidden/>
          </w:rPr>
        </w:r>
        <w:r w:rsidR="003C151B">
          <w:rPr>
            <w:noProof/>
            <w:webHidden/>
          </w:rPr>
          <w:fldChar w:fldCharType="separate"/>
        </w:r>
        <w:r w:rsidR="003C151B">
          <w:rPr>
            <w:noProof/>
            <w:webHidden/>
          </w:rPr>
          <w:t>73</w:t>
        </w:r>
        <w:r w:rsidR="003C151B">
          <w:rPr>
            <w:noProof/>
            <w:webHidden/>
          </w:rPr>
          <w:fldChar w:fldCharType="end"/>
        </w:r>
      </w:hyperlink>
    </w:p>
    <w:p w14:paraId="6D6FC00D" w14:textId="1B629632"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50" w:history="1">
        <w:r w:rsidR="003C151B" w:rsidRPr="00991BE8">
          <w:rPr>
            <w:rStyle w:val="Hyperlink"/>
            <w:noProof/>
          </w:rPr>
          <w:t>5.3.7</w:t>
        </w:r>
        <w:r w:rsidR="003C151B">
          <w:rPr>
            <w:rFonts w:asciiTheme="minorHAnsi" w:eastAsiaTheme="minorEastAsia" w:hAnsiTheme="minorHAnsi" w:cstheme="minorBidi"/>
            <w:iCs w:val="0"/>
            <w:noProof/>
            <w:color w:val="auto"/>
            <w:sz w:val="22"/>
            <w:szCs w:val="22"/>
          </w:rPr>
          <w:tab/>
        </w:r>
        <w:r w:rsidR="003C151B" w:rsidRPr="00991BE8">
          <w:rPr>
            <w:rStyle w:val="Hyperlink"/>
            <w:noProof/>
          </w:rPr>
          <w:t>CI Events Over Time Tab</w:t>
        </w:r>
        <w:r w:rsidR="003C151B">
          <w:rPr>
            <w:noProof/>
            <w:webHidden/>
          </w:rPr>
          <w:tab/>
        </w:r>
        <w:r w:rsidR="003C151B">
          <w:rPr>
            <w:noProof/>
            <w:webHidden/>
          </w:rPr>
          <w:fldChar w:fldCharType="begin"/>
        </w:r>
        <w:r w:rsidR="003C151B">
          <w:rPr>
            <w:noProof/>
            <w:webHidden/>
          </w:rPr>
          <w:instrText xml:space="preserve"> PAGEREF _Toc33115250 \h </w:instrText>
        </w:r>
        <w:r w:rsidR="003C151B">
          <w:rPr>
            <w:noProof/>
            <w:webHidden/>
          </w:rPr>
        </w:r>
        <w:r w:rsidR="003C151B">
          <w:rPr>
            <w:noProof/>
            <w:webHidden/>
          </w:rPr>
          <w:fldChar w:fldCharType="separate"/>
        </w:r>
        <w:r w:rsidR="003C151B">
          <w:rPr>
            <w:noProof/>
            <w:webHidden/>
          </w:rPr>
          <w:t>74</w:t>
        </w:r>
        <w:r w:rsidR="003C151B">
          <w:rPr>
            <w:noProof/>
            <w:webHidden/>
          </w:rPr>
          <w:fldChar w:fldCharType="end"/>
        </w:r>
      </w:hyperlink>
    </w:p>
    <w:p w14:paraId="73279B3F" w14:textId="6B382E75"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251" w:history="1">
        <w:r w:rsidR="003C151B" w:rsidRPr="00991BE8">
          <w:rPr>
            <w:rStyle w:val="Hyperlink"/>
            <w:noProof/>
          </w:rPr>
          <w:t>5.3.7.1</w:t>
        </w:r>
        <w:r w:rsidR="003C151B">
          <w:rPr>
            <w:rFonts w:asciiTheme="minorHAnsi" w:eastAsiaTheme="minorEastAsia" w:hAnsiTheme="minorHAnsi" w:cstheme="minorBidi"/>
            <w:noProof/>
            <w:color w:val="auto"/>
            <w:sz w:val="22"/>
            <w:szCs w:val="22"/>
          </w:rPr>
          <w:tab/>
        </w:r>
        <w:r w:rsidR="003C151B" w:rsidRPr="00991BE8">
          <w:rPr>
            <w:rStyle w:val="Hyperlink"/>
            <w:noProof/>
          </w:rPr>
          <w:t>View Linked AEs</w:t>
        </w:r>
        <w:r w:rsidR="003C151B">
          <w:rPr>
            <w:noProof/>
            <w:webHidden/>
          </w:rPr>
          <w:tab/>
        </w:r>
        <w:r w:rsidR="003C151B">
          <w:rPr>
            <w:noProof/>
            <w:webHidden/>
          </w:rPr>
          <w:fldChar w:fldCharType="begin"/>
        </w:r>
        <w:r w:rsidR="003C151B">
          <w:rPr>
            <w:noProof/>
            <w:webHidden/>
          </w:rPr>
          <w:instrText xml:space="preserve"> PAGEREF _Toc33115251 \h </w:instrText>
        </w:r>
        <w:r w:rsidR="003C151B">
          <w:rPr>
            <w:noProof/>
            <w:webHidden/>
          </w:rPr>
        </w:r>
        <w:r w:rsidR="003C151B">
          <w:rPr>
            <w:noProof/>
            <w:webHidden/>
          </w:rPr>
          <w:fldChar w:fldCharType="separate"/>
        </w:r>
        <w:r w:rsidR="003C151B">
          <w:rPr>
            <w:noProof/>
            <w:webHidden/>
          </w:rPr>
          <w:t>78</w:t>
        </w:r>
        <w:r w:rsidR="003C151B">
          <w:rPr>
            <w:noProof/>
            <w:webHidden/>
          </w:rPr>
          <w:fldChar w:fldCharType="end"/>
        </w:r>
      </w:hyperlink>
    </w:p>
    <w:p w14:paraId="517BA8B6" w14:textId="52FF8353"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52" w:history="1">
        <w:r w:rsidR="003C151B" w:rsidRPr="00991BE8">
          <w:rPr>
            <w:rStyle w:val="Hyperlink"/>
            <w:noProof/>
          </w:rPr>
          <w:t>5.3.8</w:t>
        </w:r>
        <w:r w:rsidR="003C151B">
          <w:rPr>
            <w:rFonts w:asciiTheme="minorHAnsi" w:eastAsiaTheme="minorEastAsia" w:hAnsiTheme="minorHAnsi" w:cstheme="minorBidi"/>
            <w:iCs w:val="0"/>
            <w:noProof/>
            <w:color w:val="auto"/>
            <w:sz w:val="22"/>
            <w:szCs w:val="22"/>
          </w:rPr>
          <w:tab/>
        </w:r>
        <w:r w:rsidR="003C151B" w:rsidRPr="00991BE8">
          <w:rPr>
            <w:rStyle w:val="Hyperlink"/>
            <w:noProof/>
          </w:rPr>
          <w:t>Cerebrovascular Event Counts Tab</w:t>
        </w:r>
        <w:r w:rsidR="003C151B">
          <w:rPr>
            <w:noProof/>
            <w:webHidden/>
          </w:rPr>
          <w:tab/>
        </w:r>
        <w:r w:rsidR="003C151B">
          <w:rPr>
            <w:noProof/>
            <w:webHidden/>
          </w:rPr>
          <w:fldChar w:fldCharType="begin"/>
        </w:r>
        <w:r w:rsidR="003C151B">
          <w:rPr>
            <w:noProof/>
            <w:webHidden/>
          </w:rPr>
          <w:instrText xml:space="preserve"> PAGEREF _Toc33115252 \h </w:instrText>
        </w:r>
        <w:r w:rsidR="003C151B">
          <w:rPr>
            <w:noProof/>
            <w:webHidden/>
          </w:rPr>
        </w:r>
        <w:r w:rsidR="003C151B">
          <w:rPr>
            <w:noProof/>
            <w:webHidden/>
          </w:rPr>
          <w:fldChar w:fldCharType="separate"/>
        </w:r>
        <w:r w:rsidR="003C151B">
          <w:rPr>
            <w:noProof/>
            <w:webHidden/>
          </w:rPr>
          <w:t>79</w:t>
        </w:r>
        <w:r w:rsidR="003C151B">
          <w:rPr>
            <w:noProof/>
            <w:webHidden/>
          </w:rPr>
          <w:fldChar w:fldCharType="end"/>
        </w:r>
      </w:hyperlink>
    </w:p>
    <w:p w14:paraId="10042C75" w14:textId="237368E7"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253" w:history="1">
        <w:r w:rsidR="003C151B" w:rsidRPr="00991BE8">
          <w:rPr>
            <w:rStyle w:val="Hyperlink"/>
            <w:noProof/>
          </w:rPr>
          <w:t>5.3.8.1</w:t>
        </w:r>
        <w:r w:rsidR="003C151B">
          <w:rPr>
            <w:rFonts w:asciiTheme="minorHAnsi" w:eastAsiaTheme="minorEastAsia" w:hAnsiTheme="minorHAnsi" w:cstheme="minorBidi"/>
            <w:noProof/>
            <w:color w:val="auto"/>
            <w:sz w:val="22"/>
            <w:szCs w:val="22"/>
          </w:rPr>
          <w:tab/>
        </w:r>
        <w:r w:rsidR="003C151B" w:rsidRPr="00991BE8">
          <w:rPr>
            <w:rStyle w:val="Hyperlink"/>
            <w:noProof/>
          </w:rPr>
          <w:t>View Linked AEs</w:t>
        </w:r>
        <w:r w:rsidR="003C151B">
          <w:rPr>
            <w:noProof/>
            <w:webHidden/>
          </w:rPr>
          <w:tab/>
        </w:r>
        <w:r w:rsidR="003C151B">
          <w:rPr>
            <w:noProof/>
            <w:webHidden/>
          </w:rPr>
          <w:fldChar w:fldCharType="begin"/>
        </w:r>
        <w:r w:rsidR="003C151B">
          <w:rPr>
            <w:noProof/>
            <w:webHidden/>
          </w:rPr>
          <w:instrText xml:space="preserve"> PAGEREF _Toc33115253 \h </w:instrText>
        </w:r>
        <w:r w:rsidR="003C151B">
          <w:rPr>
            <w:noProof/>
            <w:webHidden/>
          </w:rPr>
        </w:r>
        <w:r w:rsidR="003C151B">
          <w:rPr>
            <w:noProof/>
            <w:webHidden/>
          </w:rPr>
          <w:fldChar w:fldCharType="separate"/>
        </w:r>
        <w:r w:rsidR="003C151B">
          <w:rPr>
            <w:noProof/>
            <w:webHidden/>
          </w:rPr>
          <w:t>82</w:t>
        </w:r>
        <w:r w:rsidR="003C151B">
          <w:rPr>
            <w:noProof/>
            <w:webHidden/>
          </w:rPr>
          <w:fldChar w:fldCharType="end"/>
        </w:r>
      </w:hyperlink>
    </w:p>
    <w:p w14:paraId="0B2A2BEB" w14:textId="0DF0D20C"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54" w:history="1">
        <w:r w:rsidR="003C151B" w:rsidRPr="00991BE8">
          <w:rPr>
            <w:rStyle w:val="Hyperlink"/>
            <w:noProof/>
          </w:rPr>
          <w:t>5.3.9</w:t>
        </w:r>
        <w:r w:rsidR="003C151B">
          <w:rPr>
            <w:rFonts w:asciiTheme="minorHAnsi" w:eastAsiaTheme="minorEastAsia" w:hAnsiTheme="minorHAnsi" w:cstheme="minorBidi"/>
            <w:iCs w:val="0"/>
            <w:noProof/>
            <w:color w:val="auto"/>
            <w:sz w:val="22"/>
            <w:szCs w:val="22"/>
          </w:rPr>
          <w:tab/>
        </w:r>
        <w:r w:rsidR="003C151B" w:rsidRPr="00991BE8">
          <w:rPr>
            <w:rStyle w:val="Hyperlink"/>
            <w:noProof/>
          </w:rPr>
          <w:t>Cerebrovascular Events Over Time Tab</w:t>
        </w:r>
        <w:r w:rsidR="003C151B">
          <w:rPr>
            <w:noProof/>
            <w:webHidden/>
          </w:rPr>
          <w:tab/>
        </w:r>
        <w:r w:rsidR="003C151B">
          <w:rPr>
            <w:noProof/>
            <w:webHidden/>
          </w:rPr>
          <w:fldChar w:fldCharType="begin"/>
        </w:r>
        <w:r w:rsidR="003C151B">
          <w:rPr>
            <w:noProof/>
            <w:webHidden/>
          </w:rPr>
          <w:instrText xml:space="preserve"> PAGEREF _Toc33115254 \h </w:instrText>
        </w:r>
        <w:r w:rsidR="003C151B">
          <w:rPr>
            <w:noProof/>
            <w:webHidden/>
          </w:rPr>
        </w:r>
        <w:r w:rsidR="003C151B">
          <w:rPr>
            <w:noProof/>
            <w:webHidden/>
          </w:rPr>
          <w:fldChar w:fldCharType="separate"/>
        </w:r>
        <w:r w:rsidR="003C151B">
          <w:rPr>
            <w:noProof/>
            <w:webHidden/>
          </w:rPr>
          <w:t>83</w:t>
        </w:r>
        <w:r w:rsidR="003C151B">
          <w:rPr>
            <w:noProof/>
            <w:webHidden/>
          </w:rPr>
          <w:fldChar w:fldCharType="end"/>
        </w:r>
      </w:hyperlink>
    </w:p>
    <w:p w14:paraId="6BE39EAD" w14:textId="433D7C81"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255" w:history="1">
        <w:r w:rsidR="003C151B" w:rsidRPr="00991BE8">
          <w:rPr>
            <w:rStyle w:val="Hyperlink"/>
            <w:noProof/>
          </w:rPr>
          <w:t>5.3.9.1</w:t>
        </w:r>
        <w:r w:rsidR="003C151B">
          <w:rPr>
            <w:rFonts w:asciiTheme="minorHAnsi" w:eastAsiaTheme="minorEastAsia" w:hAnsiTheme="minorHAnsi" w:cstheme="minorBidi"/>
            <w:noProof/>
            <w:color w:val="auto"/>
            <w:sz w:val="22"/>
            <w:szCs w:val="22"/>
          </w:rPr>
          <w:tab/>
        </w:r>
        <w:r w:rsidR="003C151B" w:rsidRPr="00991BE8">
          <w:rPr>
            <w:rStyle w:val="Hyperlink"/>
            <w:noProof/>
          </w:rPr>
          <w:t>View Linked AEs</w:t>
        </w:r>
        <w:r w:rsidR="003C151B">
          <w:rPr>
            <w:noProof/>
            <w:webHidden/>
          </w:rPr>
          <w:tab/>
        </w:r>
        <w:r w:rsidR="003C151B">
          <w:rPr>
            <w:noProof/>
            <w:webHidden/>
          </w:rPr>
          <w:fldChar w:fldCharType="begin"/>
        </w:r>
        <w:r w:rsidR="003C151B">
          <w:rPr>
            <w:noProof/>
            <w:webHidden/>
          </w:rPr>
          <w:instrText xml:space="preserve"> PAGEREF _Toc33115255 \h </w:instrText>
        </w:r>
        <w:r w:rsidR="003C151B">
          <w:rPr>
            <w:noProof/>
            <w:webHidden/>
          </w:rPr>
        </w:r>
        <w:r w:rsidR="003C151B">
          <w:rPr>
            <w:noProof/>
            <w:webHidden/>
          </w:rPr>
          <w:fldChar w:fldCharType="separate"/>
        </w:r>
        <w:r w:rsidR="003C151B">
          <w:rPr>
            <w:noProof/>
            <w:webHidden/>
          </w:rPr>
          <w:t>86</w:t>
        </w:r>
        <w:r w:rsidR="003C151B">
          <w:rPr>
            <w:noProof/>
            <w:webHidden/>
          </w:rPr>
          <w:fldChar w:fldCharType="end"/>
        </w:r>
      </w:hyperlink>
    </w:p>
    <w:p w14:paraId="164B378E" w14:textId="6A310D74"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56" w:history="1">
        <w:r w:rsidR="003C151B" w:rsidRPr="00991BE8">
          <w:rPr>
            <w:rStyle w:val="Hyperlink"/>
            <w:noProof/>
          </w:rPr>
          <w:t>5.3.10</w:t>
        </w:r>
        <w:r w:rsidR="003C151B">
          <w:rPr>
            <w:rFonts w:asciiTheme="minorHAnsi" w:eastAsiaTheme="minorEastAsia" w:hAnsiTheme="minorHAnsi" w:cstheme="minorBidi"/>
            <w:iCs w:val="0"/>
            <w:noProof/>
            <w:color w:val="auto"/>
            <w:sz w:val="22"/>
            <w:szCs w:val="22"/>
          </w:rPr>
          <w:tab/>
        </w:r>
        <w:r w:rsidR="003C151B" w:rsidRPr="00991BE8">
          <w:rPr>
            <w:rStyle w:val="Hyperlink"/>
            <w:noProof/>
          </w:rPr>
          <w:t>Additional CVOT Suspected Endpoint Counts Tab</w:t>
        </w:r>
        <w:r w:rsidR="003C151B">
          <w:rPr>
            <w:noProof/>
            <w:webHidden/>
          </w:rPr>
          <w:tab/>
        </w:r>
        <w:r w:rsidR="003C151B">
          <w:rPr>
            <w:noProof/>
            <w:webHidden/>
          </w:rPr>
          <w:fldChar w:fldCharType="begin"/>
        </w:r>
        <w:r w:rsidR="003C151B">
          <w:rPr>
            <w:noProof/>
            <w:webHidden/>
          </w:rPr>
          <w:instrText xml:space="preserve"> PAGEREF _Toc33115256 \h </w:instrText>
        </w:r>
        <w:r w:rsidR="003C151B">
          <w:rPr>
            <w:noProof/>
            <w:webHidden/>
          </w:rPr>
        </w:r>
        <w:r w:rsidR="003C151B">
          <w:rPr>
            <w:noProof/>
            <w:webHidden/>
          </w:rPr>
          <w:fldChar w:fldCharType="separate"/>
        </w:r>
        <w:r w:rsidR="003C151B">
          <w:rPr>
            <w:noProof/>
            <w:webHidden/>
          </w:rPr>
          <w:t>87</w:t>
        </w:r>
        <w:r w:rsidR="003C151B">
          <w:rPr>
            <w:noProof/>
            <w:webHidden/>
          </w:rPr>
          <w:fldChar w:fldCharType="end"/>
        </w:r>
      </w:hyperlink>
    </w:p>
    <w:p w14:paraId="5E9EFADB" w14:textId="00755EFF"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257" w:history="1">
        <w:r w:rsidR="003C151B" w:rsidRPr="00991BE8">
          <w:rPr>
            <w:rStyle w:val="Hyperlink"/>
            <w:noProof/>
          </w:rPr>
          <w:t>5.3.10.1</w:t>
        </w:r>
        <w:r w:rsidR="003C151B">
          <w:rPr>
            <w:rFonts w:asciiTheme="minorHAnsi" w:eastAsiaTheme="minorEastAsia" w:hAnsiTheme="minorHAnsi" w:cstheme="minorBidi"/>
            <w:noProof/>
            <w:color w:val="auto"/>
            <w:sz w:val="22"/>
            <w:szCs w:val="22"/>
          </w:rPr>
          <w:tab/>
        </w:r>
        <w:r w:rsidR="003C151B" w:rsidRPr="00991BE8">
          <w:rPr>
            <w:rStyle w:val="Hyperlink"/>
            <w:noProof/>
          </w:rPr>
          <w:t>View Linked AEs</w:t>
        </w:r>
        <w:r w:rsidR="003C151B">
          <w:rPr>
            <w:noProof/>
            <w:webHidden/>
          </w:rPr>
          <w:tab/>
        </w:r>
        <w:r w:rsidR="003C151B">
          <w:rPr>
            <w:noProof/>
            <w:webHidden/>
          </w:rPr>
          <w:fldChar w:fldCharType="begin"/>
        </w:r>
        <w:r w:rsidR="003C151B">
          <w:rPr>
            <w:noProof/>
            <w:webHidden/>
          </w:rPr>
          <w:instrText xml:space="preserve"> PAGEREF _Toc33115257 \h </w:instrText>
        </w:r>
        <w:r w:rsidR="003C151B">
          <w:rPr>
            <w:noProof/>
            <w:webHidden/>
          </w:rPr>
        </w:r>
        <w:r w:rsidR="003C151B">
          <w:rPr>
            <w:noProof/>
            <w:webHidden/>
          </w:rPr>
          <w:fldChar w:fldCharType="separate"/>
        </w:r>
        <w:r w:rsidR="003C151B">
          <w:rPr>
            <w:noProof/>
            <w:webHidden/>
          </w:rPr>
          <w:t>91</w:t>
        </w:r>
        <w:r w:rsidR="003C151B">
          <w:rPr>
            <w:noProof/>
            <w:webHidden/>
          </w:rPr>
          <w:fldChar w:fldCharType="end"/>
        </w:r>
      </w:hyperlink>
    </w:p>
    <w:p w14:paraId="140A8D36" w14:textId="78E12E6A"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58" w:history="1">
        <w:r w:rsidR="003C151B" w:rsidRPr="00991BE8">
          <w:rPr>
            <w:rStyle w:val="Hyperlink"/>
            <w:noProof/>
          </w:rPr>
          <w:t>5.3.11</w:t>
        </w:r>
        <w:r w:rsidR="003C151B">
          <w:rPr>
            <w:rFonts w:asciiTheme="minorHAnsi" w:eastAsiaTheme="minorEastAsia" w:hAnsiTheme="minorHAnsi" w:cstheme="minorBidi"/>
            <w:iCs w:val="0"/>
            <w:noProof/>
            <w:color w:val="auto"/>
            <w:sz w:val="22"/>
            <w:szCs w:val="22"/>
          </w:rPr>
          <w:tab/>
        </w:r>
        <w:r w:rsidR="003C151B" w:rsidRPr="00991BE8">
          <w:rPr>
            <w:rStyle w:val="Hyperlink"/>
            <w:noProof/>
          </w:rPr>
          <w:t>Additional Suspected CVOT Endpoints Over Time Tab</w:t>
        </w:r>
        <w:r w:rsidR="003C151B">
          <w:rPr>
            <w:noProof/>
            <w:webHidden/>
          </w:rPr>
          <w:tab/>
        </w:r>
        <w:r w:rsidR="003C151B">
          <w:rPr>
            <w:noProof/>
            <w:webHidden/>
          </w:rPr>
          <w:fldChar w:fldCharType="begin"/>
        </w:r>
        <w:r w:rsidR="003C151B">
          <w:rPr>
            <w:noProof/>
            <w:webHidden/>
          </w:rPr>
          <w:instrText xml:space="preserve"> PAGEREF _Toc33115258 \h </w:instrText>
        </w:r>
        <w:r w:rsidR="003C151B">
          <w:rPr>
            <w:noProof/>
            <w:webHidden/>
          </w:rPr>
        </w:r>
        <w:r w:rsidR="003C151B">
          <w:rPr>
            <w:noProof/>
            <w:webHidden/>
          </w:rPr>
          <w:fldChar w:fldCharType="separate"/>
        </w:r>
        <w:r w:rsidR="003C151B">
          <w:rPr>
            <w:noProof/>
            <w:webHidden/>
          </w:rPr>
          <w:t>92</w:t>
        </w:r>
        <w:r w:rsidR="003C151B">
          <w:rPr>
            <w:noProof/>
            <w:webHidden/>
          </w:rPr>
          <w:fldChar w:fldCharType="end"/>
        </w:r>
      </w:hyperlink>
    </w:p>
    <w:p w14:paraId="73D80870" w14:textId="790E7151"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259" w:history="1">
        <w:r w:rsidR="003C151B" w:rsidRPr="00991BE8">
          <w:rPr>
            <w:rStyle w:val="Hyperlink"/>
            <w:noProof/>
          </w:rPr>
          <w:t>5.3.11.1</w:t>
        </w:r>
        <w:r w:rsidR="003C151B">
          <w:rPr>
            <w:rFonts w:asciiTheme="minorHAnsi" w:eastAsiaTheme="minorEastAsia" w:hAnsiTheme="minorHAnsi" w:cstheme="minorBidi"/>
            <w:noProof/>
            <w:color w:val="auto"/>
            <w:sz w:val="22"/>
            <w:szCs w:val="22"/>
          </w:rPr>
          <w:tab/>
        </w:r>
        <w:r w:rsidR="003C151B" w:rsidRPr="00991BE8">
          <w:rPr>
            <w:rStyle w:val="Hyperlink"/>
            <w:noProof/>
          </w:rPr>
          <w:t>View Linked AEs</w:t>
        </w:r>
        <w:r w:rsidR="003C151B">
          <w:rPr>
            <w:noProof/>
            <w:webHidden/>
          </w:rPr>
          <w:tab/>
        </w:r>
        <w:r w:rsidR="003C151B">
          <w:rPr>
            <w:noProof/>
            <w:webHidden/>
          </w:rPr>
          <w:fldChar w:fldCharType="begin"/>
        </w:r>
        <w:r w:rsidR="003C151B">
          <w:rPr>
            <w:noProof/>
            <w:webHidden/>
          </w:rPr>
          <w:instrText xml:space="preserve"> PAGEREF _Toc33115259 \h </w:instrText>
        </w:r>
        <w:r w:rsidR="003C151B">
          <w:rPr>
            <w:noProof/>
            <w:webHidden/>
          </w:rPr>
        </w:r>
        <w:r w:rsidR="003C151B">
          <w:rPr>
            <w:noProof/>
            <w:webHidden/>
          </w:rPr>
          <w:fldChar w:fldCharType="separate"/>
        </w:r>
        <w:r w:rsidR="003C151B">
          <w:rPr>
            <w:noProof/>
            <w:webHidden/>
          </w:rPr>
          <w:t>95</w:t>
        </w:r>
        <w:r w:rsidR="003C151B">
          <w:rPr>
            <w:noProof/>
            <w:webHidden/>
          </w:rPr>
          <w:fldChar w:fldCharType="end"/>
        </w:r>
      </w:hyperlink>
    </w:p>
    <w:p w14:paraId="41C896E4" w14:textId="79F40238" w:rsidR="003C151B" w:rsidRDefault="002A45EB">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33115260" w:history="1">
        <w:r w:rsidR="003C151B" w:rsidRPr="00991BE8">
          <w:rPr>
            <w:rStyle w:val="Hyperlink"/>
            <w:noProof/>
          </w:rPr>
          <w:t>5.4</w:t>
        </w:r>
        <w:r w:rsidR="003C151B">
          <w:rPr>
            <w:rFonts w:asciiTheme="minorHAnsi" w:eastAsiaTheme="minorEastAsia" w:hAnsiTheme="minorHAnsi" w:cstheme="minorBidi"/>
            <w:caps w:val="0"/>
            <w:noProof/>
            <w:color w:val="auto"/>
            <w:sz w:val="22"/>
            <w:szCs w:val="22"/>
          </w:rPr>
          <w:tab/>
        </w:r>
        <w:r w:rsidR="003C151B" w:rsidRPr="00991BE8">
          <w:rPr>
            <w:rStyle w:val="Hyperlink"/>
            <w:noProof/>
          </w:rPr>
          <w:t>Conmeds View</w:t>
        </w:r>
        <w:r w:rsidR="003C151B">
          <w:rPr>
            <w:noProof/>
            <w:webHidden/>
          </w:rPr>
          <w:tab/>
        </w:r>
        <w:r w:rsidR="003C151B">
          <w:rPr>
            <w:noProof/>
            <w:webHidden/>
          </w:rPr>
          <w:fldChar w:fldCharType="begin"/>
        </w:r>
        <w:r w:rsidR="003C151B">
          <w:rPr>
            <w:noProof/>
            <w:webHidden/>
          </w:rPr>
          <w:instrText xml:space="preserve"> PAGEREF _Toc33115260 \h </w:instrText>
        </w:r>
        <w:r w:rsidR="003C151B">
          <w:rPr>
            <w:noProof/>
            <w:webHidden/>
          </w:rPr>
        </w:r>
        <w:r w:rsidR="003C151B">
          <w:rPr>
            <w:noProof/>
            <w:webHidden/>
          </w:rPr>
          <w:fldChar w:fldCharType="separate"/>
        </w:r>
        <w:r w:rsidR="003C151B">
          <w:rPr>
            <w:noProof/>
            <w:webHidden/>
          </w:rPr>
          <w:t>96</w:t>
        </w:r>
        <w:r w:rsidR="003C151B">
          <w:rPr>
            <w:noProof/>
            <w:webHidden/>
          </w:rPr>
          <w:fldChar w:fldCharType="end"/>
        </w:r>
      </w:hyperlink>
    </w:p>
    <w:p w14:paraId="47517960" w14:textId="44CADE87" w:rsidR="003C151B" w:rsidRDefault="002A45EB">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33115261" w:history="1">
        <w:r w:rsidR="003C151B" w:rsidRPr="00991BE8">
          <w:rPr>
            <w:rStyle w:val="Hyperlink"/>
            <w:noProof/>
          </w:rPr>
          <w:t>5.5</w:t>
        </w:r>
        <w:r w:rsidR="003C151B">
          <w:rPr>
            <w:rFonts w:asciiTheme="minorHAnsi" w:eastAsiaTheme="minorEastAsia" w:hAnsiTheme="minorHAnsi" w:cstheme="minorBidi"/>
            <w:caps w:val="0"/>
            <w:noProof/>
            <w:color w:val="auto"/>
            <w:sz w:val="22"/>
            <w:szCs w:val="22"/>
          </w:rPr>
          <w:tab/>
        </w:r>
        <w:r w:rsidR="003C151B" w:rsidRPr="00991BE8">
          <w:rPr>
            <w:rStyle w:val="Hyperlink"/>
            <w:noProof/>
          </w:rPr>
          <w:t>Labs View</w:t>
        </w:r>
        <w:r w:rsidR="003C151B">
          <w:rPr>
            <w:noProof/>
            <w:webHidden/>
          </w:rPr>
          <w:tab/>
        </w:r>
        <w:r w:rsidR="003C151B">
          <w:rPr>
            <w:noProof/>
            <w:webHidden/>
          </w:rPr>
          <w:fldChar w:fldCharType="begin"/>
        </w:r>
        <w:r w:rsidR="003C151B">
          <w:rPr>
            <w:noProof/>
            <w:webHidden/>
          </w:rPr>
          <w:instrText xml:space="preserve"> PAGEREF _Toc33115261 \h </w:instrText>
        </w:r>
        <w:r w:rsidR="003C151B">
          <w:rPr>
            <w:noProof/>
            <w:webHidden/>
          </w:rPr>
        </w:r>
        <w:r w:rsidR="003C151B">
          <w:rPr>
            <w:noProof/>
            <w:webHidden/>
          </w:rPr>
          <w:fldChar w:fldCharType="separate"/>
        </w:r>
        <w:r w:rsidR="003C151B">
          <w:rPr>
            <w:noProof/>
            <w:webHidden/>
          </w:rPr>
          <w:t>100</w:t>
        </w:r>
        <w:r w:rsidR="003C151B">
          <w:rPr>
            <w:noProof/>
            <w:webHidden/>
          </w:rPr>
          <w:fldChar w:fldCharType="end"/>
        </w:r>
      </w:hyperlink>
    </w:p>
    <w:p w14:paraId="1BAA3BD5" w14:textId="32407E70"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62" w:history="1">
        <w:r w:rsidR="003C151B" w:rsidRPr="00991BE8">
          <w:rPr>
            <w:rStyle w:val="Hyperlink"/>
            <w:noProof/>
          </w:rPr>
          <w:t>5.5.1</w:t>
        </w:r>
        <w:r w:rsidR="003C151B">
          <w:rPr>
            <w:rFonts w:asciiTheme="minorHAnsi" w:eastAsiaTheme="minorEastAsia" w:hAnsiTheme="minorHAnsi" w:cstheme="minorBidi"/>
            <w:iCs w:val="0"/>
            <w:noProof/>
            <w:color w:val="auto"/>
            <w:sz w:val="22"/>
            <w:szCs w:val="22"/>
          </w:rPr>
          <w:tab/>
        </w:r>
        <w:r w:rsidR="003C151B" w:rsidRPr="00991BE8">
          <w:rPr>
            <w:rStyle w:val="Hyperlink"/>
            <w:noProof/>
          </w:rPr>
          <w:t>Box Plot Tab</w:t>
        </w:r>
        <w:r w:rsidR="003C151B">
          <w:rPr>
            <w:noProof/>
            <w:webHidden/>
          </w:rPr>
          <w:tab/>
        </w:r>
        <w:r w:rsidR="003C151B">
          <w:rPr>
            <w:noProof/>
            <w:webHidden/>
          </w:rPr>
          <w:fldChar w:fldCharType="begin"/>
        </w:r>
        <w:r w:rsidR="003C151B">
          <w:rPr>
            <w:noProof/>
            <w:webHidden/>
          </w:rPr>
          <w:instrText xml:space="preserve"> PAGEREF _Toc33115262 \h </w:instrText>
        </w:r>
        <w:r w:rsidR="003C151B">
          <w:rPr>
            <w:noProof/>
            <w:webHidden/>
          </w:rPr>
        </w:r>
        <w:r w:rsidR="003C151B">
          <w:rPr>
            <w:noProof/>
            <w:webHidden/>
          </w:rPr>
          <w:fldChar w:fldCharType="separate"/>
        </w:r>
        <w:r w:rsidR="003C151B">
          <w:rPr>
            <w:noProof/>
            <w:webHidden/>
          </w:rPr>
          <w:t>100</w:t>
        </w:r>
        <w:r w:rsidR="003C151B">
          <w:rPr>
            <w:noProof/>
            <w:webHidden/>
          </w:rPr>
          <w:fldChar w:fldCharType="end"/>
        </w:r>
      </w:hyperlink>
    </w:p>
    <w:p w14:paraId="6CC619B1" w14:textId="1794A3BB"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63" w:history="1">
        <w:r w:rsidR="003C151B" w:rsidRPr="00991BE8">
          <w:rPr>
            <w:rStyle w:val="Hyperlink"/>
            <w:noProof/>
          </w:rPr>
          <w:t>5.5.2</w:t>
        </w:r>
        <w:r w:rsidR="003C151B">
          <w:rPr>
            <w:rFonts w:asciiTheme="minorHAnsi" w:eastAsiaTheme="minorEastAsia" w:hAnsiTheme="minorHAnsi" w:cstheme="minorBidi"/>
            <w:iCs w:val="0"/>
            <w:noProof/>
            <w:color w:val="auto"/>
            <w:sz w:val="22"/>
            <w:szCs w:val="22"/>
          </w:rPr>
          <w:tab/>
        </w:r>
        <w:r w:rsidR="003C151B" w:rsidRPr="00991BE8">
          <w:rPr>
            <w:rStyle w:val="Hyperlink"/>
            <w:noProof/>
          </w:rPr>
          <w:t>Shift Plot Tab</w:t>
        </w:r>
        <w:r w:rsidR="003C151B">
          <w:rPr>
            <w:noProof/>
            <w:webHidden/>
          </w:rPr>
          <w:tab/>
        </w:r>
        <w:r w:rsidR="003C151B">
          <w:rPr>
            <w:noProof/>
            <w:webHidden/>
          </w:rPr>
          <w:fldChar w:fldCharType="begin"/>
        </w:r>
        <w:r w:rsidR="003C151B">
          <w:rPr>
            <w:noProof/>
            <w:webHidden/>
          </w:rPr>
          <w:instrText xml:space="preserve"> PAGEREF _Toc33115263 \h </w:instrText>
        </w:r>
        <w:r w:rsidR="003C151B">
          <w:rPr>
            <w:noProof/>
            <w:webHidden/>
          </w:rPr>
        </w:r>
        <w:r w:rsidR="003C151B">
          <w:rPr>
            <w:noProof/>
            <w:webHidden/>
          </w:rPr>
          <w:fldChar w:fldCharType="separate"/>
        </w:r>
        <w:r w:rsidR="003C151B">
          <w:rPr>
            <w:noProof/>
            <w:webHidden/>
          </w:rPr>
          <w:t>104</w:t>
        </w:r>
        <w:r w:rsidR="003C151B">
          <w:rPr>
            <w:noProof/>
            <w:webHidden/>
          </w:rPr>
          <w:fldChar w:fldCharType="end"/>
        </w:r>
      </w:hyperlink>
    </w:p>
    <w:p w14:paraId="06D487CD" w14:textId="08385E2A"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64" w:history="1">
        <w:r w:rsidR="003C151B" w:rsidRPr="00991BE8">
          <w:rPr>
            <w:rStyle w:val="Hyperlink"/>
            <w:noProof/>
          </w:rPr>
          <w:t>5.5.3</w:t>
        </w:r>
        <w:r w:rsidR="003C151B">
          <w:rPr>
            <w:rFonts w:asciiTheme="minorHAnsi" w:eastAsiaTheme="minorEastAsia" w:hAnsiTheme="minorHAnsi" w:cstheme="minorBidi"/>
            <w:iCs w:val="0"/>
            <w:noProof/>
            <w:color w:val="auto"/>
            <w:sz w:val="22"/>
            <w:szCs w:val="22"/>
          </w:rPr>
          <w:tab/>
        </w:r>
        <w:r w:rsidR="003C151B" w:rsidRPr="00991BE8">
          <w:rPr>
            <w:rStyle w:val="Hyperlink"/>
            <w:noProof/>
          </w:rPr>
          <w:t>Line Plot Tab</w:t>
        </w:r>
        <w:r w:rsidR="003C151B">
          <w:rPr>
            <w:noProof/>
            <w:webHidden/>
          </w:rPr>
          <w:tab/>
        </w:r>
        <w:r w:rsidR="003C151B">
          <w:rPr>
            <w:noProof/>
            <w:webHidden/>
          </w:rPr>
          <w:fldChar w:fldCharType="begin"/>
        </w:r>
        <w:r w:rsidR="003C151B">
          <w:rPr>
            <w:noProof/>
            <w:webHidden/>
          </w:rPr>
          <w:instrText xml:space="preserve"> PAGEREF _Toc33115264 \h </w:instrText>
        </w:r>
        <w:r w:rsidR="003C151B">
          <w:rPr>
            <w:noProof/>
            <w:webHidden/>
          </w:rPr>
        </w:r>
        <w:r w:rsidR="003C151B">
          <w:rPr>
            <w:noProof/>
            <w:webHidden/>
          </w:rPr>
          <w:fldChar w:fldCharType="separate"/>
        </w:r>
        <w:r w:rsidR="003C151B">
          <w:rPr>
            <w:noProof/>
            <w:webHidden/>
          </w:rPr>
          <w:t>105</w:t>
        </w:r>
        <w:r w:rsidR="003C151B">
          <w:rPr>
            <w:noProof/>
            <w:webHidden/>
          </w:rPr>
          <w:fldChar w:fldCharType="end"/>
        </w:r>
      </w:hyperlink>
    </w:p>
    <w:p w14:paraId="226A778D" w14:textId="7891BBD0" w:rsidR="003C151B" w:rsidRDefault="002A45EB">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33115265" w:history="1">
        <w:r w:rsidR="003C151B" w:rsidRPr="00991BE8">
          <w:rPr>
            <w:rStyle w:val="Hyperlink"/>
            <w:noProof/>
          </w:rPr>
          <w:t>5.6</w:t>
        </w:r>
        <w:r w:rsidR="003C151B">
          <w:rPr>
            <w:rFonts w:asciiTheme="minorHAnsi" w:eastAsiaTheme="minorEastAsia" w:hAnsiTheme="minorHAnsi" w:cstheme="minorBidi"/>
            <w:caps w:val="0"/>
            <w:noProof/>
            <w:color w:val="auto"/>
            <w:sz w:val="22"/>
            <w:szCs w:val="22"/>
          </w:rPr>
          <w:tab/>
        </w:r>
        <w:r w:rsidR="003C151B" w:rsidRPr="00991BE8">
          <w:rPr>
            <w:rStyle w:val="Hyperlink"/>
            <w:noProof/>
          </w:rPr>
          <w:t>Vital Signs View</w:t>
        </w:r>
        <w:r w:rsidR="003C151B">
          <w:rPr>
            <w:noProof/>
            <w:webHidden/>
          </w:rPr>
          <w:tab/>
        </w:r>
        <w:r w:rsidR="003C151B">
          <w:rPr>
            <w:noProof/>
            <w:webHidden/>
          </w:rPr>
          <w:fldChar w:fldCharType="begin"/>
        </w:r>
        <w:r w:rsidR="003C151B">
          <w:rPr>
            <w:noProof/>
            <w:webHidden/>
          </w:rPr>
          <w:instrText xml:space="preserve"> PAGEREF _Toc33115265 \h </w:instrText>
        </w:r>
        <w:r w:rsidR="003C151B">
          <w:rPr>
            <w:noProof/>
            <w:webHidden/>
          </w:rPr>
        </w:r>
        <w:r w:rsidR="003C151B">
          <w:rPr>
            <w:noProof/>
            <w:webHidden/>
          </w:rPr>
          <w:fldChar w:fldCharType="separate"/>
        </w:r>
        <w:r w:rsidR="003C151B">
          <w:rPr>
            <w:noProof/>
            <w:webHidden/>
          </w:rPr>
          <w:t>108</w:t>
        </w:r>
        <w:r w:rsidR="003C151B">
          <w:rPr>
            <w:noProof/>
            <w:webHidden/>
          </w:rPr>
          <w:fldChar w:fldCharType="end"/>
        </w:r>
      </w:hyperlink>
    </w:p>
    <w:p w14:paraId="697918EA" w14:textId="444DE243" w:rsidR="003C151B" w:rsidRDefault="002A45EB">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33115266" w:history="1">
        <w:r w:rsidR="003C151B" w:rsidRPr="00991BE8">
          <w:rPr>
            <w:rStyle w:val="Hyperlink"/>
            <w:noProof/>
          </w:rPr>
          <w:t>5.7</w:t>
        </w:r>
        <w:r w:rsidR="003C151B">
          <w:rPr>
            <w:rFonts w:asciiTheme="minorHAnsi" w:eastAsiaTheme="minorEastAsia" w:hAnsiTheme="minorHAnsi" w:cstheme="minorBidi"/>
            <w:caps w:val="0"/>
            <w:noProof/>
            <w:color w:val="auto"/>
            <w:sz w:val="22"/>
            <w:szCs w:val="22"/>
          </w:rPr>
          <w:tab/>
        </w:r>
        <w:r w:rsidR="003C151B" w:rsidRPr="00991BE8">
          <w:rPr>
            <w:rStyle w:val="Hyperlink"/>
            <w:noProof/>
          </w:rPr>
          <w:t>Cardiac Functions View</w:t>
        </w:r>
        <w:r w:rsidR="003C151B">
          <w:rPr>
            <w:noProof/>
            <w:webHidden/>
          </w:rPr>
          <w:tab/>
        </w:r>
        <w:r w:rsidR="003C151B">
          <w:rPr>
            <w:noProof/>
            <w:webHidden/>
          </w:rPr>
          <w:fldChar w:fldCharType="begin"/>
        </w:r>
        <w:r w:rsidR="003C151B">
          <w:rPr>
            <w:noProof/>
            <w:webHidden/>
          </w:rPr>
          <w:instrText xml:space="preserve"> PAGEREF _Toc33115266 \h </w:instrText>
        </w:r>
        <w:r w:rsidR="003C151B">
          <w:rPr>
            <w:noProof/>
            <w:webHidden/>
          </w:rPr>
        </w:r>
        <w:r w:rsidR="003C151B">
          <w:rPr>
            <w:noProof/>
            <w:webHidden/>
          </w:rPr>
          <w:fldChar w:fldCharType="separate"/>
        </w:r>
        <w:r w:rsidR="003C151B">
          <w:rPr>
            <w:noProof/>
            <w:webHidden/>
          </w:rPr>
          <w:t>111</w:t>
        </w:r>
        <w:r w:rsidR="003C151B">
          <w:rPr>
            <w:noProof/>
            <w:webHidden/>
          </w:rPr>
          <w:fldChar w:fldCharType="end"/>
        </w:r>
      </w:hyperlink>
    </w:p>
    <w:p w14:paraId="65BDA7CA" w14:textId="69F59577"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67" w:history="1">
        <w:r w:rsidR="003C151B" w:rsidRPr="00991BE8">
          <w:rPr>
            <w:rStyle w:val="Hyperlink"/>
            <w:noProof/>
          </w:rPr>
          <w:t>5.7.1</w:t>
        </w:r>
        <w:r w:rsidR="003C151B">
          <w:rPr>
            <w:rFonts w:asciiTheme="minorHAnsi" w:eastAsiaTheme="minorEastAsia" w:hAnsiTheme="minorHAnsi" w:cstheme="minorBidi"/>
            <w:iCs w:val="0"/>
            <w:noProof/>
            <w:color w:val="auto"/>
            <w:sz w:val="22"/>
            <w:szCs w:val="22"/>
          </w:rPr>
          <w:tab/>
        </w:r>
        <w:r w:rsidR="003C151B" w:rsidRPr="00991BE8">
          <w:rPr>
            <w:rStyle w:val="Hyperlink"/>
            <w:noProof/>
          </w:rPr>
          <w:t>Jump to Cardiac-related AEs</w:t>
        </w:r>
        <w:r w:rsidR="003C151B">
          <w:rPr>
            <w:noProof/>
            <w:webHidden/>
          </w:rPr>
          <w:tab/>
        </w:r>
        <w:r w:rsidR="003C151B">
          <w:rPr>
            <w:noProof/>
            <w:webHidden/>
          </w:rPr>
          <w:fldChar w:fldCharType="begin"/>
        </w:r>
        <w:r w:rsidR="003C151B">
          <w:rPr>
            <w:noProof/>
            <w:webHidden/>
          </w:rPr>
          <w:instrText xml:space="preserve"> PAGEREF _Toc33115267 \h </w:instrText>
        </w:r>
        <w:r w:rsidR="003C151B">
          <w:rPr>
            <w:noProof/>
            <w:webHidden/>
          </w:rPr>
        </w:r>
        <w:r w:rsidR="003C151B">
          <w:rPr>
            <w:noProof/>
            <w:webHidden/>
          </w:rPr>
          <w:fldChar w:fldCharType="separate"/>
        </w:r>
        <w:r w:rsidR="003C151B">
          <w:rPr>
            <w:noProof/>
            <w:webHidden/>
          </w:rPr>
          <w:t>114</w:t>
        </w:r>
        <w:r w:rsidR="003C151B">
          <w:rPr>
            <w:noProof/>
            <w:webHidden/>
          </w:rPr>
          <w:fldChar w:fldCharType="end"/>
        </w:r>
      </w:hyperlink>
    </w:p>
    <w:p w14:paraId="37DAE7F8" w14:textId="500698C1" w:rsidR="003C151B" w:rsidRDefault="002A45EB">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33115268" w:history="1">
        <w:r w:rsidR="003C151B" w:rsidRPr="00991BE8">
          <w:rPr>
            <w:rStyle w:val="Hyperlink"/>
            <w:noProof/>
          </w:rPr>
          <w:t>5.8</w:t>
        </w:r>
        <w:r w:rsidR="003C151B">
          <w:rPr>
            <w:rFonts w:asciiTheme="minorHAnsi" w:eastAsiaTheme="minorEastAsia" w:hAnsiTheme="minorHAnsi" w:cstheme="minorBidi"/>
            <w:caps w:val="0"/>
            <w:noProof/>
            <w:color w:val="auto"/>
            <w:sz w:val="22"/>
            <w:szCs w:val="22"/>
          </w:rPr>
          <w:tab/>
        </w:r>
        <w:r w:rsidR="003C151B" w:rsidRPr="00991BE8">
          <w:rPr>
            <w:rStyle w:val="Hyperlink"/>
            <w:noProof/>
          </w:rPr>
          <w:t>Liver Function View</w:t>
        </w:r>
        <w:r w:rsidR="003C151B">
          <w:rPr>
            <w:noProof/>
            <w:webHidden/>
          </w:rPr>
          <w:tab/>
        </w:r>
        <w:r w:rsidR="003C151B">
          <w:rPr>
            <w:noProof/>
            <w:webHidden/>
          </w:rPr>
          <w:fldChar w:fldCharType="begin"/>
        </w:r>
        <w:r w:rsidR="003C151B">
          <w:rPr>
            <w:noProof/>
            <w:webHidden/>
          </w:rPr>
          <w:instrText xml:space="preserve"> PAGEREF _Toc33115268 \h </w:instrText>
        </w:r>
        <w:r w:rsidR="003C151B">
          <w:rPr>
            <w:noProof/>
            <w:webHidden/>
          </w:rPr>
        </w:r>
        <w:r w:rsidR="003C151B">
          <w:rPr>
            <w:noProof/>
            <w:webHidden/>
          </w:rPr>
          <w:fldChar w:fldCharType="separate"/>
        </w:r>
        <w:r w:rsidR="003C151B">
          <w:rPr>
            <w:noProof/>
            <w:webHidden/>
          </w:rPr>
          <w:t>115</w:t>
        </w:r>
        <w:r w:rsidR="003C151B">
          <w:rPr>
            <w:noProof/>
            <w:webHidden/>
          </w:rPr>
          <w:fldChar w:fldCharType="end"/>
        </w:r>
      </w:hyperlink>
    </w:p>
    <w:p w14:paraId="6401EB09" w14:textId="2F9599D0"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69" w:history="1">
        <w:r w:rsidR="003C151B" w:rsidRPr="00991BE8">
          <w:rPr>
            <w:rStyle w:val="Hyperlink"/>
            <w:noProof/>
          </w:rPr>
          <w:t>5.8.1</w:t>
        </w:r>
        <w:r w:rsidR="003C151B">
          <w:rPr>
            <w:rFonts w:asciiTheme="minorHAnsi" w:eastAsiaTheme="minorEastAsia" w:hAnsiTheme="minorHAnsi" w:cstheme="minorBidi"/>
            <w:iCs w:val="0"/>
            <w:noProof/>
            <w:color w:val="auto"/>
            <w:sz w:val="22"/>
            <w:szCs w:val="22"/>
          </w:rPr>
          <w:tab/>
        </w:r>
        <w:r w:rsidR="003C151B" w:rsidRPr="00991BE8">
          <w:rPr>
            <w:rStyle w:val="Hyperlink"/>
            <w:noProof/>
          </w:rPr>
          <w:t>Jump to Hepatobiliary Disorder AEs</w:t>
        </w:r>
        <w:r w:rsidR="003C151B">
          <w:rPr>
            <w:noProof/>
            <w:webHidden/>
          </w:rPr>
          <w:tab/>
        </w:r>
        <w:r w:rsidR="003C151B">
          <w:rPr>
            <w:noProof/>
            <w:webHidden/>
          </w:rPr>
          <w:fldChar w:fldCharType="begin"/>
        </w:r>
        <w:r w:rsidR="003C151B">
          <w:rPr>
            <w:noProof/>
            <w:webHidden/>
          </w:rPr>
          <w:instrText xml:space="preserve"> PAGEREF _Toc33115269 \h </w:instrText>
        </w:r>
        <w:r w:rsidR="003C151B">
          <w:rPr>
            <w:noProof/>
            <w:webHidden/>
          </w:rPr>
        </w:r>
        <w:r w:rsidR="003C151B">
          <w:rPr>
            <w:noProof/>
            <w:webHidden/>
          </w:rPr>
          <w:fldChar w:fldCharType="separate"/>
        </w:r>
        <w:r w:rsidR="003C151B">
          <w:rPr>
            <w:noProof/>
            <w:webHidden/>
          </w:rPr>
          <w:t>117</w:t>
        </w:r>
        <w:r w:rsidR="003C151B">
          <w:rPr>
            <w:noProof/>
            <w:webHidden/>
          </w:rPr>
          <w:fldChar w:fldCharType="end"/>
        </w:r>
      </w:hyperlink>
    </w:p>
    <w:p w14:paraId="38A29F39" w14:textId="5A22E47D"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70" w:history="1">
        <w:r w:rsidR="003C151B" w:rsidRPr="00991BE8">
          <w:rPr>
            <w:rStyle w:val="Hyperlink"/>
            <w:noProof/>
          </w:rPr>
          <w:t>5.8.2</w:t>
        </w:r>
        <w:r w:rsidR="003C151B">
          <w:rPr>
            <w:rFonts w:asciiTheme="minorHAnsi" w:eastAsiaTheme="minorEastAsia" w:hAnsiTheme="minorHAnsi" w:cstheme="minorBidi"/>
            <w:iCs w:val="0"/>
            <w:noProof/>
            <w:color w:val="auto"/>
            <w:sz w:val="22"/>
            <w:szCs w:val="22"/>
          </w:rPr>
          <w:tab/>
        </w:r>
        <w:r w:rsidR="003C151B" w:rsidRPr="00991BE8">
          <w:rPr>
            <w:rStyle w:val="Hyperlink"/>
            <w:noProof/>
          </w:rPr>
          <w:t>Jump to Liver-Related Lab Results</w:t>
        </w:r>
        <w:r w:rsidR="003C151B">
          <w:rPr>
            <w:noProof/>
            <w:webHidden/>
          </w:rPr>
          <w:tab/>
        </w:r>
        <w:r w:rsidR="003C151B">
          <w:rPr>
            <w:noProof/>
            <w:webHidden/>
          </w:rPr>
          <w:fldChar w:fldCharType="begin"/>
        </w:r>
        <w:r w:rsidR="003C151B">
          <w:rPr>
            <w:noProof/>
            <w:webHidden/>
          </w:rPr>
          <w:instrText xml:space="preserve"> PAGEREF _Toc33115270 \h </w:instrText>
        </w:r>
        <w:r w:rsidR="003C151B">
          <w:rPr>
            <w:noProof/>
            <w:webHidden/>
          </w:rPr>
        </w:r>
        <w:r w:rsidR="003C151B">
          <w:rPr>
            <w:noProof/>
            <w:webHidden/>
          </w:rPr>
          <w:fldChar w:fldCharType="separate"/>
        </w:r>
        <w:r w:rsidR="003C151B">
          <w:rPr>
            <w:noProof/>
            <w:webHidden/>
          </w:rPr>
          <w:t>118</w:t>
        </w:r>
        <w:r w:rsidR="003C151B">
          <w:rPr>
            <w:noProof/>
            <w:webHidden/>
          </w:rPr>
          <w:fldChar w:fldCharType="end"/>
        </w:r>
      </w:hyperlink>
    </w:p>
    <w:p w14:paraId="51C31736" w14:textId="12C03905" w:rsidR="003C151B" w:rsidRDefault="002A45EB">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33115271" w:history="1">
        <w:r w:rsidR="003C151B" w:rsidRPr="00991BE8">
          <w:rPr>
            <w:rStyle w:val="Hyperlink"/>
            <w:noProof/>
          </w:rPr>
          <w:t>5.9</w:t>
        </w:r>
        <w:r w:rsidR="003C151B">
          <w:rPr>
            <w:rFonts w:asciiTheme="minorHAnsi" w:eastAsiaTheme="minorEastAsia" w:hAnsiTheme="minorHAnsi" w:cstheme="minorBidi"/>
            <w:caps w:val="0"/>
            <w:noProof/>
            <w:color w:val="auto"/>
            <w:sz w:val="22"/>
            <w:szCs w:val="22"/>
          </w:rPr>
          <w:tab/>
        </w:r>
        <w:r w:rsidR="003C151B" w:rsidRPr="00991BE8">
          <w:rPr>
            <w:rStyle w:val="Hyperlink"/>
            <w:noProof/>
          </w:rPr>
          <w:t>Renal Function View</w:t>
        </w:r>
        <w:r w:rsidR="003C151B">
          <w:rPr>
            <w:noProof/>
            <w:webHidden/>
          </w:rPr>
          <w:tab/>
        </w:r>
        <w:r w:rsidR="003C151B">
          <w:rPr>
            <w:noProof/>
            <w:webHidden/>
          </w:rPr>
          <w:fldChar w:fldCharType="begin"/>
        </w:r>
        <w:r w:rsidR="003C151B">
          <w:rPr>
            <w:noProof/>
            <w:webHidden/>
          </w:rPr>
          <w:instrText xml:space="preserve"> PAGEREF _Toc33115271 \h </w:instrText>
        </w:r>
        <w:r w:rsidR="003C151B">
          <w:rPr>
            <w:noProof/>
            <w:webHidden/>
          </w:rPr>
        </w:r>
        <w:r w:rsidR="003C151B">
          <w:rPr>
            <w:noProof/>
            <w:webHidden/>
          </w:rPr>
          <w:fldChar w:fldCharType="separate"/>
        </w:r>
        <w:r w:rsidR="003C151B">
          <w:rPr>
            <w:noProof/>
            <w:webHidden/>
          </w:rPr>
          <w:t>119</w:t>
        </w:r>
        <w:r w:rsidR="003C151B">
          <w:rPr>
            <w:noProof/>
            <w:webHidden/>
          </w:rPr>
          <w:fldChar w:fldCharType="end"/>
        </w:r>
      </w:hyperlink>
    </w:p>
    <w:p w14:paraId="445E53B9" w14:textId="5FAC1914"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72" w:history="1">
        <w:r w:rsidR="003C151B" w:rsidRPr="00991BE8">
          <w:rPr>
            <w:rStyle w:val="Hyperlink"/>
            <w:noProof/>
          </w:rPr>
          <w:t>5.9.1</w:t>
        </w:r>
        <w:r w:rsidR="003C151B">
          <w:rPr>
            <w:rFonts w:asciiTheme="minorHAnsi" w:eastAsiaTheme="minorEastAsia" w:hAnsiTheme="minorHAnsi" w:cstheme="minorBidi"/>
            <w:iCs w:val="0"/>
            <w:noProof/>
            <w:color w:val="auto"/>
            <w:sz w:val="22"/>
            <w:szCs w:val="22"/>
          </w:rPr>
          <w:tab/>
        </w:r>
        <w:r w:rsidR="003C151B" w:rsidRPr="00991BE8">
          <w:rPr>
            <w:rStyle w:val="Hyperlink"/>
            <w:noProof/>
          </w:rPr>
          <w:t>Creatinine Clearance Tab</w:t>
        </w:r>
        <w:r w:rsidR="003C151B">
          <w:rPr>
            <w:noProof/>
            <w:webHidden/>
          </w:rPr>
          <w:tab/>
        </w:r>
        <w:r w:rsidR="003C151B">
          <w:rPr>
            <w:noProof/>
            <w:webHidden/>
          </w:rPr>
          <w:fldChar w:fldCharType="begin"/>
        </w:r>
        <w:r w:rsidR="003C151B">
          <w:rPr>
            <w:noProof/>
            <w:webHidden/>
          </w:rPr>
          <w:instrText xml:space="preserve"> PAGEREF _Toc33115272 \h </w:instrText>
        </w:r>
        <w:r w:rsidR="003C151B">
          <w:rPr>
            <w:noProof/>
            <w:webHidden/>
          </w:rPr>
        </w:r>
        <w:r w:rsidR="003C151B">
          <w:rPr>
            <w:noProof/>
            <w:webHidden/>
          </w:rPr>
          <w:fldChar w:fldCharType="separate"/>
        </w:r>
        <w:r w:rsidR="003C151B">
          <w:rPr>
            <w:noProof/>
            <w:webHidden/>
          </w:rPr>
          <w:t>120</w:t>
        </w:r>
        <w:r w:rsidR="003C151B">
          <w:rPr>
            <w:noProof/>
            <w:webHidden/>
          </w:rPr>
          <w:fldChar w:fldCharType="end"/>
        </w:r>
      </w:hyperlink>
    </w:p>
    <w:p w14:paraId="71BEC9A1" w14:textId="7795121A"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273" w:history="1">
        <w:r w:rsidR="003C151B" w:rsidRPr="00991BE8">
          <w:rPr>
            <w:rStyle w:val="Hyperlink"/>
            <w:noProof/>
          </w:rPr>
          <w:t>5.9.1.1</w:t>
        </w:r>
        <w:r w:rsidR="003C151B">
          <w:rPr>
            <w:rFonts w:asciiTheme="minorHAnsi" w:eastAsiaTheme="minorEastAsia" w:hAnsiTheme="minorHAnsi" w:cstheme="minorBidi"/>
            <w:noProof/>
            <w:color w:val="auto"/>
            <w:sz w:val="22"/>
            <w:szCs w:val="22"/>
          </w:rPr>
          <w:tab/>
        </w:r>
        <w:r w:rsidR="003C151B" w:rsidRPr="00991BE8">
          <w:rPr>
            <w:rStyle w:val="Hyperlink"/>
            <w:noProof/>
          </w:rPr>
          <w:t>Jump to Renal and Urinary Disorder AEs Link</w:t>
        </w:r>
        <w:r w:rsidR="003C151B">
          <w:rPr>
            <w:noProof/>
            <w:webHidden/>
          </w:rPr>
          <w:tab/>
        </w:r>
        <w:r w:rsidR="003C151B">
          <w:rPr>
            <w:noProof/>
            <w:webHidden/>
          </w:rPr>
          <w:fldChar w:fldCharType="begin"/>
        </w:r>
        <w:r w:rsidR="003C151B">
          <w:rPr>
            <w:noProof/>
            <w:webHidden/>
          </w:rPr>
          <w:instrText xml:space="preserve"> PAGEREF _Toc33115273 \h </w:instrText>
        </w:r>
        <w:r w:rsidR="003C151B">
          <w:rPr>
            <w:noProof/>
            <w:webHidden/>
          </w:rPr>
        </w:r>
        <w:r w:rsidR="003C151B">
          <w:rPr>
            <w:noProof/>
            <w:webHidden/>
          </w:rPr>
          <w:fldChar w:fldCharType="separate"/>
        </w:r>
        <w:r w:rsidR="003C151B">
          <w:rPr>
            <w:noProof/>
            <w:webHidden/>
          </w:rPr>
          <w:t>123</w:t>
        </w:r>
        <w:r w:rsidR="003C151B">
          <w:rPr>
            <w:noProof/>
            <w:webHidden/>
          </w:rPr>
          <w:fldChar w:fldCharType="end"/>
        </w:r>
      </w:hyperlink>
    </w:p>
    <w:p w14:paraId="3F4A1522" w14:textId="55C4D479"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274" w:history="1">
        <w:r w:rsidR="003C151B" w:rsidRPr="00991BE8">
          <w:rPr>
            <w:rStyle w:val="Hyperlink"/>
            <w:noProof/>
          </w:rPr>
          <w:t>5.9.1.2</w:t>
        </w:r>
        <w:r w:rsidR="003C151B">
          <w:rPr>
            <w:rFonts w:asciiTheme="minorHAnsi" w:eastAsiaTheme="minorEastAsia" w:hAnsiTheme="minorHAnsi" w:cstheme="minorBidi"/>
            <w:noProof/>
            <w:color w:val="auto"/>
            <w:sz w:val="22"/>
            <w:szCs w:val="22"/>
          </w:rPr>
          <w:tab/>
        </w:r>
        <w:r w:rsidR="003C151B" w:rsidRPr="00991BE8">
          <w:rPr>
            <w:rStyle w:val="Hyperlink"/>
            <w:noProof/>
          </w:rPr>
          <w:t>Jump to Renal-related Lab Results Link</w:t>
        </w:r>
        <w:r w:rsidR="003C151B">
          <w:rPr>
            <w:noProof/>
            <w:webHidden/>
          </w:rPr>
          <w:tab/>
        </w:r>
        <w:r w:rsidR="003C151B">
          <w:rPr>
            <w:noProof/>
            <w:webHidden/>
          </w:rPr>
          <w:fldChar w:fldCharType="begin"/>
        </w:r>
        <w:r w:rsidR="003C151B">
          <w:rPr>
            <w:noProof/>
            <w:webHidden/>
          </w:rPr>
          <w:instrText xml:space="preserve"> PAGEREF _Toc33115274 \h </w:instrText>
        </w:r>
        <w:r w:rsidR="003C151B">
          <w:rPr>
            <w:noProof/>
            <w:webHidden/>
          </w:rPr>
        </w:r>
        <w:r w:rsidR="003C151B">
          <w:rPr>
            <w:noProof/>
            <w:webHidden/>
          </w:rPr>
          <w:fldChar w:fldCharType="separate"/>
        </w:r>
        <w:r w:rsidR="003C151B">
          <w:rPr>
            <w:noProof/>
            <w:webHidden/>
          </w:rPr>
          <w:t>123</w:t>
        </w:r>
        <w:r w:rsidR="003C151B">
          <w:rPr>
            <w:noProof/>
            <w:webHidden/>
          </w:rPr>
          <w:fldChar w:fldCharType="end"/>
        </w:r>
      </w:hyperlink>
    </w:p>
    <w:p w14:paraId="181985B5" w14:textId="10A0BE82"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75" w:history="1">
        <w:r w:rsidR="003C151B" w:rsidRPr="00991BE8">
          <w:rPr>
            <w:rStyle w:val="Hyperlink"/>
            <w:noProof/>
          </w:rPr>
          <w:t>5.9.2</w:t>
        </w:r>
        <w:r w:rsidR="003C151B">
          <w:rPr>
            <w:rFonts w:asciiTheme="minorHAnsi" w:eastAsiaTheme="minorEastAsia" w:hAnsiTheme="minorHAnsi" w:cstheme="minorBidi"/>
            <w:iCs w:val="0"/>
            <w:noProof/>
            <w:color w:val="auto"/>
            <w:sz w:val="22"/>
            <w:szCs w:val="22"/>
          </w:rPr>
          <w:tab/>
        </w:r>
        <w:r w:rsidR="003C151B" w:rsidRPr="00991BE8">
          <w:rPr>
            <w:rStyle w:val="Hyperlink"/>
            <w:noProof/>
          </w:rPr>
          <w:t>CKD Distribution Tab</w:t>
        </w:r>
        <w:r w:rsidR="003C151B">
          <w:rPr>
            <w:noProof/>
            <w:webHidden/>
          </w:rPr>
          <w:tab/>
        </w:r>
        <w:r w:rsidR="003C151B">
          <w:rPr>
            <w:noProof/>
            <w:webHidden/>
          </w:rPr>
          <w:fldChar w:fldCharType="begin"/>
        </w:r>
        <w:r w:rsidR="003C151B">
          <w:rPr>
            <w:noProof/>
            <w:webHidden/>
          </w:rPr>
          <w:instrText xml:space="preserve"> PAGEREF _Toc33115275 \h </w:instrText>
        </w:r>
        <w:r w:rsidR="003C151B">
          <w:rPr>
            <w:noProof/>
            <w:webHidden/>
          </w:rPr>
        </w:r>
        <w:r w:rsidR="003C151B">
          <w:rPr>
            <w:noProof/>
            <w:webHidden/>
          </w:rPr>
          <w:fldChar w:fldCharType="separate"/>
        </w:r>
        <w:r w:rsidR="003C151B">
          <w:rPr>
            <w:noProof/>
            <w:webHidden/>
          </w:rPr>
          <w:t>124</w:t>
        </w:r>
        <w:r w:rsidR="003C151B">
          <w:rPr>
            <w:noProof/>
            <w:webHidden/>
          </w:rPr>
          <w:fldChar w:fldCharType="end"/>
        </w:r>
      </w:hyperlink>
    </w:p>
    <w:p w14:paraId="262B27C1" w14:textId="305D4766" w:rsidR="003C151B" w:rsidRDefault="002A45EB">
      <w:pPr>
        <w:pStyle w:val="TOC2"/>
        <w:tabs>
          <w:tab w:val="left" w:pos="1000"/>
          <w:tab w:val="right" w:leader="dot" w:pos="9347"/>
        </w:tabs>
        <w:rPr>
          <w:rFonts w:asciiTheme="minorHAnsi" w:eastAsiaTheme="minorEastAsia" w:hAnsiTheme="minorHAnsi" w:cstheme="minorBidi"/>
          <w:caps w:val="0"/>
          <w:noProof/>
          <w:color w:val="auto"/>
          <w:sz w:val="22"/>
          <w:szCs w:val="22"/>
        </w:rPr>
      </w:pPr>
      <w:hyperlink w:anchor="_Toc33115276" w:history="1">
        <w:r w:rsidR="003C151B" w:rsidRPr="00991BE8">
          <w:rPr>
            <w:rStyle w:val="Hyperlink"/>
            <w:noProof/>
          </w:rPr>
          <w:t>5.10</w:t>
        </w:r>
        <w:r w:rsidR="003C151B">
          <w:rPr>
            <w:rFonts w:asciiTheme="minorHAnsi" w:eastAsiaTheme="minorEastAsia" w:hAnsiTheme="minorHAnsi" w:cstheme="minorBidi"/>
            <w:caps w:val="0"/>
            <w:noProof/>
            <w:color w:val="auto"/>
            <w:sz w:val="22"/>
            <w:szCs w:val="22"/>
          </w:rPr>
          <w:tab/>
        </w:r>
        <w:r w:rsidR="003C151B" w:rsidRPr="00991BE8">
          <w:rPr>
            <w:rStyle w:val="Hyperlink"/>
            <w:noProof/>
          </w:rPr>
          <w:t>Respiratory View</w:t>
        </w:r>
        <w:r w:rsidR="003C151B">
          <w:rPr>
            <w:noProof/>
            <w:webHidden/>
          </w:rPr>
          <w:tab/>
        </w:r>
        <w:r w:rsidR="003C151B">
          <w:rPr>
            <w:noProof/>
            <w:webHidden/>
          </w:rPr>
          <w:fldChar w:fldCharType="begin"/>
        </w:r>
        <w:r w:rsidR="003C151B">
          <w:rPr>
            <w:noProof/>
            <w:webHidden/>
          </w:rPr>
          <w:instrText xml:space="preserve"> PAGEREF _Toc33115276 \h </w:instrText>
        </w:r>
        <w:r w:rsidR="003C151B">
          <w:rPr>
            <w:noProof/>
            <w:webHidden/>
          </w:rPr>
        </w:r>
        <w:r w:rsidR="003C151B">
          <w:rPr>
            <w:noProof/>
            <w:webHidden/>
          </w:rPr>
          <w:fldChar w:fldCharType="separate"/>
        </w:r>
        <w:r w:rsidR="003C151B">
          <w:rPr>
            <w:noProof/>
            <w:webHidden/>
          </w:rPr>
          <w:t>127</w:t>
        </w:r>
        <w:r w:rsidR="003C151B">
          <w:rPr>
            <w:noProof/>
            <w:webHidden/>
          </w:rPr>
          <w:fldChar w:fldCharType="end"/>
        </w:r>
      </w:hyperlink>
    </w:p>
    <w:p w14:paraId="60A0D707" w14:textId="6C11C497"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77" w:history="1">
        <w:r w:rsidR="003C151B" w:rsidRPr="00991BE8">
          <w:rPr>
            <w:rStyle w:val="Hyperlink"/>
            <w:noProof/>
          </w:rPr>
          <w:t>5.10.1</w:t>
        </w:r>
        <w:r w:rsidR="003C151B">
          <w:rPr>
            <w:rFonts w:asciiTheme="minorHAnsi" w:eastAsiaTheme="minorEastAsia" w:hAnsiTheme="minorHAnsi" w:cstheme="minorBidi"/>
            <w:iCs w:val="0"/>
            <w:noProof/>
            <w:color w:val="auto"/>
            <w:sz w:val="22"/>
            <w:szCs w:val="22"/>
          </w:rPr>
          <w:tab/>
        </w:r>
        <w:r w:rsidR="003C151B" w:rsidRPr="00991BE8">
          <w:rPr>
            <w:rStyle w:val="Hyperlink"/>
            <w:noProof/>
          </w:rPr>
          <w:t>Exacerbations Counts Tab</w:t>
        </w:r>
        <w:r w:rsidR="003C151B">
          <w:rPr>
            <w:noProof/>
            <w:webHidden/>
          </w:rPr>
          <w:tab/>
        </w:r>
        <w:r w:rsidR="003C151B">
          <w:rPr>
            <w:noProof/>
            <w:webHidden/>
          </w:rPr>
          <w:fldChar w:fldCharType="begin"/>
        </w:r>
        <w:r w:rsidR="003C151B">
          <w:rPr>
            <w:noProof/>
            <w:webHidden/>
          </w:rPr>
          <w:instrText xml:space="preserve"> PAGEREF _Toc33115277 \h </w:instrText>
        </w:r>
        <w:r w:rsidR="003C151B">
          <w:rPr>
            <w:noProof/>
            <w:webHidden/>
          </w:rPr>
        </w:r>
        <w:r w:rsidR="003C151B">
          <w:rPr>
            <w:noProof/>
            <w:webHidden/>
          </w:rPr>
          <w:fldChar w:fldCharType="separate"/>
        </w:r>
        <w:r w:rsidR="003C151B">
          <w:rPr>
            <w:noProof/>
            <w:webHidden/>
          </w:rPr>
          <w:t>128</w:t>
        </w:r>
        <w:r w:rsidR="003C151B">
          <w:rPr>
            <w:noProof/>
            <w:webHidden/>
          </w:rPr>
          <w:fldChar w:fldCharType="end"/>
        </w:r>
      </w:hyperlink>
    </w:p>
    <w:p w14:paraId="1565FF10" w14:textId="6849EEBE"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78" w:history="1">
        <w:r w:rsidR="003C151B" w:rsidRPr="00991BE8">
          <w:rPr>
            <w:rStyle w:val="Hyperlink"/>
            <w:noProof/>
          </w:rPr>
          <w:t>5.10.2</w:t>
        </w:r>
        <w:r w:rsidR="003C151B">
          <w:rPr>
            <w:rFonts w:asciiTheme="minorHAnsi" w:eastAsiaTheme="minorEastAsia" w:hAnsiTheme="minorHAnsi" w:cstheme="minorBidi"/>
            <w:iCs w:val="0"/>
            <w:noProof/>
            <w:color w:val="auto"/>
            <w:sz w:val="22"/>
            <w:szCs w:val="22"/>
          </w:rPr>
          <w:tab/>
        </w:r>
        <w:r w:rsidR="003C151B" w:rsidRPr="00991BE8">
          <w:rPr>
            <w:rStyle w:val="Hyperlink"/>
            <w:noProof/>
          </w:rPr>
          <w:t>Lung Function Measurements Over Time Tab</w:t>
        </w:r>
        <w:r w:rsidR="003C151B">
          <w:rPr>
            <w:noProof/>
            <w:webHidden/>
          </w:rPr>
          <w:tab/>
        </w:r>
        <w:r w:rsidR="003C151B">
          <w:rPr>
            <w:noProof/>
            <w:webHidden/>
          </w:rPr>
          <w:fldChar w:fldCharType="begin"/>
        </w:r>
        <w:r w:rsidR="003C151B">
          <w:rPr>
            <w:noProof/>
            <w:webHidden/>
          </w:rPr>
          <w:instrText xml:space="preserve"> PAGEREF _Toc33115278 \h </w:instrText>
        </w:r>
        <w:r w:rsidR="003C151B">
          <w:rPr>
            <w:noProof/>
            <w:webHidden/>
          </w:rPr>
        </w:r>
        <w:r w:rsidR="003C151B">
          <w:rPr>
            <w:noProof/>
            <w:webHidden/>
          </w:rPr>
          <w:fldChar w:fldCharType="separate"/>
        </w:r>
        <w:r w:rsidR="003C151B">
          <w:rPr>
            <w:noProof/>
            <w:webHidden/>
          </w:rPr>
          <w:t>131</w:t>
        </w:r>
        <w:r w:rsidR="003C151B">
          <w:rPr>
            <w:noProof/>
            <w:webHidden/>
          </w:rPr>
          <w:fldChar w:fldCharType="end"/>
        </w:r>
      </w:hyperlink>
    </w:p>
    <w:p w14:paraId="04F6C249" w14:textId="0557C299"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79" w:history="1">
        <w:r w:rsidR="003C151B" w:rsidRPr="00991BE8">
          <w:rPr>
            <w:rStyle w:val="Hyperlink"/>
            <w:noProof/>
          </w:rPr>
          <w:t>5.10.3</w:t>
        </w:r>
        <w:r w:rsidR="003C151B">
          <w:rPr>
            <w:rFonts w:asciiTheme="minorHAnsi" w:eastAsiaTheme="minorEastAsia" w:hAnsiTheme="minorHAnsi" w:cstheme="minorBidi"/>
            <w:iCs w:val="0"/>
            <w:noProof/>
            <w:color w:val="auto"/>
            <w:sz w:val="22"/>
            <w:szCs w:val="22"/>
          </w:rPr>
          <w:tab/>
        </w:r>
        <w:r w:rsidR="003C151B" w:rsidRPr="00991BE8">
          <w:rPr>
            <w:rStyle w:val="Hyperlink"/>
            <w:noProof/>
          </w:rPr>
          <w:t>Exacerbations Over Time Tab</w:t>
        </w:r>
        <w:r w:rsidR="003C151B">
          <w:rPr>
            <w:noProof/>
            <w:webHidden/>
          </w:rPr>
          <w:tab/>
        </w:r>
        <w:r w:rsidR="003C151B">
          <w:rPr>
            <w:noProof/>
            <w:webHidden/>
          </w:rPr>
          <w:fldChar w:fldCharType="begin"/>
        </w:r>
        <w:r w:rsidR="003C151B">
          <w:rPr>
            <w:noProof/>
            <w:webHidden/>
          </w:rPr>
          <w:instrText xml:space="preserve"> PAGEREF _Toc33115279 \h </w:instrText>
        </w:r>
        <w:r w:rsidR="003C151B">
          <w:rPr>
            <w:noProof/>
            <w:webHidden/>
          </w:rPr>
        </w:r>
        <w:r w:rsidR="003C151B">
          <w:rPr>
            <w:noProof/>
            <w:webHidden/>
          </w:rPr>
          <w:fldChar w:fldCharType="separate"/>
        </w:r>
        <w:r w:rsidR="003C151B">
          <w:rPr>
            <w:noProof/>
            <w:webHidden/>
          </w:rPr>
          <w:t>134</w:t>
        </w:r>
        <w:r w:rsidR="003C151B">
          <w:rPr>
            <w:noProof/>
            <w:webHidden/>
          </w:rPr>
          <w:fldChar w:fldCharType="end"/>
        </w:r>
      </w:hyperlink>
    </w:p>
    <w:p w14:paraId="09882A36" w14:textId="528F802A"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80" w:history="1">
        <w:r w:rsidR="003C151B" w:rsidRPr="00991BE8">
          <w:rPr>
            <w:rStyle w:val="Hyperlink"/>
            <w:noProof/>
          </w:rPr>
          <w:t>5.10.4</w:t>
        </w:r>
        <w:r w:rsidR="003C151B">
          <w:rPr>
            <w:rFonts w:asciiTheme="minorHAnsi" w:eastAsiaTheme="minorEastAsia" w:hAnsiTheme="minorHAnsi" w:cstheme="minorBidi"/>
            <w:iCs w:val="0"/>
            <w:noProof/>
            <w:color w:val="auto"/>
            <w:sz w:val="22"/>
            <w:szCs w:val="22"/>
          </w:rPr>
          <w:tab/>
        </w:r>
        <w:r w:rsidR="003C151B" w:rsidRPr="00991BE8">
          <w:rPr>
            <w:rStyle w:val="Hyperlink"/>
            <w:noProof/>
          </w:rPr>
          <w:t>Exacerbations Onset Tab</w:t>
        </w:r>
        <w:r w:rsidR="003C151B">
          <w:rPr>
            <w:noProof/>
            <w:webHidden/>
          </w:rPr>
          <w:tab/>
        </w:r>
        <w:r w:rsidR="003C151B">
          <w:rPr>
            <w:noProof/>
            <w:webHidden/>
          </w:rPr>
          <w:fldChar w:fldCharType="begin"/>
        </w:r>
        <w:r w:rsidR="003C151B">
          <w:rPr>
            <w:noProof/>
            <w:webHidden/>
          </w:rPr>
          <w:instrText xml:space="preserve"> PAGEREF _Toc33115280 \h </w:instrText>
        </w:r>
        <w:r w:rsidR="003C151B">
          <w:rPr>
            <w:noProof/>
            <w:webHidden/>
          </w:rPr>
        </w:r>
        <w:r w:rsidR="003C151B">
          <w:rPr>
            <w:noProof/>
            <w:webHidden/>
          </w:rPr>
          <w:fldChar w:fldCharType="separate"/>
        </w:r>
        <w:r w:rsidR="003C151B">
          <w:rPr>
            <w:noProof/>
            <w:webHidden/>
          </w:rPr>
          <w:t>137</w:t>
        </w:r>
        <w:r w:rsidR="003C151B">
          <w:rPr>
            <w:noProof/>
            <w:webHidden/>
          </w:rPr>
          <w:fldChar w:fldCharType="end"/>
        </w:r>
      </w:hyperlink>
    </w:p>
    <w:p w14:paraId="47C81C3A" w14:textId="48A8F17D" w:rsidR="003C151B" w:rsidRDefault="002A45EB">
      <w:pPr>
        <w:pStyle w:val="TOC2"/>
        <w:tabs>
          <w:tab w:val="left" w:pos="1000"/>
          <w:tab w:val="right" w:leader="dot" w:pos="9347"/>
        </w:tabs>
        <w:rPr>
          <w:rFonts w:asciiTheme="minorHAnsi" w:eastAsiaTheme="minorEastAsia" w:hAnsiTheme="minorHAnsi" w:cstheme="minorBidi"/>
          <w:caps w:val="0"/>
          <w:noProof/>
          <w:color w:val="auto"/>
          <w:sz w:val="22"/>
          <w:szCs w:val="22"/>
        </w:rPr>
      </w:pPr>
      <w:hyperlink w:anchor="_Toc33115281" w:history="1">
        <w:r w:rsidR="003C151B" w:rsidRPr="00991BE8">
          <w:rPr>
            <w:rStyle w:val="Hyperlink"/>
            <w:noProof/>
          </w:rPr>
          <w:t>5.11</w:t>
        </w:r>
        <w:r w:rsidR="003C151B">
          <w:rPr>
            <w:rFonts w:asciiTheme="minorHAnsi" w:eastAsiaTheme="minorEastAsia" w:hAnsiTheme="minorHAnsi" w:cstheme="minorBidi"/>
            <w:caps w:val="0"/>
            <w:noProof/>
            <w:color w:val="auto"/>
            <w:sz w:val="22"/>
            <w:szCs w:val="22"/>
          </w:rPr>
          <w:tab/>
        </w:r>
        <w:r w:rsidR="003C151B" w:rsidRPr="00991BE8">
          <w:rPr>
            <w:rStyle w:val="Hyperlink"/>
            <w:noProof/>
          </w:rPr>
          <w:t>Tumour Response View</w:t>
        </w:r>
        <w:r w:rsidR="003C151B">
          <w:rPr>
            <w:noProof/>
            <w:webHidden/>
          </w:rPr>
          <w:tab/>
        </w:r>
        <w:r w:rsidR="003C151B">
          <w:rPr>
            <w:noProof/>
            <w:webHidden/>
          </w:rPr>
          <w:fldChar w:fldCharType="begin"/>
        </w:r>
        <w:r w:rsidR="003C151B">
          <w:rPr>
            <w:noProof/>
            <w:webHidden/>
          </w:rPr>
          <w:instrText xml:space="preserve"> PAGEREF _Toc33115281 \h </w:instrText>
        </w:r>
        <w:r w:rsidR="003C151B">
          <w:rPr>
            <w:noProof/>
            <w:webHidden/>
          </w:rPr>
        </w:r>
        <w:r w:rsidR="003C151B">
          <w:rPr>
            <w:noProof/>
            <w:webHidden/>
          </w:rPr>
          <w:fldChar w:fldCharType="separate"/>
        </w:r>
        <w:r w:rsidR="003C151B">
          <w:rPr>
            <w:noProof/>
            <w:webHidden/>
          </w:rPr>
          <w:t>139</w:t>
        </w:r>
        <w:r w:rsidR="003C151B">
          <w:rPr>
            <w:noProof/>
            <w:webHidden/>
          </w:rPr>
          <w:fldChar w:fldCharType="end"/>
        </w:r>
      </w:hyperlink>
    </w:p>
    <w:p w14:paraId="62EFC944" w14:textId="5DBDC064"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82" w:history="1">
        <w:r w:rsidR="003C151B" w:rsidRPr="00991BE8">
          <w:rPr>
            <w:rStyle w:val="Hyperlink"/>
            <w:noProof/>
          </w:rPr>
          <w:t>5.11.1</w:t>
        </w:r>
        <w:r w:rsidR="003C151B">
          <w:rPr>
            <w:rFonts w:asciiTheme="minorHAnsi" w:eastAsiaTheme="minorEastAsia" w:hAnsiTheme="minorHAnsi" w:cstheme="minorBidi"/>
            <w:iCs w:val="0"/>
            <w:noProof/>
            <w:color w:val="auto"/>
            <w:sz w:val="22"/>
            <w:szCs w:val="22"/>
          </w:rPr>
          <w:tab/>
        </w:r>
        <w:r w:rsidR="003C151B" w:rsidRPr="00991BE8">
          <w:rPr>
            <w:rStyle w:val="Hyperlink"/>
            <w:noProof/>
          </w:rPr>
          <w:t>Waterfall Plot Tab</w:t>
        </w:r>
        <w:r w:rsidR="003C151B">
          <w:rPr>
            <w:noProof/>
            <w:webHidden/>
          </w:rPr>
          <w:tab/>
        </w:r>
        <w:r w:rsidR="003C151B">
          <w:rPr>
            <w:noProof/>
            <w:webHidden/>
          </w:rPr>
          <w:fldChar w:fldCharType="begin"/>
        </w:r>
        <w:r w:rsidR="003C151B">
          <w:rPr>
            <w:noProof/>
            <w:webHidden/>
          </w:rPr>
          <w:instrText xml:space="preserve"> PAGEREF _Toc33115282 \h </w:instrText>
        </w:r>
        <w:r w:rsidR="003C151B">
          <w:rPr>
            <w:noProof/>
            <w:webHidden/>
          </w:rPr>
        </w:r>
        <w:r w:rsidR="003C151B">
          <w:rPr>
            <w:noProof/>
            <w:webHidden/>
          </w:rPr>
          <w:fldChar w:fldCharType="separate"/>
        </w:r>
        <w:r w:rsidR="003C151B">
          <w:rPr>
            <w:noProof/>
            <w:webHidden/>
          </w:rPr>
          <w:t>139</w:t>
        </w:r>
        <w:r w:rsidR="003C151B">
          <w:rPr>
            <w:noProof/>
            <w:webHidden/>
          </w:rPr>
          <w:fldChar w:fldCharType="end"/>
        </w:r>
      </w:hyperlink>
    </w:p>
    <w:p w14:paraId="24091AA2" w14:textId="4E0315A1"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83" w:history="1">
        <w:r w:rsidR="003C151B" w:rsidRPr="00991BE8">
          <w:rPr>
            <w:rStyle w:val="Hyperlink"/>
            <w:noProof/>
          </w:rPr>
          <w:t>5.11.2</w:t>
        </w:r>
        <w:r w:rsidR="003C151B">
          <w:rPr>
            <w:rFonts w:asciiTheme="minorHAnsi" w:eastAsiaTheme="minorEastAsia" w:hAnsiTheme="minorHAnsi" w:cstheme="minorBidi"/>
            <w:iCs w:val="0"/>
            <w:noProof/>
            <w:color w:val="auto"/>
            <w:sz w:val="22"/>
            <w:szCs w:val="22"/>
          </w:rPr>
          <w:tab/>
        </w:r>
        <w:r w:rsidR="003C151B" w:rsidRPr="00991BE8">
          <w:rPr>
            <w:rStyle w:val="Hyperlink"/>
            <w:noProof/>
          </w:rPr>
          <w:t>TL Diameters over Time Tab</w:t>
        </w:r>
        <w:r w:rsidR="003C151B">
          <w:rPr>
            <w:noProof/>
            <w:webHidden/>
          </w:rPr>
          <w:tab/>
        </w:r>
        <w:r w:rsidR="003C151B">
          <w:rPr>
            <w:noProof/>
            <w:webHidden/>
          </w:rPr>
          <w:fldChar w:fldCharType="begin"/>
        </w:r>
        <w:r w:rsidR="003C151B">
          <w:rPr>
            <w:noProof/>
            <w:webHidden/>
          </w:rPr>
          <w:instrText xml:space="preserve"> PAGEREF _Toc33115283 \h </w:instrText>
        </w:r>
        <w:r w:rsidR="003C151B">
          <w:rPr>
            <w:noProof/>
            <w:webHidden/>
          </w:rPr>
        </w:r>
        <w:r w:rsidR="003C151B">
          <w:rPr>
            <w:noProof/>
            <w:webHidden/>
          </w:rPr>
          <w:fldChar w:fldCharType="separate"/>
        </w:r>
        <w:r w:rsidR="003C151B">
          <w:rPr>
            <w:noProof/>
            <w:webHidden/>
          </w:rPr>
          <w:t>142</w:t>
        </w:r>
        <w:r w:rsidR="003C151B">
          <w:rPr>
            <w:noProof/>
            <w:webHidden/>
          </w:rPr>
          <w:fldChar w:fldCharType="end"/>
        </w:r>
      </w:hyperlink>
    </w:p>
    <w:p w14:paraId="0C4F8608" w14:textId="2CD38DCA"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84" w:history="1">
        <w:r w:rsidR="003C151B" w:rsidRPr="00991BE8">
          <w:rPr>
            <w:rStyle w:val="Hyperlink"/>
            <w:noProof/>
          </w:rPr>
          <w:t>5.11.3</w:t>
        </w:r>
        <w:r w:rsidR="003C151B">
          <w:rPr>
            <w:rFonts w:asciiTheme="minorHAnsi" w:eastAsiaTheme="minorEastAsia" w:hAnsiTheme="minorHAnsi" w:cstheme="minorBidi"/>
            <w:iCs w:val="0"/>
            <w:noProof/>
            <w:color w:val="auto"/>
            <w:sz w:val="22"/>
            <w:szCs w:val="22"/>
          </w:rPr>
          <w:tab/>
        </w:r>
        <w:r w:rsidR="003C151B" w:rsidRPr="00991BE8">
          <w:rPr>
            <w:rStyle w:val="Hyperlink"/>
            <w:noProof/>
          </w:rPr>
          <w:t>Prior Therapy vs. Time on Compound Tab</w:t>
        </w:r>
        <w:r w:rsidR="003C151B">
          <w:rPr>
            <w:noProof/>
            <w:webHidden/>
          </w:rPr>
          <w:tab/>
        </w:r>
        <w:r w:rsidR="003C151B">
          <w:rPr>
            <w:noProof/>
            <w:webHidden/>
          </w:rPr>
          <w:fldChar w:fldCharType="begin"/>
        </w:r>
        <w:r w:rsidR="003C151B">
          <w:rPr>
            <w:noProof/>
            <w:webHidden/>
          </w:rPr>
          <w:instrText xml:space="preserve"> PAGEREF _Toc33115284 \h </w:instrText>
        </w:r>
        <w:r w:rsidR="003C151B">
          <w:rPr>
            <w:noProof/>
            <w:webHidden/>
          </w:rPr>
        </w:r>
        <w:r w:rsidR="003C151B">
          <w:rPr>
            <w:noProof/>
            <w:webHidden/>
          </w:rPr>
          <w:fldChar w:fldCharType="separate"/>
        </w:r>
        <w:r w:rsidR="003C151B">
          <w:rPr>
            <w:noProof/>
            <w:webHidden/>
          </w:rPr>
          <w:t>144</w:t>
        </w:r>
        <w:r w:rsidR="003C151B">
          <w:rPr>
            <w:noProof/>
            <w:webHidden/>
          </w:rPr>
          <w:fldChar w:fldCharType="end"/>
        </w:r>
      </w:hyperlink>
    </w:p>
    <w:p w14:paraId="61D597D4" w14:textId="398B2298" w:rsidR="003C151B" w:rsidRDefault="002A45EB">
      <w:pPr>
        <w:pStyle w:val="TOC2"/>
        <w:tabs>
          <w:tab w:val="left" w:pos="1000"/>
          <w:tab w:val="right" w:leader="dot" w:pos="9347"/>
        </w:tabs>
        <w:rPr>
          <w:rFonts w:asciiTheme="minorHAnsi" w:eastAsiaTheme="minorEastAsia" w:hAnsiTheme="minorHAnsi" w:cstheme="minorBidi"/>
          <w:caps w:val="0"/>
          <w:noProof/>
          <w:color w:val="auto"/>
          <w:sz w:val="22"/>
          <w:szCs w:val="22"/>
        </w:rPr>
      </w:pPr>
      <w:hyperlink w:anchor="_Toc33115285" w:history="1">
        <w:r w:rsidR="003C151B" w:rsidRPr="00991BE8">
          <w:rPr>
            <w:rStyle w:val="Hyperlink"/>
            <w:noProof/>
          </w:rPr>
          <w:t>5.12</w:t>
        </w:r>
        <w:r w:rsidR="003C151B">
          <w:rPr>
            <w:rFonts w:asciiTheme="minorHAnsi" w:eastAsiaTheme="minorEastAsia" w:hAnsiTheme="minorHAnsi" w:cstheme="minorBidi"/>
            <w:caps w:val="0"/>
            <w:noProof/>
            <w:color w:val="auto"/>
            <w:sz w:val="22"/>
            <w:szCs w:val="22"/>
          </w:rPr>
          <w:tab/>
        </w:r>
        <w:r w:rsidR="003C151B" w:rsidRPr="00991BE8">
          <w:rPr>
            <w:rStyle w:val="Hyperlink"/>
            <w:noProof/>
          </w:rPr>
          <w:t>Oncogenic Biomarkers View</w:t>
        </w:r>
        <w:r w:rsidR="003C151B">
          <w:rPr>
            <w:noProof/>
            <w:webHidden/>
          </w:rPr>
          <w:tab/>
        </w:r>
        <w:r w:rsidR="003C151B">
          <w:rPr>
            <w:noProof/>
            <w:webHidden/>
          </w:rPr>
          <w:fldChar w:fldCharType="begin"/>
        </w:r>
        <w:r w:rsidR="003C151B">
          <w:rPr>
            <w:noProof/>
            <w:webHidden/>
          </w:rPr>
          <w:instrText xml:space="preserve"> PAGEREF _Toc33115285 \h </w:instrText>
        </w:r>
        <w:r w:rsidR="003C151B">
          <w:rPr>
            <w:noProof/>
            <w:webHidden/>
          </w:rPr>
        </w:r>
        <w:r w:rsidR="003C151B">
          <w:rPr>
            <w:noProof/>
            <w:webHidden/>
          </w:rPr>
          <w:fldChar w:fldCharType="separate"/>
        </w:r>
        <w:r w:rsidR="003C151B">
          <w:rPr>
            <w:noProof/>
            <w:webHidden/>
          </w:rPr>
          <w:t>147</w:t>
        </w:r>
        <w:r w:rsidR="003C151B">
          <w:rPr>
            <w:noProof/>
            <w:webHidden/>
          </w:rPr>
          <w:fldChar w:fldCharType="end"/>
        </w:r>
      </w:hyperlink>
    </w:p>
    <w:p w14:paraId="5A2E7F53" w14:textId="6E636B1D"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86" w:history="1">
        <w:r w:rsidR="003C151B" w:rsidRPr="00991BE8">
          <w:rPr>
            <w:rStyle w:val="Hyperlink"/>
            <w:noProof/>
          </w:rPr>
          <w:t>5.12.1</w:t>
        </w:r>
        <w:r w:rsidR="003C151B">
          <w:rPr>
            <w:rFonts w:asciiTheme="minorHAnsi" w:eastAsiaTheme="minorEastAsia" w:hAnsiTheme="minorHAnsi" w:cstheme="minorBidi"/>
            <w:iCs w:val="0"/>
            <w:noProof/>
            <w:color w:val="auto"/>
            <w:sz w:val="22"/>
            <w:szCs w:val="22"/>
          </w:rPr>
          <w:tab/>
        </w:r>
        <w:r w:rsidR="003C151B" w:rsidRPr="00991BE8">
          <w:rPr>
            <w:rStyle w:val="Hyperlink"/>
            <w:noProof/>
          </w:rPr>
          <w:t>Genomic Profile Tab</w:t>
        </w:r>
        <w:r w:rsidR="003C151B">
          <w:rPr>
            <w:noProof/>
            <w:webHidden/>
          </w:rPr>
          <w:tab/>
        </w:r>
        <w:r w:rsidR="003C151B">
          <w:rPr>
            <w:noProof/>
            <w:webHidden/>
          </w:rPr>
          <w:fldChar w:fldCharType="begin"/>
        </w:r>
        <w:r w:rsidR="003C151B">
          <w:rPr>
            <w:noProof/>
            <w:webHidden/>
          </w:rPr>
          <w:instrText xml:space="preserve"> PAGEREF _Toc33115286 \h </w:instrText>
        </w:r>
        <w:r w:rsidR="003C151B">
          <w:rPr>
            <w:noProof/>
            <w:webHidden/>
          </w:rPr>
        </w:r>
        <w:r w:rsidR="003C151B">
          <w:rPr>
            <w:noProof/>
            <w:webHidden/>
          </w:rPr>
          <w:fldChar w:fldCharType="separate"/>
        </w:r>
        <w:r w:rsidR="003C151B">
          <w:rPr>
            <w:noProof/>
            <w:webHidden/>
          </w:rPr>
          <w:t>147</w:t>
        </w:r>
        <w:r w:rsidR="003C151B">
          <w:rPr>
            <w:noProof/>
            <w:webHidden/>
          </w:rPr>
          <w:fldChar w:fldCharType="end"/>
        </w:r>
      </w:hyperlink>
    </w:p>
    <w:p w14:paraId="44D76ECA" w14:textId="297A7B2F"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287" w:history="1">
        <w:r w:rsidR="003C151B" w:rsidRPr="00991BE8">
          <w:rPr>
            <w:rStyle w:val="Hyperlink"/>
            <w:noProof/>
          </w:rPr>
          <w:t>5.12.1.1</w:t>
        </w:r>
        <w:r w:rsidR="003C151B">
          <w:rPr>
            <w:rFonts w:asciiTheme="minorHAnsi" w:eastAsiaTheme="minorEastAsia" w:hAnsiTheme="minorHAnsi" w:cstheme="minorBidi"/>
            <w:noProof/>
            <w:color w:val="auto"/>
            <w:sz w:val="22"/>
            <w:szCs w:val="22"/>
          </w:rPr>
          <w:tab/>
        </w:r>
        <w:r w:rsidR="003C151B" w:rsidRPr="00991BE8">
          <w:rPr>
            <w:rStyle w:val="Hyperlink"/>
            <w:noProof/>
          </w:rPr>
          <w:t>View on cBio Portal Link</w:t>
        </w:r>
        <w:r w:rsidR="003C151B">
          <w:rPr>
            <w:noProof/>
            <w:webHidden/>
          </w:rPr>
          <w:tab/>
        </w:r>
        <w:r w:rsidR="003C151B">
          <w:rPr>
            <w:noProof/>
            <w:webHidden/>
          </w:rPr>
          <w:fldChar w:fldCharType="begin"/>
        </w:r>
        <w:r w:rsidR="003C151B">
          <w:rPr>
            <w:noProof/>
            <w:webHidden/>
          </w:rPr>
          <w:instrText xml:space="preserve"> PAGEREF _Toc33115287 \h </w:instrText>
        </w:r>
        <w:r w:rsidR="003C151B">
          <w:rPr>
            <w:noProof/>
            <w:webHidden/>
          </w:rPr>
        </w:r>
        <w:r w:rsidR="003C151B">
          <w:rPr>
            <w:noProof/>
            <w:webHidden/>
          </w:rPr>
          <w:fldChar w:fldCharType="separate"/>
        </w:r>
        <w:r w:rsidR="003C151B">
          <w:rPr>
            <w:noProof/>
            <w:webHidden/>
          </w:rPr>
          <w:t>151</w:t>
        </w:r>
        <w:r w:rsidR="003C151B">
          <w:rPr>
            <w:noProof/>
            <w:webHidden/>
          </w:rPr>
          <w:fldChar w:fldCharType="end"/>
        </w:r>
      </w:hyperlink>
    </w:p>
    <w:p w14:paraId="17C21AD8" w14:textId="1510D55A"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88" w:history="1">
        <w:r w:rsidR="003C151B" w:rsidRPr="00991BE8">
          <w:rPr>
            <w:rStyle w:val="Hyperlink"/>
            <w:noProof/>
          </w:rPr>
          <w:t>5.12.2</w:t>
        </w:r>
        <w:r w:rsidR="003C151B">
          <w:rPr>
            <w:rFonts w:asciiTheme="minorHAnsi" w:eastAsiaTheme="minorEastAsia" w:hAnsiTheme="minorHAnsi" w:cstheme="minorBidi"/>
            <w:iCs w:val="0"/>
            <w:noProof/>
            <w:color w:val="auto"/>
            <w:sz w:val="22"/>
            <w:szCs w:val="22"/>
          </w:rPr>
          <w:tab/>
        </w:r>
        <w:r w:rsidR="003C151B" w:rsidRPr="00991BE8">
          <w:rPr>
            <w:rStyle w:val="Hyperlink"/>
            <w:noProof/>
          </w:rPr>
          <w:t>ctDNA Tab</w:t>
        </w:r>
        <w:r w:rsidR="003C151B">
          <w:rPr>
            <w:noProof/>
            <w:webHidden/>
          </w:rPr>
          <w:tab/>
        </w:r>
        <w:r w:rsidR="003C151B">
          <w:rPr>
            <w:noProof/>
            <w:webHidden/>
          </w:rPr>
          <w:fldChar w:fldCharType="begin"/>
        </w:r>
        <w:r w:rsidR="003C151B">
          <w:rPr>
            <w:noProof/>
            <w:webHidden/>
          </w:rPr>
          <w:instrText xml:space="preserve"> PAGEREF _Toc33115288 \h </w:instrText>
        </w:r>
        <w:r w:rsidR="003C151B">
          <w:rPr>
            <w:noProof/>
            <w:webHidden/>
          </w:rPr>
        </w:r>
        <w:r w:rsidR="003C151B">
          <w:rPr>
            <w:noProof/>
            <w:webHidden/>
          </w:rPr>
          <w:fldChar w:fldCharType="separate"/>
        </w:r>
        <w:r w:rsidR="003C151B">
          <w:rPr>
            <w:noProof/>
            <w:webHidden/>
          </w:rPr>
          <w:t>152</w:t>
        </w:r>
        <w:r w:rsidR="003C151B">
          <w:rPr>
            <w:noProof/>
            <w:webHidden/>
          </w:rPr>
          <w:fldChar w:fldCharType="end"/>
        </w:r>
      </w:hyperlink>
    </w:p>
    <w:p w14:paraId="0C8C93AF" w14:textId="0692BBFA" w:rsidR="003C151B" w:rsidRDefault="002A45EB">
      <w:pPr>
        <w:pStyle w:val="TOC2"/>
        <w:tabs>
          <w:tab w:val="left" w:pos="1000"/>
          <w:tab w:val="right" w:leader="dot" w:pos="9347"/>
        </w:tabs>
        <w:rPr>
          <w:rFonts w:asciiTheme="minorHAnsi" w:eastAsiaTheme="minorEastAsia" w:hAnsiTheme="minorHAnsi" w:cstheme="minorBidi"/>
          <w:caps w:val="0"/>
          <w:noProof/>
          <w:color w:val="auto"/>
          <w:sz w:val="22"/>
          <w:szCs w:val="22"/>
        </w:rPr>
      </w:pPr>
      <w:hyperlink w:anchor="_Toc33115289" w:history="1">
        <w:r w:rsidR="003C151B" w:rsidRPr="00991BE8">
          <w:rPr>
            <w:rStyle w:val="Hyperlink"/>
            <w:noProof/>
          </w:rPr>
          <w:t>5.13</w:t>
        </w:r>
        <w:r w:rsidR="003C151B">
          <w:rPr>
            <w:rFonts w:asciiTheme="minorHAnsi" w:eastAsiaTheme="minorEastAsia" w:hAnsiTheme="minorHAnsi" w:cstheme="minorBidi"/>
            <w:caps w:val="0"/>
            <w:noProof/>
            <w:color w:val="auto"/>
            <w:sz w:val="22"/>
            <w:szCs w:val="22"/>
          </w:rPr>
          <w:tab/>
        </w:r>
        <w:r w:rsidR="003C151B" w:rsidRPr="00991BE8">
          <w:rPr>
            <w:rStyle w:val="Hyperlink"/>
            <w:noProof/>
          </w:rPr>
          <w:t>Timeline View</w:t>
        </w:r>
        <w:r w:rsidR="003C151B">
          <w:rPr>
            <w:noProof/>
            <w:webHidden/>
          </w:rPr>
          <w:tab/>
        </w:r>
        <w:r w:rsidR="003C151B">
          <w:rPr>
            <w:noProof/>
            <w:webHidden/>
          </w:rPr>
          <w:fldChar w:fldCharType="begin"/>
        </w:r>
        <w:r w:rsidR="003C151B">
          <w:rPr>
            <w:noProof/>
            <w:webHidden/>
          </w:rPr>
          <w:instrText xml:space="preserve"> PAGEREF _Toc33115289 \h </w:instrText>
        </w:r>
        <w:r w:rsidR="003C151B">
          <w:rPr>
            <w:noProof/>
            <w:webHidden/>
          </w:rPr>
        </w:r>
        <w:r w:rsidR="003C151B">
          <w:rPr>
            <w:noProof/>
            <w:webHidden/>
          </w:rPr>
          <w:fldChar w:fldCharType="separate"/>
        </w:r>
        <w:r w:rsidR="003C151B">
          <w:rPr>
            <w:noProof/>
            <w:webHidden/>
          </w:rPr>
          <w:t>155</w:t>
        </w:r>
        <w:r w:rsidR="003C151B">
          <w:rPr>
            <w:noProof/>
            <w:webHidden/>
          </w:rPr>
          <w:fldChar w:fldCharType="end"/>
        </w:r>
      </w:hyperlink>
    </w:p>
    <w:p w14:paraId="080A516E" w14:textId="189B9182"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90" w:history="1">
        <w:r w:rsidR="003C151B" w:rsidRPr="00991BE8">
          <w:rPr>
            <w:rStyle w:val="Hyperlink"/>
            <w:noProof/>
          </w:rPr>
          <w:t>5.13.1</w:t>
        </w:r>
        <w:r w:rsidR="003C151B">
          <w:rPr>
            <w:rFonts w:asciiTheme="minorHAnsi" w:eastAsiaTheme="minorEastAsia" w:hAnsiTheme="minorHAnsi" w:cstheme="minorBidi"/>
            <w:iCs w:val="0"/>
            <w:noProof/>
            <w:color w:val="auto"/>
            <w:sz w:val="22"/>
            <w:szCs w:val="22"/>
          </w:rPr>
          <w:tab/>
        </w:r>
        <w:r w:rsidR="003C151B" w:rsidRPr="00991BE8">
          <w:rPr>
            <w:rStyle w:val="Hyperlink"/>
            <w:noProof/>
          </w:rPr>
          <w:t>Status Summary Track</w:t>
        </w:r>
        <w:r w:rsidR="003C151B">
          <w:rPr>
            <w:noProof/>
            <w:webHidden/>
          </w:rPr>
          <w:tab/>
        </w:r>
        <w:r w:rsidR="003C151B">
          <w:rPr>
            <w:noProof/>
            <w:webHidden/>
          </w:rPr>
          <w:fldChar w:fldCharType="begin"/>
        </w:r>
        <w:r w:rsidR="003C151B">
          <w:rPr>
            <w:noProof/>
            <w:webHidden/>
          </w:rPr>
          <w:instrText xml:space="preserve"> PAGEREF _Toc33115290 \h </w:instrText>
        </w:r>
        <w:r w:rsidR="003C151B">
          <w:rPr>
            <w:noProof/>
            <w:webHidden/>
          </w:rPr>
        </w:r>
        <w:r w:rsidR="003C151B">
          <w:rPr>
            <w:noProof/>
            <w:webHidden/>
          </w:rPr>
          <w:fldChar w:fldCharType="separate"/>
        </w:r>
        <w:r w:rsidR="003C151B">
          <w:rPr>
            <w:noProof/>
            <w:webHidden/>
          </w:rPr>
          <w:t>158</w:t>
        </w:r>
        <w:r w:rsidR="003C151B">
          <w:rPr>
            <w:noProof/>
            <w:webHidden/>
          </w:rPr>
          <w:fldChar w:fldCharType="end"/>
        </w:r>
      </w:hyperlink>
    </w:p>
    <w:p w14:paraId="0EE2ACED" w14:textId="14A0CC9D"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91" w:history="1">
        <w:r w:rsidR="003C151B" w:rsidRPr="00991BE8">
          <w:rPr>
            <w:rStyle w:val="Hyperlink"/>
            <w:noProof/>
          </w:rPr>
          <w:t>5.13.2</w:t>
        </w:r>
        <w:r w:rsidR="003C151B">
          <w:rPr>
            <w:rFonts w:asciiTheme="minorHAnsi" w:eastAsiaTheme="minorEastAsia" w:hAnsiTheme="minorHAnsi" w:cstheme="minorBidi"/>
            <w:iCs w:val="0"/>
            <w:noProof/>
            <w:color w:val="auto"/>
            <w:sz w:val="22"/>
            <w:szCs w:val="22"/>
          </w:rPr>
          <w:tab/>
        </w:r>
        <w:r w:rsidR="003C151B" w:rsidRPr="00991BE8">
          <w:rPr>
            <w:rStyle w:val="Hyperlink"/>
            <w:noProof/>
          </w:rPr>
          <w:t>Adverse Events Track</w:t>
        </w:r>
        <w:r w:rsidR="003C151B">
          <w:rPr>
            <w:noProof/>
            <w:webHidden/>
          </w:rPr>
          <w:tab/>
        </w:r>
        <w:r w:rsidR="003C151B">
          <w:rPr>
            <w:noProof/>
            <w:webHidden/>
          </w:rPr>
          <w:fldChar w:fldCharType="begin"/>
        </w:r>
        <w:r w:rsidR="003C151B">
          <w:rPr>
            <w:noProof/>
            <w:webHidden/>
          </w:rPr>
          <w:instrText xml:space="preserve"> PAGEREF _Toc33115291 \h </w:instrText>
        </w:r>
        <w:r w:rsidR="003C151B">
          <w:rPr>
            <w:noProof/>
            <w:webHidden/>
          </w:rPr>
        </w:r>
        <w:r w:rsidR="003C151B">
          <w:rPr>
            <w:noProof/>
            <w:webHidden/>
          </w:rPr>
          <w:fldChar w:fldCharType="separate"/>
        </w:r>
        <w:r w:rsidR="003C151B">
          <w:rPr>
            <w:noProof/>
            <w:webHidden/>
          </w:rPr>
          <w:t>159</w:t>
        </w:r>
        <w:r w:rsidR="003C151B">
          <w:rPr>
            <w:noProof/>
            <w:webHidden/>
          </w:rPr>
          <w:fldChar w:fldCharType="end"/>
        </w:r>
      </w:hyperlink>
    </w:p>
    <w:p w14:paraId="2910A9E9" w14:textId="2BE2CB00"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292" w:history="1">
        <w:r w:rsidR="003C151B" w:rsidRPr="00991BE8">
          <w:rPr>
            <w:rStyle w:val="Hyperlink"/>
            <w:noProof/>
          </w:rPr>
          <w:t>5.13.2.1</w:t>
        </w:r>
        <w:r w:rsidR="003C151B">
          <w:rPr>
            <w:rFonts w:asciiTheme="minorHAnsi" w:eastAsiaTheme="minorEastAsia" w:hAnsiTheme="minorHAnsi" w:cstheme="minorBidi"/>
            <w:noProof/>
            <w:color w:val="auto"/>
            <w:sz w:val="22"/>
            <w:szCs w:val="22"/>
          </w:rPr>
          <w:tab/>
        </w:r>
        <w:r w:rsidR="003C151B" w:rsidRPr="00991BE8">
          <w:rPr>
            <w:rStyle w:val="Hyperlink"/>
            <w:noProof/>
          </w:rPr>
          <w:t>First Level</w:t>
        </w:r>
        <w:r w:rsidR="003C151B">
          <w:rPr>
            <w:noProof/>
            <w:webHidden/>
          </w:rPr>
          <w:tab/>
        </w:r>
        <w:r w:rsidR="003C151B">
          <w:rPr>
            <w:noProof/>
            <w:webHidden/>
          </w:rPr>
          <w:fldChar w:fldCharType="begin"/>
        </w:r>
        <w:r w:rsidR="003C151B">
          <w:rPr>
            <w:noProof/>
            <w:webHidden/>
          </w:rPr>
          <w:instrText xml:space="preserve"> PAGEREF _Toc33115292 \h </w:instrText>
        </w:r>
        <w:r w:rsidR="003C151B">
          <w:rPr>
            <w:noProof/>
            <w:webHidden/>
          </w:rPr>
        </w:r>
        <w:r w:rsidR="003C151B">
          <w:rPr>
            <w:noProof/>
            <w:webHidden/>
          </w:rPr>
          <w:fldChar w:fldCharType="separate"/>
        </w:r>
        <w:r w:rsidR="003C151B">
          <w:rPr>
            <w:noProof/>
            <w:webHidden/>
          </w:rPr>
          <w:t>159</w:t>
        </w:r>
        <w:r w:rsidR="003C151B">
          <w:rPr>
            <w:noProof/>
            <w:webHidden/>
          </w:rPr>
          <w:fldChar w:fldCharType="end"/>
        </w:r>
      </w:hyperlink>
    </w:p>
    <w:p w14:paraId="7F5310C1" w14:textId="1A2A0111"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293" w:history="1">
        <w:r w:rsidR="003C151B" w:rsidRPr="00991BE8">
          <w:rPr>
            <w:rStyle w:val="Hyperlink"/>
            <w:noProof/>
          </w:rPr>
          <w:t>5.13.2.2</w:t>
        </w:r>
        <w:r w:rsidR="003C151B">
          <w:rPr>
            <w:rFonts w:asciiTheme="minorHAnsi" w:eastAsiaTheme="minorEastAsia" w:hAnsiTheme="minorHAnsi" w:cstheme="minorBidi"/>
            <w:noProof/>
            <w:color w:val="auto"/>
            <w:sz w:val="22"/>
            <w:szCs w:val="22"/>
          </w:rPr>
          <w:tab/>
        </w:r>
        <w:r w:rsidR="003C151B" w:rsidRPr="00991BE8">
          <w:rPr>
            <w:rStyle w:val="Hyperlink"/>
            <w:noProof/>
          </w:rPr>
          <w:t>Second Level</w:t>
        </w:r>
        <w:r w:rsidR="003C151B">
          <w:rPr>
            <w:noProof/>
            <w:webHidden/>
          </w:rPr>
          <w:tab/>
        </w:r>
        <w:r w:rsidR="003C151B">
          <w:rPr>
            <w:noProof/>
            <w:webHidden/>
          </w:rPr>
          <w:fldChar w:fldCharType="begin"/>
        </w:r>
        <w:r w:rsidR="003C151B">
          <w:rPr>
            <w:noProof/>
            <w:webHidden/>
          </w:rPr>
          <w:instrText xml:space="preserve"> PAGEREF _Toc33115293 \h </w:instrText>
        </w:r>
        <w:r w:rsidR="003C151B">
          <w:rPr>
            <w:noProof/>
            <w:webHidden/>
          </w:rPr>
        </w:r>
        <w:r w:rsidR="003C151B">
          <w:rPr>
            <w:noProof/>
            <w:webHidden/>
          </w:rPr>
          <w:fldChar w:fldCharType="separate"/>
        </w:r>
        <w:r w:rsidR="003C151B">
          <w:rPr>
            <w:noProof/>
            <w:webHidden/>
          </w:rPr>
          <w:t>161</w:t>
        </w:r>
        <w:r w:rsidR="003C151B">
          <w:rPr>
            <w:noProof/>
            <w:webHidden/>
          </w:rPr>
          <w:fldChar w:fldCharType="end"/>
        </w:r>
      </w:hyperlink>
    </w:p>
    <w:p w14:paraId="30B6B666" w14:textId="67522039"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294" w:history="1">
        <w:r w:rsidR="003C151B" w:rsidRPr="00991BE8">
          <w:rPr>
            <w:rStyle w:val="Hyperlink"/>
            <w:noProof/>
          </w:rPr>
          <w:t>5.13.2.3</w:t>
        </w:r>
        <w:r w:rsidR="003C151B">
          <w:rPr>
            <w:rFonts w:asciiTheme="minorHAnsi" w:eastAsiaTheme="minorEastAsia" w:hAnsiTheme="minorHAnsi" w:cstheme="minorBidi"/>
            <w:noProof/>
            <w:color w:val="auto"/>
            <w:sz w:val="22"/>
            <w:szCs w:val="22"/>
          </w:rPr>
          <w:tab/>
        </w:r>
        <w:r w:rsidR="003C151B" w:rsidRPr="00991BE8">
          <w:rPr>
            <w:rStyle w:val="Hyperlink"/>
            <w:noProof/>
          </w:rPr>
          <w:t>Adverse Events Filters</w:t>
        </w:r>
        <w:r w:rsidR="003C151B">
          <w:rPr>
            <w:noProof/>
            <w:webHidden/>
          </w:rPr>
          <w:tab/>
        </w:r>
        <w:r w:rsidR="003C151B">
          <w:rPr>
            <w:noProof/>
            <w:webHidden/>
          </w:rPr>
          <w:fldChar w:fldCharType="begin"/>
        </w:r>
        <w:r w:rsidR="003C151B">
          <w:rPr>
            <w:noProof/>
            <w:webHidden/>
          </w:rPr>
          <w:instrText xml:space="preserve"> PAGEREF _Toc33115294 \h </w:instrText>
        </w:r>
        <w:r w:rsidR="003C151B">
          <w:rPr>
            <w:noProof/>
            <w:webHidden/>
          </w:rPr>
        </w:r>
        <w:r w:rsidR="003C151B">
          <w:rPr>
            <w:noProof/>
            <w:webHidden/>
          </w:rPr>
          <w:fldChar w:fldCharType="separate"/>
        </w:r>
        <w:r w:rsidR="003C151B">
          <w:rPr>
            <w:noProof/>
            <w:webHidden/>
          </w:rPr>
          <w:t>163</w:t>
        </w:r>
        <w:r w:rsidR="003C151B">
          <w:rPr>
            <w:noProof/>
            <w:webHidden/>
          </w:rPr>
          <w:fldChar w:fldCharType="end"/>
        </w:r>
      </w:hyperlink>
    </w:p>
    <w:p w14:paraId="6C802B50" w14:textId="0B48F7C8"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295" w:history="1">
        <w:r w:rsidR="003C151B" w:rsidRPr="00991BE8">
          <w:rPr>
            <w:rStyle w:val="Hyperlink"/>
            <w:noProof/>
          </w:rPr>
          <w:t>5.13.3</w:t>
        </w:r>
        <w:r w:rsidR="003C151B">
          <w:rPr>
            <w:rFonts w:asciiTheme="minorHAnsi" w:eastAsiaTheme="minorEastAsia" w:hAnsiTheme="minorHAnsi" w:cstheme="minorBidi"/>
            <w:iCs w:val="0"/>
            <w:noProof/>
            <w:color w:val="auto"/>
            <w:sz w:val="22"/>
            <w:szCs w:val="22"/>
          </w:rPr>
          <w:tab/>
        </w:r>
        <w:r w:rsidR="003C151B" w:rsidRPr="00991BE8">
          <w:rPr>
            <w:rStyle w:val="Hyperlink"/>
            <w:noProof/>
          </w:rPr>
          <w:t>Conmeds Track</w:t>
        </w:r>
        <w:r w:rsidR="003C151B">
          <w:rPr>
            <w:noProof/>
            <w:webHidden/>
          </w:rPr>
          <w:tab/>
        </w:r>
        <w:r w:rsidR="003C151B">
          <w:rPr>
            <w:noProof/>
            <w:webHidden/>
          </w:rPr>
          <w:fldChar w:fldCharType="begin"/>
        </w:r>
        <w:r w:rsidR="003C151B">
          <w:rPr>
            <w:noProof/>
            <w:webHidden/>
          </w:rPr>
          <w:instrText xml:space="preserve"> PAGEREF _Toc33115295 \h </w:instrText>
        </w:r>
        <w:r w:rsidR="003C151B">
          <w:rPr>
            <w:noProof/>
            <w:webHidden/>
          </w:rPr>
        </w:r>
        <w:r w:rsidR="003C151B">
          <w:rPr>
            <w:noProof/>
            <w:webHidden/>
          </w:rPr>
          <w:fldChar w:fldCharType="separate"/>
        </w:r>
        <w:r w:rsidR="003C151B">
          <w:rPr>
            <w:noProof/>
            <w:webHidden/>
          </w:rPr>
          <w:t>163</w:t>
        </w:r>
        <w:r w:rsidR="003C151B">
          <w:rPr>
            <w:noProof/>
            <w:webHidden/>
          </w:rPr>
          <w:fldChar w:fldCharType="end"/>
        </w:r>
      </w:hyperlink>
    </w:p>
    <w:p w14:paraId="0C0A881D" w14:textId="444EFA1E"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296" w:history="1">
        <w:r w:rsidR="003C151B" w:rsidRPr="00991BE8">
          <w:rPr>
            <w:rStyle w:val="Hyperlink"/>
            <w:noProof/>
          </w:rPr>
          <w:t>5.13.3.1</w:t>
        </w:r>
        <w:r w:rsidR="003C151B">
          <w:rPr>
            <w:rFonts w:asciiTheme="minorHAnsi" w:eastAsiaTheme="minorEastAsia" w:hAnsiTheme="minorHAnsi" w:cstheme="minorBidi"/>
            <w:noProof/>
            <w:color w:val="auto"/>
            <w:sz w:val="22"/>
            <w:szCs w:val="22"/>
          </w:rPr>
          <w:tab/>
        </w:r>
        <w:r w:rsidR="003C151B" w:rsidRPr="00991BE8">
          <w:rPr>
            <w:rStyle w:val="Hyperlink"/>
            <w:noProof/>
          </w:rPr>
          <w:t>First Level</w:t>
        </w:r>
        <w:r w:rsidR="003C151B">
          <w:rPr>
            <w:noProof/>
            <w:webHidden/>
          </w:rPr>
          <w:tab/>
        </w:r>
        <w:r w:rsidR="003C151B">
          <w:rPr>
            <w:noProof/>
            <w:webHidden/>
          </w:rPr>
          <w:fldChar w:fldCharType="begin"/>
        </w:r>
        <w:r w:rsidR="003C151B">
          <w:rPr>
            <w:noProof/>
            <w:webHidden/>
          </w:rPr>
          <w:instrText xml:space="preserve"> PAGEREF _Toc33115296 \h </w:instrText>
        </w:r>
        <w:r w:rsidR="003C151B">
          <w:rPr>
            <w:noProof/>
            <w:webHidden/>
          </w:rPr>
        </w:r>
        <w:r w:rsidR="003C151B">
          <w:rPr>
            <w:noProof/>
            <w:webHidden/>
          </w:rPr>
          <w:fldChar w:fldCharType="separate"/>
        </w:r>
        <w:r w:rsidR="003C151B">
          <w:rPr>
            <w:noProof/>
            <w:webHidden/>
          </w:rPr>
          <w:t>163</w:t>
        </w:r>
        <w:r w:rsidR="003C151B">
          <w:rPr>
            <w:noProof/>
            <w:webHidden/>
          </w:rPr>
          <w:fldChar w:fldCharType="end"/>
        </w:r>
      </w:hyperlink>
    </w:p>
    <w:p w14:paraId="0B147151" w14:textId="0B0A1DDF"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297" w:history="1">
        <w:r w:rsidR="003C151B" w:rsidRPr="00991BE8">
          <w:rPr>
            <w:rStyle w:val="Hyperlink"/>
            <w:noProof/>
          </w:rPr>
          <w:t>5.13.3.2</w:t>
        </w:r>
        <w:r w:rsidR="003C151B">
          <w:rPr>
            <w:rFonts w:asciiTheme="minorHAnsi" w:eastAsiaTheme="minorEastAsia" w:hAnsiTheme="minorHAnsi" w:cstheme="minorBidi"/>
            <w:noProof/>
            <w:color w:val="auto"/>
            <w:sz w:val="22"/>
            <w:szCs w:val="22"/>
          </w:rPr>
          <w:tab/>
        </w:r>
        <w:r w:rsidR="003C151B" w:rsidRPr="00991BE8">
          <w:rPr>
            <w:rStyle w:val="Hyperlink"/>
            <w:noProof/>
          </w:rPr>
          <w:t>Second Level</w:t>
        </w:r>
        <w:r w:rsidR="003C151B">
          <w:rPr>
            <w:noProof/>
            <w:webHidden/>
          </w:rPr>
          <w:tab/>
        </w:r>
        <w:r w:rsidR="003C151B">
          <w:rPr>
            <w:noProof/>
            <w:webHidden/>
          </w:rPr>
          <w:fldChar w:fldCharType="begin"/>
        </w:r>
        <w:r w:rsidR="003C151B">
          <w:rPr>
            <w:noProof/>
            <w:webHidden/>
          </w:rPr>
          <w:instrText xml:space="preserve"> PAGEREF _Toc33115297 \h </w:instrText>
        </w:r>
        <w:r w:rsidR="003C151B">
          <w:rPr>
            <w:noProof/>
            <w:webHidden/>
          </w:rPr>
        </w:r>
        <w:r w:rsidR="003C151B">
          <w:rPr>
            <w:noProof/>
            <w:webHidden/>
          </w:rPr>
          <w:fldChar w:fldCharType="separate"/>
        </w:r>
        <w:r w:rsidR="003C151B">
          <w:rPr>
            <w:noProof/>
            <w:webHidden/>
          </w:rPr>
          <w:t>165</w:t>
        </w:r>
        <w:r w:rsidR="003C151B">
          <w:rPr>
            <w:noProof/>
            <w:webHidden/>
          </w:rPr>
          <w:fldChar w:fldCharType="end"/>
        </w:r>
      </w:hyperlink>
    </w:p>
    <w:p w14:paraId="2A4BED6B" w14:textId="0BED2B1E"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298" w:history="1">
        <w:r w:rsidR="003C151B" w:rsidRPr="00991BE8">
          <w:rPr>
            <w:rStyle w:val="Hyperlink"/>
            <w:noProof/>
          </w:rPr>
          <w:t>5.13.3.3</w:t>
        </w:r>
        <w:r w:rsidR="003C151B">
          <w:rPr>
            <w:rFonts w:asciiTheme="minorHAnsi" w:eastAsiaTheme="minorEastAsia" w:hAnsiTheme="minorHAnsi" w:cstheme="minorBidi"/>
            <w:noProof/>
            <w:color w:val="auto"/>
            <w:sz w:val="22"/>
            <w:szCs w:val="22"/>
          </w:rPr>
          <w:tab/>
        </w:r>
        <w:r w:rsidR="003C151B" w:rsidRPr="00991BE8">
          <w:rPr>
            <w:rStyle w:val="Hyperlink"/>
            <w:noProof/>
          </w:rPr>
          <w:t>Third Level</w:t>
        </w:r>
        <w:r w:rsidR="003C151B">
          <w:rPr>
            <w:noProof/>
            <w:webHidden/>
          </w:rPr>
          <w:tab/>
        </w:r>
        <w:r w:rsidR="003C151B">
          <w:rPr>
            <w:noProof/>
            <w:webHidden/>
          </w:rPr>
          <w:fldChar w:fldCharType="begin"/>
        </w:r>
        <w:r w:rsidR="003C151B">
          <w:rPr>
            <w:noProof/>
            <w:webHidden/>
          </w:rPr>
          <w:instrText xml:space="preserve"> PAGEREF _Toc33115298 \h </w:instrText>
        </w:r>
        <w:r w:rsidR="003C151B">
          <w:rPr>
            <w:noProof/>
            <w:webHidden/>
          </w:rPr>
        </w:r>
        <w:r w:rsidR="003C151B">
          <w:rPr>
            <w:noProof/>
            <w:webHidden/>
          </w:rPr>
          <w:fldChar w:fldCharType="separate"/>
        </w:r>
        <w:r w:rsidR="003C151B">
          <w:rPr>
            <w:noProof/>
            <w:webHidden/>
          </w:rPr>
          <w:t>166</w:t>
        </w:r>
        <w:r w:rsidR="003C151B">
          <w:rPr>
            <w:noProof/>
            <w:webHidden/>
          </w:rPr>
          <w:fldChar w:fldCharType="end"/>
        </w:r>
      </w:hyperlink>
    </w:p>
    <w:p w14:paraId="3DDFF62A" w14:textId="4A129606"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299" w:history="1">
        <w:r w:rsidR="003C151B" w:rsidRPr="00991BE8">
          <w:rPr>
            <w:rStyle w:val="Hyperlink"/>
            <w:noProof/>
          </w:rPr>
          <w:t>5.13.3.4</w:t>
        </w:r>
        <w:r w:rsidR="003C151B">
          <w:rPr>
            <w:rFonts w:asciiTheme="minorHAnsi" w:eastAsiaTheme="minorEastAsia" w:hAnsiTheme="minorHAnsi" w:cstheme="minorBidi"/>
            <w:noProof/>
            <w:color w:val="auto"/>
            <w:sz w:val="22"/>
            <w:szCs w:val="22"/>
          </w:rPr>
          <w:tab/>
        </w:r>
        <w:r w:rsidR="003C151B" w:rsidRPr="00991BE8">
          <w:rPr>
            <w:rStyle w:val="Hyperlink"/>
            <w:noProof/>
          </w:rPr>
          <w:t>Conmeds Filters</w:t>
        </w:r>
        <w:r w:rsidR="003C151B">
          <w:rPr>
            <w:noProof/>
            <w:webHidden/>
          </w:rPr>
          <w:tab/>
        </w:r>
        <w:r w:rsidR="003C151B">
          <w:rPr>
            <w:noProof/>
            <w:webHidden/>
          </w:rPr>
          <w:fldChar w:fldCharType="begin"/>
        </w:r>
        <w:r w:rsidR="003C151B">
          <w:rPr>
            <w:noProof/>
            <w:webHidden/>
          </w:rPr>
          <w:instrText xml:space="preserve"> PAGEREF _Toc33115299 \h </w:instrText>
        </w:r>
        <w:r w:rsidR="003C151B">
          <w:rPr>
            <w:noProof/>
            <w:webHidden/>
          </w:rPr>
        </w:r>
        <w:r w:rsidR="003C151B">
          <w:rPr>
            <w:noProof/>
            <w:webHidden/>
          </w:rPr>
          <w:fldChar w:fldCharType="separate"/>
        </w:r>
        <w:r w:rsidR="003C151B">
          <w:rPr>
            <w:noProof/>
            <w:webHidden/>
          </w:rPr>
          <w:t>168</w:t>
        </w:r>
        <w:r w:rsidR="003C151B">
          <w:rPr>
            <w:noProof/>
            <w:webHidden/>
          </w:rPr>
          <w:fldChar w:fldCharType="end"/>
        </w:r>
      </w:hyperlink>
    </w:p>
    <w:p w14:paraId="53F3905C" w14:textId="1B7217EE"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300" w:history="1">
        <w:r w:rsidR="003C151B" w:rsidRPr="00991BE8">
          <w:rPr>
            <w:rStyle w:val="Hyperlink"/>
            <w:noProof/>
          </w:rPr>
          <w:t>5.13.4</w:t>
        </w:r>
        <w:r w:rsidR="003C151B">
          <w:rPr>
            <w:rFonts w:asciiTheme="minorHAnsi" w:eastAsiaTheme="minorEastAsia" w:hAnsiTheme="minorHAnsi" w:cstheme="minorBidi"/>
            <w:iCs w:val="0"/>
            <w:noProof/>
            <w:color w:val="auto"/>
            <w:sz w:val="22"/>
            <w:szCs w:val="22"/>
          </w:rPr>
          <w:tab/>
        </w:r>
        <w:r w:rsidR="003C151B" w:rsidRPr="00991BE8">
          <w:rPr>
            <w:rStyle w:val="Hyperlink"/>
            <w:noProof/>
          </w:rPr>
          <w:t>Dose Track</w:t>
        </w:r>
        <w:r w:rsidR="003C151B">
          <w:rPr>
            <w:noProof/>
            <w:webHidden/>
          </w:rPr>
          <w:tab/>
        </w:r>
        <w:r w:rsidR="003C151B">
          <w:rPr>
            <w:noProof/>
            <w:webHidden/>
          </w:rPr>
          <w:fldChar w:fldCharType="begin"/>
        </w:r>
        <w:r w:rsidR="003C151B">
          <w:rPr>
            <w:noProof/>
            <w:webHidden/>
          </w:rPr>
          <w:instrText xml:space="preserve"> PAGEREF _Toc33115300 \h </w:instrText>
        </w:r>
        <w:r w:rsidR="003C151B">
          <w:rPr>
            <w:noProof/>
            <w:webHidden/>
          </w:rPr>
        </w:r>
        <w:r w:rsidR="003C151B">
          <w:rPr>
            <w:noProof/>
            <w:webHidden/>
          </w:rPr>
          <w:fldChar w:fldCharType="separate"/>
        </w:r>
        <w:r w:rsidR="003C151B">
          <w:rPr>
            <w:noProof/>
            <w:webHidden/>
          </w:rPr>
          <w:t>168</w:t>
        </w:r>
        <w:r w:rsidR="003C151B">
          <w:rPr>
            <w:noProof/>
            <w:webHidden/>
          </w:rPr>
          <w:fldChar w:fldCharType="end"/>
        </w:r>
      </w:hyperlink>
    </w:p>
    <w:p w14:paraId="41F5F0DD" w14:textId="6E29A170"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01" w:history="1">
        <w:r w:rsidR="003C151B" w:rsidRPr="00991BE8">
          <w:rPr>
            <w:rStyle w:val="Hyperlink"/>
            <w:noProof/>
          </w:rPr>
          <w:t>5.13.4.1</w:t>
        </w:r>
        <w:r w:rsidR="003C151B">
          <w:rPr>
            <w:rFonts w:asciiTheme="minorHAnsi" w:eastAsiaTheme="minorEastAsia" w:hAnsiTheme="minorHAnsi" w:cstheme="minorBidi"/>
            <w:noProof/>
            <w:color w:val="auto"/>
            <w:sz w:val="22"/>
            <w:szCs w:val="22"/>
          </w:rPr>
          <w:tab/>
        </w:r>
        <w:r w:rsidR="003C151B" w:rsidRPr="00991BE8">
          <w:rPr>
            <w:rStyle w:val="Hyperlink"/>
            <w:noProof/>
          </w:rPr>
          <w:t>First Level</w:t>
        </w:r>
        <w:r w:rsidR="003C151B">
          <w:rPr>
            <w:noProof/>
            <w:webHidden/>
          </w:rPr>
          <w:tab/>
        </w:r>
        <w:r w:rsidR="003C151B">
          <w:rPr>
            <w:noProof/>
            <w:webHidden/>
          </w:rPr>
          <w:fldChar w:fldCharType="begin"/>
        </w:r>
        <w:r w:rsidR="003C151B">
          <w:rPr>
            <w:noProof/>
            <w:webHidden/>
          </w:rPr>
          <w:instrText xml:space="preserve"> PAGEREF _Toc33115301 \h </w:instrText>
        </w:r>
        <w:r w:rsidR="003C151B">
          <w:rPr>
            <w:noProof/>
            <w:webHidden/>
          </w:rPr>
        </w:r>
        <w:r w:rsidR="003C151B">
          <w:rPr>
            <w:noProof/>
            <w:webHidden/>
          </w:rPr>
          <w:fldChar w:fldCharType="separate"/>
        </w:r>
        <w:r w:rsidR="003C151B">
          <w:rPr>
            <w:noProof/>
            <w:webHidden/>
          </w:rPr>
          <w:t>169</w:t>
        </w:r>
        <w:r w:rsidR="003C151B">
          <w:rPr>
            <w:noProof/>
            <w:webHidden/>
          </w:rPr>
          <w:fldChar w:fldCharType="end"/>
        </w:r>
      </w:hyperlink>
    </w:p>
    <w:p w14:paraId="13262727" w14:textId="6DAF0F51"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02" w:history="1">
        <w:r w:rsidR="003C151B" w:rsidRPr="00991BE8">
          <w:rPr>
            <w:rStyle w:val="Hyperlink"/>
            <w:noProof/>
          </w:rPr>
          <w:t>5.13.4.2</w:t>
        </w:r>
        <w:r w:rsidR="003C151B">
          <w:rPr>
            <w:rFonts w:asciiTheme="minorHAnsi" w:eastAsiaTheme="minorEastAsia" w:hAnsiTheme="minorHAnsi" w:cstheme="minorBidi"/>
            <w:noProof/>
            <w:color w:val="auto"/>
            <w:sz w:val="22"/>
            <w:szCs w:val="22"/>
          </w:rPr>
          <w:tab/>
        </w:r>
        <w:r w:rsidR="003C151B" w:rsidRPr="00991BE8">
          <w:rPr>
            <w:rStyle w:val="Hyperlink"/>
            <w:noProof/>
          </w:rPr>
          <w:t>Second Level</w:t>
        </w:r>
        <w:r w:rsidR="003C151B">
          <w:rPr>
            <w:noProof/>
            <w:webHidden/>
          </w:rPr>
          <w:tab/>
        </w:r>
        <w:r w:rsidR="003C151B">
          <w:rPr>
            <w:noProof/>
            <w:webHidden/>
          </w:rPr>
          <w:fldChar w:fldCharType="begin"/>
        </w:r>
        <w:r w:rsidR="003C151B">
          <w:rPr>
            <w:noProof/>
            <w:webHidden/>
          </w:rPr>
          <w:instrText xml:space="preserve"> PAGEREF _Toc33115302 \h </w:instrText>
        </w:r>
        <w:r w:rsidR="003C151B">
          <w:rPr>
            <w:noProof/>
            <w:webHidden/>
          </w:rPr>
        </w:r>
        <w:r w:rsidR="003C151B">
          <w:rPr>
            <w:noProof/>
            <w:webHidden/>
          </w:rPr>
          <w:fldChar w:fldCharType="separate"/>
        </w:r>
        <w:r w:rsidR="003C151B">
          <w:rPr>
            <w:noProof/>
            <w:webHidden/>
          </w:rPr>
          <w:t>170</w:t>
        </w:r>
        <w:r w:rsidR="003C151B">
          <w:rPr>
            <w:noProof/>
            <w:webHidden/>
          </w:rPr>
          <w:fldChar w:fldCharType="end"/>
        </w:r>
      </w:hyperlink>
    </w:p>
    <w:p w14:paraId="39B8C6FB" w14:textId="285E7C35"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03" w:history="1">
        <w:r w:rsidR="003C151B" w:rsidRPr="00991BE8">
          <w:rPr>
            <w:rStyle w:val="Hyperlink"/>
            <w:noProof/>
          </w:rPr>
          <w:t>5.13.4.3</w:t>
        </w:r>
        <w:r w:rsidR="003C151B">
          <w:rPr>
            <w:rFonts w:asciiTheme="minorHAnsi" w:eastAsiaTheme="minorEastAsia" w:hAnsiTheme="minorHAnsi" w:cstheme="minorBidi"/>
            <w:noProof/>
            <w:color w:val="auto"/>
            <w:sz w:val="22"/>
            <w:szCs w:val="22"/>
          </w:rPr>
          <w:tab/>
        </w:r>
        <w:r w:rsidR="003C151B" w:rsidRPr="00991BE8">
          <w:rPr>
            <w:rStyle w:val="Hyperlink"/>
            <w:noProof/>
          </w:rPr>
          <w:t>Third Level</w:t>
        </w:r>
        <w:r w:rsidR="003C151B">
          <w:rPr>
            <w:noProof/>
            <w:webHidden/>
          </w:rPr>
          <w:tab/>
        </w:r>
        <w:r w:rsidR="003C151B">
          <w:rPr>
            <w:noProof/>
            <w:webHidden/>
          </w:rPr>
          <w:fldChar w:fldCharType="begin"/>
        </w:r>
        <w:r w:rsidR="003C151B">
          <w:rPr>
            <w:noProof/>
            <w:webHidden/>
          </w:rPr>
          <w:instrText xml:space="preserve"> PAGEREF _Toc33115303 \h </w:instrText>
        </w:r>
        <w:r w:rsidR="003C151B">
          <w:rPr>
            <w:noProof/>
            <w:webHidden/>
          </w:rPr>
        </w:r>
        <w:r w:rsidR="003C151B">
          <w:rPr>
            <w:noProof/>
            <w:webHidden/>
          </w:rPr>
          <w:fldChar w:fldCharType="separate"/>
        </w:r>
        <w:r w:rsidR="003C151B">
          <w:rPr>
            <w:noProof/>
            <w:webHidden/>
          </w:rPr>
          <w:t>171</w:t>
        </w:r>
        <w:r w:rsidR="003C151B">
          <w:rPr>
            <w:noProof/>
            <w:webHidden/>
          </w:rPr>
          <w:fldChar w:fldCharType="end"/>
        </w:r>
      </w:hyperlink>
    </w:p>
    <w:p w14:paraId="00B64D6D" w14:textId="552CC9E1"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04" w:history="1">
        <w:r w:rsidR="003C151B" w:rsidRPr="00991BE8">
          <w:rPr>
            <w:rStyle w:val="Hyperlink"/>
            <w:noProof/>
          </w:rPr>
          <w:t>5.13.4.4</w:t>
        </w:r>
        <w:r w:rsidR="003C151B">
          <w:rPr>
            <w:rFonts w:asciiTheme="minorHAnsi" w:eastAsiaTheme="minorEastAsia" w:hAnsiTheme="minorHAnsi" w:cstheme="minorBidi"/>
            <w:noProof/>
            <w:color w:val="auto"/>
            <w:sz w:val="22"/>
            <w:szCs w:val="22"/>
          </w:rPr>
          <w:tab/>
        </w:r>
        <w:r w:rsidR="003C151B" w:rsidRPr="00991BE8">
          <w:rPr>
            <w:rStyle w:val="Hyperlink"/>
            <w:noProof/>
          </w:rPr>
          <w:t>Dose Filters</w:t>
        </w:r>
        <w:r w:rsidR="003C151B">
          <w:rPr>
            <w:noProof/>
            <w:webHidden/>
          </w:rPr>
          <w:tab/>
        </w:r>
        <w:r w:rsidR="003C151B">
          <w:rPr>
            <w:noProof/>
            <w:webHidden/>
          </w:rPr>
          <w:fldChar w:fldCharType="begin"/>
        </w:r>
        <w:r w:rsidR="003C151B">
          <w:rPr>
            <w:noProof/>
            <w:webHidden/>
          </w:rPr>
          <w:instrText xml:space="preserve"> PAGEREF _Toc33115304 \h </w:instrText>
        </w:r>
        <w:r w:rsidR="003C151B">
          <w:rPr>
            <w:noProof/>
            <w:webHidden/>
          </w:rPr>
        </w:r>
        <w:r w:rsidR="003C151B">
          <w:rPr>
            <w:noProof/>
            <w:webHidden/>
          </w:rPr>
          <w:fldChar w:fldCharType="separate"/>
        </w:r>
        <w:r w:rsidR="003C151B">
          <w:rPr>
            <w:noProof/>
            <w:webHidden/>
          </w:rPr>
          <w:t>173</w:t>
        </w:r>
        <w:r w:rsidR="003C151B">
          <w:rPr>
            <w:noProof/>
            <w:webHidden/>
          </w:rPr>
          <w:fldChar w:fldCharType="end"/>
        </w:r>
      </w:hyperlink>
    </w:p>
    <w:p w14:paraId="6CC4F196" w14:textId="393C1ACA"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305" w:history="1">
        <w:r w:rsidR="003C151B" w:rsidRPr="00991BE8">
          <w:rPr>
            <w:rStyle w:val="Hyperlink"/>
            <w:noProof/>
          </w:rPr>
          <w:t>5.13.5</w:t>
        </w:r>
        <w:r w:rsidR="003C151B">
          <w:rPr>
            <w:rFonts w:asciiTheme="minorHAnsi" w:eastAsiaTheme="minorEastAsia" w:hAnsiTheme="minorHAnsi" w:cstheme="minorBidi"/>
            <w:iCs w:val="0"/>
            <w:noProof/>
            <w:color w:val="auto"/>
            <w:sz w:val="22"/>
            <w:szCs w:val="22"/>
          </w:rPr>
          <w:tab/>
        </w:r>
        <w:r w:rsidR="003C151B" w:rsidRPr="00991BE8">
          <w:rPr>
            <w:rStyle w:val="Hyperlink"/>
            <w:noProof/>
          </w:rPr>
          <w:t>ECG Track</w:t>
        </w:r>
        <w:r w:rsidR="003C151B">
          <w:rPr>
            <w:noProof/>
            <w:webHidden/>
          </w:rPr>
          <w:tab/>
        </w:r>
        <w:r w:rsidR="003C151B">
          <w:rPr>
            <w:noProof/>
            <w:webHidden/>
          </w:rPr>
          <w:fldChar w:fldCharType="begin"/>
        </w:r>
        <w:r w:rsidR="003C151B">
          <w:rPr>
            <w:noProof/>
            <w:webHidden/>
          </w:rPr>
          <w:instrText xml:space="preserve"> PAGEREF _Toc33115305 \h </w:instrText>
        </w:r>
        <w:r w:rsidR="003C151B">
          <w:rPr>
            <w:noProof/>
            <w:webHidden/>
          </w:rPr>
        </w:r>
        <w:r w:rsidR="003C151B">
          <w:rPr>
            <w:noProof/>
            <w:webHidden/>
          </w:rPr>
          <w:fldChar w:fldCharType="separate"/>
        </w:r>
        <w:r w:rsidR="003C151B">
          <w:rPr>
            <w:noProof/>
            <w:webHidden/>
          </w:rPr>
          <w:t>173</w:t>
        </w:r>
        <w:r w:rsidR="003C151B">
          <w:rPr>
            <w:noProof/>
            <w:webHidden/>
          </w:rPr>
          <w:fldChar w:fldCharType="end"/>
        </w:r>
      </w:hyperlink>
    </w:p>
    <w:p w14:paraId="5A750107" w14:textId="011921FF"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06" w:history="1">
        <w:r w:rsidR="003C151B" w:rsidRPr="00991BE8">
          <w:rPr>
            <w:rStyle w:val="Hyperlink"/>
            <w:noProof/>
          </w:rPr>
          <w:t>5.13.5.1</w:t>
        </w:r>
        <w:r w:rsidR="003C151B">
          <w:rPr>
            <w:rFonts w:asciiTheme="minorHAnsi" w:eastAsiaTheme="minorEastAsia" w:hAnsiTheme="minorHAnsi" w:cstheme="minorBidi"/>
            <w:noProof/>
            <w:color w:val="auto"/>
            <w:sz w:val="22"/>
            <w:szCs w:val="22"/>
          </w:rPr>
          <w:tab/>
        </w:r>
        <w:r w:rsidR="003C151B" w:rsidRPr="00991BE8">
          <w:rPr>
            <w:rStyle w:val="Hyperlink"/>
            <w:noProof/>
          </w:rPr>
          <w:t>First Level</w:t>
        </w:r>
        <w:r w:rsidR="003C151B">
          <w:rPr>
            <w:noProof/>
            <w:webHidden/>
          </w:rPr>
          <w:tab/>
        </w:r>
        <w:r w:rsidR="003C151B">
          <w:rPr>
            <w:noProof/>
            <w:webHidden/>
          </w:rPr>
          <w:fldChar w:fldCharType="begin"/>
        </w:r>
        <w:r w:rsidR="003C151B">
          <w:rPr>
            <w:noProof/>
            <w:webHidden/>
          </w:rPr>
          <w:instrText xml:space="preserve"> PAGEREF _Toc33115306 \h </w:instrText>
        </w:r>
        <w:r w:rsidR="003C151B">
          <w:rPr>
            <w:noProof/>
            <w:webHidden/>
          </w:rPr>
        </w:r>
        <w:r w:rsidR="003C151B">
          <w:rPr>
            <w:noProof/>
            <w:webHidden/>
          </w:rPr>
          <w:fldChar w:fldCharType="separate"/>
        </w:r>
        <w:r w:rsidR="003C151B">
          <w:rPr>
            <w:noProof/>
            <w:webHidden/>
          </w:rPr>
          <w:t>173</w:t>
        </w:r>
        <w:r w:rsidR="003C151B">
          <w:rPr>
            <w:noProof/>
            <w:webHidden/>
          </w:rPr>
          <w:fldChar w:fldCharType="end"/>
        </w:r>
      </w:hyperlink>
    </w:p>
    <w:p w14:paraId="55B54062" w14:textId="471CF4E5"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07" w:history="1">
        <w:r w:rsidR="003C151B" w:rsidRPr="00991BE8">
          <w:rPr>
            <w:rStyle w:val="Hyperlink"/>
            <w:noProof/>
          </w:rPr>
          <w:t>5.13.5.2</w:t>
        </w:r>
        <w:r w:rsidR="003C151B">
          <w:rPr>
            <w:rFonts w:asciiTheme="minorHAnsi" w:eastAsiaTheme="minorEastAsia" w:hAnsiTheme="minorHAnsi" w:cstheme="minorBidi"/>
            <w:noProof/>
            <w:color w:val="auto"/>
            <w:sz w:val="22"/>
            <w:szCs w:val="22"/>
          </w:rPr>
          <w:tab/>
        </w:r>
        <w:r w:rsidR="003C151B" w:rsidRPr="00991BE8">
          <w:rPr>
            <w:rStyle w:val="Hyperlink"/>
            <w:noProof/>
          </w:rPr>
          <w:t>Second Level</w:t>
        </w:r>
        <w:r w:rsidR="003C151B">
          <w:rPr>
            <w:noProof/>
            <w:webHidden/>
          </w:rPr>
          <w:tab/>
        </w:r>
        <w:r w:rsidR="003C151B">
          <w:rPr>
            <w:noProof/>
            <w:webHidden/>
          </w:rPr>
          <w:fldChar w:fldCharType="begin"/>
        </w:r>
        <w:r w:rsidR="003C151B">
          <w:rPr>
            <w:noProof/>
            <w:webHidden/>
          </w:rPr>
          <w:instrText xml:space="preserve"> PAGEREF _Toc33115307 \h </w:instrText>
        </w:r>
        <w:r w:rsidR="003C151B">
          <w:rPr>
            <w:noProof/>
            <w:webHidden/>
          </w:rPr>
        </w:r>
        <w:r w:rsidR="003C151B">
          <w:rPr>
            <w:noProof/>
            <w:webHidden/>
          </w:rPr>
          <w:fldChar w:fldCharType="separate"/>
        </w:r>
        <w:r w:rsidR="003C151B">
          <w:rPr>
            <w:noProof/>
            <w:webHidden/>
          </w:rPr>
          <w:t>176</w:t>
        </w:r>
        <w:r w:rsidR="003C151B">
          <w:rPr>
            <w:noProof/>
            <w:webHidden/>
          </w:rPr>
          <w:fldChar w:fldCharType="end"/>
        </w:r>
      </w:hyperlink>
    </w:p>
    <w:p w14:paraId="2573DD73" w14:textId="6A649C2F"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08" w:history="1">
        <w:r w:rsidR="003C151B" w:rsidRPr="00991BE8">
          <w:rPr>
            <w:rStyle w:val="Hyperlink"/>
            <w:noProof/>
          </w:rPr>
          <w:t>5.13.5.3</w:t>
        </w:r>
        <w:r w:rsidR="003C151B">
          <w:rPr>
            <w:rFonts w:asciiTheme="minorHAnsi" w:eastAsiaTheme="minorEastAsia" w:hAnsiTheme="minorHAnsi" w:cstheme="minorBidi"/>
            <w:noProof/>
            <w:color w:val="auto"/>
            <w:sz w:val="22"/>
            <w:szCs w:val="22"/>
          </w:rPr>
          <w:tab/>
        </w:r>
        <w:r w:rsidR="003C151B" w:rsidRPr="00991BE8">
          <w:rPr>
            <w:rStyle w:val="Hyperlink"/>
            <w:noProof/>
          </w:rPr>
          <w:t>Third Level</w:t>
        </w:r>
        <w:r w:rsidR="003C151B">
          <w:rPr>
            <w:noProof/>
            <w:webHidden/>
          </w:rPr>
          <w:tab/>
        </w:r>
        <w:r w:rsidR="003C151B">
          <w:rPr>
            <w:noProof/>
            <w:webHidden/>
          </w:rPr>
          <w:fldChar w:fldCharType="begin"/>
        </w:r>
        <w:r w:rsidR="003C151B">
          <w:rPr>
            <w:noProof/>
            <w:webHidden/>
          </w:rPr>
          <w:instrText xml:space="preserve"> PAGEREF _Toc33115308 \h </w:instrText>
        </w:r>
        <w:r w:rsidR="003C151B">
          <w:rPr>
            <w:noProof/>
            <w:webHidden/>
          </w:rPr>
        </w:r>
        <w:r w:rsidR="003C151B">
          <w:rPr>
            <w:noProof/>
            <w:webHidden/>
          </w:rPr>
          <w:fldChar w:fldCharType="separate"/>
        </w:r>
        <w:r w:rsidR="003C151B">
          <w:rPr>
            <w:noProof/>
            <w:webHidden/>
          </w:rPr>
          <w:t>177</w:t>
        </w:r>
        <w:r w:rsidR="003C151B">
          <w:rPr>
            <w:noProof/>
            <w:webHidden/>
          </w:rPr>
          <w:fldChar w:fldCharType="end"/>
        </w:r>
      </w:hyperlink>
    </w:p>
    <w:p w14:paraId="69034331" w14:textId="3E467774"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09" w:history="1">
        <w:r w:rsidR="003C151B" w:rsidRPr="00991BE8">
          <w:rPr>
            <w:rStyle w:val="Hyperlink"/>
            <w:noProof/>
          </w:rPr>
          <w:t>5.13.5.4</w:t>
        </w:r>
        <w:r w:rsidR="003C151B">
          <w:rPr>
            <w:rFonts w:asciiTheme="minorHAnsi" w:eastAsiaTheme="minorEastAsia" w:hAnsiTheme="minorHAnsi" w:cstheme="minorBidi"/>
            <w:noProof/>
            <w:color w:val="auto"/>
            <w:sz w:val="22"/>
            <w:szCs w:val="22"/>
          </w:rPr>
          <w:tab/>
        </w:r>
        <w:r w:rsidR="003C151B" w:rsidRPr="00991BE8">
          <w:rPr>
            <w:rStyle w:val="Hyperlink"/>
            <w:noProof/>
          </w:rPr>
          <w:t>ECG Filters</w:t>
        </w:r>
        <w:r w:rsidR="003C151B">
          <w:rPr>
            <w:noProof/>
            <w:webHidden/>
          </w:rPr>
          <w:tab/>
        </w:r>
        <w:r w:rsidR="003C151B">
          <w:rPr>
            <w:noProof/>
            <w:webHidden/>
          </w:rPr>
          <w:fldChar w:fldCharType="begin"/>
        </w:r>
        <w:r w:rsidR="003C151B">
          <w:rPr>
            <w:noProof/>
            <w:webHidden/>
          </w:rPr>
          <w:instrText xml:space="preserve"> PAGEREF _Toc33115309 \h </w:instrText>
        </w:r>
        <w:r w:rsidR="003C151B">
          <w:rPr>
            <w:noProof/>
            <w:webHidden/>
          </w:rPr>
        </w:r>
        <w:r w:rsidR="003C151B">
          <w:rPr>
            <w:noProof/>
            <w:webHidden/>
          </w:rPr>
          <w:fldChar w:fldCharType="separate"/>
        </w:r>
        <w:r w:rsidR="003C151B">
          <w:rPr>
            <w:noProof/>
            <w:webHidden/>
          </w:rPr>
          <w:t>180</w:t>
        </w:r>
        <w:r w:rsidR="003C151B">
          <w:rPr>
            <w:noProof/>
            <w:webHidden/>
          </w:rPr>
          <w:fldChar w:fldCharType="end"/>
        </w:r>
      </w:hyperlink>
    </w:p>
    <w:p w14:paraId="3D359467" w14:textId="11AC6965"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310" w:history="1">
        <w:r w:rsidR="003C151B" w:rsidRPr="00991BE8">
          <w:rPr>
            <w:rStyle w:val="Hyperlink"/>
            <w:noProof/>
          </w:rPr>
          <w:t>5.13.6</w:t>
        </w:r>
        <w:r w:rsidR="003C151B">
          <w:rPr>
            <w:rFonts w:asciiTheme="minorHAnsi" w:eastAsiaTheme="minorEastAsia" w:hAnsiTheme="minorHAnsi" w:cstheme="minorBidi"/>
            <w:iCs w:val="0"/>
            <w:noProof/>
            <w:color w:val="auto"/>
            <w:sz w:val="22"/>
            <w:szCs w:val="22"/>
          </w:rPr>
          <w:tab/>
        </w:r>
        <w:r w:rsidR="003C151B" w:rsidRPr="00991BE8">
          <w:rPr>
            <w:rStyle w:val="Hyperlink"/>
            <w:noProof/>
          </w:rPr>
          <w:t>Exacerbation Track</w:t>
        </w:r>
        <w:r w:rsidR="003C151B">
          <w:rPr>
            <w:noProof/>
            <w:webHidden/>
          </w:rPr>
          <w:tab/>
        </w:r>
        <w:r w:rsidR="003C151B">
          <w:rPr>
            <w:noProof/>
            <w:webHidden/>
          </w:rPr>
          <w:fldChar w:fldCharType="begin"/>
        </w:r>
        <w:r w:rsidR="003C151B">
          <w:rPr>
            <w:noProof/>
            <w:webHidden/>
          </w:rPr>
          <w:instrText xml:space="preserve"> PAGEREF _Toc33115310 \h </w:instrText>
        </w:r>
        <w:r w:rsidR="003C151B">
          <w:rPr>
            <w:noProof/>
            <w:webHidden/>
          </w:rPr>
        </w:r>
        <w:r w:rsidR="003C151B">
          <w:rPr>
            <w:noProof/>
            <w:webHidden/>
          </w:rPr>
          <w:fldChar w:fldCharType="separate"/>
        </w:r>
        <w:r w:rsidR="003C151B">
          <w:rPr>
            <w:noProof/>
            <w:webHidden/>
          </w:rPr>
          <w:t>180</w:t>
        </w:r>
        <w:r w:rsidR="003C151B">
          <w:rPr>
            <w:noProof/>
            <w:webHidden/>
          </w:rPr>
          <w:fldChar w:fldCharType="end"/>
        </w:r>
      </w:hyperlink>
    </w:p>
    <w:p w14:paraId="4B8B18F2" w14:textId="78DFDFE1"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311" w:history="1">
        <w:r w:rsidR="003C151B" w:rsidRPr="00991BE8">
          <w:rPr>
            <w:rStyle w:val="Hyperlink"/>
            <w:noProof/>
          </w:rPr>
          <w:t>5.13.7</w:t>
        </w:r>
        <w:r w:rsidR="003C151B">
          <w:rPr>
            <w:rFonts w:asciiTheme="minorHAnsi" w:eastAsiaTheme="minorEastAsia" w:hAnsiTheme="minorHAnsi" w:cstheme="minorBidi"/>
            <w:iCs w:val="0"/>
            <w:noProof/>
            <w:color w:val="auto"/>
            <w:sz w:val="22"/>
            <w:szCs w:val="22"/>
          </w:rPr>
          <w:tab/>
        </w:r>
        <w:r w:rsidR="003C151B" w:rsidRPr="00991BE8">
          <w:rPr>
            <w:rStyle w:val="Hyperlink"/>
            <w:noProof/>
          </w:rPr>
          <w:t>Lab Measurements Track</w:t>
        </w:r>
        <w:r w:rsidR="003C151B">
          <w:rPr>
            <w:noProof/>
            <w:webHidden/>
          </w:rPr>
          <w:tab/>
        </w:r>
        <w:r w:rsidR="003C151B">
          <w:rPr>
            <w:noProof/>
            <w:webHidden/>
          </w:rPr>
          <w:fldChar w:fldCharType="begin"/>
        </w:r>
        <w:r w:rsidR="003C151B">
          <w:rPr>
            <w:noProof/>
            <w:webHidden/>
          </w:rPr>
          <w:instrText xml:space="preserve"> PAGEREF _Toc33115311 \h </w:instrText>
        </w:r>
        <w:r w:rsidR="003C151B">
          <w:rPr>
            <w:noProof/>
            <w:webHidden/>
          </w:rPr>
        </w:r>
        <w:r w:rsidR="003C151B">
          <w:rPr>
            <w:noProof/>
            <w:webHidden/>
          </w:rPr>
          <w:fldChar w:fldCharType="separate"/>
        </w:r>
        <w:r w:rsidR="003C151B">
          <w:rPr>
            <w:noProof/>
            <w:webHidden/>
          </w:rPr>
          <w:t>182</w:t>
        </w:r>
        <w:r w:rsidR="003C151B">
          <w:rPr>
            <w:noProof/>
            <w:webHidden/>
          </w:rPr>
          <w:fldChar w:fldCharType="end"/>
        </w:r>
      </w:hyperlink>
    </w:p>
    <w:p w14:paraId="3248DA7A" w14:textId="71B878F3"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12" w:history="1">
        <w:r w:rsidR="003C151B" w:rsidRPr="00991BE8">
          <w:rPr>
            <w:rStyle w:val="Hyperlink"/>
            <w:noProof/>
          </w:rPr>
          <w:t>5.13.7.1</w:t>
        </w:r>
        <w:r w:rsidR="003C151B">
          <w:rPr>
            <w:rFonts w:asciiTheme="minorHAnsi" w:eastAsiaTheme="minorEastAsia" w:hAnsiTheme="minorHAnsi" w:cstheme="minorBidi"/>
            <w:noProof/>
            <w:color w:val="auto"/>
            <w:sz w:val="22"/>
            <w:szCs w:val="22"/>
          </w:rPr>
          <w:tab/>
        </w:r>
        <w:r w:rsidR="003C151B" w:rsidRPr="00991BE8">
          <w:rPr>
            <w:rStyle w:val="Hyperlink"/>
            <w:noProof/>
          </w:rPr>
          <w:t>First Level</w:t>
        </w:r>
        <w:r w:rsidR="003C151B">
          <w:rPr>
            <w:noProof/>
            <w:webHidden/>
          </w:rPr>
          <w:tab/>
        </w:r>
        <w:r w:rsidR="003C151B">
          <w:rPr>
            <w:noProof/>
            <w:webHidden/>
          </w:rPr>
          <w:fldChar w:fldCharType="begin"/>
        </w:r>
        <w:r w:rsidR="003C151B">
          <w:rPr>
            <w:noProof/>
            <w:webHidden/>
          </w:rPr>
          <w:instrText xml:space="preserve"> PAGEREF _Toc33115312 \h </w:instrText>
        </w:r>
        <w:r w:rsidR="003C151B">
          <w:rPr>
            <w:noProof/>
            <w:webHidden/>
          </w:rPr>
        </w:r>
        <w:r w:rsidR="003C151B">
          <w:rPr>
            <w:noProof/>
            <w:webHidden/>
          </w:rPr>
          <w:fldChar w:fldCharType="separate"/>
        </w:r>
        <w:r w:rsidR="003C151B">
          <w:rPr>
            <w:noProof/>
            <w:webHidden/>
          </w:rPr>
          <w:t>182</w:t>
        </w:r>
        <w:r w:rsidR="003C151B">
          <w:rPr>
            <w:noProof/>
            <w:webHidden/>
          </w:rPr>
          <w:fldChar w:fldCharType="end"/>
        </w:r>
      </w:hyperlink>
    </w:p>
    <w:p w14:paraId="2FF236A4" w14:textId="6A0BAAEF"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13" w:history="1">
        <w:r w:rsidR="003C151B" w:rsidRPr="00991BE8">
          <w:rPr>
            <w:rStyle w:val="Hyperlink"/>
            <w:noProof/>
          </w:rPr>
          <w:t>5.13.7.2</w:t>
        </w:r>
        <w:r w:rsidR="003C151B">
          <w:rPr>
            <w:rFonts w:asciiTheme="minorHAnsi" w:eastAsiaTheme="minorEastAsia" w:hAnsiTheme="minorHAnsi" w:cstheme="minorBidi"/>
            <w:noProof/>
            <w:color w:val="auto"/>
            <w:sz w:val="22"/>
            <w:szCs w:val="22"/>
          </w:rPr>
          <w:tab/>
        </w:r>
        <w:r w:rsidR="003C151B" w:rsidRPr="00991BE8">
          <w:rPr>
            <w:rStyle w:val="Hyperlink"/>
            <w:noProof/>
          </w:rPr>
          <w:t>Second Level</w:t>
        </w:r>
        <w:r w:rsidR="003C151B">
          <w:rPr>
            <w:noProof/>
            <w:webHidden/>
          </w:rPr>
          <w:tab/>
        </w:r>
        <w:r w:rsidR="003C151B">
          <w:rPr>
            <w:noProof/>
            <w:webHidden/>
          </w:rPr>
          <w:fldChar w:fldCharType="begin"/>
        </w:r>
        <w:r w:rsidR="003C151B">
          <w:rPr>
            <w:noProof/>
            <w:webHidden/>
          </w:rPr>
          <w:instrText xml:space="preserve"> PAGEREF _Toc33115313 \h </w:instrText>
        </w:r>
        <w:r w:rsidR="003C151B">
          <w:rPr>
            <w:noProof/>
            <w:webHidden/>
          </w:rPr>
        </w:r>
        <w:r w:rsidR="003C151B">
          <w:rPr>
            <w:noProof/>
            <w:webHidden/>
          </w:rPr>
          <w:fldChar w:fldCharType="separate"/>
        </w:r>
        <w:r w:rsidR="003C151B">
          <w:rPr>
            <w:noProof/>
            <w:webHidden/>
          </w:rPr>
          <w:t>184</w:t>
        </w:r>
        <w:r w:rsidR="003C151B">
          <w:rPr>
            <w:noProof/>
            <w:webHidden/>
          </w:rPr>
          <w:fldChar w:fldCharType="end"/>
        </w:r>
      </w:hyperlink>
    </w:p>
    <w:p w14:paraId="7A26ED84" w14:textId="12EB53E8"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14" w:history="1">
        <w:r w:rsidR="003C151B" w:rsidRPr="00991BE8">
          <w:rPr>
            <w:rStyle w:val="Hyperlink"/>
            <w:noProof/>
          </w:rPr>
          <w:t>5.13.7.3</w:t>
        </w:r>
        <w:r w:rsidR="003C151B">
          <w:rPr>
            <w:rFonts w:asciiTheme="minorHAnsi" w:eastAsiaTheme="minorEastAsia" w:hAnsiTheme="minorHAnsi" w:cstheme="minorBidi"/>
            <w:noProof/>
            <w:color w:val="auto"/>
            <w:sz w:val="22"/>
            <w:szCs w:val="22"/>
          </w:rPr>
          <w:tab/>
        </w:r>
        <w:r w:rsidR="003C151B" w:rsidRPr="00991BE8">
          <w:rPr>
            <w:rStyle w:val="Hyperlink"/>
            <w:noProof/>
          </w:rPr>
          <w:t>Third Level</w:t>
        </w:r>
        <w:r w:rsidR="003C151B">
          <w:rPr>
            <w:noProof/>
            <w:webHidden/>
          </w:rPr>
          <w:tab/>
        </w:r>
        <w:r w:rsidR="003C151B">
          <w:rPr>
            <w:noProof/>
            <w:webHidden/>
          </w:rPr>
          <w:fldChar w:fldCharType="begin"/>
        </w:r>
        <w:r w:rsidR="003C151B">
          <w:rPr>
            <w:noProof/>
            <w:webHidden/>
          </w:rPr>
          <w:instrText xml:space="preserve"> PAGEREF _Toc33115314 \h </w:instrText>
        </w:r>
        <w:r w:rsidR="003C151B">
          <w:rPr>
            <w:noProof/>
            <w:webHidden/>
          </w:rPr>
        </w:r>
        <w:r w:rsidR="003C151B">
          <w:rPr>
            <w:noProof/>
            <w:webHidden/>
          </w:rPr>
          <w:fldChar w:fldCharType="separate"/>
        </w:r>
        <w:r w:rsidR="003C151B">
          <w:rPr>
            <w:noProof/>
            <w:webHidden/>
          </w:rPr>
          <w:t>185</w:t>
        </w:r>
        <w:r w:rsidR="003C151B">
          <w:rPr>
            <w:noProof/>
            <w:webHidden/>
          </w:rPr>
          <w:fldChar w:fldCharType="end"/>
        </w:r>
      </w:hyperlink>
    </w:p>
    <w:p w14:paraId="4272ED25" w14:textId="2134A095"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15" w:history="1">
        <w:r w:rsidR="003C151B" w:rsidRPr="00991BE8">
          <w:rPr>
            <w:rStyle w:val="Hyperlink"/>
            <w:noProof/>
          </w:rPr>
          <w:t>5.13.7.4</w:t>
        </w:r>
        <w:r w:rsidR="003C151B">
          <w:rPr>
            <w:rFonts w:asciiTheme="minorHAnsi" w:eastAsiaTheme="minorEastAsia" w:hAnsiTheme="minorHAnsi" w:cstheme="minorBidi"/>
            <w:noProof/>
            <w:color w:val="auto"/>
            <w:sz w:val="22"/>
            <w:szCs w:val="22"/>
          </w:rPr>
          <w:tab/>
        </w:r>
        <w:r w:rsidR="003C151B" w:rsidRPr="00991BE8">
          <w:rPr>
            <w:rStyle w:val="Hyperlink"/>
            <w:noProof/>
          </w:rPr>
          <w:t>Fourth Level</w:t>
        </w:r>
        <w:r w:rsidR="003C151B">
          <w:rPr>
            <w:noProof/>
            <w:webHidden/>
          </w:rPr>
          <w:tab/>
        </w:r>
        <w:r w:rsidR="003C151B">
          <w:rPr>
            <w:noProof/>
            <w:webHidden/>
          </w:rPr>
          <w:fldChar w:fldCharType="begin"/>
        </w:r>
        <w:r w:rsidR="003C151B">
          <w:rPr>
            <w:noProof/>
            <w:webHidden/>
          </w:rPr>
          <w:instrText xml:space="preserve"> PAGEREF _Toc33115315 \h </w:instrText>
        </w:r>
        <w:r w:rsidR="003C151B">
          <w:rPr>
            <w:noProof/>
            <w:webHidden/>
          </w:rPr>
        </w:r>
        <w:r w:rsidR="003C151B">
          <w:rPr>
            <w:noProof/>
            <w:webHidden/>
          </w:rPr>
          <w:fldChar w:fldCharType="separate"/>
        </w:r>
        <w:r w:rsidR="003C151B">
          <w:rPr>
            <w:noProof/>
            <w:webHidden/>
          </w:rPr>
          <w:t>187</w:t>
        </w:r>
        <w:r w:rsidR="003C151B">
          <w:rPr>
            <w:noProof/>
            <w:webHidden/>
          </w:rPr>
          <w:fldChar w:fldCharType="end"/>
        </w:r>
      </w:hyperlink>
    </w:p>
    <w:p w14:paraId="4E007896" w14:textId="26B8A5ED"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16" w:history="1">
        <w:r w:rsidR="003C151B" w:rsidRPr="00991BE8">
          <w:rPr>
            <w:rStyle w:val="Hyperlink"/>
            <w:noProof/>
          </w:rPr>
          <w:t>5.13.7.5</w:t>
        </w:r>
        <w:r w:rsidR="003C151B">
          <w:rPr>
            <w:rFonts w:asciiTheme="minorHAnsi" w:eastAsiaTheme="minorEastAsia" w:hAnsiTheme="minorHAnsi" w:cstheme="minorBidi"/>
            <w:noProof/>
            <w:color w:val="auto"/>
            <w:sz w:val="22"/>
            <w:szCs w:val="22"/>
          </w:rPr>
          <w:tab/>
        </w:r>
        <w:r w:rsidR="003C151B" w:rsidRPr="00991BE8">
          <w:rPr>
            <w:rStyle w:val="Hyperlink"/>
            <w:noProof/>
          </w:rPr>
          <w:t>Lab Measurements Filters</w:t>
        </w:r>
        <w:r w:rsidR="003C151B">
          <w:rPr>
            <w:noProof/>
            <w:webHidden/>
          </w:rPr>
          <w:tab/>
        </w:r>
        <w:r w:rsidR="003C151B">
          <w:rPr>
            <w:noProof/>
            <w:webHidden/>
          </w:rPr>
          <w:fldChar w:fldCharType="begin"/>
        </w:r>
        <w:r w:rsidR="003C151B">
          <w:rPr>
            <w:noProof/>
            <w:webHidden/>
          </w:rPr>
          <w:instrText xml:space="preserve"> PAGEREF _Toc33115316 \h </w:instrText>
        </w:r>
        <w:r w:rsidR="003C151B">
          <w:rPr>
            <w:noProof/>
            <w:webHidden/>
          </w:rPr>
        </w:r>
        <w:r w:rsidR="003C151B">
          <w:rPr>
            <w:noProof/>
            <w:webHidden/>
          </w:rPr>
          <w:fldChar w:fldCharType="separate"/>
        </w:r>
        <w:r w:rsidR="003C151B">
          <w:rPr>
            <w:noProof/>
            <w:webHidden/>
          </w:rPr>
          <w:t>189</w:t>
        </w:r>
        <w:r w:rsidR="003C151B">
          <w:rPr>
            <w:noProof/>
            <w:webHidden/>
          </w:rPr>
          <w:fldChar w:fldCharType="end"/>
        </w:r>
      </w:hyperlink>
    </w:p>
    <w:p w14:paraId="031EEBA9" w14:textId="5AF0A92A"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317" w:history="1">
        <w:r w:rsidR="003C151B" w:rsidRPr="00991BE8">
          <w:rPr>
            <w:rStyle w:val="Hyperlink"/>
            <w:noProof/>
          </w:rPr>
          <w:t>5.13.8</w:t>
        </w:r>
        <w:r w:rsidR="003C151B">
          <w:rPr>
            <w:rFonts w:asciiTheme="minorHAnsi" w:eastAsiaTheme="minorEastAsia" w:hAnsiTheme="minorHAnsi" w:cstheme="minorBidi"/>
            <w:iCs w:val="0"/>
            <w:noProof/>
            <w:color w:val="auto"/>
            <w:sz w:val="22"/>
            <w:szCs w:val="22"/>
          </w:rPr>
          <w:tab/>
        </w:r>
        <w:r w:rsidR="003C151B" w:rsidRPr="00991BE8">
          <w:rPr>
            <w:rStyle w:val="Hyperlink"/>
            <w:noProof/>
          </w:rPr>
          <w:t>Patient Data Track</w:t>
        </w:r>
        <w:r w:rsidR="003C151B">
          <w:rPr>
            <w:noProof/>
            <w:webHidden/>
          </w:rPr>
          <w:tab/>
        </w:r>
        <w:r w:rsidR="003C151B">
          <w:rPr>
            <w:noProof/>
            <w:webHidden/>
          </w:rPr>
          <w:fldChar w:fldCharType="begin"/>
        </w:r>
        <w:r w:rsidR="003C151B">
          <w:rPr>
            <w:noProof/>
            <w:webHidden/>
          </w:rPr>
          <w:instrText xml:space="preserve"> PAGEREF _Toc33115317 \h </w:instrText>
        </w:r>
        <w:r w:rsidR="003C151B">
          <w:rPr>
            <w:noProof/>
            <w:webHidden/>
          </w:rPr>
        </w:r>
        <w:r w:rsidR="003C151B">
          <w:rPr>
            <w:noProof/>
            <w:webHidden/>
          </w:rPr>
          <w:fldChar w:fldCharType="separate"/>
        </w:r>
        <w:r w:rsidR="003C151B">
          <w:rPr>
            <w:noProof/>
            <w:webHidden/>
          </w:rPr>
          <w:t>190</w:t>
        </w:r>
        <w:r w:rsidR="003C151B">
          <w:rPr>
            <w:noProof/>
            <w:webHidden/>
          </w:rPr>
          <w:fldChar w:fldCharType="end"/>
        </w:r>
      </w:hyperlink>
    </w:p>
    <w:p w14:paraId="54436BB7" w14:textId="283D00B6"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18" w:history="1">
        <w:r w:rsidR="003C151B" w:rsidRPr="00991BE8">
          <w:rPr>
            <w:rStyle w:val="Hyperlink"/>
            <w:noProof/>
          </w:rPr>
          <w:t>5.13.8.1</w:t>
        </w:r>
        <w:r w:rsidR="003C151B">
          <w:rPr>
            <w:rFonts w:asciiTheme="minorHAnsi" w:eastAsiaTheme="minorEastAsia" w:hAnsiTheme="minorHAnsi" w:cstheme="minorBidi"/>
            <w:noProof/>
            <w:color w:val="auto"/>
            <w:sz w:val="22"/>
            <w:szCs w:val="22"/>
          </w:rPr>
          <w:tab/>
        </w:r>
        <w:r w:rsidR="003C151B" w:rsidRPr="00991BE8">
          <w:rPr>
            <w:rStyle w:val="Hyperlink"/>
            <w:noProof/>
          </w:rPr>
          <w:t>First Level</w:t>
        </w:r>
        <w:r w:rsidR="003C151B">
          <w:rPr>
            <w:noProof/>
            <w:webHidden/>
          </w:rPr>
          <w:tab/>
        </w:r>
        <w:r w:rsidR="003C151B">
          <w:rPr>
            <w:noProof/>
            <w:webHidden/>
          </w:rPr>
          <w:fldChar w:fldCharType="begin"/>
        </w:r>
        <w:r w:rsidR="003C151B">
          <w:rPr>
            <w:noProof/>
            <w:webHidden/>
          </w:rPr>
          <w:instrText xml:space="preserve"> PAGEREF _Toc33115318 \h </w:instrText>
        </w:r>
        <w:r w:rsidR="003C151B">
          <w:rPr>
            <w:noProof/>
            <w:webHidden/>
          </w:rPr>
        </w:r>
        <w:r w:rsidR="003C151B">
          <w:rPr>
            <w:noProof/>
            <w:webHidden/>
          </w:rPr>
          <w:fldChar w:fldCharType="separate"/>
        </w:r>
        <w:r w:rsidR="003C151B">
          <w:rPr>
            <w:noProof/>
            <w:webHidden/>
          </w:rPr>
          <w:t>190</w:t>
        </w:r>
        <w:r w:rsidR="003C151B">
          <w:rPr>
            <w:noProof/>
            <w:webHidden/>
          </w:rPr>
          <w:fldChar w:fldCharType="end"/>
        </w:r>
      </w:hyperlink>
    </w:p>
    <w:p w14:paraId="39882399" w14:textId="2DBDD299"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19" w:history="1">
        <w:r w:rsidR="003C151B" w:rsidRPr="00991BE8">
          <w:rPr>
            <w:rStyle w:val="Hyperlink"/>
            <w:noProof/>
          </w:rPr>
          <w:t>5.13.8.2</w:t>
        </w:r>
        <w:r w:rsidR="003C151B">
          <w:rPr>
            <w:rFonts w:asciiTheme="minorHAnsi" w:eastAsiaTheme="minorEastAsia" w:hAnsiTheme="minorHAnsi" w:cstheme="minorBidi"/>
            <w:noProof/>
            <w:color w:val="auto"/>
            <w:sz w:val="22"/>
            <w:szCs w:val="22"/>
          </w:rPr>
          <w:tab/>
        </w:r>
        <w:r w:rsidR="003C151B" w:rsidRPr="00991BE8">
          <w:rPr>
            <w:rStyle w:val="Hyperlink"/>
            <w:noProof/>
          </w:rPr>
          <w:t>Second Level</w:t>
        </w:r>
        <w:r w:rsidR="003C151B">
          <w:rPr>
            <w:noProof/>
            <w:webHidden/>
          </w:rPr>
          <w:tab/>
        </w:r>
        <w:r w:rsidR="003C151B">
          <w:rPr>
            <w:noProof/>
            <w:webHidden/>
          </w:rPr>
          <w:fldChar w:fldCharType="begin"/>
        </w:r>
        <w:r w:rsidR="003C151B">
          <w:rPr>
            <w:noProof/>
            <w:webHidden/>
          </w:rPr>
          <w:instrText xml:space="preserve"> PAGEREF _Toc33115319 \h </w:instrText>
        </w:r>
        <w:r w:rsidR="003C151B">
          <w:rPr>
            <w:noProof/>
            <w:webHidden/>
          </w:rPr>
        </w:r>
        <w:r w:rsidR="003C151B">
          <w:rPr>
            <w:noProof/>
            <w:webHidden/>
          </w:rPr>
          <w:fldChar w:fldCharType="separate"/>
        </w:r>
        <w:r w:rsidR="003C151B">
          <w:rPr>
            <w:noProof/>
            <w:webHidden/>
          </w:rPr>
          <w:t>191</w:t>
        </w:r>
        <w:r w:rsidR="003C151B">
          <w:rPr>
            <w:noProof/>
            <w:webHidden/>
          </w:rPr>
          <w:fldChar w:fldCharType="end"/>
        </w:r>
      </w:hyperlink>
    </w:p>
    <w:p w14:paraId="36CA8670" w14:textId="17FB1B0C"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20" w:history="1">
        <w:r w:rsidR="003C151B" w:rsidRPr="00991BE8">
          <w:rPr>
            <w:rStyle w:val="Hyperlink"/>
            <w:noProof/>
          </w:rPr>
          <w:t>5.13.8.3</w:t>
        </w:r>
        <w:r w:rsidR="003C151B">
          <w:rPr>
            <w:rFonts w:asciiTheme="minorHAnsi" w:eastAsiaTheme="minorEastAsia" w:hAnsiTheme="minorHAnsi" w:cstheme="minorBidi"/>
            <w:noProof/>
            <w:color w:val="auto"/>
            <w:sz w:val="22"/>
            <w:szCs w:val="22"/>
          </w:rPr>
          <w:tab/>
        </w:r>
        <w:r w:rsidR="003C151B" w:rsidRPr="00991BE8">
          <w:rPr>
            <w:rStyle w:val="Hyperlink"/>
            <w:noProof/>
          </w:rPr>
          <w:t>Patient Data Filters</w:t>
        </w:r>
        <w:r w:rsidR="003C151B">
          <w:rPr>
            <w:noProof/>
            <w:webHidden/>
          </w:rPr>
          <w:tab/>
        </w:r>
        <w:r w:rsidR="003C151B">
          <w:rPr>
            <w:noProof/>
            <w:webHidden/>
          </w:rPr>
          <w:fldChar w:fldCharType="begin"/>
        </w:r>
        <w:r w:rsidR="003C151B">
          <w:rPr>
            <w:noProof/>
            <w:webHidden/>
          </w:rPr>
          <w:instrText xml:space="preserve"> PAGEREF _Toc33115320 \h </w:instrText>
        </w:r>
        <w:r w:rsidR="003C151B">
          <w:rPr>
            <w:noProof/>
            <w:webHidden/>
          </w:rPr>
        </w:r>
        <w:r w:rsidR="003C151B">
          <w:rPr>
            <w:noProof/>
            <w:webHidden/>
          </w:rPr>
          <w:fldChar w:fldCharType="separate"/>
        </w:r>
        <w:r w:rsidR="003C151B">
          <w:rPr>
            <w:noProof/>
            <w:webHidden/>
          </w:rPr>
          <w:t>193</w:t>
        </w:r>
        <w:r w:rsidR="003C151B">
          <w:rPr>
            <w:noProof/>
            <w:webHidden/>
          </w:rPr>
          <w:fldChar w:fldCharType="end"/>
        </w:r>
      </w:hyperlink>
    </w:p>
    <w:p w14:paraId="12945912" w14:textId="390F782B"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321" w:history="1">
        <w:r w:rsidR="003C151B" w:rsidRPr="00991BE8">
          <w:rPr>
            <w:rStyle w:val="Hyperlink"/>
            <w:noProof/>
          </w:rPr>
          <w:t>5.13.9</w:t>
        </w:r>
        <w:r w:rsidR="003C151B">
          <w:rPr>
            <w:rFonts w:asciiTheme="minorHAnsi" w:eastAsiaTheme="minorEastAsia" w:hAnsiTheme="minorHAnsi" w:cstheme="minorBidi"/>
            <w:iCs w:val="0"/>
            <w:noProof/>
            <w:color w:val="auto"/>
            <w:sz w:val="22"/>
            <w:szCs w:val="22"/>
          </w:rPr>
          <w:tab/>
        </w:r>
        <w:r w:rsidR="003C151B" w:rsidRPr="00991BE8">
          <w:rPr>
            <w:rStyle w:val="Hyperlink"/>
            <w:noProof/>
          </w:rPr>
          <w:t>Spirometry Track</w:t>
        </w:r>
        <w:r w:rsidR="003C151B">
          <w:rPr>
            <w:noProof/>
            <w:webHidden/>
          </w:rPr>
          <w:tab/>
        </w:r>
        <w:r w:rsidR="003C151B">
          <w:rPr>
            <w:noProof/>
            <w:webHidden/>
          </w:rPr>
          <w:fldChar w:fldCharType="begin"/>
        </w:r>
        <w:r w:rsidR="003C151B">
          <w:rPr>
            <w:noProof/>
            <w:webHidden/>
          </w:rPr>
          <w:instrText xml:space="preserve"> PAGEREF _Toc33115321 \h </w:instrText>
        </w:r>
        <w:r w:rsidR="003C151B">
          <w:rPr>
            <w:noProof/>
            <w:webHidden/>
          </w:rPr>
        </w:r>
        <w:r w:rsidR="003C151B">
          <w:rPr>
            <w:noProof/>
            <w:webHidden/>
          </w:rPr>
          <w:fldChar w:fldCharType="separate"/>
        </w:r>
        <w:r w:rsidR="003C151B">
          <w:rPr>
            <w:noProof/>
            <w:webHidden/>
          </w:rPr>
          <w:t>193</w:t>
        </w:r>
        <w:r w:rsidR="003C151B">
          <w:rPr>
            <w:noProof/>
            <w:webHidden/>
          </w:rPr>
          <w:fldChar w:fldCharType="end"/>
        </w:r>
      </w:hyperlink>
    </w:p>
    <w:p w14:paraId="6029CDF8" w14:textId="5F7CF8ED"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22" w:history="1">
        <w:r w:rsidR="003C151B" w:rsidRPr="00991BE8">
          <w:rPr>
            <w:rStyle w:val="Hyperlink"/>
            <w:noProof/>
          </w:rPr>
          <w:t>5.13.9.1</w:t>
        </w:r>
        <w:r w:rsidR="003C151B">
          <w:rPr>
            <w:rFonts w:asciiTheme="minorHAnsi" w:eastAsiaTheme="minorEastAsia" w:hAnsiTheme="minorHAnsi" w:cstheme="minorBidi"/>
            <w:noProof/>
            <w:color w:val="auto"/>
            <w:sz w:val="22"/>
            <w:szCs w:val="22"/>
          </w:rPr>
          <w:tab/>
        </w:r>
        <w:r w:rsidR="003C151B" w:rsidRPr="00991BE8">
          <w:rPr>
            <w:rStyle w:val="Hyperlink"/>
            <w:noProof/>
          </w:rPr>
          <w:t>First Level</w:t>
        </w:r>
        <w:r w:rsidR="003C151B">
          <w:rPr>
            <w:noProof/>
            <w:webHidden/>
          </w:rPr>
          <w:tab/>
        </w:r>
        <w:r w:rsidR="003C151B">
          <w:rPr>
            <w:noProof/>
            <w:webHidden/>
          </w:rPr>
          <w:fldChar w:fldCharType="begin"/>
        </w:r>
        <w:r w:rsidR="003C151B">
          <w:rPr>
            <w:noProof/>
            <w:webHidden/>
          </w:rPr>
          <w:instrText xml:space="preserve"> PAGEREF _Toc33115322 \h </w:instrText>
        </w:r>
        <w:r w:rsidR="003C151B">
          <w:rPr>
            <w:noProof/>
            <w:webHidden/>
          </w:rPr>
        </w:r>
        <w:r w:rsidR="003C151B">
          <w:rPr>
            <w:noProof/>
            <w:webHidden/>
          </w:rPr>
          <w:fldChar w:fldCharType="separate"/>
        </w:r>
        <w:r w:rsidR="003C151B">
          <w:rPr>
            <w:noProof/>
            <w:webHidden/>
          </w:rPr>
          <w:t>193</w:t>
        </w:r>
        <w:r w:rsidR="003C151B">
          <w:rPr>
            <w:noProof/>
            <w:webHidden/>
          </w:rPr>
          <w:fldChar w:fldCharType="end"/>
        </w:r>
      </w:hyperlink>
    </w:p>
    <w:p w14:paraId="3ECF9968" w14:textId="738D5244"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23" w:history="1">
        <w:r w:rsidR="003C151B" w:rsidRPr="00991BE8">
          <w:rPr>
            <w:rStyle w:val="Hyperlink"/>
            <w:noProof/>
          </w:rPr>
          <w:t>5.13.9.2</w:t>
        </w:r>
        <w:r w:rsidR="003C151B">
          <w:rPr>
            <w:rFonts w:asciiTheme="minorHAnsi" w:eastAsiaTheme="minorEastAsia" w:hAnsiTheme="minorHAnsi" w:cstheme="minorBidi"/>
            <w:noProof/>
            <w:color w:val="auto"/>
            <w:sz w:val="22"/>
            <w:szCs w:val="22"/>
          </w:rPr>
          <w:tab/>
        </w:r>
        <w:r w:rsidR="003C151B" w:rsidRPr="00991BE8">
          <w:rPr>
            <w:rStyle w:val="Hyperlink"/>
            <w:noProof/>
          </w:rPr>
          <w:t>Second Level</w:t>
        </w:r>
        <w:r w:rsidR="003C151B">
          <w:rPr>
            <w:noProof/>
            <w:webHidden/>
          </w:rPr>
          <w:tab/>
        </w:r>
        <w:r w:rsidR="003C151B">
          <w:rPr>
            <w:noProof/>
            <w:webHidden/>
          </w:rPr>
          <w:fldChar w:fldCharType="begin"/>
        </w:r>
        <w:r w:rsidR="003C151B">
          <w:rPr>
            <w:noProof/>
            <w:webHidden/>
          </w:rPr>
          <w:instrText xml:space="preserve"> PAGEREF _Toc33115323 \h </w:instrText>
        </w:r>
        <w:r w:rsidR="003C151B">
          <w:rPr>
            <w:noProof/>
            <w:webHidden/>
          </w:rPr>
        </w:r>
        <w:r w:rsidR="003C151B">
          <w:rPr>
            <w:noProof/>
            <w:webHidden/>
          </w:rPr>
          <w:fldChar w:fldCharType="separate"/>
        </w:r>
        <w:r w:rsidR="003C151B">
          <w:rPr>
            <w:noProof/>
            <w:webHidden/>
          </w:rPr>
          <w:t>194</w:t>
        </w:r>
        <w:r w:rsidR="003C151B">
          <w:rPr>
            <w:noProof/>
            <w:webHidden/>
          </w:rPr>
          <w:fldChar w:fldCharType="end"/>
        </w:r>
      </w:hyperlink>
    </w:p>
    <w:p w14:paraId="3D3CFD5A" w14:textId="1F52280B"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24" w:history="1">
        <w:r w:rsidR="003C151B" w:rsidRPr="00991BE8">
          <w:rPr>
            <w:rStyle w:val="Hyperlink"/>
            <w:noProof/>
          </w:rPr>
          <w:t>5.13.9.3</w:t>
        </w:r>
        <w:r w:rsidR="003C151B">
          <w:rPr>
            <w:rFonts w:asciiTheme="minorHAnsi" w:eastAsiaTheme="minorEastAsia" w:hAnsiTheme="minorHAnsi" w:cstheme="minorBidi"/>
            <w:noProof/>
            <w:color w:val="auto"/>
            <w:sz w:val="22"/>
            <w:szCs w:val="22"/>
          </w:rPr>
          <w:tab/>
        </w:r>
        <w:r w:rsidR="003C151B" w:rsidRPr="00991BE8">
          <w:rPr>
            <w:rStyle w:val="Hyperlink"/>
            <w:noProof/>
          </w:rPr>
          <w:t>Third Level</w:t>
        </w:r>
        <w:r w:rsidR="003C151B">
          <w:rPr>
            <w:noProof/>
            <w:webHidden/>
          </w:rPr>
          <w:tab/>
        </w:r>
        <w:r w:rsidR="003C151B">
          <w:rPr>
            <w:noProof/>
            <w:webHidden/>
          </w:rPr>
          <w:fldChar w:fldCharType="begin"/>
        </w:r>
        <w:r w:rsidR="003C151B">
          <w:rPr>
            <w:noProof/>
            <w:webHidden/>
          </w:rPr>
          <w:instrText xml:space="preserve"> PAGEREF _Toc33115324 \h </w:instrText>
        </w:r>
        <w:r w:rsidR="003C151B">
          <w:rPr>
            <w:noProof/>
            <w:webHidden/>
          </w:rPr>
        </w:r>
        <w:r w:rsidR="003C151B">
          <w:rPr>
            <w:noProof/>
            <w:webHidden/>
          </w:rPr>
          <w:fldChar w:fldCharType="separate"/>
        </w:r>
        <w:r w:rsidR="003C151B">
          <w:rPr>
            <w:noProof/>
            <w:webHidden/>
          </w:rPr>
          <w:t>196</w:t>
        </w:r>
        <w:r w:rsidR="003C151B">
          <w:rPr>
            <w:noProof/>
            <w:webHidden/>
          </w:rPr>
          <w:fldChar w:fldCharType="end"/>
        </w:r>
      </w:hyperlink>
    </w:p>
    <w:p w14:paraId="67D045FA" w14:textId="7B732EC9"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25" w:history="1">
        <w:r w:rsidR="003C151B" w:rsidRPr="00991BE8">
          <w:rPr>
            <w:rStyle w:val="Hyperlink"/>
            <w:noProof/>
          </w:rPr>
          <w:t>5.13.9.4</w:t>
        </w:r>
        <w:r w:rsidR="003C151B">
          <w:rPr>
            <w:rFonts w:asciiTheme="minorHAnsi" w:eastAsiaTheme="minorEastAsia" w:hAnsiTheme="minorHAnsi" w:cstheme="minorBidi"/>
            <w:noProof/>
            <w:color w:val="auto"/>
            <w:sz w:val="22"/>
            <w:szCs w:val="22"/>
          </w:rPr>
          <w:tab/>
        </w:r>
        <w:r w:rsidR="003C151B" w:rsidRPr="00991BE8">
          <w:rPr>
            <w:rStyle w:val="Hyperlink"/>
            <w:noProof/>
          </w:rPr>
          <w:t>Spirometry Filters</w:t>
        </w:r>
        <w:r w:rsidR="003C151B">
          <w:rPr>
            <w:noProof/>
            <w:webHidden/>
          </w:rPr>
          <w:tab/>
        </w:r>
        <w:r w:rsidR="003C151B">
          <w:rPr>
            <w:noProof/>
            <w:webHidden/>
          </w:rPr>
          <w:fldChar w:fldCharType="begin"/>
        </w:r>
        <w:r w:rsidR="003C151B">
          <w:rPr>
            <w:noProof/>
            <w:webHidden/>
          </w:rPr>
          <w:instrText xml:space="preserve"> PAGEREF _Toc33115325 \h </w:instrText>
        </w:r>
        <w:r w:rsidR="003C151B">
          <w:rPr>
            <w:noProof/>
            <w:webHidden/>
          </w:rPr>
        </w:r>
        <w:r w:rsidR="003C151B">
          <w:rPr>
            <w:noProof/>
            <w:webHidden/>
          </w:rPr>
          <w:fldChar w:fldCharType="separate"/>
        </w:r>
        <w:r w:rsidR="003C151B">
          <w:rPr>
            <w:noProof/>
            <w:webHidden/>
          </w:rPr>
          <w:t>198</w:t>
        </w:r>
        <w:r w:rsidR="003C151B">
          <w:rPr>
            <w:noProof/>
            <w:webHidden/>
          </w:rPr>
          <w:fldChar w:fldCharType="end"/>
        </w:r>
      </w:hyperlink>
    </w:p>
    <w:p w14:paraId="3C197152" w14:textId="7ADA50AA" w:rsidR="003C151B" w:rsidRDefault="002A45EB">
      <w:pPr>
        <w:pStyle w:val="TOC3"/>
        <w:tabs>
          <w:tab w:val="left" w:pos="1400"/>
          <w:tab w:val="right" w:leader="dot" w:pos="9347"/>
        </w:tabs>
        <w:rPr>
          <w:rFonts w:asciiTheme="minorHAnsi" w:eastAsiaTheme="minorEastAsia" w:hAnsiTheme="minorHAnsi" w:cstheme="minorBidi"/>
          <w:iCs w:val="0"/>
          <w:noProof/>
          <w:color w:val="auto"/>
          <w:sz w:val="22"/>
          <w:szCs w:val="22"/>
        </w:rPr>
      </w:pPr>
      <w:hyperlink w:anchor="_Toc33115326" w:history="1">
        <w:r w:rsidR="003C151B" w:rsidRPr="00991BE8">
          <w:rPr>
            <w:rStyle w:val="Hyperlink"/>
            <w:noProof/>
          </w:rPr>
          <w:t>5.13.10</w:t>
        </w:r>
        <w:r w:rsidR="003C151B">
          <w:rPr>
            <w:rFonts w:asciiTheme="minorHAnsi" w:eastAsiaTheme="minorEastAsia" w:hAnsiTheme="minorHAnsi" w:cstheme="minorBidi"/>
            <w:iCs w:val="0"/>
            <w:noProof/>
            <w:color w:val="auto"/>
            <w:sz w:val="22"/>
            <w:szCs w:val="22"/>
          </w:rPr>
          <w:tab/>
        </w:r>
        <w:r w:rsidR="003C151B" w:rsidRPr="00991BE8">
          <w:rPr>
            <w:rStyle w:val="Hyperlink"/>
            <w:noProof/>
          </w:rPr>
          <w:t>Vitals Track</w:t>
        </w:r>
        <w:r w:rsidR="003C151B">
          <w:rPr>
            <w:noProof/>
            <w:webHidden/>
          </w:rPr>
          <w:tab/>
        </w:r>
        <w:r w:rsidR="003C151B">
          <w:rPr>
            <w:noProof/>
            <w:webHidden/>
          </w:rPr>
          <w:fldChar w:fldCharType="begin"/>
        </w:r>
        <w:r w:rsidR="003C151B">
          <w:rPr>
            <w:noProof/>
            <w:webHidden/>
          </w:rPr>
          <w:instrText xml:space="preserve"> PAGEREF _Toc33115326 \h </w:instrText>
        </w:r>
        <w:r w:rsidR="003C151B">
          <w:rPr>
            <w:noProof/>
            <w:webHidden/>
          </w:rPr>
        </w:r>
        <w:r w:rsidR="003C151B">
          <w:rPr>
            <w:noProof/>
            <w:webHidden/>
          </w:rPr>
          <w:fldChar w:fldCharType="separate"/>
        </w:r>
        <w:r w:rsidR="003C151B">
          <w:rPr>
            <w:noProof/>
            <w:webHidden/>
          </w:rPr>
          <w:t>198</w:t>
        </w:r>
        <w:r w:rsidR="003C151B">
          <w:rPr>
            <w:noProof/>
            <w:webHidden/>
          </w:rPr>
          <w:fldChar w:fldCharType="end"/>
        </w:r>
      </w:hyperlink>
    </w:p>
    <w:p w14:paraId="371D270A" w14:textId="50667C2D" w:rsidR="003C151B" w:rsidRDefault="002A45EB">
      <w:pPr>
        <w:pStyle w:val="TOC4"/>
        <w:tabs>
          <w:tab w:val="left" w:pos="1670"/>
          <w:tab w:val="right" w:leader="dot" w:pos="9347"/>
        </w:tabs>
        <w:rPr>
          <w:rFonts w:asciiTheme="minorHAnsi" w:eastAsiaTheme="minorEastAsia" w:hAnsiTheme="minorHAnsi" w:cstheme="minorBidi"/>
          <w:noProof/>
          <w:color w:val="auto"/>
          <w:sz w:val="22"/>
          <w:szCs w:val="22"/>
        </w:rPr>
      </w:pPr>
      <w:hyperlink w:anchor="_Toc33115327" w:history="1">
        <w:r w:rsidR="003C151B" w:rsidRPr="00991BE8">
          <w:rPr>
            <w:rStyle w:val="Hyperlink"/>
            <w:noProof/>
          </w:rPr>
          <w:t>5.13.10.1</w:t>
        </w:r>
        <w:r w:rsidR="003C151B">
          <w:rPr>
            <w:rFonts w:asciiTheme="minorHAnsi" w:eastAsiaTheme="minorEastAsia" w:hAnsiTheme="minorHAnsi" w:cstheme="minorBidi"/>
            <w:noProof/>
            <w:color w:val="auto"/>
            <w:sz w:val="22"/>
            <w:szCs w:val="22"/>
          </w:rPr>
          <w:tab/>
        </w:r>
        <w:r w:rsidR="003C151B" w:rsidRPr="00991BE8">
          <w:rPr>
            <w:rStyle w:val="Hyperlink"/>
            <w:noProof/>
          </w:rPr>
          <w:t>First Level</w:t>
        </w:r>
        <w:r w:rsidR="003C151B">
          <w:rPr>
            <w:noProof/>
            <w:webHidden/>
          </w:rPr>
          <w:tab/>
        </w:r>
        <w:r w:rsidR="003C151B">
          <w:rPr>
            <w:noProof/>
            <w:webHidden/>
          </w:rPr>
          <w:fldChar w:fldCharType="begin"/>
        </w:r>
        <w:r w:rsidR="003C151B">
          <w:rPr>
            <w:noProof/>
            <w:webHidden/>
          </w:rPr>
          <w:instrText xml:space="preserve"> PAGEREF _Toc33115327 \h </w:instrText>
        </w:r>
        <w:r w:rsidR="003C151B">
          <w:rPr>
            <w:noProof/>
            <w:webHidden/>
          </w:rPr>
        </w:r>
        <w:r w:rsidR="003C151B">
          <w:rPr>
            <w:noProof/>
            <w:webHidden/>
          </w:rPr>
          <w:fldChar w:fldCharType="separate"/>
        </w:r>
        <w:r w:rsidR="003C151B">
          <w:rPr>
            <w:noProof/>
            <w:webHidden/>
          </w:rPr>
          <w:t>198</w:t>
        </w:r>
        <w:r w:rsidR="003C151B">
          <w:rPr>
            <w:noProof/>
            <w:webHidden/>
          </w:rPr>
          <w:fldChar w:fldCharType="end"/>
        </w:r>
      </w:hyperlink>
    </w:p>
    <w:p w14:paraId="746F72B6" w14:textId="2780595E" w:rsidR="003C151B" w:rsidRDefault="002A45EB">
      <w:pPr>
        <w:pStyle w:val="TOC4"/>
        <w:tabs>
          <w:tab w:val="left" w:pos="1670"/>
          <w:tab w:val="right" w:leader="dot" w:pos="9347"/>
        </w:tabs>
        <w:rPr>
          <w:rFonts w:asciiTheme="minorHAnsi" w:eastAsiaTheme="minorEastAsia" w:hAnsiTheme="minorHAnsi" w:cstheme="minorBidi"/>
          <w:noProof/>
          <w:color w:val="auto"/>
          <w:sz w:val="22"/>
          <w:szCs w:val="22"/>
        </w:rPr>
      </w:pPr>
      <w:hyperlink w:anchor="_Toc33115328" w:history="1">
        <w:r w:rsidR="003C151B" w:rsidRPr="00991BE8">
          <w:rPr>
            <w:rStyle w:val="Hyperlink"/>
            <w:noProof/>
          </w:rPr>
          <w:t>5.13.10.2</w:t>
        </w:r>
        <w:r w:rsidR="003C151B">
          <w:rPr>
            <w:rFonts w:asciiTheme="minorHAnsi" w:eastAsiaTheme="minorEastAsia" w:hAnsiTheme="minorHAnsi" w:cstheme="minorBidi"/>
            <w:noProof/>
            <w:color w:val="auto"/>
            <w:sz w:val="22"/>
            <w:szCs w:val="22"/>
          </w:rPr>
          <w:tab/>
        </w:r>
        <w:r w:rsidR="003C151B" w:rsidRPr="00991BE8">
          <w:rPr>
            <w:rStyle w:val="Hyperlink"/>
            <w:noProof/>
          </w:rPr>
          <w:t>Second Level</w:t>
        </w:r>
        <w:r w:rsidR="003C151B">
          <w:rPr>
            <w:noProof/>
            <w:webHidden/>
          </w:rPr>
          <w:tab/>
        </w:r>
        <w:r w:rsidR="003C151B">
          <w:rPr>
            <w:noProof/>
            <w:webHidden/>
          </w:rPr>
          <w:fldChar w:fldCharType="begin"/>
        </w:r>
        <w:r w:rsidR="003C151B">
          <w:rPr>
            <w:noProof/>
            <w:webHidden/>
          </w:rPr>
          <w:instrText xml:space="preserve"> PAGEREF _Toc33115328 \h </w:instrText>
        </w:r>
        <w:r w:rsidR="003C151B">
          <w:rPr>
            <w:noProof/>
            <w:webHidden/>
          </w:rPr>
        </w:r>
        <w:r w:rsidR="003C151B">
          <w:rPr>
            <w:noProof/>
            <w:webHidden/>
          </w:rPr>
          <w:fldChar w:fldCharType="separate"/>
        </w:r>
        <w:r w:rsidR="003C151B">
          <w:rPr>
            <w:noProof/>
            <w:webHidden/>
          </w:rPr>
          <w:t>199</w:t>
        </w:r>
        <w:r w:rsidR="003C151B">
          <w:rPr>
            <w:noProof/>
            <w:webHidden/>
          </w:rPr>
          <w:fldChar w:fldCharType="end"/>
        </w:r>
      </w:hyperlink>
    </w:p>
    <w:p w14:paraId="7290A647" w14:textId="0D490738" w:rsidR="003C151B" w:rsidRDefault="002A45EB">
      <w:pPr>
        <w:pStyle w:val="TOC4"/>
        <w:tabs>
          <w:tab w:val="left" w:pos="1670"/>
          <w:tab w:val="right" w:leader="dot" w:pos="9347"/>
        </w:tabs>
        <w:rPr>
          <w:rFonts w:asciiTheme="minorHAnsi" w:eastAsiaTheme="minorEastAsia" w:hAnsiTheme="minorHAnsi" w:cstheme="minorBidi"/>
          <w:noProof/>
          <w:color w:val="auto"/>
          <w:sz w:val="22"/>
          <w:szCs w:val="22"/>
        </w:rPr>
      </w:pPr>
      <w:hyperlink w:anchor="_Toc33115329" w:history="1">
        <w:r w:rsidR="003C151B" w:rsidRPr="00991BE8">
          <w:rPr>
            <w:rStyle w:val="Hyperlink"/>
            <w:noProof/>
          </w:rPr>
          <w:t>5.13.10.3</w:t>
        </w:r>
        <w:r w:rsidR="003C151B">
          <w:rPr>
            <w:rFonts w:asciiTheme="minorHAnsi" w:eastAsiaTheme="minorEastAsia" w:hAnsiTheme="minorHAnsi" w:cstheme="minorBidi"/>
            <w:noProof/>
            <w:color w:val="auto"/>
            <w:sz w:val="22"/>
            <w:szCs w:val="22"/>
          </w:rPr>
          <w:tab/>
        </w:r>
        <w:r w:rsidR="003C151B" w:rsidRPr="00991BE8">
          <w:rPr>
            <w:rStyle w:val="Hyperlink"/>
            <w:noProof/>
          </w:rPr>
          <w:t>Third Level</w:t>
        </w:r>
        <w:r w:rsidR="003C151B">
          <w:rPr>
            <w:noProof/>
            <w:webHidden/>
          </w:rPr>
          <w:tab/>
        </w:r>
        <w:r w:rsidR="003C151B">
          <w:rPr>
            <w:noProof/>
            <w:webHidden/>
          </w:rPr>
          <w:fldChar w:fldCharType="begin"/>
        </w:r>
        <w:r w:rsidR="003C151B">
          <w:rPr>
            <w:noProof/>
            <w:webHidden/>
          </w:rPr>
          <w:instrText xml:space="preserve"> PAGEREF _Toc33115329 \h </w:instrText>
        </w:r>
        <w:r w:rsidR="003C151B">
          <w:rPr>
            <w:noProof/>
            <w:webHidden/>
          </w:rPr>
        </w:r>
        <w:r w:rsidR="003C151B">
          <w:rPr>
            <w:noProof/>
            <w:webHidden/>
          </w:rPr>
          <w:fldChar w:fldCharType="separate"/>
        </w:r>
        <w:r w:rsidR="003C151B">
          <w:rPr>
            <w:noProof/>
            <w:webHidden/>
          </w:rPr>
          <w:t>200</w:t>
        </w:r>
        <w:r w:rsidR="003C151B">
          <w:rPr>
            <w:noProof/>
            <w:webHidden/>
          </w:rPr>
          <w:fldChar w:fldCharType="end"/>
        </w:r>
      </w:hyperlink>
    </w:p>
    <w:p w14:paraId="3247DCDE" w14:textId="721E7C94" w:rsidR="003C151B" w:rsidRDefault="002A45EB">
      <w:pPr>
        <w:pStyle w:val="TOC4"/>
        <w:tabs>
          <w:tab w:val="left" w:pos="1670"/>
          <w:tab w:val="right" w:leader="dot" w:pos="9347"/>
        </w:tabs>
        <w:rPr>
          <w:rFonts w:asciiTheme="minorHAnsi" w:eastAsiaTheme="minorEastAsia" w:hAnsiTheme="minorHAnsi" w:cstheme="minorBidi"/>
          <w:noProof/>
          <w:color w:val="auto"/>
          <w:sz w:val="22"/>
          <w:szCs w:val="22"/>
        </w:rPr>
      </w:pPr>
      <w:hyperlink w:anchor="_Toc33115330" w:history="1">
        <w:r w:rsidR="003C151B" w:rsidRPr="00991BE8">
          <w:rPr>
            <w:rStyle w:val="Hyperlink"/>
            <w:noProof/>
          </w:rPr>
          <w:t>5.13.10.4</w:t>
        </w:r>
        <w:r w:rsidR="003C151B">
          <w:rPr>
            <w:rFonts w:asciiTheme="minorHAnsi" w:eastAsiaTheme="minorEastAsia" w:hAnsiTheme="minorHAnsi" w:cstheme="minorBidi"/>
            <w:noProof/>
            <w:color w:val="auto"/>
            <w:sz w:val="22"/>
            <w:szCs w:val="22"/>
          </w:rPr>
          <w:tab/>
        </w:r>
        <w:r w:rsidR="003C151B" w:rsidRPr="00991BE8">
          <w:rPr>
            <w:rStyle w:val="Hyperlink"/>
            <w:noProof/>
          </w:rPr>
          <w:t>Vitals Filters</w:t>
        </w:r>
        <w:r w:rsidR="003C151B">
          <w:rPr>
            <w:noProof/>
            <w:webHidden/>
          </w:rPr>
          <w:tab/>
        </w:r>
        <w:r w:rsidR="003C151B">
          <w:rPr>
            <w:noProof/>
            <w:webHidden/>
          </w:rPr>
          <w:fldChar w:fldCharType="begin"/>
        </w:r>
        <w:r w:rsidR="003C151B">
          <w:rPr>
            <w:noProof/>
            <w:webHidden/>
          </w:rPr>
          <w:instrText xml:space="preserve"> PAGEREF _Toc33115330 \h </w:instrText>
        </w:r>
        <w:r w:rsidR="003C151B">
          <w:rPr>
            <w:noProof/>
            <w:webHidden/>
          </w:rPr>
        </w:r>
        <w:r w:rsidR="003C151B">
          <w:rPr>
            <w:noProof/>
            <w:webHidden/>
          </w:rPr>
          <w:fldChar w:fldCharType="separate"/>
        </w:r>
        <w:r w:rsidR="003C151B">
          <w:rPr>
            <w:noProof/>
            <w:webHidden/>
          </w:rPr>
          <w:t>203</w:t>
        </w:r>
        <w:r w:rsidR="003C151B">
          <w:rPr>
            <w:noProof/>
            <w:webHidden/>
          </w:rPr>
          <w:fldChar w:fldCharType="end"/>
        </w:r>
      </w:hyperlink>
    </w:p>
    <w:p w14:paraId="09F0F9DB" w14:textId="2C568B75" w:rsidR="003C151B" w:rsidRDefault="002A45EB">
      <w:pPr>
        <w:pStyle w:val="TOC2"/>
        <w:tabs>
          <w:tab w:val="left" w:pos="1000"/>
          <w:tab w:val="right" w:leader="dot" w:pos="9347"/>
        </w:tabs>
        <w:rPr>
          <w:rFonts w:asciiTheme="minorHAnsi" w:eastAsiaTheme="minorEastAsia" w:hAnsiTheme="minorHAnsi" w:cstheme="minorBidi"/>
          <w:caps w:val="0"/>
          <w:noProof/>
          <w:color w:val="auto"/>
          <w:sz w:val="22"/>
          <w:szCs w:val="22"/>
        </w:rPr>
      </w:pPr>
      <w:hyperlink w:anchor="_Toc33115331" w:history="1">
        <w:r w:rsidR="003C151B" w:rsidRPr="00991BE8">
          <w:rPr>
            <w:rStyle w:val="Hyperlink"/>
            <w:noProof/>
          </w:rPr>
          <w:t>5.14</w:t>
        </w:r>
        <w:r w:rsidR="003C151B">
          <w:rPr>
            <w:rFonts w:asciiTheme="minorHAnsi" w:eastAsiaTheme="minorEastAsia" w:hAnsiTheme="minorHAnsi" w:cstheme="minorBidi"/>
            <w:caps w:val="0"/>
            <w:noProof/>
            <w:color w:val="auto"/>
            <w:sz w:val="22"/>
            <w:szCs w:val="22"/>
          </w:rPr>
          <w:tab/>
        </w:r>
        <w:r w:rsidR="003C151B" w:rsidRPr="00991BE8">
          <w:rPr>
            <w:rStyle w:val="Hyperlink"/>
            <w:noProof/>
          </w:rPr>
          <w:t>Single Subject View</w:t>
        </w:r>
        <w:r w:rsidR="003C151B">
          <w:rPr>
            <w:noProof/>
            <w:webHidden/>
          </w:rPr>
          <w:tab/>
        </w:r>
        <w:r w:rsidR="003C151B">
          <w:rPr>
            <w:noProof/>
            <w:webHidden/>
          </w:rPr>
          <w:fldChar w:fldCharType="begin"/>
        </w:r>
        <w:r w:rsidR="003C151B">
          <w:rPr>
            <w:noProof/>
            <w:webHidden/>
          </w:rPr>
          <w:instrText xml:space="preserve"> PAGEREF _Toc33115331 \h </w:instrText>
        </w:r>
        <w:r w:rsidR="003C151B">
          <w:rPr>
            <w:noProof/>
            <w:webHidden/>
          </w:rPr>
        </w:r>
        <w:r w:rsidR="003C151B">
          <w:rPr>
            <w:noProof/>
            <w:webHidden/>
          </w:rPr>
          <w:fldChar w:fldCharType="separate"/>
        </w:r>
        <w:r w:rsidR="003C151B">
          <w:rPr>
            <w:noProof/>
            <w:webHidden/>
          </w:rPr>
          <w:t>203</w:t>
        </w:r>
        <w:r w:rsidR="003C151B">
          <w:rPr>
            <w:noProof/>
            <w:webHidden/>
          </w:rPr>
          <w:fldChar w:fldCharType="end"/>
        </w:r>
      </w:hyperlink>
    </w:p>
    <w:p w14:paraId="7CAE0BCA" w14:textId="019CA713"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332" w:history="1">
        <w:r w:rsidR="003C151B" w:rsidRPr="00991BE8">
          <w:rPr>
            <w:rStyle w:val="Hyperlink"/>
            <w:noProof/>
          </w:rPr>
          <w:t>5.14.1</w:t>
        </w:r>
        <w:r w:rsidR="003C151B">
          <w:rPr>
            <w:rFonts w:asciiTheme="minorHAnsi" w:eastAsiaTheme="minorEastAsia" w:hAnsiTheme="minorHAnsi" w:cstheme="minorBidi"/>
            <w:iCs w:val="0"/>
            <w:noProof/>
            <w:color w:val="auto"/>
            <w:sz w:val="22"/>
            <w:szCs w:val="22"/>
          </w:rPr>
          <w:tab/>
        </w:r>
        <w:r w:rsidR="003C151B" w:rsidRPr="00991BE8">
          <w:rPr>
            <w:rStyle w:val="Hyperlink"/>
            <w:noProof/>
          </w:rPr>
          <w:t>Common Table Controls</w:t>
        </w:r>
        <w:r w:rsidR="003C151B">
          <w:rPr>
            <w:noProof/>
            <w:webHidden/>
          </w:rPr>
          <w:tab/>
        </w:r>
        <w:r w:rsidR="003C151B">
          <w:rPr>
            <w:noProof/>
            <w:webHidden/>
          </w:rPr>
          <w:fldChar w:fldCharType="begin"/>
        </w:r>
        <w:r w:rsidR="003C151B">
          <w:rPr>
            <w:noProof/>
            <w:webHidden/>
          </w:rPr>
          <w:instrText xml:space="preserve"> PAGEREF _Toc33115332 \h </w:instrText>
        </w:r>
        <w:r w:rsidR="003C151B">
          <w:rPr>
            <w:noProof/>
            <w:webHidden/>
          </w:rPr>
        </w:r>
        <w:r w:rsidR="003C151B">
          <w:rPr>
            <w:noProof/>
            <w:webHidden/>
          </w:rPr>
          <w:fldChar w:fldCharType="separate"/>
        </w:r>
        <w:r w:rsidR="003C151B">
          <w:rPr>
            <w:noProof/>
            <w:webHidden/>
          </w:rPr>
          <w:t>204</w:t>
        </w:r>
        <w:r w:rsidR="003C151B">
          <w:rPr>
            <w:noProof/>
            <w:webHidden/>
          </w:rPr>
          <w:fldChar w:fldCharType="end"/>
        </w:r>
      </w:hyperlink>
    </w:p>
    <w:p w14:paraId="3C073E4B" w14:textId="58A46FDC"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33" w:history="1">
        <w:r w:rsidR="003C151B" w:rsidRPr="00991BE8">
          <w:rPr>
            <w:rStyle w:val="Hyperlink"/>
            <w:noProof/>
          </w:rPr>
          <w:t>5.14.1.1</w:t>
        </w:r>
        <w:r w:rsidR="003C151B">
          <w:rPr>
            <w:rFonts w:asciiTheme="minorHAnsi" w:eastAsiaTheme="minorEastAsia" w:hAnsiTheme="minorHAnsi" w:cstheme="minorBidi"/>
            <w:noProof/>
            <w:color w:val="auto"/>
            <w:sz w:val="22"/>
            <w:szCs w:val="22"/>
          </w:rPr>
          <w:tab/>
        </w:r>
        <w:r w:rsidR="003C151B" w:rsidRPr="00991BE8">
          <w:rPr>
            <w:rStyle w:val="Hyperlink"/>
            <w:noProof/>
          </w:rPr>
          <w:t>Table Tool Panel</w:t>
        </w:r>
        <w:r w:rsidR="003C151B">
          <w:rPr>
            <w:noProof/>
            <w:webHidden/>
          </w:rPr>
          <w:tab/>
        </w:r>
        <w:r w:rsidR="003C151B">
          <w:rPr>
            <w:noProof/>
            <w:webHidden/>
          </w:rPr>
          <w:fldChar w:fldCharType="begin"/>
        </w:r>
        <w:r w:rsidR="003C151B">
          <w:rPr>
            <w:noProof/>
            <w:webHidden/>
          </w:rPr>
          <w:instrText xml:space="preserve"> PAGEREF _Toc33115333 \h </w:instrText>
        </w:r>
        <w:r w:rsidR="003C151B">
          <w:rPr>
            <w:noProof/>
            <w:webHidden/>
          </w:rPr>
        </w:r>
        <w:r w:rsidR="003C151B">
          <w:rPr>
            <w:noProof/>
            <w:webHidden/>
          </w:rPr>
          <w:fldChar w:fldCharType="separate"/>
        </w:r>
        <w:r w:rsidR="003C151B">
          <w:rPr>
            <w:noProof/>
            <w:webHidden/>
          </w:rPr>
          <w:t>205</w:t>
        </w:r>
        <w:r w:rsidR="003C151B">
          <w:rPr>
            <w:noProof/>
            <w:webHidden/>
          </w:rPr>
          <w:fldChar w:fldCharType="end"/>
        </w:r>
      </w:hyperlink>
    </w:p>
    <w:p w14:paraId="7CED8B19" w14:textId="232B86D4"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34" w:history="1">
        <w:r w:rsidR="003C151B" w:rsidRPr="00991BE8">
          <w:rPr>
            <w:rStyle w:val="Hyperlink"/>
            <w:noProof/>
          </w:rPr>
          <w:t>5.14.1.2</w:t>
        </w:r>
        <w:r w:rsidR="003C151B">
          <w:rPr>
            <w:rFonts w:asciiTheme="minorHAnsi" w:eastAsiaTheme="minorEastAsia" w:hAnsiTheme="minorHAnsi" w:cstheme="minorBidi"/>
            <w:noProof/>
            <w:color w:val="auto"/>
            <w:sz w:val="22"/>
            <w:szCs w:val="22"/>
          </w:rPr>
          <w:tab/>
        </w:r>
        <w:r w:rsidR="003C151B" w:rsidRPr="00991BE8">
          <w:rPr>
            <w:rStyle w:val="Hyperlink"/>
            <w:noProof/>
          </w:rPr>
          <w:t>Context Menu</w:t>
        </w:r>
        <w:r w:rsidR="003C151B">
          <w:rPr>
            <w:noProof/>
            <w:webHidden/>
          </w:rPr>
          <w:tab/>
        </w:r>
        <w:r w:rsidR="003C151B">
          <w:rPr>
            <w:noProof/>
            <w:webHidden/>
          </w:rPr>
          <w:fldChar w:fldCharType="begin"/>
        </w:r>
        <w:r w:rsidR="003C151B">
          <w:rPr>
            <w:noProof/>
            <w:webHidden/>
          </w:rPr>
          <w:instrText xml:space="preserve"> PAGEREF _Toc33115334 \h </w:instrText>
        </w:r>
        <w:r w:rsidR="003C151B">
          <w:rPr>
            <w:noProof/>
            <w:webHidden/>
          </w:rPr>
        </w:r>
        <w:r w:rsidR="003C151B">
          <w:rPr>
            <w:noProof/>
            <w:webHidden/>
          </w:rPr>
          <w:fldChar w:fldCharType="separate"/>
        </w:r>
        <w:r w:rsidR="003C151B">
          <w:rPr>
            <w:noProof/>
            <w:webHidden/>
          </w:rPr>
          <w:t>208</w:t>
        </w:r>
        <w:r w:rsidR="003C151B">
          <w:rPr>
            <w:noProof/>
            <w:webHidden/>
          </w:rPr>
          <w:fldChar w:fldCharType="end"/>
        </w:r>
      </w:hyperlink>
    </w:p>
    <w:p w14:paraId="3FFE45B4" w14:textId="03648E78"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335" w:history="1">
        <w:r w:rsidR="003C151B" w:rsidRPr="00991BE8">
          <w:rPr>
            <w:rStyle w:val="Hyperlink"/>
            <w:noProof/>
          </w:rPr>
          <w:t>5.14.2</w:t>
        </w:r>
        <w:r w:rsidR="003C151B">
          <w:rPr>
            <w:rFonts w:asciiTheme="minorHAnsi" w:eastAsiaTheme="minorEastAsia" w:hAnsiTheme="minorHAnsi" w:cstheme="minorBidi"/>
            <w:iCs w:val="0"/>
            <w:noProof/>
            <w:color w:val="auto"/>
            <w:sz w:val="22"/>
            <w:szCs w:val="22"/>
          </w:rPr>
          <w:tab/>
        </w:r>
        <w:r w:rsidR="003C151B" w:rsidRPr="00991BE8">
          <w:rPr>
            <w:rStyle w:val="Hyperlink"/>
            <w:noProof/>
          </w:rPr>
          <w:t>Summary Tab</w:t>
        </w:r>
        <w:r w:rsidR="003C151B">
          <w:rPr>
            <w:noProof/>
            <w:webHidden/>
          </w:rPr>
          <w:tab/>
        </w:r>
        <w:r w:rsidR="003C151B">
          <w:rPr>
            <w:noProof/>
            <w:webHidden/>
          </w:rPr>
          <w:fldChar w:fldCharType="begin"/>
        </w:r>
        <w:r w:rsidR="003C151B">
          <w:rPr>
            <w:noProof/>
            <w:webHidden/>
          </w:rPr>
          <w:instrText xml:space="preserve"> PAGEREF _Toc33115335 \h </w:instrText>
        </w:r>
        <w:r w:rsidR="003C151B">
          <w:rPr>
            <w:noProof/>
            <w:webHidden/>
          </w:rPr>
        </w:r>
        <w:r w:rsidR="003C151B">
          <w:rPr>
            <w:noProof/>
            <w:webHidden/>
          </w:rPr>
          <w:fldChar w:fldCharType="separate"/>
        </w:r>
        <w:r w:rsidR="003C151B">
          <w:rPr>
            <w:noProof/>
            <w:webHidden/>
          </w:rPr>
          <w:t>210</w:t>
        </w:r>
        <w:r w:rsidR="003C151B">
          <w:rPr>
            <w:noProof/>
            <w:webHidden/>
          </w:rPr>
          <w:fldChar w:fldCharType="end"/>
        </w:r>
      </w:hyperlink>
    </w:p>
    <w:p w14:paraId="18C4DB8A" w14:textId="4331CFD1"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336" w:history="1">
        <w:r w:rsidR="003C151B" w:rsidRPr="00991BE8">
          <w:rPr>
            <w:rStyle w:val="Hyperlink"/>
            <w:noProof/>
          </w:rPr>
          <w:t>5.14.3</w:t>
        </w:r>
        <w:r w:rsidR="003C151B">
          <w:rPr>
            <w:rFonts w:asciiTheme="minorHAnsi" w:eastAsiaTheme="minorEastAsia" w:hAnsiTheme="minorHAnsi" w:cstheme="minorBidi"/>
            <w:iCs w:val="0"/>
            <w:noProof/>
            <w:color w:val="auto"/>
            <w:sz w:val="22"/>
            <w:szCs w:val="22"/>
          </w:rPr>
          <w:tab/>
        </w:r>
        <w:r w:rsidR="003C151B" w:rsidRPr="00991BE8">
          <w:rPr>
            <w:rStyle w:val="Hyperlink"/>
            <w:noProof/>
          </w:rPr>
          <w:t>Detailed Summary Tab</w:t>
        </w:r>
        <w:r w:rsidR="003C151B">
          <w:rPr>
            <w:noProof/>
            <w:webHidden/>
          </w:rPr>
          <w:tab/>
        </w:r>
        <w:r w:rsidR="003C151B">
          <w:rPr>
            <w:noProof/>
            <w:webHidden/>
          </w:rPr>
          <w:fldChar w:fldCharType="begin"/>
        </w:r>
        <w:r w:rsidR="003C151B">
          <w:rPr>
            <w:noProof/>
            <w:webHidden/>
          </w:rPr>
          <w:instrText xml:space="preserve"> PAGEREF _Toc33115336 \h </w:instrText>
        </w:r>
        <w:r w:rsidR="003C151B">
          <w:rPr>
            <w:noProof/>
            <w:webHidden/>
          </w:rPr>
        </w:r>
        <w:r w:rsidR="003C151B">
          <w:rPr>
            <w:noProof/>
            <w:webHidden/>
          </w:rPr>
          <w:fldChar w:fldCharType="separate"/>
        </w:r>
        <w:r w:rsidR="003C151B">
          <w:rPr>
            <w:noProof/>
            <w:webHidden/>
          </w:rPr>
          <w:t>210</w:t>
        </w:r>
        <w:r w:rsidR="003C151B">
          <w:rPr>
            <w:noProof/>
            <w:webHidden/>
          </w:rPr>
          <w:fldChar w:fldCharType="end"/>
        </w:r>
      </w:hyperlink>
    </w:p>
    <w:p w14:paraId="53270C1B" w14:textId="40A02B05"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337" w:history="1">
        <w:r w:rsidR="003C151B" w:rsidRPr="00991BE8">
          <w:rPr>
            <w:rStyle w:val="Hyperlink"/>
            <w:noProof/>
          </w:rPr>
          <w:t>5.14.4</w:t>
        </w:r>
        <w:r w:rsidR="003C151B">
          <w:rPr>
            <w:rFonts w:asciiTheme="minorHAnsi" w:eastAsiaTheme="minorEastAsia" w:hAnsiTheme="minorHAnsi" w:cstheme="minorBidi"/>
            <w:iCs w:val="0"/>
            <w:noProof/>
            <w:color w:val="auto"/>
            <w:sz w:val="22"/>
            <w:szCs w:val="22"/>
          </w:rPr>
          <w:tab/>
        </w:r>
        <w:r w:rsidR="003C151B" w:rsidRPr="00991BE8">
          <w:rPr>
            <w:rStyle w:val="Hyperlink"/>
            <w:noProof/>
          </w:rPr>
          <w:t>Timeline Tab</w:t>
        </w:r>
        <w:r w:rsidR="003C151B">
          <w:rPr>
            <w:noProof/>
            <w:webHidden/>
          </w:rPr>
          <w:tab/>
        </w:r>
        <w:r w:rsidR="003C151B">
          <w:rPr>
            <w:noProof/>
            <w:webHidden/>
          </w:rPr>
          <w:fldChar w:fldCharType="begin"/>
        </w:r>
        <w:r w:rsidR="003C151B">
          <w:rPr>
            <w:noProof/>
            <w:webHidden/>
          </w:rPr>
          <w:instrText xml:space="preserve"> PAGEREF _Toc33115337 \h </w:instrText>
        </w:r>
        <w:r w:rsidR="003C151B">
          <w:rPr>
            <w:noProof/>
            <w:webHidden/>
          </w:rPr>
        </w:r>
        <w:r w:rsidR="003C151B">
          <w:rPr>
            <w:noProof/>
            <w:webHidden/>
          </w:rPr>
          <w:fldChar w:fldCharType="separate"/>
        </w:r>
        <w:r w:rsidR="003C151B">
          <w:rPr>
            <w:noProof/>
            <w:webHidden/>
          </w:rPr>
          <w:t>211</w:t>
        </w:r>
        <w:r w:rsidR="003C151B">
          <w:rPr>
            <w:noProof/>
            <w:webHidden/>
          </w:rPr>
          <w:fldChar w:fldCharType="end"/>
        </w:r>
      </w:hyperlink>
    </w:p>
    <w:p w14:paraId="1C0852E2" w14:textId="6527205E"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338" w:history="1">
        <w:r w:rsidR="003C151B" w:rsidRPr="00991BE8">
          <w:rPr>
            <w:rStyle w:val="Hyperlink"/>
            <w:noProof/>
          </w:rPr>
          <w:t>5.14.5</w:t>
        </w:r>
        <w:r w:rsidR="003C151B">
          <w:rPr>
            <w:rFonts w:asciiTheme="minorHAnsi" w:eastAsiaTheme="minorEastAsia" w:hAnsiTheme="minorHAnsi" w:cstheme="minorBidi"/>
            <w:iCs w:val="0"/>
            <w:noProof/>
            <w:color w:val="auto"/>
            <w:sz w:val="22"/>
            <w:szCs w:val="22"/>
          </w:rPr>
          <w:tab/>
        </w:r>
        <w:r w:rsidR="003C151B" w:rsidRPr="00991BE8">
          <w:rPr>
            <w:rStyle w:val="Hyperlink"/>
            <w:noProof/>
          </w:rPr>
          <w:t>Dose Tab</w:t>
        </w:r>
        <w:r w:rsidR="003C151B">
          <w:rPr>
            <w:noProof/>
            <w:webHidden/>
          </w:rPr>
          <w:tab/>
        </w:r>
        <w:r w:rsidR="003C151B">
          <w:rPr>
            <w:noProof/>
            <w:webHidden/>
          </w:rPr>
          <w:fldChar w:fldCharType="begin"/>
        </w:r>
        <w:r w:rsidR="003C151B">
          <w:rPr>
            <w:noProof/>
            <w:webHidden/>
          </w:rPr>
          <w:instrText xml:space="preserve"> PAGEREF _Toc33115338 \h </w:instrText>
        </w:r>
        <w:r w:rsidR="003C151B">
          <w:rPr>
            <w:noProof/>
            <w:webHidden/>
          </w:rPr>
        </w:r>
        <w:r w:rsidR="003C151B">
          <w:rPr>
            <w:noProof/>
            <w:webHidden/>
          </w:rPr>
          <w:fldChar w:fldCharType="separate"/>
        </w:r>
        <w:r w:rsidR="003C151B">
          <w:rPr>
            <w:noProof/>
            <w:webHidden/>
          </w:rPr>
          <w:t>212</w:t>
        </w:r>
        <w:r w:rsidR="003C151B">
          <w:rPr>
            <w:noProof/>
            <w:webHidden/>
          </w:rPr>
          <w:fldChar w:fldCharType="end"/>
        </w:r>
      </w:hyperlink>
    </w:p>
    <w:p w14:paraId="0660713C" w14:textId="4287BCAD"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339" w:history="1">
        <w:r w:rsidR="003C151B" w:rsidRPr="00991BE8">
          <w:rPr>
            <w:rStyle w:val="Hyperlink"/>
            <w:noProof/>
          </w:rPr>
          <w:t>5.14.6</w:t>
        </w:r>
        <w:r w:rsidR="003C151B">
          <w:rPr>
            <w:rFonts w:asciiTheme="minorHAnsi" w:eastAsiaTheme="minorEastAsia" w:hAnsiTheme="minorHAnsi" w:cstheme="minorBidi"/>
            <w:iCs w:val="0"/>
            <w:noProof/>
            <w:color w:val="auto"/>
            <w:sz w:val="22"/>
            <w:szCs w:val="22"/>
          </w:rPr>
          <w:tab/>
        </w:r>
        <w:r w:rsidR="003C151B" w:rsidRPr="00991BE8">
          <w:rPr>
            <w:rStyle w:val="Hyperlink"/>
            <w:noProof/>
          </w:rPr>
          <w:t>Dose Discontinuation Tab</w:t>
        </w:r>
        <w:r w:rsidR="003C151B">
          <w:rPr>
            <w:noProof/>
            <w:webHidden/>
          </w:rPr>
          <w:tab/>
        </w:r>
        <w:r w:rsidR="003C151B">
          <w:rPr>
            <w:noProof/>
            <w:webHidden/>
          </w:rPr>
          <w:fldChar w:fldCharType="begin"/>
        </w:r>
        <w:r w:rsidR="003C151B">
          <w:rPr>
            <w:noProof/>
            <w:webHidden/>
          </w:rPr>
          <w:instrText xml:space="preserve"> PAGEREF _Toc33115339 \h </w:instrText>
        </w:r>
        <w:r w:rsidR="003C151B">
          <w:rPr>
            <w:noProof/>
            <w:webHidden/>
          </w:rPr>
        </w:r>
        <w:r w:rsidR="003C151B">
          <w:rPr>
            <w:noProof/>
            <w:webHidden/>
          </w:rPr>
          <w:fldChar w:fldCharType="separate"/>
        </w:r>
        <w:r w:rsidR="003C151B">
          <w:rPr>
            <w:noProof/>
            <w:webHidden/>
          </w:rPr>
          <w:t>213</w:t>
        </w:r>
        <w:r w:rsidR="003C151B">
          <w:rPr>
            <w:noProof/>
            <w:webHidden/>
          </w:rPr>
          <w:fldChar w:fldCharType="end"/>
        </w:r>
      </w:hyperlink>
    </w:p>
    <w:p w14:paraId="3CE4C910" w14:textId="4FCCC59F"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340" w:history="1">
        <w:r w:rsidR="003C151B" w:rsidRPr="00991BE8">
          <w:rPr>
            <w:rStyle w:val="Hyperlink"/>
            <w:noProof/>
          </w:rPr>
          <w:t>5.14.7</w:t>
        </w:r>
        <w:r w:rsidR="003C151B">
          <w:rPr>
            <w:rFonts w:asciiTheme="minorHAnsi" w:eastAsiaTheme="minorEastAsia" w:hAnsiTheme="minorHAnsi" w:cstheme="minorBidi"/>
            <w:iCs w:val="0"/>
            <w:noProof/>
            <w:color w:val="auto"/>
            <w:sz w:val="22"/>
            <w:szCs w:val="22"/>
          </w:rPr>
          <w:tab/>
        </w:r>
        <w:r w:rsidR="003C151B" w:rsidRPr="00991BE8">
          <w:rPr>
            <w:rStyle w:val="Hyperlink"/>
            <w:noProof/>
          </w:rPr>
          <w:t>Respiratory Exacerbations Tab</w:t>
        </w:r>
        <w:r w:rsidR="003C151B">
          <w:rPr>
            <w:noProof/>
            <w:webHidden/>
          </w:rPr>
          <w:tab/>
        </w:r>
        <w:r w:rsidR="003C151B">
          <w:rPr>
            <w:noProof/>
            <w:webHidden/>
          </w:rPr>
          <w:fldChar w:fldCharType="begin"/>
        </w:r>
        <w:r w:rsidR="003C151B">
          <w:rPr>
            <w:noProof/>
            <w:webHidden/>
          </w:rPr>
          <w:instrText xml:space="preserve"> PAGEREF _Toc33115340 \h </w:instrText>
        </w:r>
        <w:r w:rsidR="003C151B">
          <w:rPr>
            <w:noProof/>
            <w:webHidden/>
          </w:rPr>
        </w:r>
        <w:r w:rsidR="003C151B">
          <w:rPr>
            <w:noProof/>
            <w:webHidden/>
          </w:rPr>
          <w:fldChar w:fldCharType="separate"/>
        </w:r>
        <w:r w:rsidR="003C151B">
          <w:rPr>
            <w:noProof/>
            <w:webHidden/>
          </w:rPr>
          <w:t>214</w:t>
        </w:r>
        <w:r w:rsidR="003C151B">
          <w:rPr>
            <w:noProof/>
            <w:webHidden/>
          </w:rPr>
          <w:fldChar w:fldCharType="end"/>
        </w:r>
      </w:hyperlink>
    </w:p>
    <w:p w14:paraId="3002427B" w14:textId="62182457"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341" w:history="1">
        <w:r w:rsidR="003C151B" w:rsidRPr="00991BE8">
          <w:rPr>
            <w:rStyle w:val="Hyperlink"/>
            <w:noProof/>
          </w:rPr>
          <w:t>5.14.8</w:t>
        </w:r>
        <w:r w:rsidR="003C151B">
          <w:rPr>
            <w:rFonts w:asciiTheme="minorHAnsi" w:eastAsiaTheme="minorEastAsia" w:hAnsiTheme="minorHAnsi" w:cstheme="minorBidi"/>
            <w:iCs w:val="0"/>
            <w:noProof/>
            <w:color w:val="auto"/>
            <w:sz w:val="22"/>
            <w:szCs w:val="22"/>
          </w:rPr>
          <w:tab/>
        </w:r>
        <w:r w:rsidR="003C151B" w:rsidRPr="00991BE8">
          <w:rPr>
            <w:rStyle w:val="Hyperlink"/>
            <w:noProof/>
          </w:rPr>
          <w:t>Lung Function Tab</w:t>
        </w:r>
        <w:r w:rsidR="003C151B">
          <w:rPr>
            <w:noProof/>
            <w:webHidden/>
          </w:rPr>
          <w:tab/>
        </w:r>
        <w:r w:rsidR="003C151B">
          <w:rPr>
            <w:noProof/>
            <w:webHidden/>
          </w:rPr>
          <w:fldChar w:fldCharType="begin"/>
        </w:r>
        <w:r w:rsidR="003C151B">
          <w:rPr>
            <w:noProof/>
            <w:webHidden/>
          </w:rPr>
          <w:instrText xml:space="preserve"> PAGEREF _Toc33115341 \h </w:instrText>
        </w:r>
        <w:r w:rsidR="003C151B">
          <w:rPr>
            <w:noProof/>
            <w:webHidden/>
          </w:rPr>
        </w:r>
        <w:r w:rsidR="003C151B">
          <w:rPr>
            <w:noProof/>
            <w:webHidden/>
          </w:rPr>
          <w:fldChar w:fldCharType="separate"/>
        </w:r>
        <w:r w:rsidR="003C151B">
          <w:rPr>
            <w:noProof/>
            <w:webHidden/>
          </w:rPr>
          <w:t>216</w:t>
        </w:r>
        <w:r w:rsidR="003C151B">
          <w:rPr>
            <w:noProof/>
            <w:webHidden/>
          </w:rPr>
          <w:fldChar w:fldCharType="end"/>
        </w:r>
      </w:hyperlink>
    </w:p>
    <w:p w14:paraId="61BD3017" w14:textId="53CFB2E0"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342" w:history="1">
        <w:r w:rsidR="003C151B" w:rsidRPr="00991BE8">
          <w:rPr>
            <w:rStyle w:val="Hyperlink"/>
            <w:noProof/>
          </w:rPr>
          <w:t>5.14.9</w:t>
        </w:r>
        <w:r w:rsidR="003C151B">
          <w:rPr>
            <w:rFonts w:asciiTheme="minorHAnsi" w:eastAsiaTheme="minorEastAsia" w:hAnsiTheme="minorHAnsi" w:cstheme="minorBidi"/>
            <w:iCs w:val="0"/>
            <w:noProof/>
            <w:color w:val="auto"/>
            <w:sz w:val="22"/>
            <w:szCs w:val="22"/>
          </w:rPr>
          <w:tab/>
        </w:r>
        <w:r w:rsidR="003C151B" w:rsidRPr="00991BE8">
          <w:rPr>
            <w:rStyle w:val="Hyperlink"/>
            <w:noProof/>
          </w:rPr>
          <w:t>Adverse Events Tab</w:t>
        </w:r>
        <w:r w:rsidR="003C151B">
          <w:rPr>
            <w:noProof/>
            <w:webHidden/>
          </w:rPr>
          <w:tab/>
        </w:r>
        <w:r w:rsidR="003C151B">
          <w:rPr>
            <w:noProof/>
            <w:webHidden/>
          </w:rPr>
          <w:fldChar w:fldCharType="begin"/>
        </w:r>
        <w:r w:rsidR="003C151B">
          <w:rPr>
            <w:noProof/>
            <w:webHidden/>
          </w:rPr>
          <w:instrText xml:space="preserve"> PAGEREF _Toc33115342 \h </w:instrText>
        </w:r>
        <w:r w:rsidR="003C151B">
          <w:rPr>
            <w:noProof/>
            <w:webHidden/>
          </w:rPr>
        </w:r>
        <w:r w:rsidR="003C151B">
          <w:rPr>
            <w:noProof/>
            <w:webHidden/>
          </w:rPr>
          <w:fldChar w:fldCharType="separate"/>
        </w:r>
        <w:r w:rsidR="003C151B">
          <w:rPr>
            <w:noProof/>
            <w:webHidden/>
          </w:rPr>
          <w:t>219</w:t>
        </w:r>
        <w:r w:rsidR="003C151B">
          <w:rPr>
            <w:noProof/>
            <w:webHidden/>
          </w:rPr>
          <w:fldChar w:fldCharType="end"/>
        </w:r>
      </w:hyperlink>
    </w:p>
    <w:p w14:paraId="31EAC02B" w14:textId="0867917D" w:rsidR="003C151B" w:rsidRDefault="002A45EB">
      <w:pPr>
        <w:pStyle w:val="TOC3"/>
        <w:tabs>
          <w:tab w:val="left" w:pos="1400"/>
          <w:tab w:val="right" w:leader="dot" w:pos="9347"/>
        </w:tabs>
        <w:rPr>
          <w:rFonts w:asciiTheme="minorHAnsi" w:eastAsiaTheme="minorEastAsia" w:hAnsiTheme="minorHAnsi" w:cstheme="minorBidi"/>
          <w:iCs w:val="0"/>
          <w:noProof/>
          <w:color w:val="auto"/>
          <w:sz w:val="22"/>
          <w:szCs w:val="22"/>
        </w:rPr>
      </w:pPr>
      <w:hyperlink w:anchor="_Toc33115343" w:history="1">
        <w:r w:rsidR="003C151B" w:rsidRPr="00991BE8">
          <w:rPr>
            <w:rStyle w:val="Hyperlink"/>
            <w:noProof/>
          </w:rPr>
          <w:t>5.14.10</w:t>
        </w:r>
        <w:r w:rsidR="003C151B">
          <w:rPr>
            <w:rFonts w:asciiTheme="minorHAnsi" w:eastAsiaTheme="minorEastAsia" w:hAnsiTheme="minorHAnsi" w:cstheme="minorBidi"/>
            <w:iCs w:val="0"/>
            <w:noProof/>
            <w:color w:val="auto"/>
            <w:sz w:val="22"/>
            <w:szCs w:val="22"/>
          </w:rPr>
          <w:tab/>
        </w:r>
        <w:r w:rsidR="003C151B" w:rsidRPr="00991BE8">
          <w:rPr>
            <w:rStyle w:val="Hyperlink"/>
            <w:noProof/>
          </w:rPr>
          <w:t>Serious Adverse Events Tab</w:t>
        </w:r>
        <w:r w:rsidR="003C151B">
          <w:rPr>
            <w:noProof/>
            <w:webHidden/>
          </w:rPr>
          <w:tab/>
        </w:r>
        <w:r w:rsidR="003C151B">
          <w:rPr>
            <w:noProof/>
            <w:webHidden/>
          </w:rPr>
          <w:fldChar w:fldCharType="begin"/>
        </w:r>
        <w:r w:rsidR="003C151B">
          <w:rPr>
            <w:noProof/>
            <w:webHidden/>
          </w:rPr>
          <w:instrText xml:space="preserve"> PAGEREF _Toc33115343 \h </w:instrText>
        </w:r>
        <w:r w:rsidR="003C151B">
          <w:rPr>
            <w:noProof/>
            <w:webHidden/>
          </w:rPr>
        </w:r>
        <w:r w:rsidR="003C151B">
          <w:rPr>
            <w:noProof/>
            <w:webHidden/>
          </w:rPr>
          <w:fldChar w:fldCharType="separate"/>
        </w:r>
        <w:r w:rsidR="003C151B">
          <w:rPr>
            <w:noProof/>
            <w:webHidden/>
          </w:rPr>
          <w:t>220</w:t>
        </w:r>
        <w:r w:rsidR="003C151B">
          <w:rPr>
            <w:noProof/>
            <w:webHidden/>
          </w:rPr>
          <w:fldChar w:fldCharType="end"/>
        </w:r>
      </w:hyperlink>
    </w:p>
    <w:p w14:paraId="15DAF4FC" w14:textId="19DF22FA" w:rsidR="003C151B" w:rsidRDefault="002A45EB">
      <w:pPr>
        <w:pStyle w:val="TOC3"/>
        <w:tabs>
          <w:tab w:val="left" w:pos="1400"/>
          <w:tab w:val="right" w:leader="dot" w:pos="9347"/>
        </w:tabs>
        <w:rPr>
          <w:rFonts w:asciiTheme="minorHAnsi" w:eastAsiaTheme="minorEastAsia" w:hAnsiTheme="minorHAnsi" w:cstheme="minorBidi"/>
          <w:iCs w:val="0"/>
          <w:noProof/>
          <w:color w:val="auto"/>
          <w:sz w:val="22"/>
          <w:szCs w:val="22"/>
        </w:rPr>
      </w:pPr>
      <w:hyperlink w:anchor="_Toc33115344" w:history="1">
        <w:r w:rsidR="003C151B" w:rsidRPr="00991BE8">
          <w:rPr>
            <w:rStyle w:val="Hyperlink"/>
            <w:noProof/>
          </w:rPr>
          <w:t>5.14.11</w:t>
        </w:r>
        <w:r w:rsidR="003C151B">
          <w:rPr>
            <w:rFonts w:asciiTheme="minorHAnsi" w:eastAsiaTheme="minorEastAsia" w:hAnsiTheme="minorHAnsi" w:cstheme="minorBidi"/>
            <w:iCs w:val="0"/>
            <w:noProof/>
            <w:color w:val="auto"/>
            <w:sz w:val="22"/>
            <w:szCs w:val="22"/>
          </w:rPr>
          <w:tab/>
        </w:r>
        <w:r w:rsidR="003C151B" w:rsidRPr="00991BE8">
          <w:rPr>
            <w:rStyle w:val="Hyperlink"/>
            <w:noProof/>
          </w:rPr>
          <w:t>Conmeds Tab</w:t>
        </w:r>
        <w:r w:rsidR="003C151B">
          <w:rPr>
            <w:noProof/>
            <w:webHidden/>
          </w:rPr>
          <w:tab/>
        </w:r>
        <w:r w:rsidR="003C151B">
          <w:rPr>
            <w:noProof/>
            <w:webHidden/>
          </w:rPr>
          <w:fldChar w:fldCharType="begin"/>
        </w:r>
        <w:r w:rsidR="003C151B">
          <w:rPr>
            <w:noProof/>
            <w:webHidden/>
          </w:rPr>
          <w:instrText xml:space="preserve"> PAGEREF _Toc33115344 \h </w:instrText>
        </w:r>
        <w:r w:rsidR="003C151B">
          <w:rPr>
            <w:noProof/>
            <w:webHidden/>
          </w:rPr>
        </w:r>
        <w:r w:rsidR="003C151B">
          <w:rPr>
            <w:noProof/>
            <w:webHidden/>
          </w:rPr>
          <w:fldChar w:fldCharType="separate"/>
        </w:r>
        <w:r w:rsidR="003C151B">
          <w:rPr>
            <w:noProof/>
            <w:webHidden/>
          </w:rPr>
          <w:t>221</w:t>
        </w:r>
        <w:r w:rsidR="003C151B">
          <w:rPr>
            <w:noProof/>
            <w:webHidden/>
          </w:rPr>
          <w:fldChar w:fldCharType="end"/>
        </w:r>
      </w:hyperlink>
    </w:p>
    <w:p w14:paraId="0BF52657" w14:textId="074B1E53" w:rsidR="003C151B" w:rsidRDefault="002A45EB">
      <w:pPr>
        <w:pStyle w:val="TOC3"/>
        <w:tabs>
          <w:tab w:val="left" w:pos="1400"/>
          <w:tab w:val="right" w:leader="dot" w:pos="9347"/>
        </w:tabs>
        <w:rPr>
          <w:rFonts w:asciiTheme="minorHAnsi" w:eastAsiaTheme="minorEastAsia" w:hAnsiTheme="minorHAnsi" w:cstheme="minorBidi"/>
          <w:iCs w:val="0"/>
          <w:noProof/>
          <w:color w:val="auto"/>
          <w:sz w:val="22"/>
          <w:szCs w:val="22"/>
        </w:rPr>
      </w:pPr>
      <w:hyperlink w:anchor="_Toc33115345" w:history="1">
        <w:r w:rsidR="003C151B" w:rsidRPr="00991BE8">
          <w:rPr>
            <w:rStyle w:val="Hyperlink"/>
            <w:noProof/>
          </w:rPr>
          <w:t>5.14.12</w:t>
        </w:r>
        <w:r w:rsidR="003C151B">
          <w:rPr>
            <w:rFonts w:asciiTheme="minorHAnsi" w:eastAsiaTheme="minorEastAsia" w:hAnsiTheme="minorHAnsi" w:cstheme="minorBidi"/>
            <w:iCs w:val="0"/>
            <w:noProof/>
            <w:color w:val="auto"/>
            <w:sz w:val="22"/>
            <w:szCs w:val="22"/>
          </w:rPr>
          <w:tab/>
        </w:r>
        <w:r w:rsidR="003C151B" w:rsidRPr="00991BE8">
          <w:rPr>
            <w:rStyle w:val="Hyperlink"/>
            <w:noProof/>
          </w:rPr>
          <w:t>Labs Tab</w:t>
        </w:r>
        <w:r w:rsidR="003C151B">
          <w:rPr>
            <w:noProof/>
            <w:webHidden/>
          </w:rPr>
          <w:tab/>
        </w:r>
        <w:r w:rsidR="003C151B">
          <w:rPr>
            <w:noProof/>
            <w:webHidden/>
          </w:rPr>
          <w:fldChar w:fldCharType="begin"/>
        </w:r>
        <w:r w:rsidR="003C151B">
          <w:rPr>
            <w:noProof/>
            <w:webHidden/>
          </w:rPr>
          <w:instrText xml:space="preserve"> PAGEREF _Toc33115345 \h </w:instrText>
        </w:r>
        <w:r w:rsidR="003C151B">
          <w:rPr>
            <w:noProof/>
            <w:webHidden/>
          </w:rPr>
        </w:r>
        <w:r w:rsidR="003C151B">
          <w:rPr>
            <w:noProof/>
            <w:webHidden/>
          </w:rPr>
          <w:fldChar w:fldCharType="separate"/>
        </w:r>
        <w:r w:rsidR="003C151B">
          <w:rPr>
            <w:noProof/>
            <w:webHidden/>
          </w:rPr>
          <w:t>222</w:t>
        </w:r>
        <w:r w:rsidR="003C151B">
          <w:rPr>
            <w:noProof/>
            <w:webHidden/>
          </w:rPr>
          <w:fldChar w:fldCharType="end"/>
        </w:r>
      </w:hyperlink>
    </w:p>
    <w:p w14:paraId="56CC9352" w14:textId="4AAB5BD4" w:rsidR="003C151B" w:rsidRDefault="002A45EB">
      <w:pPr>
        <w:pStyle w:val="TOC3"/>
        <w:tabs>
          <w:tab w:val="left" w:pos="1400"/>
          <w:tab w:val="right" w:leader="dot" w:pos="9347"/>
        </w:tabs>
        <w:rPr>
          <w:rFonts w:asciiTheme="minorHAnsi" w:eastAsiaTheme="minorEastAsia" w:hAnsiTheme="minorHAnsi" w:cstheme="minorBidi"/>
          <w:iCs w:val="0"/>
          <w:noProof/>
          <w:color w:val="auto"/>
          <w:sz w:val="22"/>
          <w:szCs w:val="22"/>
        </w:rPr>
      </w:pPr>
      <w:hyperlink w:anchor="_Toc33115346" w:history="1">
        <w:r w:rsidR="003C151B" w:rsidRPr="00991BE8">
          <w:rPr>
            <w:rStyle w:val="Hyperlink"/>
            <w:noProof/>
          </w:rPr>
          <w:t>5.14.13</w:t>
        </w:r>
        <w:r w:rsidR="003C151B">
          <w:rPr>
            <w:rFonts w:asciiTheme="minorHAnsi" w:eastAsiaTheme="minorEastAsia" w:hAnsiTheme="minorHAnsi" w:cstheme="minorBidi"/>
            <w:iCs w:val="0"/>
            <w:noProof/>
            <w:color w:val="auto"/>
            <w:sz w:val="22"/>
            <w:szCs w:val="22"/>
          </w:rPr>
          <w:tab/>
        </w:r>
        <w:r w:rsidR="003C151B" w:rsidRPr="00991BE8">
          <w:rPr>
            <w:rStyle w:val="Hyperlink"/>
            <w:noProof/>
          </w:rPr>
          <w:t>Vitals Tab</w:t>
        </w:r>
        <w:r w:rsidR="003C151B">
          <w:rPr>
            <w:noProof/>
            <w:webHidden/>
          </w:rPr>
          <w:tab/>
        </w:r>
        <w:r w:rsidR="003C151B">
          <w:rPr>
            <w:noProof/>
            <w:webHidden/>
          </w:rPr>
          <w:fldChar w:fldCharType="begin"/>
        </w:r>
        <w:r w:rsidR="003C151B">
          <w:rPr>
            <w:noProof/>
            <w:webHidden/>
          </w:rPr>
          <w:instrText xml:space="preserve"> PAGEREF _Toc33115346 \h </w:instrText>
        </w:r>
        <w:r w:rsidR="003C151B">
          <w:rPr>
            <w:noProof/>
            <w:webHidden/>
          </w:rPr>
        </w:r>
        <w:r w:rsidR="003C151B">
          <w:rPr>
            <w:noProof/>
            <w:webHidden/>
          </w:rPr>
          <w:fldChar w:fldCharType="separate"/>
        </w:r>
        <w:r w:rsidR="003C151B">
          <w:rPr>
            <w:noProof/>
            <w:webHidden/>
          </w:rPr>
          <w:t>225</w:t>
        </w:r>
        <w:r w:rsidR="003C151B">
          <w:rPr>
            <w:noProof/>
            <w:webHidden/>
          </w:rPr>
          <w:fldChar w:fldCharType="end"/>
        </w:r>
      </w:hyperlink>
    </w:p>
    <w:p w14:paraId="013CA814" w14:textId="78B77469" w:rsidR="003C151B" w:rsidRDefault="002A45EB">
      <w:pPr>
        <w:pStyle w:val="TOC3"/>
        <w:tabs>
          <w:tab w:val="left" w:pos="1400"/>
          <w:tab w:val="right" w:leader="dot" w:pos="9347"/>
        </w:tabs>
        <w:rPr>
          <w:rFonts w:asciiTheme="minorHAnsi" w:eastAsiaTheme="minorEastAsia" w:hAnsiTheme="minorHAnsi" w:cstheme="minorBidi"/>
          <w:iCs w:val="0"/>
          <w:noProof/>
          <w:color w:val="auto"/>
          <w:sz w:val="22"/>
          <w:szCs w:val="22"/>
        </w:rPr>
      </w:pPr>
      <w:hyperlink w:anchor="_Toc33115347" w:history="1">
        <w:r w:rsidR="003C151B" w:rsidRPr="00991BE8">
          <w:rPr>
            <w:rStyle w:val="Hyperlink"/>
            <w:noProof/>
          </w:rPr>
          <w:t>5.14.14</w:t>
        </w:r>
        <w:r w:rsidR="003C151B">
          <w:rPr>
            <w:rFonts w:asciiTheme="minorHAnsi" w:eastAsiaTheme="minorEastAsia" w:hAnsiTheme="minorHAnsi" w:cstheme="minorBidi"/>
            <w:iCs w:val="0"/>
            <w:noProof/>
            <w:color w:val="auto"/>
            <w:sz w:val="22"/>
            <w:szCs w:val="22"/>
          </w:rPr>
          <w:tab/>
        </w:r>
        <w:r w:rsidR="003C151B" w:rsidRPr="00991BE8">
          <w:rPr>
            <w:rStyle w:val="Hyperlink"/>
            <w:noProof/>
          </w:rPr>
          <w:t>Cardiac Tab</w:t>
        </w:r>
        <w:r w:rsidR="003C151B">
          <w:rPr>
            <w:noProof/>
            <w:webHidden/>
          </w:rPr>
          <w:tab/>
        </w:r>
        <w:r w:rsidR="003C151B">
          <w:rPr>
            <w:noProof/>
            <w:webHidden/>
          </w:rPr>
          <w:fldChar w:fldCharType="begin"/>
        </w:r>
        <w:r w:rsidR="003C151B">
          <w:rPr>
            <w:noProof/>
            <w:webHidden/>
          </w:rPr>
          <w:instrText xml:space="preserve"> PAGEREF _Toc33115347 \h </w:instrText>
        </w:r>
        <w:r w:rsidR="003C151B">
          <w:rPr>
            <w:noProof/>
            <w:webHidden/>
          </w:rPr>
        </w:r>
        <w:r w:rsidR="003C151B">
          <w:rPr>
            <w:noProof/>
            <w:webHidden/>
          </w:rPr>
          <w:fldChar w:fldCharType="separate"/>
        </w:r>
        <w:r w:rsidR="003C151B">
          <w:rPr>
            <w:noProof/>
            <w:webHidden/>
          </w:rPr>
          <w:t>228</w:t>
        </w:r>
        <w:r w:rsidR="003C151B">
          <w:rPr>
            <w:noProof/>
            <w:webHidden/>
          </w:rPr>
          <w:fldChar w:fldCharType="end"/>
        </w:r>
      </w:hyperlink>
    </w:p>
    <w:p w14:paraId="0F08C157" w14:textId="59F5A1DD" w:rsidR="003C151B" w:rsidRDefault="002A45EB">
      <w:pPr>
        <w:pStyle w:val="TOC3"/>
        <w:tabs>
          <w:tab w:val="left" w:pos="1400"/>
          <w:tab w:val="right" w:leader="dot" w:pos="9347"/>
        </w:tabs>
        <w:rPr>
          <w:rFonts w:asciiTheme="minorHAnsi" w:eastAsiaTheme="minorEastAsia" w:hAnsiTheme="minorHAnsi" w:cstheme="minorBidi"/>
          <w:iCs w:val="0"/>
          <w:noProof/>
          <w:color w:val="auto"/>
          <w:sz w:val="22"/>
          <w:szCs w:val="22"/>
        </w:rPr>
      </w:pPr>
      <w:hyperlink w:anchor="_Toc33115348" w:history="1">
        <w:r w:rsidR="003C151B" w:rsidRPr="00991BE8">
          <w:rPr>
            <w:rStyle w:val="Hyperlink"/>
            <w:noProof/>
          </w:rPr>
          <w:t>5.14.15</w:t>
        </w:r>
        <w:r w:rsidR="003C151B">
          <w:rPr>
            <w:rFonts w:asciiTheme="minorHAnsi" w:eastAsiaTheme="minorEastAsia" w:hAnsiTheme="minorHAnsi" w:cstheme="minorBidi"/>
            <w:iCs w:val="0"/>
            <w:noProof/>
            <w:color w:val="auto"/>
            <w:sz w:val="22"/>
            <w:szCs w:val="22"/>
          </w:rPr>
          <w:tab/>
        </w:r>
        <w:r w:rsidR="003C151B" w:rsidRPr="00991BE8">
          <w:rPr>
            <w:rStyle w:val="Hyperlink"/>
            <w:noProof/>
          </w:rPr>
          <w:t>Liver Tab</w:t>
        </w:r>
        <w:r w:rsidR="003C151B">
          <w:rPr>
            <w:noProof/>
            <w:webHidden/>
          </w:rPr>
          <w:tab/>
        </w:r>
        <w:r w:rsidR="003C151B">
          <w:rPr>
            <w:noProof/>
            <w:webHidden/>
          </w:rPr>
          <w:fldChar w:fldCharType="begin"/>
        </w:r>
        <w:r w:rsidR="003C151B">
          <w:rPr>
            <w:noProof/>
            <w:webHidden/>
          </w:rPr>
          <w:instrText xml:space="preserve"> PAGEREF _Toc33115348 \h </w:instrText>
        </w:r>
        <w:r w:rsidR="003C151B">
          <w:rPr>
            <w:noProof/>
            <w:webHidden/>
          </w:rPr>
        </w:r>
        <w:r w:rsidR="003C151B">
          <w:rPr>
            <w:noProof/>
            <w:webHidden/>
          </w:rPr>
          <w:fldChar w:fldCharType="separate"/>
        </w:r>
        <w:r w:rsidR="003C151B">
          <w:rPr>
            <w:noProof/>
            <w:webHidden/>
          </w:rPr>
          <w:t>231</w:t>
        </w:r>
        <w:r w:rsidR="003C151B">
          <w:rPr>
            <w:noProof/>
            <w:webHidden/>
          </w:rPr>
          <w:fldChar w:fldCharType="end"/>
        </w:r>
      </w:hyperlink>
    </w:p>
    <w:p w14:paraId="5DEDD150" w14:textId="187563E4" w:rsidR="003C151B" w:rsidRDefault="002A45EB">
      <w:pPr>
        <w:pStyle w:val="TOC3"/>
        <w:tabs>
          <w:tab w:val="left" w:pos="1400"/>
          <w:tab w:val="right" w:leader="dot" w:pos="9347"/>
        </w:tabs>
        <w:rPr>
          <w:rFonts w:asciiTheme="minorHAnsi" w:eastAsiaTheme="minorEastAsia" w:hAnsiTheme="minorHAnsi" w:cstheme="minorBidi"/>
          <w:iCs w:val="0"/>
          <w:noProof/>
          <w:color w:val="auto"/>
          <w:sz w:val="22"/>
          <w:szCs w:val="22"/>
        </w:rPr>
      </w:pPr>
      <w:hyperlink w:anchor="_Toc33115349" w:history="1">
        <w:r w:rsidR="003C151B" w:rsidRPr="00991BE8">
          <w:rPr>
            <w:rStyle w:val="Hyperlink"/>
            <w:noProof/>
          </w:rPr>
          <w:t>5.14.16</w:t>
        </w:r>
        <w:r w:rsidR="003C151B">
          <w:rPr>
            <w:rFonts w:asciiTheme="minorHAnsi" w:eastAsiaTheme="minorEastAsia" w:hAnsiTheme="minorHAnsi" w:cstheme="minorBidi"/>
            <w:iCs w:val="0"/>
            <w:noProof/>
            <w:color w:val="auto"/>
            <w:sz w:val="22"/>
            <w:szCs w:val="22"/>
          </w:rPr>
          <w:tab/>
        </w:r>
        <w:r w:rsidR="003C151B" w:rsidRPr="00991BE8">
          <w:rPr>
            <w:rStyle w:val="Hyperlink"/>
            <w:noProof/>
          </w:rPr>
          <w:t>Liver Risk Factors Tab</w:t>
        </w:r>
        <w:r w:rsidR="003C151B">
          <w:rPr>
            <w:noProof/>
            <w:webHidden/>
          </w:rPr>
          <w:tab/>
        </w:r>
        <w:r w:rsidR="003C151B">
          <w:rPr>
            <w:noProof/>
            <w:webHidden/>
          </w:rPr>
          <w:fldChar w:fldCharType="begin"/>
        </w:r>
        <w:r w:rsidR="003C151B">
          <w:rPr>
            <w:noProof/>
            <w:webHidden/>
          </w:rPr>
          <w:instrText xml:space="preserve"> PAGEREF _Toc33115349 \h </w:instrText>
        </w:r>
        <w:r w:rsidR="003C151B">
          <w:rPr>
            <w:noProof/>
            <w:webHidden/>
          </w:rPr>
        </w:r>
        <w:r w:rsidR="003C151B">
          <w:rPr>
            <w:noProof/>
            <w:webHidden/>
          </w:rPr>
          <w:fldChar w:fldCharType="separate"/>
        </w:r>
        <w:r w:rsidR="003C151B">
          <w:rPr>
            <w:noProof/>
            <w:webHidden/>
          </w:rPr>
          <w:t>232</w:t>
        </w:r>
        <w:r w:rsidR="003C151B">
          <w:rPr>
            <w:noProof/>
            <w:webHidden/>
          </w:rPr>
          <w:fldChar w:fldCharType="end"/>
        </w:r>
      </w:hyperlink>
    </w:p>
    <w:p w14:paraId="0783E3F0" w14:textId="0C283699" w:rsidR="003C151B" w:rsidRDefault="002A45EB">
      <w:pPr>
        <w:pStyle w:val="TOC3"/>
        <w:tabs>
          <w:tab w:val="left" w:pos="1400"/>
          <w:tab w:val="right" w:leader="dot" w:pos="9347"/>
        </w:tabs>
        <w:rPr>
          <w:rFonts w:asciiTheme="minorHAnsi" w:eastAsiaTheme="minorEastAsia" w:hAnsiTheme="minorHAnsi" w:cstheme="minorBidi"/>
          <w:iCs w:val="0"/>
          <w:noProof/>
          <w:color w:val="auto"/>
          <w:sz w:val="22"/>
          <w:szCs w:val="22"/>
        </w:rPr>
      </w:pPr>
      <w:hyperlink w:anchor="_Toc33115350" w:history="1">
        <w:r w:rsidR="003C151B" w:rsidRPr="00991BE8">
          <w:rPr>
            <w:rStyle w:val="Hyperlink"/>
            <w:noProof/>
          </w:rPr>
          <w:t>5.14.17</w:t>
        </w:r>
        <w:r w:rsidR="003C151B">
          <w:rPr>
            <w:rFonts w:asciiTheme="minorHAnsi" w:eastAsiaTheme="minorEastAsia" w:hAnsiTheme="minorHAnsi" w:cstheme="minorBidi"/>
            <w:iCs w:val="0"/>
            <w:noProof/>
            <w:color w:val="auto"/>
            <w:sz w:val="22"/>
            <w:szCs w:val="22"/>
          </w:rPr>
          <w:tab/>
        </w:r>
        <w:r w:rsidR="003C151B" w:rsidRPr="00991BE8">
          <w:rPr>
            <w:rStyle w:val="Hyperlink"/>
            <w:noProof/>
          </w:rPr>
          <w:t>Liver Diagnostic Investigation Tab</w:t>
        </w:r>
        <w:r w:rsidR="003C151B">
          <w:rPr>
            <w:noProof/>
            <w:webHidden/>
          </w:rPr>
          <w:tab/>
        </w:r>
        <w:r w:rsidR="003C151B">
          <w:rPr>
            <w:noProof/>
            <w:webHidden/>
          </w:rPr>
          <w:fldChar w:fldCharType="begin"/>
        </w:r>
        <w:r w:rsidR="003C151B">
          <w:rPr>
            <w:noProof/>
            <w:webHidden/>
          </w:rPr>
          <w:instrText xml:space="preserve"> PAGEREF _Toc33115350 \h </w:instrText>
        </w:r>
        <w:r w:rsidR="003C151B">
          <w:rPr>
            <w:noProof/>
            <w:webHidden/>
          </w:rPr>
        </w:r>
        <w:r w:rsidR="003C151B">
          <w:rPr>
            <w:noProof/>
            <w:webHidden/>
          </w:rPr>
          <w:fldChar w:fldCharType="separate"/>
        </w:r>
        <w:r w:rsidR="003C151B">
          <w:rPr>
            <w:noProof/>
            <w:webHidden/>
          </w:rPr>
          <w:t>233</w:t>
        </w:r>
        <w:r w:rsidR="003C151B">
          <w:rPr>
            <w:noProof/>
            <w:webHidden/>
          </w:rPr>
          <w:fldChar w:fldCharType="end"/>
        </w:r>
      </w:hyperlink>
    </w:p>
    <w:p w14:paraId="69CC1F57" w14:textId="44A0560C" w:rsidR="003C151B" w:rsidRDefault="002A45EB">
      <w:pPr>
        <w:pStyle w:val="TOC3"/>
        <w:tabs>
          <w:tab w:val="left" w:pos="1400"/>
          <w:tab w:val="right" w:leader="dot" w:pos="9347"/>
        </w:tabs>
        <w:rPr>
          <w:rFonts w:asciiTheme="minorHAnsi" w:eastAsiaTheme="minorEastAsia" w:hAnsiTheme="minorHAnsi" w:cstheme="minorBidi"/>
          <w:iCs w:val="0"/>
          <w:noProof/>
          <w:color w:val="auto"/>
          <w:sz w:val="22"/>
          <w:szCs w:val="22"/>
        </w:rPr>
      </w:pPr>
      <w:hyperlink w:anchor="_Toc33115351" w:history="1">
        <w:r w:rsidR="003C151B" w:rsidRPr="00991BE8">
          <w:rPr>
            <w:rStyle w:val="Hyperlink"/>
            <w:noProof/>
          </w:rPr>
          <w:t>5.14.18</w:t>
        </w:r>
        <w:r w:rsidR="003C151B">
          <w:rPr>
            <w:rFonts w:asciiTheme="minorHAnsi" w:eastAsiaTheme="minorEastAsia" w:hAnsiTheme="minorHAnsi" w:cstheme="minorBidi"/>
            <w:iCs w:val="0"/>
            <w:noProof/>
            <w:color w:val="auto"/>
            <w:sz w:val="22"/>
            <w:szCs w:val="22"/>
          </w:rPr>
          <w:tab/>
        </w:r>
        <w:r w:rsidR="003C151B" w:rsidRPr="00991BE8">
          <w:rPr>
            <w:rStyle w:val="Hyperlink"/>
            <w:noProof/>
          </w:rPr>
          <w:t>Renal Tab</w:t>
        </w:r>
        <w:r w:rsidR="003C151B">
          <w:rPr>
            <w:noProof/>
            <w:webHidden/>
          </w:rPr>
          <w:tab/>
        </w:r>
        <w:r w:rsidR="003C151B">
          <w:rPr>
            <w:noProof/>
            <w:webHidden/>
          </w:rPr>
          <w:fldChar w:fldCharType="begin"/>
        </w:r>
        <w:r w:rsidR="003C151B">
          <w:rPr>
            <w:noProof/>
            <w:webHidden/>
          </w:rPr>
          <w:instrText xml:space="preserve"> PAGEREF _Toc33115351 \h </w:instrText>
        </w:r>
        <w:r w:rsidR="003C151B">
          <w:rPr>
            <w:noProof/>
            <w:webHidden/>
          </w:rPr>
        </w:r>
        <w:r w:rsidR="003C151B">
          <w:rPr>
            <w:noProof/>
            <w:webHidden/>
          </w:rPr>
          <w:fldChar w:fldCharType="separate"/>
        </w:r>
        <w:r w:rsidR="003C151B">
          <w:rPr>
            <w:noProof/>
            <w:webHidden/>
          </w:rPr>
          <w:t>234</w:t>
        </w:r>
        <w:r w:rsidR="003C151B">
          <w:rPr>
            <w:noProof/>
            <w:webHidden/>
          </w:rPr>
          <w:fldChar w:fldCharType="end"/>
        </w:r>
      </w:hyperlink>
    </w:p>
    <w:p w14:paraId="56DB2C70" w14:textId="3D0AE143" w:rsidR="003C151B" w:rsidRDefault="002A45EB">
      <w:pPr>
        <w:pStyle w:val="TOC3"/>
        <w:tabs>
          <w:tab w:val="left" w:pos="1400"/>
          <w:tab w:val="right" w:leader="dot" w:pos="9347"/>
        </w:tabs>
        <w:rPr>
          <w:rFonts w:asciiTheme="minorHAnsi" w:eastAsiaTheme="minorEastAsia" w:hAnsiTheme="minorHAnsi" w:cstheme="minorBidi"/>
          <w:iCs w:val="0"/>
          <w:noProof/>
          <w:color w:val="auto"/>
          <w:sz w:val="22"/>
          <w:szCs w:val="22"/>
        </w:rPr>
      </w:pPr>
      <w:hyperlink w:anchor="_Toc33115352" w:history="1">
        <w:r w:rsidR="003C151B" w:rsidRPr="00991BE8">
          <w:rPr>
            <w:rStyle w:val="Hyperlink"/>
            <w:noProof/>
          </w:rPr>
          <w:t>5.14.19</w:t>
        </w:r>
        <w:r w:rsidR="003C151B">
          <w:rPr>
            <w:rFonts w:asciiTheme="minorHAnsi" w:eastAsiaTheme="minorEastAsia" w:hAnsiTheme="minorHAnsi" w:cstheme="minorBidi"/>
            <w:iCs w:val="0"/>
            <w:noProof/>
            <w:color w:val="auto"/>
            <w:sz w:val="22"/>
            <w:szCs w:val="22"/>
          </w:rPr>
          <w:tab/>
        </w:r>
        <w:r w:rsidR="003C151B" w:rsidRPr="00991BE8">
          <w:rPr>
            <w:rStyle w:val="Hyperlink"/>
            <w:noProof/>
          </w:rPr>
          <w:t>Death Tab</w:t>
        </w:r>
        <w:r w:rsidR="003C151B">
          <w:rPr>
            <w:noProof/>
            <w:webHidden/>
          </w:rPr>
          <w:tab/>
        </w:r>
        <w:r w:rsidR="003C151B">
          <w:rPr>
            <w:noProof/>
            <w:webHidden/>
          </w:rPr>
          <w:fldChar w:fldCharType="begin"/>
        </w:r>
        <w:r w:rsidR="003C151B">
          <w:rPr>
            <w:noProof/>
            <w:webHidden/>
          </w:rPr>
          <w:instrText xml:space="preserve"> PAGEREF _Toc33115352 \h </w:instrText>
        </w:r>
        <w:r w:rsidR="003C151B">
          <w:rPr>
            <w:noProof/>
            <w:webHidden/>
          </w:rPr>
        </w:r>
        <w:r w:rsidR="003C151B">
          <w:rPr>
            <w:noProof/>
            <w:webHidden/>
          </w:rPr>
          <w:fldChar w:fldCharType="separate"/>
        </w:r>
        <w:r w:rsidR="003C151B">
          <w:rPr>
            <w:noProof/>
            <w:webHidden/>
          </w:rPr>
          <w:t>237</w:t>
        </w:r>
        <w:r w:rsidR="003C151B">
          <w:rPr>
            <w:noProof/>
            <w:webHidden/>
          </w:rPr>
          <w:fldChar w:fldCharType="end"/>
        </w:r>
      </w:hyperlink>
    </w:p>
    <w:p w14:paraId="3144AABE" w14:textId="65B58826" w:rsidR="003C151B" w:rsidRDefault="002A45EB">
      <w:pPr>
        <w:pStyle w:val="TOC3"/>
        <w:tabs>
          <w:tab w:val="left" w:pos="1400"/>
          <w:tab w:val="right" w:leader="dot" w:pos="9347"/>
        </w:tabs>
        <w:rPr>
          <w:rFonts w:asciiTheme="minorHAnsi" w:eastAsiaTheme="minorEastAsia" w:hAnsiTheme="minorHAnsi" w:cstheme="minorBidi"/>
          <w:iCs w:val="0"/>
          <w:noProof/>
          <w:color w:val="auto"/>
          <w:sz w:val="22"/>
          <w:szCs w:val="22"/>
        </w:rPr>
      </w:pPr>
      <w:hyperlink w:anchor="_Toc33115353" w:history="1">
        <w:r w:rsidR="003C151B" w:rsidRPr="00991BE8">
          <w:rPr>
            <w:rStyle w:val="Hyperlink"/>
            <w:noProof/>
          </w:rPr>
          <w:t>5.14.20</w:t>
        </w:r>
        <w:r w:rsidR="003C151B">
          <w:rPr>
            <w:rFonts w:asciiTheme="minorHAnsi" w:eastAsiaTheme="minorEastAsia" w:hAnsiTheme="minorHAnsi" w:cstheme="minorBidi"/>
            <w:iCs w:val="0"/>
            <w:noProof/>
            <w:color w:val="auto"/>
            <w:sz w:val="22"/>
            <w:szCs w:val="22"/>
          </w:rPr>
          <w:tab/>
        </w:r>
        <w:r w:rsidR="003C151B" w:rsidRPr="00991BE8">
          <w:rPr>
            <w:rStyle w:val="Hyperlink"/>
            <w:noProof/>
          </w:rPr>
          <w:t>Medical History Tab</w:t>
        </w:r>
        <w:r w:rsidR="003C151B">
          <w:rPr>
            <w:noProof/>
            <w:webHidden/>
          </w:rPr>
          <w:tab/>
        </w:r>
        <w:r w:rsidR="003C151B">
          <w:rPr>
            <w:noProof/>
            <w:webHidden/>
          </w:rPr>
          <w:fldChar w:fldCharType="begin"/>
        </w:r>
        <w:r w:rsidR="003C151B">
          <w:rPr>
            <w:noProof/>
            <w:webHidden/>
          </w:rPr>
          <w:instrText xml:space="preserve"> PAGEREF _Toc33115353 \h </w:instrText>
        </w:r>
        <w:r w:rsidR="003C151B">
          <w:rPr>
            <w:noProof/>
            <w:webHidden/>
          </w:rPr>
        </w:r>
        <w:r w:rsidR="003C151B">
          <w:rPr>
            <w:noProof/>
            <w:webHidden/>
          </w:rPr>
          <w:fldChar w:fldCharType="separate"/>
        </w:r>
        <w:r w:rsidR="003C151B">
          <w:rPr>
            <w:noProof/>
            <w:webHidden/>
          </w:rPr>
          <w:t>238</w:t>
        </w:r>
        <w:r w:rsidR="003C151B">
          <w:rPr>
            <w:noProof/>
            <w:webHidden/>
          </w:rPr>
          <w:fldChar w:fldCharType="end"/>
        </w:r>
      </w:hyperlink>
    </w:p>
    <w:p w14:paraId="3256FDA3" w14:textId="274D66E6" w:rsidR="003C151B" w:rsidRDefault="002A45EB">
      <w:pPr>
        <w:pStyle w:val="TOC3"/>
        <w:tabs>
          <w:tab w:val="left" w:pos="1400"/>
          <w:tab w:val="right" w:leader="dot" w:pos="9347"/>
        </w:tabs>
        <w:rPr>
          <w:rFonts w:asciiTheme="minorHAnsi" w:eastAsiaTheme="minorEastAsia" w:hAnsiTheme="minorHAnsi" w:cstheme="minorBidi"/>
          <w:iCs w:val="0"/>
          <w:noProof/>
          <w:color w:val="auto"/>
          <w:sz w:val="22"/>
          <w:szCs w:val="22"/>
        </w:rPr>
      </w:pPr>
      <w:hyperlink w:anchor="_Toc33115354" w:history="1">
        <w:r w:rsidR="003C151B" w:rsidRPr="00991BE8">
          <w:rPr>
            <w:rStyle w:val="Hyperlink"/>
            <w:noProof/>
          </w:rPr>
          <w:t>5.14.21</w:t>
        </w:r>
        <w:r w:rsidR="003C151B">
          <w:rPr>
            <w:rFonts w:asciiTheme="minorHAnsi" w:eastAsiaTheme="minorEastAsia" w:hAnsiTheme="minorHAnsi" w:cstheme="minorBidi"/>
            <w:iCs w:val="0"/>
            <w:noProof/>
            <w:color w:val="auto"/>
            <w:sz w:val="22"/>
            <w:szCs w:val="22"/>
          </w:rPr>
          <w:tab/>
        </w:r>
        <w:r w:rsidR="003C151B" w:rsidRPr="00991BE8">
          <w:rPr>
            <w:rStyle w:val="Hyperlink"/>
            <w:noProof/>
          </w:rPr>
          <w:t>Surgical History Tab</w:t>
        </w:r>
        <w:r w:rsidR="003C151B">
          <w:rPr>
            <w:noProof/>
            <w:webHidden/>
          </w:rPr>
          <w:tab/>
        </w:r>
        <w:r w:rsidR="003C151B">
          <w:rPr>
            <w:noProof/>
            <w:webHidden/>
          </w:rPr>
          <w:fldChar w:fldCharType="begin"/>
        </w:r>
        <w:r w:rsidR="003C151B">
          <w:rPr>
            <w:noProof/>
            <w:webHidden/>
          </w:rPr>
          <w:instrText xml:space="preserve"> PAGEREF _Toc33115354 \h </w:instrText>
        </w:r>
        <w:r w:rsidR="003C151B">
          <w:rPr>
            <w:noProof/>
            <w:webHidden/>
          </w:rPr>
        </w:r>
        <w:r w:rsidR="003C151B">
          <w:rPr>
            <w:noProof/>
            <w:webHidden/>
          </w:rPr>
          <w:fldChar w:fldCharType="separate"/>
        </w:r>
        <w:r w:rsidR="003C151B">
          <w:rPr>
            <w:noProof/>
            <w:webHidden/>
          </w:rPr>
          <w:t>239</w:t>
        </w:r>
        <w:r w:rsidR="003C151B">
          <w:rPr>
            <w:noProof/>
            <w:webHidden/>
          </w:rPr>
          <w:fldChar w:fldCharType="end"/>
        </w:r>
      </w:hyperlink>
    </w:p>
    <w:p w14:paraId="4E4D1C0C" w14:textId="35332868" w:rsidR="003C151B" w:rsidRDefault="002A45EB">
      <w:pPr>
        <w:pStyle w:val="TOC3"/>
        <w:tabs>
          <w:tab w:val="left" w:pos="1400"/>
          <w:tab w:val="right" w:leader="dot" w:pos="9347"/>
        </w:tabs>
        <w:rPr>
          <w:rFonts w:asciiTheme="minorHAnsi" w:eastAsiaTheme="minorEastAsia" w:hAnsiTheme="minorHAnsi" w:cstheme="minorBidi"/>
          <w:iCs w:val="0"/>
          <w:noProof/>
          <w:color w:val="auto"/>
          <w:sz w:val="22"/>
          <w:szCs w:val="22"/>
        </w:rPr>
      </w:pPr>
      <w:hyperlink w:anchor="_Toc33115355" w:history="1">
        <w:r w:rsidR="003C151B" w:rsidRPr="00991BE8">
          <w:rPr>
            <w:rStyle w:val="Hyperlink"/>
            <w:noProof/>
          </w:rPr>
          <w:t>5.14.22</w:t>
        </w:r>
        <w:r w:rsidR="003C151B">
          <w:rPr>
            <w:rFonts w:asciiTheme="minorHAnsi" w:eastAsiaTheme="minorEastAsia" w:hAnsiTheme="minorHAnsi" w:cstheme="minorBidi"/>
            <w:iCs w:val="0"/>
            <w:noProof/>
            <w:color w:val="auto"/>
            <w:sz w:val="22"/>
            <w:szCs w:val="22"/>
          </w:rPr>
          <w:tab/>
        </w:r>
        <w:r w:rsidR="003C151B" w:rsidRPr="00991BE8">
          <w:rPr>
            <w:rStyle w:val="Hyperlink"/>
            <w:noProof/>
          </w:rPr>
          <w:t>Death Narrative Tab</w:t>
        </w:r>
        <w:r w:rsidR="003C151B">
          <w:rPr>
            <w:noProof/>
            <w:webHidden/>
          </w:rPr>
          <w:tab/>
        </w:r>
        <w:r w:rsidR="003C151B">
          <w:rPr>
            <w:noProof/>
            <w:webHidden/>
          </w:rPr>
          <w:fldChar w:fldCharType="begin"/>
        </w:r>
        <w:r w:rsidR="003C151B">
          <w:rPr>
            <w:noProof/>
            <w:webHidden/>
          </w:rPr>
          <w:instrText xml:space="preserve"> PAGEREF _Toc33115355 \h </w:instrText>
        </w:r>
        <w:r w:rsidR="003C151B">
          <w:rPr>
            <w:noProof/>
            <w:webHidden/>
          </w:rPr>
        </w:r>
        <w:r w:rsidR="003C151B">
          <w:rPr>
            <w:noProof/>
            <w:webHidden/>
          </w:rPr>
          <w:fldChar w:fldCharType="separate"/>
        </w:r>
        <w:r w:rsidR="003C151B">
          <w:rPr>
            <w:noProof/>
            <w:webHidden/>
          </w:rPr>
          <w:t>240</w:t>
        </w:r>
        <w:r w:rsidR="003C151B">
          <w:rPr>
            <w:noProof/>
            <w:webHidden/>
          </w:rPr>
          <w:fldChar w:fldCharType="end"/>
        </w:r>
      </w:hyperlink>
    </w:p>
    <w:p w14:paraId="7F39DD49" w14:textId="4A2D1B02" w:rsidR="003C151B" w:rsidRDefault="002A45EB">
      <w:pPr>
        <w:pStyle w:val="TOC3"/>
        <w:tabs>
          <w:tab w:val="left" w:pos="1400"/>
          <w:tab w:val="right" w:leader="dot" w:pos="9347"/>
        </w:tabs>
        <w:rPr>
          <w:rFonts w:asciiTheme="minorHAnsi" w:eastAsiaTheme="minorEastAsia" w:hAnsiTheme="minorHAnsi" w:cstheme="minorBidi"/>
          <w:iCs w:val="0"/>
          <w:noProof/>
          <w:color w:val="auto"/>
          <w:sz w:val="22"/>
          <w:szCs w:val="22"/>
        </w:rPr>
      </w:pPr>
      <w:hyperlink w:anchor="_Toc33115356" w:history="1">
        <w:r w:rsidR="003C151B" w:rsidRPr="00991BE8">
          <w:rPr>
            <w:rStyle w:val="Hyperlink"/>
            <w:noProof/>
          </w:rPr>
          <w:t>5.14.23</w:t>
        </w:r>
        <w:r w:rsidR="003C151B">
          <w:rPr>
            <w:rFonts w:asciiTheme="minorHAnsi" w:eastAsiaTheme="minorEastAsia" w:hAnsiTheme="minorHAnsi" w:cstheme="minorBidi"/>
            <w:iCs w:val="0"/>
            <w:noProof/>
            <w:color w:val="auto"/>
            <w:sz w:val="22"/>
            <w:szCs w:val="22"/>
          </w:rPr>
          <w:tab/>
        </w:r>
        <w:r w:rsidR="003C151B" w:rsidRPr="00991BE8">
          <w:rPr>
            <w:rStyle w:val="Hyperlink"/>
            <w:noProof/>
          </w:rPr>
          <w:t>Substance Use - Alcohol Tab</w:t>
        </w:r>
        <w:r w:rsidR="003C151B">
          <w:rPr>
            <w:noProof/>
            <w:webHidden/>
          </w:rPr>
          <w:tab/>
        </w:r>
        <w:r w:rsidR="003C151B">
          <w:rPr>
            <w:noProof/>
            <w:webHidden/>
          </w:rPr>
          <w:fldChar w:fldCharType="begin"/>
        </w:r>
        <w:r w:rsidR="003C151B">
          <w:rPr>
            <w:noProof/>
            <w:webHidden/>
          </w:rPr>
          <w:instrText xml:space="preserve"> PAGEREF _Toc33115356 \h </w:instrText>
        </w:r>
        <w:r w:rsidR="003C151B">
          <w:rPr>
            <w:noProof/>
            <w:webHidden/>
          </w:rPr>
        </w:r>
        <w:r w:rsidR="003C151B">
          <w:rPr>
            <w:noProof/>
            <w:webHidden/>
          </w:rPr>
          <w:fldChar w:fldCharType="separate"/>
        </w:r>
        <w:r w:rsidR="003C151B">
          <w:rPr>
            <w:noProof/>
            <w:webHidden/>
          </w:rPr>
          <w:t>241</w:t>
        </w:r>
        <w:r w:rsidR="003C151B">
          <w:rPr>
            <w:noProof/>
            <w:webHidden/>
          </w:rPr>
          <w:fldChar w:fldCharType="end"/>
        </w:r>
      </w:hyperlink>
    </w:p>
    <w:p w14:paraId="69EB2D0F" w14:textId="6AC44798" w:rsidR="003C151B" w:rsidRDefault="002A45EB">
      <w:pPr>
        <w:pStyle w:val="TOC3"/>
        <w:tabs>
          <w:tab w:val="left" w:pos="1400"/>
          <w:tab w:val="right" w:leader="dot" w:pos="9347"/>
        </w:tabs>
        <w:rPr>
          <w:rFonts w:asciiTheme="minorHAnsi" w:eastAsiaTheme="minorEastAsia" w:hAnsiTheme="minorHAnsi" w:cstheme="minorBidi"/>
          <w:iCs w:val="0"/>
          <w:noProof/>
          <w:color w:val="auto"/>
          <w:sz w:val="22"/>
          <w:szCs w:val="22"/>
        </w:rPr>
      </w:pPr>
      <w:hyperlink w:anchor="_Toc33115357" w:history="1">
        <w:r w:rsidR="003C151B" w:rsidRPr="00991BE8">
          <w:rPr>
            <w:rStyle w:val="Hyperlink"/>
            <w:noProof/>
          </w:rPr>
          <w:t>5.14.24</w:t>
        </w:r>
        <w:r w:rsidR="003C151B">
          <w:rPr>
            <w:rFonts w:asciiTheme="minorHAnsi" w:eastAsiaTheme="minorEastAsia" w:hAnsiTheme="minorHAnsi" w:cstheme="minorBidi"/>
            <w:iCs w:val="0"/>
            <w:noProof/>
            <w:color w:val="auto"/>
            <w:sz w:val="22"/>
            <w:szCs w:val="22"/>
          </w:rPr>
          <w:tab/>
        </w:r>
        <w:r w:rsidR="003C151B" w:rsidRPr="00991BE8">
          <w:rPr>
            <w:rStyle w:val="Hyperlink"/>
            <w:noProof/>
          </w:rPr>
          <w:t>Substance Use - Nicotine Tab</w:t>
        </w:r>
        <w:r w:rsidR="003C151B">
          <w:rPr>
            <w:noProof/>
            <w:webHidden/>
          </w:rPr>
          <w:tab/>
        </w:r>
        <w:r w:rsidR="003C151B">
          <w:rPr>
            <w:noProof/>
            <w:webHidden/>
          </w:rPr>
          <w:fldChar w:fldCharType="begin"/>
        </w:r>
        <w:r w:rsidR="003C151B">
          <w:rPr>
            <w:noProof/>
            <w:webHidden/>
          </w:rPr>
          <w:instrText xml:space="preserve"> PAGEREF _Toc33115357 \h </w:instrText>
        </w:r>
        <w:r w:rsidR="003C151B">
          <w:rPr>
            <w:noProof/>
            <w:webHidden/>
          </w:rPr>
        </w:r>
        <w:r w:rsidR="003C151B">
          <w:rPr>
            <w:noProof/>
            <w:webHidden/>
          </w:rPr>
          <w:fldChar w:fldCharType="separate"/>
        </w:r>
        <w:r w:rsidR="003C151B">
          <w:rPr>
            <w:noProof/>
            <w:webHidden/>
          </w:rPr>
          <w:t>242</w:t>
        </w:r>
        <w:r w:rsidR="003C151B">
          <w:rPr>
            <w:noProof/>
            <w:webHidden/>
          </w:rPr>
          <w:fldChar w:fldCharType="end"/>
        </w:r>
      </w:hyperlink>
    </w:p>
    <w:p w14:paraId="7E2C75E2" w14:textId="32AB9481" w:rsidR="003C151B" w:rsidRDefault="002A45EB">
      <w:pPr>
        <w:pStyle w:val="TOC2"/>
        <w:tabs>
          <w:tab w:val="left" w:pos="1000"/>
          <w:tab w:val="right" w:leader="dot" w:pos="9347"/>
        </w:tabs>
        <w:rPr>
          <w:rFonts w:asciiTheme="minorHAnsi" w:eastAsiaTheme="minorEastAsia" w:hAnsiTheme="minorHAnsi" w:cstheme="minorBidi"/>
          <w:caps w:val="0"/>
          <w:noProof/>
          <w:color w:val="auto"/>
          <w:sz w:val="22"/>
          <w:szCs w:val="22"/>
        </w:rPr>
      </w:pPr>
      <w:hyperlink w:anchor="_Toc33115358" w:history="1">
        <w:r w:rsidR="003C151B" w:rsidRPr="00991BE8">
          <w:rPr>
            <w:rStyle w:val="Hyperlink"/>
            <w:noProof/>
          </w:rPr>
          <w:t>5.15</w:t>
        </w:r>
        <w:r w:rsidR="003C151B">
          <w:rPr>
            <w:rFonts w:asciiTheme="minorHAnsi" w:eastAsiaTheme="minorEastAsia" w:hAnsiTheme="minorHAnsi" w:cstheme="minorBidi"/>
            <w:caps w:val="0"/>
            <w:noProof/>
            <w:color w:val="auto"/>
            <w:sz w:val="22"/>
            <w:szCs w:val="22"/>
          </w:rPr>
          <w:tab/>
        </w:r>
        <w:r w:rsidR="003C151B" w:rsidRPr="00991BE8">
          <w:rPr>
            <w:rStyle w:val="Hyperlink"/>
            <w:noProof/>
          </w:rPr>
          <w:t>Cohort Editor View</w:t>
        </w:r>
        <w:r w:rsidR="003C151B">
          <w:rPr>
            <w:noProof/>
            <w:webHidden/>
          </w:rPr>
          <w:tab/>
        </w:r>
        <w:r w:rsidR="003C151B">
          <w:rPr>
            <w:noProof/>
            <w:webHidden/>
          </w:rPr>
          <w:fldChar w:fldCharType="begin"/>
        </w:r>
        <w:r w:rsidR="003C151B">
          <w:rPr>
            <w:noProof/>
            <w:webHidden/>
          </w:rPr>
          <w:instrText xml:space="preserve"> PAGEREF _Toc33115358 \h </w:instrText>
        </w:r>
        <w:r w:rsidR="003C151B">
          <w:rPr>
            <w:noProof/>
            <w:webHidden/>
          </w:rPr>
        </w:r>
        <w:r w:rsidR="003C151B">
          <w:rPr>
            <w:noProof/>
            <w:webHidden/>
          </w:rPr>
          <w:fldChar w:fldCharType="separate"/>
        </w:r>
        <w:r w:rsidR="003C151B">
          <w:rPr>
            <w:noProof/>
            <w:webHidden/>
          </w:rPr>
          <w:t>242</w:t>
        </w:r>
        <w:r w:rsidR="003C151B">
          <w:rPr>
            <w:noProof/>
            <w:webHidden/>
          </w:rPr>
          <w:fldChar w:fldCharType="end"/>
        </w:r>
      </w:hyperlink>
    </w:p>
    <w:p w14:paraId="0AB34C5A" w14:textId="197B23AB"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359" w:history="1">
        <w:r w:rsidR="003C151B" w:rsidRPr="00991BE8">
          <w:rPr>
            <w:rStyle w:val="Hyperlink"/>
            <w:noProof/>
          </w:rPr>
          <w:t>5.15.1</w:t>
        </w:r>
        <w:r w:rsidR="003C151B">
          <w:rPr>
            <w:rFonts w:asciiTheme="minorHAnsi" w:eastAsiaTheme="minorEastAsia" w:hAnsiTheme="minorHAnsi" w:cstheme="minorBidi"/>
            <w:iCs w:val="0"/>
            <w:noProof/>
            <w:color w:val="auto"/>
            <w:sz w:val="22"/>
            <w:szCs w:val="22"/>
          </w:rPr>
          <w:tab/>
        </w:r>
        <w:r w:rsidR="003C151B" w:rsidRPr="00991BE8">
          <w:rPr>
            <w:rStyle w:val="Hyperlink"/>
            <w:noProof/>
          </w:rPr>
          <w:t>Adding a New Cohort</w:t>
        </w:r>
        <w:r w:rsidR="003C151B">
          <w:rPr>
            <w:noProof/>
            <w:webHidden/>
          </w:rPr>
          <w:tab/>
        </w:r>
        <w:r w:rsidR="003C151B">
          <w:rPr>
            <w:noProof/>
            <w:webHidden/>
          </w:rPr>
          <w:fldChar w:fldCharType="begin"/>
        </w:r>
        <w:r w:rsidR="003C151B">
          <w:rPr>
            <w:noProof/>
            <w:webHidden/>
          </w:rPr>
          <w:instrText xml:space="preserve"> PAGEREF _Toc33115359 \h </w:instrText>
        </w:r>
        <w:r w:rsidR="003C151B">
          <w:rPr>
            <w:noProof/>
            <w:webHidden/>
          </w:rPr>
        </w:r>
        <w:r w:rsidR="003C151B">
          <w:rPr>
            <w:noProof/>
            <w:webHidden/>
          </w:rPr>
          <w:fldChar w:fldCharType="separate"/>
        </w:r>
        <w:r w:rsidR="003C151B">
          <w:rPr>
            <w:noProof/>
            <w:webHidden/>
          </w:rPr>
          <w:t>243</w:t>
        </w:r>
        <w:r w:rsidR="003C151B">
          <w:rPr>
            <w:noProof/>
            <w:webHidden/>
          </w:rPr>
          <w:fldChar w:fldCharType="end"/>
        </w:r>
      </w:hyperlink>
    </w:p>
    <w:p w14:paraId="1B84C5E1" w14:textId="514E6941"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360" w:history="1">
        <w:r w:rsidR="003C151B" w:rsidRPr="00991BE8">
          <w:rPr>
            <w:rStyle w:val="Hyperlink"/>
            <w:noProof/>
          </w:rPr>
          <w:t>5.15.2</w:t>
        </w:r>
        <w:r w:rsidR="003C151B">
          <w:rPr>
            <w:rFonts w:asciiTheme="minorHAnsi" w:eastAsiaTheme="minorEastAsia" w:hAnsiTheme="minorHAnsi" w:cstheme="minorBidi"/>
            <w:iCs w:val="0"/>
            <w:noProof/>
            <w:color w:val="auto"/>
            <w:sz w:val="22"/>
            <w:szCs w:val="22"/>
          </w:rPr>
          <w:tab/>
        </w:r>
        <w:r w:rsidR="003C151B" w:rsidRPr="00991BE8">
          <w:rPr>
            <w:rStyle w:val="Hyperlink"/>
            <w:noProof/>
          </w:rPr>
          <w:t>Saving and Applying a Cohort</w:t>
        </w:r>
        <w:r w:rsidR="003C151B">
          <w:rPr>
            <w:noProof/>
            <w:webHidden/>
          </w:rPr>
          <w:tab/>
        </w:r>
        <w:r w:rsidR="003C151B">
          <w:rPr>
            <w:noProof/>
            <w:webHidden/>
          </w:rPr>
          <w:fldChar w:fldCharType="begin"/>
        </w:r>
        <w:r w:rsidR="003C151B">
          <w:rPr>
            <w:noProof/>
            <w:webHidden/>
          </w:rPr>
          <w:instrText xml:space="preserve"> PAGEREF _Toc33115360 \h </w:instrText>
        </w:r>
        <w:r w:rsidR="003C151B">
          <w:rPr>
            <w:noProof/>
            <w:webHidden/>
          </w:rPr>
        </w:r>
        <w:r w:rsidR="003C151B">
          <w:rPr>
            <w:noProof/>
            <w:webHidden/>
          </w:rPr>
          <w:fldChar w:fldCharType="separate"/>
        </w:r>
        <w:r w:rsidR="003C151B">
          <w:rPr>
            <w:noProof/>
            <w:webHidden/>
          </w:rPr>
          <w:t>245</w:t>
        </w:r>
        <w:r w:rsidR="003C151B">
          <w:rPr>
            <w:noProof/>
            <w:webHidden/>
          </w:rPr>
          <w:fldChar w:fldCharType="end"/>
        </w:r>
      </w:hyperlink>
    </w:p>
    <w:p w14:paraId="4FA81085" w14:textId="40EC52CA" w:rsidR="003C151B" w:rsidRDefault="002A45EB">
      <w:pPr>
        <w:pStyle w:val="TOC4"/>
        <w:tabs>
          <w:tab w:val="left" w:pos="1600"/>
          <w:tab w:val="right" w:leader="dot" w:pos="9347"/>
        </w:tabs>
        <w:rPr>
          <w:rFonts w:asciiTheme="minorHAnsi" w:eastAsiaTheme="minorEastAsia" w:hAnsiTheme="minorHAnsi" w:cstheme="minorBidi"/>
          <w:noProof/>
          <w:color w:val="auto"/>
          <w:sz w:val="22"/>
          <w:szCs w:val="22"/>
        </w:rPr>
      </w:pPr>
      <w:hyperlink w:anchor="_Toc33115361" w:history="1">
        <w:r w:rsidR="003C151B" w:rsidRPr="00991BE8">
          <w:rPr>
            <w:rStyle w:val="Hyperlink"/>
            <w:noProof/>
          </w:rPr>
          <w:t>5.15.2.1</w:t>
        </w:r>
        <w:r w:rsidR="003C151B">
          <w:rPr>
            <w:rFonts w:asciiTheme="minorHAnsi" w:eastAsiaTheme="minorEastAsia" w:hAnsiTheme="minorHAnsi" w:cstheme="minorBidi"/>
            <w:noProof/>
            <w:color w:val="auto"/>
            <w:sz w:val="22"/>
            <w:szCs w:val="22"/>
          </w:rPr>
          <w:tab/>
        </w:r>
        <w:r w:rsidR="003C151B" w:rsidRPr="00991BE8">
          <w:rPr>
            <w:rStyle w:val="Hyperlink"/>
            <w:noProof/>
          </w:rPr>
          <w:t>Applying Several Cohorts. Applying Cohorts on Merged Datasets</w:t>
        </w:r>
        <w:r w:rsidR="003C151B">
          <w:rPr>
            <w:noProof/>
            <w:webHidden/>
          </w:rPr>
          <w:tab/>
        </w:r>
        <w:r w:rsidR="003C151B">
          <w:rPr>
            <w:noProof/>
            <w:webHidden/>
          </w:rPr>
          <w:fldChar w:fldCharType="begin"/>
        </w:r>
        <w:r w:rsidR="003C151B">
          <w:rPr>
            <w:noProof/>
            <w:webHidden/>
          </w:rPr>
          <w:instrText xml:space="preserve"> PAGEREF _Toc33115361 \h </w:instrText>
        </w:r>
        <w:r w:rsidR="003C151B">
          <w:rPr>
            <w:noProof/>
            <w:webHidden/>
          </w:rPr>
        </w:r>
        <w:r w:rsidR="003C151B">
          <w:rPr>
            <w:noProof/>
            <w:webHidden/>
          </w:rPr>
          <w:fldChar w:fldCharType="separate"/>
        </w:r>
        <w:r w:rsidR="003C151B">
          <w:rPr>
            <w:noProof/>
            <w:webHidden/>
          </w:rPr>
          <w:t>247</w:t>
        </w:r>
        <w:r w:rsidR="003C151B">
          <w:rPr>
            <w:noProof/>
            <w:webHidden/>
          </w:rPr>
          <w:fldChar w:fldCharType="end"/>
        </w:r>
      </w:hyperlink>
    </w:p>
    <w:p w14:paraId="7D8E989A" w14:textId="2971E5D4"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362" w:history="1">
        <w:r w:rsidR="003C151B" w:rsidRPr="00991BE8">
          <w:rPr>
            <w:rStyle w:val="Hyperlink"/>
            <w:noProof/>
          </w:rPr>
          <w:t>5.15.3</w:t>
        </w:r>
        <w:r w:rsidR="003C151B">
          <w:rPr>
            <w:rFonts w:asciiTheme="minorHAnsi" w:eastAsiaTheme="minorEastAsia" w:hAnsiTheme="minorHAnsi" w:cstheme="minorBidi"/>
            <w:iCs w:val="0"/>
            <w:noProof/>
            <w:color w:val="auto"/>
            <w:sz w:val="22"/>
            <w:szCs w:val="22"/>
          </w:rPr>
          <w:tab/>
        </w:r>
        <w:r w:rsidR="003C151B" w:rsidRPr="00991BE8">
          <w:rPr>
            <w:rStyle w:val="Hyperlink"/>
            <w:noProof/>
          </w:rPr>
          <w:t>Renaming and Deleting a Cohort</w:t>
        </w:r>
        <w:r w:rsidR="003C151B">
          <w:rPr>
            <w:noProof/>
            <w:webHidden/>
          </w:rPr>
          <w:tab/>
        </w:r>
        <w:r w:rsidR="003C151B">
          <w:rPr>
            <w:noProof/>
            <w:webHidden/>
          </w:rPr>
          <w:fldChar w:fldCharType="begin"/>
        </w:r>
        <w:r w:rsidR="003C151B">
          <w:rPr>
            <w:noProof/>
            <w:webHidden/>
          </w:rPr>
          <w:instrText xml:space="preserve"> PAGEREF _Toc33115362 \h </w:instrText>
        </w:r>
        <w:r w:rsidR="003C151B">
          <w:rPr>
            <w:noProof/>
            <w:webHidden/>
          </w:rPr>
        </w:r>
        <w:r w:rsidR="003C151B">
          <w:rPr>
            <w:noProof/>
            <w:webHidden/>
          </w:rPr>
          <w:fldChar w:fldCharType="separate"/>
        </w:r>
        <w:r w:rsidR="003C151B">
          <w:rPr>
            <w:noProof/>
            <w:webHidden/>
          </w:rPr>
          <w:t>248</w:t>
        </w:r>
        <w:r w:rsidR="003C151B">
          <w:rPr>
            <w:noProof/>
            <w:webHidden/>
          </w:rPr>
          <w:fldChar w:fldCharType="end"/>
        </w:r>
      </w:hyperlink>
    </w:p>
    <w:p w14:paraId="6281476D" w14:textId="12607BFA"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363" w:history="1">
        <w:r w:rsidR="003C151B" w:rsidRPr="00991BE8">
          <w:rPr>
            <w:rStyle w:val="Hyperlink"/>
            <w:noProof/>
          </w:rPr>
          <w:t>5.15.4</w:t>
        </w:r>
        <w:r w:rsidR="003C151B">
          <w:rPr>
            <w:rFonts w:asciiTheme="minorHAnsi" w:eastAsiaTheme="minorEastAsia" w:hAnsiTheme="minorHAnsi" w:cstheme="minorBidi"/>
            <w:iCs w:val="0"/>
            <w:noProof/>
            <w:color w:val="auto"/>
            <w:sz w:val="22"/>
            <w:szCs w:val="22"/>
          </w:rPr>
          <w:tab/>
        </w:r>
        <w:r w:rsidR="003C151B" w:rsidRPr="00991BE8">
          <w:rPr>
            <w:rStyle w:val="Hyperlink"/>
            <w:noProof/>
          </w:rPr>
          <w:t>Sharing Cohorts</w:t>
        </w:r>
        <w:r w:rsidR="003C151B">
          <w:rPr>
            <w:noProof/>
            <w:webHidden/>
          </w:rPr>
          <w:tab/>
        </w:r>
        <w:r w:rsidR="003C151B">
          <w:rPr>
            <w:noProof/>
            <w:webHidden/>
          </w:rPr>
          <w:fldChar w:fldCharType="begin"/>
        </w:r>
        <w:r w:rsidR="003C151B">
          <w:rPr>
            <w:noProof/>
            <w:webHidden/>
          </w:rPr>
          <w:instrText xml:space="preserve"> PAGEREF _Toc33115363 \h </w:instrText>
        </w:r>
        <w:r w:rsidR="003C151B">
          <w:rPr>
            <w:noProof/>
            <w:webHidden/>
          </w:rPr>
        </w:r>
        <w:r w:rsidR="003C151B">
          <w:rPr>
            <w:noProof/>
            <w:webHidden/>
          </w:rPr>
          <w:fldChar w:fldCharType="separate"/>
        </w:r>
        <w:r w:rsidR="003C151B">
          <w:rPr>
            <w:noProof/>
            <w:webHidden/>
          </w:rPr>
          <w:t>248</w:t>
        </w:r>
        <w:r w:rsidR="003C151B">
          <w:rPr>
            <w:noProof/>
            <w:webHidden/>
          </w:rPr>
          <w:fldChar w:fldCharType="end"/>
        </w:r>
      </w:hyperlink>
    </w:p>
    <w:p w14:paraId="149E07A1" w14:textId="6E641E20" w:rsidR="003C151B" w:rsidRDefault="002A45EB">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33115364" w:history="1">
        <w:r w:rsidR="003C151B" w:rsidRPr="00991BE8">
          <w:rPr>
            <w:rStyle w:val="Hyperlink"/>
            <w:noProof/>
          </w:rPr>
          <w:t>5.15.5</w:t>
        </w:r>
        <w:r w:rsidR="003C151B">
          <w:rPr>
            <w:rFonts w:asciiTheme="minorHAnsi" w:eastAsiaTheme="minorEastAsia" w:hAnsiTheme="minorHAnsi" w:cstheme="minorBidi"/>
            <w:iCs w:val="0"/>
            <w:noProof/>
            <w:color w:val="auto"/>
            <w:sz w:val="22"/>
            <w:szCs w:val="22"/>
          </w:rPr>
          <w:tab/>
        </w:r>
        <w:r w:rsidR="003C151B" w:rsidRPr="00991BE8">
          <w:rPr>
            <w:rStyle w:val="Hyperlink"/>
            <w:noProof/>
          </w:rPr>
          <w:t>Important Details of Cohorts Usage</w:t>
        </w:r>
        <w:r w:rsidR="003C151B">
          <w:rPr>
            <w:noProof/>
            <w:webHidden/>
          </w:rPr>
          <w:tab/>
        </w:r>
        <w:r w:rsidR="003C151B">
          <w:rPr>
            <w:noProof/>
            <w:webHidden/>
          </w:rPr>
          <w:fldChar w:fldCharType="begin"/>
        </w:r>
        <w:r w:rsidR="003C151B">
          <w:rPr>
            <w:noProof/>
            <w:webHidden/>
          </w:rPr>
          <w:instrText xml:space="preserve"> PAGEREF _Toc33115364 \h </w:instrText>
        </w:r>
        <w:r w:rsidR="003C151B">
          <w:rPr>
            <w:noProof/>
            <w:webHidden/>
          </w:rPr>
        </w:r>
        <w:r w:rsidR="003C151B">
          <w:rPr>
            <w:noProof/>
            <w:webHidden/>
          </w:rPr>
          <w:fldChar w:fldCharType="separate"/>
        </w:r>
        <w:r w:rsidR="003C151B">
          <w:rPr>
            <w:noProof/>
            <w:webHidden/>
          </w:rPr>
          <w:t>249</w:t>
        </w:r>
        <w:r w:rsidR="003C151B">
          <w:rPr>
            <w:noProof/>
            <w:webHidden/>
          </w:rPr>
          <w:fldChar w:fldCharType="end"/>
        </w:r>
      </w:hyperlink>
    </w:p>
    <w:p w14:paraId="0D97559A" w14:textId="36B02505" w:rsidR="003C151B" w:rsidRDefault="002A45EB">
      <w:pPr>
        <w:pStyle w:val="TOC2"/>
        <w:tabs>
          <w:tab w:val="left" w:pos="1000"/>
          <w:tab w:val="right" w:leader="dot" w:pos="9347"/>
        </w:tabs>
        <w:rPr>
          <w:rFonts w:asciiTheme="minorHAnsi" w:eastAsiaTheme="minorEastAsia" w:hAnsiTheme="minorHAnsi" w:cstheme="minorBidi"/>
          <w:caps w:val="0"/>
          <w:noProof/>
          <w:color w:val="auto"/>
          <w:sz w:val="22"/>
          <w:szCs w:val="22"/>
        </w:rPr>
      </w:pPr>
      <w:hyperlink w:anchor="_Toc33115365" w:history="1">
        <w:r w:rsidR="003C151B" w:rsidRPr="00991BE8">
          <w:rPr>
            <w:rStyle w:val="Hyperlink"/>
            <w:noProof/>
          </w:rPr>
          <w:t>5.16</w:t>
        </w:r>
        <w:r w:rsidR="003C151B">
          <w:rPr>
            <w:rFonts w:asciiTheme="minorHAnsi" w:eastAsiaTheme="minorEastAsia" w:hAnsiTheme="minorHAnsi" w:cstheme="minorBidi"/>
            <w:caps w:val="0"/>
            <w:noProof/>
            <w:color w:val="auto"/>
            <w:sz w:val="22"/>
            <w:szCs w:val="22"/>
          </w:rPr>
          <w:tab/>
        </w:r>
        <w:r w:rsidR="003C151B" w:rsidRPr="00991BE8">
          <w:rPr>
            <w:rStyle w:val="Hyperlink"/>
            <w:noProof/>
          </w:rPr>
          <w:t>Machine Insights View</w:t>
        </w:r>
        <w:r w:rsidR="003C151B">
          <w:rPr>
            <w:noProof/>
            <w:webHidden/>
          </w:rPr>
          <w:tab/>
        </w:r>
        <w:r w:rsidR="003C151B">
          <w:rPr>
            <w:noProof/>
            <w:webHidden/>
          </w:rPr>
          <w:fldChar w:fldCharType="begin"/>
        </w:r>
        <w:r w:rsidR="003C151B">
          <w:rPr>
            <w:noProof/>
            <w:webHidden/>
          </w:rPr>
          <w:instrText xml:space="preserve"> PAGEREF _Toc33115365 \h </w:instrText>
        </w:r>
        <w:r w:rsidR="003C151B">
          <w:rPr>
            <w:noProof/>
            <w:webHidden/>
          </w:rPr>
        </w:r>
        <w:r w:rsidR="003C151B">
          <w:rPr>
            <w:noProof/>
            <w:webHidden/>
          </w:rPr>
          <w:fldChar w:fldCharType="separate"/>
        </w:r>
        <w:r w:rsidR="003C151B">
          <w:rPr>
            <w:noProof/>
            <w:webHidden/>
          </w:rPr>
          <w:t>251</w:t>
        </w:r>
        <w:r w:rsidR="003C151B">
          <w:rPr>
            <w:noProof/>
            <w:webHidden/>
          </w:rPr>
          <w:fldChar w:fldCharType="end"/>
        </w:r>
      </w:hyperlink>
    </w:p>
    <w:p w14:paraId="01BBAB92" w14:textId="5B75A156" w:rsidR="003C151B" w:rsidRDefault="002A45EB">
      <w:pPr>
        <w:pStyle w:val="TOC1"/>
        <w:tabs>
          <w:tab w:val="left" w:pos="1400"/>
          <w:tab w:val="right" w:leader="dot" w:pos="9347"/>
        </w:tabs>
        <w:rPr>
          <w:rFonts w:asciiTheme="minorHAnsi" w:eastAsiaTheme="minorEastAsia" w:hAnsiTheme="minorHAnsi" w:cstheme="minorBidi"/>
          <w:bCs w:val="0"/>
          <w:caps w:val="0"/>
          <w:noProof/>
          <w:color w:val="auto"/>
          <w:sz w:val="22"/>
          <w:szCs w:val="22"/>
        </w:rPr>
      </w:pPr>
      <w:hyperlink w:anchor="_Toc33115366" w:history="1">
        <w:r w:rsidR="003C151B" w:rsidRPr="00991BE8">
          <w:rPr>
            <w:rStyle w:val="Hyperlink"/>
            <w:noProof/>
          </w:rPr>
          <w:t>Appendix A.</w:t>
        </w:r>
        <w:r w:rsidR="003C151B">
          <w:rPr>
            <w:rFonts w:asciiTheme="minorHAnsi" w:eastAsiaTheme="minorEastAsia" w:hAnsiTheme="minorHAnsi" w:cstheme="minorBidi"/>
            <w:bCs w:val="0"/>
            <w:caps w:val="0"/>
            <w:noProof/>
            <w:color w:val="auto"/>
            <w:sz w:val="22"/>
            <w:szCs w:val="22"/>
          </w:rPr>
          <w:tab/>
        </w:r>
        <w:r w:rsidR="003C151B" w:rsidRPr="00991BE8">
          <w:rPr>
            <w:rStyle w:val="Hyperlink"/>
            <w:noProof/>
          </w:rPr>
          <w:t>Roles and Permissions</w:t>
        </w:r>
        <w:r w:rsidR="003C151B">
          <w:rPr>
            <w:noProof/>
            <w:webHidden/>
          </w:rPr>
          <w:tab/>
        </w:r>
        <w:r w:rsidR="003C151B">
          <w:rPr>
            <w:noProof/>
            <w:webHidden/>
          </w:rPr>
          <w:fldChar w:fldCharType="begin"/>
        </w:r>
        <w:r w:rsidR="003C151B">
          <w:rPr>
            <w:noProof/>
            <w:webHidden/>
          </w:rPr>
          <w:instrText xml:space="preserve"> PAGEREF _Toc33115366 \h </w:instrText>
        </w:r>
        <w:r w:rsidR="003C151B">
          <w:rPr>
            <w:noProof/>
            <w:webHidden/>
          </w:rPr>
        </w:r>
        <w:r w:rsidR="003C151B">
          <w:rPr>
            <w:noProof/>
            <w:webHidden/>
          </w:rPr>
          <w:fldChar w:fldCharType="separate"/>
        </w:r>
        <w:r w:rsidR="003C151B">
          <w:rPr>
            <w:noProof/>
            <w:webHidden/>
          </w:rPr>
          <w:t>254</w:t>
        </w:r>
        <w:r w:rsidR="003C151B">
          <w:rPr>
            <w:noProof/>
            <w:webHidden/>
          </w:rPr>
          <w:fldChar w:fldCharType="end"/>
        </w:r>
      </w:hyperlink>
    </w:p>
    <w:p w14:paraId="17B1C37A" w14:textId="57C54ABD" w:rsidR="003C151B" w:rsidRDefault="002A45EB">
      <w:pPr>
        <w:pStyle w:val="TOC1"/>
        <w:tabs>
          <w:tab w:val="left" w:pos="1400"/>
          <w:tab w:val="right" w:leader="dot" w:pos="9347"/>
        </w:tabs>
        <w:rPr>
          <w:rFonts w:asciiTheme="minorHAnsi" w:eastAsiaTheme="minorEastAsia" w:hAnsiTheme="minorHAnsi" w:cstheme="minorBidi"/>
          <w:bCs w:val="0"/>
          <w:caps w:val="0"/>
          <w:noProof/>
          <w:color w:val="auto"/>
          <w:sz w:val="22"/>
          <w:szCs w:val="22"/>
        </w:rPr>
      </w:pPr>
      <w:hyperlink w:anchor="_Toc33115367" w:history="1">
        <w:r w:rsidR="003C151B" w:rsidRPr="00991BE8">
          <w:rPr>
            <w:rStyle w:val="Hyperlink"/>
            <w:noProof/>
          </w:rPr>
          <w:t>Appendix B.</w:t>
        </w:r>
        <w:r w:rsidR="003C151B">
          <w:rPr>
            <w:rFonts w:asciiTheme="minorHAnsi" w:eastAsiaTheme="minorEastAsia" w:hAnsiTheme="minorHAnsi" w:cstheme="minorBidi"/>
            <w:bCs w:val="0"/>
            <w:caps w:val="0"/>
            <w:noProof/>
            <w:color w:val="auto"/>
            <w:sz w:val="22"/>
            <w:szCs w:val="22"/>
          </w:rPr>
          <w:tab/>
        </w:r>
        <w:r w:rsidR="003C151B" w:rsidRPr="00991BE8">
          <w:rPr>
            <w:rStyle w:val="Hyperlink"/>
            <w:noProof/>
          </w:rPr>
          <w:t>VA-Hub Database Tables and Views</w:t>
        </w:r>
        <w:r w:rsidR="003C151B">
          <w:rPr>
            <w:noProof/>
            <w:webHidden/>
          </w:rPr>
          <w:tab/>
        </w:r>
        <w:r w:rsidR="003C151B">
          <w:rPr>
            <w:noProof/>
            <w:webHidden/>
          </w:rPr>
          <w:fldChar w:fldCharType="begin"/>
        </w:r>
        <w:r w:rsidR="003C151B">
          <w:rPr>
            <w:noProof/>
            <w:webHidden/>
          </w:rPr>
          <w:instrText xml:space="preserve"> PAGEREF _Toc33115367 \h </w:instrText>
        </w:r>
        <w:r w:rsidR="003C151B">
          <w:rPr>
            <w:noProof/>
            <w:webHidden/>
          </w:rPr>
        </w:r>
        <w:r w:rsidR="003C151B">
          <w:rPr>
            <w:noProof/>
            <w:webHidden/>
          </w:rPr>
          <w:fldChar w:fldCharType="separate"/>
        </w:r>
        <w:r w:rsidR="003C151B">
          <w:rPr>
            <w:noProof/>
            <w:webHidden/>
          </w:rPr>
          <w:t>255</w:t>
        </w:r>
        <w:r w:rsidR="003C151B">
          <w:rPr>
            <w:noProof/>
            <w:webHidden/>
          </w:rPr>
          <w:fldChar w:fldCharType="end"/>
        </w:r>
      </w:hyperlink>
    </w:p>
    <w:p w14:paraId="200DFC18" w14:textId="003E4091" w:rsidR="00222DC3" w:rsidRPr="00114D08" w:rsidRDefault="004706BE" w:rsidP="00FA34AC">
      <w:pPr>
        <w:pStyle w:val="BodyText"/>
      </w:pPr>
      <w:r>
        <w:fldChar w:fldCharType="end"/>
      </w:r>
    </w:p>
    <w:p w14:paraId="538CE921" w14:textId="77777777" w:rsidR="00222DC3" w:rsidRPr="00114D08" w:rsidRDefault="00222DC3" w:rsidP="00FA34AC">
      <w:pPr>
        <w:pStyle w:val="BodyText"/>
      </w:pPr>
    </w:p>
    <w:p w14:paraId="5FD86A9B" w14:textId="367B1C4F" w:rsidR="00867752" w:rsidRDefault="00222DC3" w:rsidP="00FA34AC">
      <w:pPr>
        <w:pStyle w:val="BodyText"/>
      </w:pPr>
      <w:bookmarkStart w:id="4" w:name="_Section_1"/>
      <w:bookmarkEnd w:id="4"/>
      <w:r w:rsidRPr="008E2573">
        <w:br w:type="page"/>
      </w:r>
      <w:bookmarkEnd w:id="0"/>
      <w:bookmarkEnd w:id="1"/>
      <w:bookmarkEnd w:id="2"/>
      <w:bookmarkEnd w:id="3"/>
    </w:p>
    <w:p w14:paraId="0C7EB16D" w14:textId="4F8DA0CC" w:rsidR="005B48A3" w:rsidRDefault="005B48A3" w:rsidP="005B48A3">
      <w:pPr>
        <w:pStyle w:val="Heading1"/>
      </w:pPr>
      <w:bookmarkStart w:id="5" w:name="_Toc33115204"/>
      <w:r>
        <w:lastRenderedPageBreak/>
        <w:t>Introduction</w:t>
      </w:r>
      <w:bookmarkEnd w:id="5"/>
    </w:p>
    <w:p w14:paraId="629C3F68" w14:textId="2E0793D3" w:rsidR="00E110C3" w:rsidRDefault="00E110C3" w:rsidP="00FA34AC">
      <w:pPr>
        <w:pStyle w:val="BodyText"/>
      </w:pPr>
      <w:r>
        <w:t xml:space="preserve">ACUITY system is intended to </w:t>
      </w:r>
      <w:r>
        <w:rPr>
          <w:szCs w:val="24"/>
        </w:rPr>
        <w:t>perform</w:t>
      </w:r>
      <w:r w:rsidRPr="00C60BEE">
        <w:rPr>
          <w:szCs w:val="24"/>
        </w:rPr>
        <w:t xml:space="preserve"> effective analysis of ongoing clinical trial information</w:t>
      </w:r>
      <w:r>
        <w:rPr>
          <w:szCs w:val="24"/>
        </w:rPr>
        <w:t xml:space="preserve">, while providing </w:t>
      </w:r>
      <w:r w:rsidR="002D460A">
        <w:rPr>
          <w:szCs w:val="24"/>
        </w:rPr>
        <w:t>i</w:t>
      </w:r>
      <w:r w:rsidRPr="001204D5">
        <w:t>ntegrated and interactive views of the clinical data</w:t>
      </w:r>
      <w:r>
        <w:t>. System includes several applications, such as:</w:t>
      </w:r>
    </w:p>
    <w:p w14:paraId="1F397012" w14:textId="77777777" w:rsidR="00E110C3" w:rsidRDefault="00E110C3" w:rsidP="00FA34AC">
      <w:pPr>
        <w:pStyle w:val="ListBullet"/>
      </w:pPr>
      <w:r>
        <w:t xml:space="preserve">VA-Hub - </w:t>
      </w:r>
      <w:r w:rsidRPr="00AD565B">
        <w:rPr>
          <w:rFonts w:eastAsia="Source Sans Pro Light"/>
        </w:rPr>
        <w:t xml:space="preserve">a web application showing the </w:t>
      </w:r>
      <w:r w:rsidRPr="007B4BE5">
        <w:t>clinical trials data</w:t>
      </w:r>
      <w:r w:rsidRPr="00AD565B">
        <w:rPr>
          <w:rFonts w:eastAsia="Source Sans Pro Light"/>
        </w:rPr>
        <w:t xml:space="preserve"> visualizations</w:t>
      </w:r>
      <w:r>
        <w:t>;</w:t>
      </w:r>
    </w:p>
    <w:p w14:paraId="798D339C" w14:textId="77777777" w:rsidR="00E110C3" w:rsidRPr="00DE5874" w:rsidRDefault="00E110C3" w:rsidP="00FA34AC">
      <w:pPr>
        <w:pStyle w:val="ListBullet"/>
      </w:pPr>
      <w:r>
        <w:t xml:space="preserve">AdminUI - </w:t>
      </w:r>
      <w:r w:rsidRPr="00AD565B">
        <w:rPr>
          <w:rFonts w:eastAsia="Source Sans Pro Light"/>
        </w:rPr>
        <w:t>a web application</w:t>
      </w:r>
      <w:r>
        <w:rPr>
          <w:rFonts w:eastAsia="Source Sans Pro Light"/>
        </w:rPr>
        <w:t xml:space="preserve"> </w:t>
      </w:r>
      <w:r w:rsidRPr="00AD565B">
        <w:rPr>
          <w:rFonts w:eastAsiaTheme="minorEastAsia"/>
        </w:rPr>
        <w:t>supporting clinical studies by editing dataset mappings and conversion rules</w:t>
      </w:r>
      <w:r>
        <w:rPr>
          <w:rFonts w:eastAsiaTheme="minorEastAsia"/>
        </w:rPr>
        <w:t>.</w:t>
      </w:r>
    </w:p>
    <w:p w14:paraId="3901D60B" w14:textId="77777777" w:rsidR="00E110C3" w:rsidRPr="00E70E5C" w:rsidRDefault="00E110C3" w:rsidP="00FA34AC">
      <w:pPr>
        <w:pStyle w:val="ListBullet"/>
      </w:pPr>
      <w:r>
        <w:t xml:space="preserve">VA-Security – a web application </w:t>
      </w:r>
      <w:r w:rsidRPr="00930B51">
        <w:t>provid</w:t>
      </w:r>
      <w:r>
        <w:t>ing</w:t>
      </w:r>
      <w:r w:rsidRPr="00930B51">
        <w:t xml:space="preserve"> authentication/authorization </w:t>
      </w:r>
      <w:r>
        <w:t xml:space="preserve">settings </w:t>
      </w:r>
      <w:r w:rsidRPr="00930B51">
        <w:t xml:space="preserve">for </w:t>
      </w:r>
      <w:r>
        <w:t>the system.</w:t>
      </w:r>
      <w:r w:rsidRPr="00930B51">
        <w:t xml:space="preserve"> </w:t>
      </w:r>
    </w:p>
    <w:p w14:paraId="168B47E9" w14:textId="5078DE98" w:rsidR="00E70E5C" w:rsidRDefault="00E70E5C" w:rsidP="00FA34AC">
      <w:pPr>
        <w:pStyle w:val="BodyText"/>
      </w:pPr>
      <w:r>
        <w:t xml:space="preserve">Current document describes </w:t>
      </w:r>
      <w:r w:rsidR="00E110C3">
        <w:t xml:space="preserve">VA-Hub </w:t>
      </w:r>
      <w:r w:rsidR="008D58AB">
        <w:t>functionality.</w:t>
      </w:r>
    </w:p>
    <w:p w14:paraId="0CBA1A63" w14:textId="2DBFB149" w:rsidR="008D58AB" w:rsidRDefault="00E110C3" w:rsidP="00FA34AC">
      <w:pPr>
        <w:pStyle w:val="BodyText"/>
      </w:pPr>
      <w:r>
        <w:t xml:space="preserve">VA-Hub </w:t>
      </w:r>
      <w:r w:rsidR="008D58AB">
        <w:t>allows a user</w:t>
      </w:r>
      <w:r w:rsidR="002D460A">
        <w:t xml:space="preserve"> to</w:t>
      </w:r>
      <w:r w:rsidR="008D58AB">
        <w:t xml:space="preserve"> </w:t>
      </w:r>
      <w:r w:rsidR="00727CB5">
        <w:t xml:space="preserve">view, </w:t>
      </w:r>
      <w:r w:rsidR="002D460A">
        <w:rPr>
          <w:shd w:val="clear" w:color="auto" w:fill="FFFFFF"/>
        </w:rPr>
        <w:t>interpret and analyze clinical trials</w:t>
      </w:r>
      <w:r w:rsidR="002D460A">
        <w:t xml:space="preserve"> </w:t>
      </w:r>
      <w:r w:rsidR="00727CB5">
        <w:rPr>
          <w:shd w:val="clear" w:color="auto" w:fill="FFFFFF"/>
        </w:rPr>
        <w:t>data</w:t>
      </w:r>
      <w:r w:rsidR="008D58AB">
        <w:t xml:space="preserve">. </w:t>
      </w:r>
    </w:p>
    <w:p w14:paraId="68ADE1BB" w14:textId="5BDCE36C" w:rsidR="00E110C3" w:rsidRDefault="00174AE2" w:rsidP="00E110C3">
      <w:pPr>
        <w:pStyle w:val="Heading1"/>
      </w:pPr>
      <w:bookmarkStart w:id="6" w:name="_Toc33115205"/>
      <w:r>
        <w:t>Main Application Functionality</w:t>
      </w:r>
      <w:bookmarkEnd w:id="6"/>
    </w:p>
    <w:p w14:paraId="29061645" w14:textId="5CAF3ABF" w:rsidR="00174AE2" w:rsidRDefault="00174AE2" w:rsidP="007136FD">
      <w:pPr>
        <w:pStyle w:val="Heading2"/>
      </w:pPr>
      <w:bookmarkStart w:id="7" w:name="_Toc33115206"/>
      <w:r>
        <w:t>About</w:t>
      </w:r>
      <w:bookmarkEnd w:id="7"/>
    </w:p>
    <w:p w14:paraId="2646FA1D" w14:textId="473C6C18" w:rsidR="002D460A" w:rsidRPr="00727CB5" w:rsidRDefault="00727CB5" w:rsidP="00FA34AC">
      <w:pPr>
        <w:pStyle w:val="BodyText"/>
      </w:pPr>
      <w:r w:rsidRPr="00727CB5">
        <w:t>Data</w:t>
      </w:r>
      <w:r>
        <w:t xml:space="preserve"> in the system is organized as follows:</w:t>
      </w:r>
    </w:p>
    <w:p w14:paraId="06A606F7" w14:textId="6FF2A7B9" w:rsidR="002D460A" w:rsidRDefault="002D460A" w:rsidP="00FA34AC">
      <w:pPr>
        <w:pStyle w:val="ListBullet"/>
      </w:pPr>
      <w:r w:rsidRPr="008B4B5E">
        <w:rPr>
          <w:b/>
        </w:rPr>
        <w:t>Drug programme</w:t>
      </w:r>
      <w:r>
        <w:t xml:space="preserve"> is a programme of work to investigate one or more drugs. </w:t>
      </w:r>
    </w:p>
    <w:p w14:paraId="2A65DFD0" w14:textId="77777777" w:rsidR="002D460A" w:rsidRDefault="002D460A" w:rsidP="00FA34AC">
      <w:pPr>
        <w:pStyle w:val="ListBullet"/>
      </w:pPr>
      <w:r w:rsidRPr="008B4B5E">
        <w:rPr>
          <w:b/>
        </w:rPr>
        <w:t>Study</w:t>
      </w:r>
      <w:r>
        <w:t xml:space="preserve"> is a clinical study that is associated with a single drug programme. </w:t>
      </w:r>
    </w:p>
    <w:p w14:paraId="2147FD3D" w14:textId="77777777" w:rsidR="002D460A" w:rsidRDefault="002D460A" w:rsidP="00FA34AC">
      <w:pPr>
        <w:pStyle w:val="ListBullet"/>
      </w:pPr>
      <w:r w:rsidRPr="008B4B5E">
        <w:rPr>
          <w:b/>
        </w:rPr>
        <w:t>Dataset</w:t>
      </w:r>
      <w:r>
        <w:t xml:space="preserve"> is a set of data that is associated with a clinical study. Essentially such a dataset arrives in tabulated format.</w:t>
      </w:r>
    </w:p>
    <w:p w14:paraId="28DDCA0A" w14:textId="74927571" w:rsidR="00727CB5" w:rsidRDefault="00727CB5" w:rsidP="00FA34AC">
      <w:pPr>
        <w:pStyle w:val="BodyText"/>
      </w:pPr>
      <w:r>
        <w:t xml:space="preserve">AdminUI application allows to create drug programmes and associate with them appropriate studies and datasets. </w:t>
      </w:r>
    </w:p>
    <w:p w14:paraId="496DA78C" w14:textId="1E285191" w:rsidR="00174AE2" w:rsidRDefault="00727CB5" w:rsidP="00FA34AC">
      <w:pPr>
        <w:pStyle w:val="BodyText"/>
      </w:pPr>
      <w:r>
        <w:t>VA-Security application allows to provide a user with some role</w:t>
      </w:r>
      <w:r w:rsidRPr="00727CB5">
        <w:t xml:space="preserve"> </w:t>
      </w:r>
      <w:r>
        <w:t>(s</w:t>
      </w:r>
      <w:r w:rsidRPr="00F878A2">
        <w:t>e</w:t>
      </w:r>
      <w:r>
        <w:t xml:space="preserve">e </w:t>
      </w:r>
      <w:r w:rsidR="007C0785">
        <w:fldChar w:fldCharType="begin"/>
      </w:r>
      <w:r w:rsidR="007C0785">
        <w:instrText xml:space="preserve"> REF _Ref28086629 \h </w:instrText>
      </w:r>
      <w:r w:rsidR="007C0785">
        <w:fldChar w:fldCharType="separate"/>
      </w:r>
      <w:r w:rsidR="007C0785">
        <w:t>Roles and Permissions</w:t>
      </w:r>
      <w:r w:rsidR="007C0785">
        <w:fldChar w:fldCharType="end"/>
      </w:r>
      <w:r w:rsidR="007C0785">
        <w:t xml:space="preserve"> </w:t>
      </w:r>
      <w:r>
        <w:t xml:space="preserve">section for details), and also provide a user with access to some </w:t>
      </w:r>
      <w:r w:rsidR="007C0785">
        <w:t>drug programmes/cli</w:t>
      </w:r>
      <w:r w:rsidR="007C0785" w:rsidRPr="007C0785">
        <w:t>nical studies/</w:t>
      </w:r>
      <w:r w:rsidR="009E762E" w:rsidRPr="007C0785">
        <w:t>datasets.</w:t>
      </w:r>
      <w:r>
        <w:t xml:space="preserve"> </w:t>
      </w:r>
    </w:p>
    <w:p w14:paraId="415A48E2" w14:textId="6E906026" w:rsidR="009E762E" w:rsidRDefault="009E762E" w:rsidP="00FA34AC">
      <w:pPr>
        <w:pStyle w:val="BodyText"/>
      </w:pPr>
      <w:r>
        <w:t>Thus, the following preliminary conditions should be met in order to a user to use VA-Hub:</w:t>
      </w:r>
    </w:p>
    <w:p w14:paraId="33C58EDC" w14:textId="0E15E4E8" w:rsidR="009E762E" w:rsidRDefault="009E762E" w:rsidP="00FA34AC">
      <w:pPr>
        <w:pStyle w:val="ListNumber"/>
      </w:pPr>
      <w:r>
        <w:t>A user should be added to the system and appropriate privileges should be assigned to him/her.</w:t>
      </w:r>
    </w:p>
    <w:p w14:paraId="78FB48AF" w14:textId="039C7F7C" w:rsidR="009E762E" w:rsidRDefault="009E762E" w:rsidP="00FA34AC">
      <w:pPr>
        <w:pStyle w:val="ListNumber"/>
      </w:pPr>
      <w:r>
        <w:t xml:space="preserve">Required </w:t>
      </w:r>
      <w:r w:rsidR="007C0785">
        <w:t xml:space="preserve">clinical study </w:t>
      </w:r>
      <w:r>
        <w:t>data should be organized in the system.</w:t>
      </w:r>
    </w:p>
    <w:p w14:paraId="6CBB1D16" w14:textId="091EC13B" w:rsidR="009E762E" w:rsidRDefault="009E762E" w:rsidP="00FA34AC">
      <w:pPr>
        <w:pStyle w:val="ListNumber"/>
      </w:pPr>
      <w:r>
        <w:t xml:space="preserve">A user should have access to the required </w:t>
      </w:r>
      <w:r w:rsidR="007C0785">
        <w:t xml:space="preserve">clinical study </w:t>
      </w:r>
      <w:r>
        <w:t>data.</w:t>
      </w:r>
    </w:p>
    <w:p w14:paraId="50F4B025" w14:textId="2AB79CC9" w:rsidR="000D63C7" w:rsidRPr="000D63C7" w:rsidRDefault="000D63C7" w:rsidP="007136FD">
      <w:pPr>
        <w:pStyle w:val="Heading2"/>
      </w:pPr>
      <w:bookmarkStart w:id="8" w:name="_Toc33115207"/>
      <w:r>
        <w:t xml:space="preserve">How to </w:t>
      </w:r>
      <w:r w:rsidR="00DB5B8F">
        <w:t>S</w:t>
      </w:r>
      <w:r>
        <w:t>tart</w:t>
      </w:r>
      <w:bookmarkEnd w:id="8"/>
    </w:p>
    <w:p w14:paraId="29F8685A" w14:textId="5918B2E7" w:rsidR="000D63C7" w:rsidRDefault="000D63C7" w:rsidP="00FA34AC">
      <w:pPr>
        <w:pStyle w:val="BodyText"/>
      </w:pPr>
      <w:r w:rsidRPr="00FF1BA1">
        <w:t xml:space="preserve">Open your browser and go to the </w:t>
      </w:r>
      <w:r>
        <w:t>V</w:t>
      </w:r>
      <w:r w:rsidR="000C6862">
        <w:t>A</w:t>
      </w:r>
      <w:r>
        <w:t>-Hub</w:t>
      </w:r>
      <w:r w:rsidRPr="00FF1BA1">
        <w:t xml:space="preserve"> web portal</w:t>
      </w:r>
      <w:r>
        <w:t xml:space="preserve"> </w:t>
      </w:r>
      <w:r w:rsidRPr="001B2A1A">
        <w:t>(</w:t>
      </w:r>
      <w:hyperlink r:id="rId19" w:history="1">
        <w:r w:rsidR="00727CB5" w:rsidRPr="001B2A1A">
          <w:rPr>
            <w:rStyle w:val="Hyperlink"/>
          </w:rPr>
          <w:t>https://decmtreactprod.digitalecmt.com:447/vahub</w:t>
        </w:r>
      </w:hyperlink>
      <w:r w:rsidRPr="001B2A1A">
        <w:t>).</w:t>
      </w:r>
    </w:p>
    <w:p w14:paraId="4C486AF3" w14:textId="77777777" w:rsidR="000D63C7" w:rsidRDefault="000D63C7" w:rsidP="00FB465D">
      <w:pPr>
        <w:pStyle w:val="BodyText"/>
        <w:keepNext/>
      </w:pPr>
      <w:r>
        <w:t xml:space="preserve">If logging in was successful, a home page will open. </w:t>
      </w:r>
    </w:p>
    <w:p w14:paraId="056567A0" w14:textId="37502C24" w:rsidR="000D63C7" w:rsidRPr="000D63C7" w:rsidRDefault="00CD4CEB" w:rsidP="00FA34AC">
      <w:pPr>
        <w:pStyle w:val="BodyText"/>
      </w:pPr>
      <w:r>
        <w:rPr>
          <w:noProof/>
        </w:rPr>
        <w:drawing>
          <wp:inline distT="0" distB="0" distL="0" distR="0" wp14:anchorId="19BA22CB" wp14:editId="1C0DDF15">
            <wp:extent cx="5941695" cy="2006600"/>
            <wp:effectExtent l="19050" t="19050" r="20955"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695" cy="2006600"/>
                    </a:xfrm>
                    <a:prstGeom prst="rect">
                      <a:avLst/>
                    </a:prstGeom>
                    <a:ln>
                      <a:solidFill>
                        <a:schemeClr val="bg1">
                          <a:lumMod val="85000"/>
                        </a:schemeClr>
                      </a:solidFill>
                    </a:ln>
                  </pic:spPr>
                </pic:pic>
              </a:graphicData>
            </a:graphic>
          </wp:inline>
        </w:drawing>
      </w:r>
    </w:p>
    <w:p w14:paraId="1A9CF4EB" w14:textId="00CFAE91" w:rsidR="000D63C7" w:rsidRDefault="00CD4CEB" w:rsidP="00FA34AC">
      <w:pPr>
        <w:pStyle w:val="BodyText"/>
      </w:pPr>
      <w:r>
        <w:t xml:space="preserve">The following links are provided on the top </w:t>
      </w:r>
      <w:r w:rsidR="00646250">
        <w:t xml:space="preserve">menu </w:t>
      </w:r>
      <w:r>
        <w:t>of the page:</w:t>
      </w:r>
    </w:p>
    <w:p w14:paraId="2BAB2E56" w14:textId="1D91E894" w:rsidR="00CD4CEB" w:rsidRDefault="00CD4CEB" w:rsidP="00FA34AC">
      <w:pPr>
        <w:pStyle w:val="ListBullet"/>
      </w:pPr>
      <w:r w:rsidRPr="00174AE2">
        <w:rPr>
          <w:b/>
        </w:rPr>
        <w:t>Analytics</w:t>
      </w:r>
      <w:r>
        <w:t xml:space="preserve"> – click link to access the application home page.</w:t>
      </w:r>
    </w:p>
    <w:p w14:paraId="5654998B" w14:textId="0BC0A11B" w:rsidR="00CD4CEB" w:rsidRDefault="00CD4CEB" w:rsidP="00FA34AC">
      <w:pPr>
        <w:pStyle w:val="ListBullet"/>
      </w:pPr>
      <w:r w:rsidRPr="00174AE2">
        <w:rPr>
          <w:b/>
        </w:rPr>
        <w:lastRenderedPageBreak/>
        <w:t>About</w:t>
      </w:r>
      <w:r>
        <w:t xml:space="preserve"> – </w:t>
      </w:r>
      <w:r w:rsidR="000E19C6">
        <w:t>click this link to access the page with information about application.</w:t>
      </w:r>
    </w:p>
    <w:p w14:paraId="687920BF" w14:textId="56653B63" w:rsidR="00CD4CEB" w:rsidRDefault="00CD4CEB" w:rsidP="00FA34AC">
      <w:pPr>
        <w:pStyle w:val="BodyText"/>
      </w:pPr>
      <w:r>
        <w:rPr>
          <w:noProof/>
        </w:rPr>
        <w:drawing>
          <wp:inline distT="0" distB="0" distL="0" distR="0" wp14:anchorId="04A4355C" wp14:editId="5B33EBD7">
            <wp:extent cx="5941695" cy="3062605"/>
            <wp:effectExtent l="19050" t="19050" r="20955" b="23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695" cy="3062605"/>
                    </a:xfrm>
                    <a:prstGeom prst="rect">
                      <a:avLst/>
                    </a:prstGeom>
                    <a:ln>
                      <a:solidFill>
                        <a:schemeClr val="bg1">
                          <a:lumMod val="85000"/>
                        </a:schemeClr>
                      </a:solidFill>
                    </a:ln>
                  </pic:spPr>
                </pic:pic>
              </a:graphicData>
            </a:graphic>
          </wp:inline>
        </w:drawing>
      </w:r>
    </w:p>
    <w:p w14:paraId="03725498" w14:textId="2E59DCF4" w:rsidR="00CD4CEB" w:rsidRDefault="00CD4CEB" w:rsidP="00FA34AC">
      <w:pPr>
        <w:pStyle w:val="ListBullet"/>
      </w:pPr>
      <w:r w:rsidRPr="00174AE2">
        <w:rPr>
          <w:b/>
        </w:rPr>
        <w:t>Support</w:t>
      </w:r>
      <w:r w:rsidR="000E19C6">
        <w:t xml:space="preserve"> – click this link to access </w:t>
      </w:r>
      <w:r w:rsidR="000E19C6" w:rsidRPr="00174AE2">
        <w:rPr>
          <w:b/>
        </w:rPr>
        <w:t>Support</w:t>
      </w:r>
      <w:r w:rsidR="000E19C6">
        <w:t xml:space="preserve"> page. It provides a user with useful email addresses.</w:t>
      </w:r>
    </w:p>
    <w:p w14:paraId="0C745261" w14:textId="7A6802B2" w:rsidR="000E19C6" w:rsidRDefault="000E19C6" w:rsidP="00FA34AC">
      <w:pPr>
        <w:pStyle w:val="BodyText"/>
      </w:pPr>
      <w:r>
        <w:rPr>
          <w:noProof/>
        </w:rPr>
        <w:drawing>
          <wp:inline distT="0" distB="0" distL="0" distR="0" wp14:anchorId="4C6EDE62" wp14:editId="71EB6E52">
            <wp:extent cx="5466735" cy="2239392"/>
            <wp:effectExtent l="19050" t="19050" r="19685"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2507" cy="2241756"/>
                    </a:xfrm>
                    <a:prstGeom prst="rect">
                      <a:avLst/>
                    </a:prstGeom>
                    <a:ln>
                      <a:solidFill>
                        <a:schemeClr val="bg1">
                          <a:lumMod val="85000"/>
                        </a:schemeClr>
                      </a:solidFill>
                    </a:ln>
                  </pic:spPr>
                </pic:pic>
              </a:graphicData>
            </a:graphic>
          </wp:inline>
        </w:drawing>
      </w:r>
    </w:p>
    <w:p w14:paraId="033C5D5B" w14:textId="2222A7E8" w:rsidR="000E19C6" w:rsidRDefault="000E19C6" w:rsidP="00FA34AC">
      <w:pPr>
        <w:pStyle w:val="BodyText"/>
      </w:pPr>
      <w:r>
        <w:t xml:space="preserve">Click </w:t>
      </w:r>
      <w:r w:rsidRPr="000E19C6">
        <w:rPr>
          <w:b/>
        </w:rPr>
        <w:t>Support Mailbox</w:t>
      </w:r>
      <w:r>
        <w:t xml:space="preserve"> to create an email to the support group.</w:t>
      </w:r>
    </w:p>
    <w:p w14:paraId="65A85785" w14:textId="07DEF7F0" w:rsidR="00CD4CEB" w:rsidRDefault="00CD4CEB" w:rsidP="00FA34AC">
      <w:pPr>
        <w:pStyle w:val="ListBullet"/>
      </w:pPr>
      <w:r w:rsidRPr="00174AE2">
        <w:rPr>
          <w:b/>
        </w:rPr>
        <w:t>Clear cache</w:t>
      </w:r>
      <w:r w:rsidR="000E19C6">
        <w:t xml:space="preserve"> –</w:t>
      </w:r>
      <w:r w:rsidR="007C0785" w:rsidRPr="007C0785">
        <w:t xml:space="preserve"> </w:t>
      </w:r>
      <w:r w:rsidR="007C0785">
        <w:t>click this link to clean web application cache on server. It can be done before the new version of application is deployed. Caches are always cleared for the particular study after ETL run.</w:t>
      </w:r>
      <w:r w:rsidR="000E19C6">
        <w:t xml:space="preserve"> Confirmation window appears</w:t>
      </w:r>
      <w:r w:rsidR="007C0785">
        <w:t>:</w:t>
      </w:r>
    </w:p>
    <w:p w14:paraId="6C0780E9" w14:textId="72789E13" w:rsidR="000E19C6" w:rsidRDefault="000E19C6" w:rsidP="00FA34AC">
      <w:pPr>
        <w:pStyle w:val="BodyText"/>
      </w:pPr>
      <w:r>
        <w:rPr>
          <w:noProof/>
        </w:rPr>
        <w:drawing>
          <wp:inline distT="0" distB="0" distL="0" distR="0" wp14:anchorId="2788B78C" wp14:editId="6FF42A1C">
            <wp:extent cx="3175820" cy="1088177"/>
            <wp:effectExtent l="19050" t="19050" r="24765" b="171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2337" cy="1090410"/>
                    </a:xfrm>
                    <a:prstGeom prst="rect">
                      <a:avLst/>
                    </a:prstGeom>
                    <a:ln>
                      <a:solidFill>
                        <a:schemeClr val="bg1">
                          <a:lumMod val="85000"/>
                        </a:schemeClr>
                      </a:solidFill>
                    </a:ln>
                  </pic:spPr>
                </pic:pic>
              </a:graphicData>
            </a:graphic>
          </wp:inline>
        </w:drawing>
      </w:r>
    </w:p>
    <w:p w14:paraId="18553358" w14:textId="6485DF4D" w:rsidR="000E19C6" w:rsidRDefault="000E19C6" w:rsidP="00FA34AC">
      <w:pPr>
        <w:pStyle w:val="BodyText"/>
      </w:pPr>
      <w:r>
        <w:t xml:space="preserve">Click </w:t>
      </w:r>
      <w:r w:rsidRPr="000E19C6">
        <w:rPr>
          <w:b/>
        </w:rPr>
        <w:t>Ok</w:t>
      </w:r>
      <w:r>
        <w:t xml:space="preserve"> to start cache clearing process.</w:t>
      </w:r>
    </w:p>
    <w:p w14:paraId="245BAB71" w14:textId="2E5FCDDE" w:rsidR="00CD4CEB" w:rsidRDefault="00CD4CEB" w:rsidP="003C151B">
      <w:pPr>
        <w:pStyle w:val="ListBullet"/>
        <w:keepNext/>
      </w:pPr>
      <w:r w:rsidRPr="00174AE2">
        <w:rPr>
          <w:b/>
        </w:rPr>
        <w:t>Feedback</w:t>
      </w:r>
      <w:r w:rsidR="000E19C6">
        <w:t xml:space="preserve"> – click this link to provide feedback to the application development team. </w:t>
      </w:r>
      <w:r w:rsidR="000C6862">
        <w:t>E</w:t>
      </w:r>
      <w:r w:rsidR="000E19C6">
        <w:t>mail to the support group will be created.</w:t>
      </w:r>
    </w:p>
    <w:p w14:paraId="51093816" w14:textId="70F59916" w:rsidR="00CD4CEB" w:rsidRDefault="00CD4CEB" w:rsidP="00FA34AC">
      <w:pPr>
        <w:pStyle w:val="ListBullet"/>
      </w:pPr>
      <w:r w:rsidRPr="00174AE2">
        <w:rPr>
          <w:b/>
        </w:rPr>
        <w:t>Help</w:t>
      </w:r>
      <w:r w:rsidR="000E19C6">
        <w:t xml:space="preserve"> – click this link to </w:t>
      </w:r>
      <w:r w:rsidR="00174AE2">
        <w:t>choose</w:t>
      </w:r>
      <w:r w:rsidR="000E19C6">
        <w:t xml:space="preserve"> </w:t>
      </w:r>
      <w:r w:rsidR="00174AE2">
        <w:t xml:space="preserve">either </w:t>
      </w:r>
      <w:r w:rsidR="00174AE2" w:rsidRPr="00174AE2">
        <w:rPr>
          <w:b/>
        </w:rPr>
        <w:t>Support</w:t>
      </w:r>
      <w:r w:rsidR="00174AE2">
        <w:t xml:space="preserve"> or</w:t>
      </w:r>
      <w:r w:rsidR="000E19C6">
        <w:t xml:space="preserve"> </w:t>
      </w:r>
      <w:r w:rsidR="000E19C6" w:rsidRPr="00174AE2">
        <w:rPr>
          <w:b/>
        </w:rPr>
        <w:t>Help</w:t>
      </w:r>
      <w:r w:rsidR="00174AE2" w:rsidRPr="00174AE2">
        <w:rPr>
          <w:b/>
        </w:rPr>
        <w:t xml:space="preserve"> manual</w:t>
      </w:r>
      <w:r w:rsidR="000E19C6">
        <w:t xml:space="preserve"> </w:t>
      </w:r>
      <w:r w:rsidR="00174AE2">
        <w:t>item</w:t>
      </w:r>
      <w:r w:rsidR="000E19C6">
        <w:t xml:space="preserve">. </w:t>
      </w:r>
    </w:p>
    <w:p w14:paraId="57FCC647" w14:textId="4F88D6EB" w:rsidR="00174AE2" w:rsidRDefault="00174AE2" w:rsidP="00FA34AC">
      <w:pPr>
        <w:pStyle w:val="BodyText"/>
      </w:pPr>
      <w:r>
        <w:rPr>
          <w:noProof/>
        </w:rPr>
        <w:lastRenderedPageBreak/>
        <w:drawing>
          <wp:inline distT="0" distB="0" distL="0" distR="0" wp14:anchorId="0AB79CBC" wp14:editId="05006ACA">
            <wp:extent cx="1009524" cy="857143"/>
            <wp:effectExtent l="19050" t="19050" r="19685"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09524" cy="857143"/>
                    </a:xfrm>
                    <a:prstGeom prst="rect">
                      <a:avLst/>
                    </a:prstGeom>
                    <a:ln>
                      <a:solidFill>
                        <a:schemeClr val="bg1">
                          <a:lumMod val="85000"/>
                        </a:schemeClr>
                      </a:solidFill>
                    </a:ln>
                  </pic:spPr>
                </pic:pic>
              </a:graphicData>
            </a:graphic>
          </wp:inline>
        </w:drawing>
      </w:r>
    </w:p>
    <w:p w14:paraId="679F95FC" w14:textId="342278A8" w:rsidR="00174AE2" w:rsidRDefault="00174AE2" w:rsidP="00FA34AC">
      <w:pPr>
        <w:pStyle w:val="BodyText"/>
      </w:pPr>
      <w:r>
        <w:t xml:space="preserve">Choosing </w:t>
      </w:r>
      <w:r w:rsidRPr="00174AE2">
        <w:rPr>
          <w:b/>
        </w:rPr>
        <w:t>Support</w:t>
      </w:r>
      <w:r>
        <w:t xml:space="preserve"> opens </w:t>
      </w:r>
      <w:r w:rsidRPr="00174AE2">
        <w:rPr>
          <w:b/>
        </w:rPr>
        <w:t>Support</w:t>
      </w:r>
      <w:r>
        <w:t xml:space="preserve"> page</w:t>
      </w:r>
      <w:r w:rsidR="007C0785">
        <w:t xml:space="preserve"> (described above)</w:t>
      </w:r>
      <w:r>
        <w:t>.</w:t>
      </w:r>
    </w:p>
    <w:p w14:paraId="4FA9CCF6" w14:textId="1D33CF2C" w:rsidR="00174AE2" w:rsidRDefault="00174AE2" w:rsidP="00FB465D">
      <w:pPr>
        <w:pStyle w:val="BodyText"/>
        <w:keepNext/>
      </w:pPr>
      <w:r>
        <w:t xml:space="preserve">Choosing </w:t>
      </w:r>
      <w:r w:rsidRPr="000C6862">
        <w:t>Help manual</w:t>
      </w:r>
      <w:r>
        <w:t xml:space="preserve"> item opens </w:t>
      </w:r>
      <w:r w:rsidRPr="000C6862">
        <w:t>REACT Training Manual</w:t>
      </w:r>
      <w:r>
        <w:t xml:space="preserve"> page.</w:t>
      </w:r>
    </w:p>
    <w:p w14:paraId="3651B294" w14:textId="6CCDD58A" w:rsidR="00174AE2" w:rsidRDefault="00174AE2" w:rsidP="00FA34AC">
      <w:pPr>
        <w:pStyle w:val="BodyText"/>
      </w:pPr>
      <w:r>
        <w:rPr>
          <w:noProof/>
        </w:rPr>
        <w:drawing>
          <wp:inline distT="0" distB="0" distL="0" distR="0" wp14:anchorId="73F31CAB" wp14:editId="7C0D692C">
            <wp:extent cx="5941695" cy="2647315"/>
            <wp:effectExtent l="19050" t="19050" r="20955"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2647315"/>
                    </a:xfrm>
                    <a:prstGeom prst="rect">
                      <a:avLst/>
                    </a:prstGeom>
                    <a:ln>
                      <a:solidFill>
                        <a:schemeClr val="bg1">
                          <a:lumMod val="85000"/>
                        </a:schemeClr>
                      </a:solidFill>
                    </a:ln>
                  </pic:spPr>
                </pic:pic>
              </a:graphicData>
            </a:graphic>
          </wp:inline>
        </w:drawing>
      </w:r>
    </w:p>
    <w:p w14:paraId="2F85F51D" w14:textId="066E043F" w:rsidR="00174AE2" w:rsidRDefault="00174AE2" w:rsidP="00FA34AC">
      <w:pPr>
        <w:pStyle w:val="BodyText"/>
      </w:pPr>
      <w:r>
        <w:t>Here main application functionalities are described.</w:t>
      </w:r>
    </w:p>
    <w:p w14:paraId="7FCD601F" w14:textId="26146605" w:rsidR="00CD4CEB" w:rsidRDefault="00CD4CEB" w:rsidP="00FA34AC">
      <w:pPr>
        <w:pStyle w:val="ListBullet"/>
      </w:pPr>
      <w:r w:rsidRPr="00174AE2">
        <w:rPr>
          <w:b/>
        </w:rPr>
        <w:t>Log out</w:t>
      </w:r>
      <w:r w:rsidR="00174AE2">
        <w:t xml:space="preserve"> – click this link to log out.</w:t>
      </w:r>
    </w:p>
    <w:p w14:paraId="69DFABBB" w14:textId="454ED514" w:rsidR="00CD4CEB" w:rsidRDefault="00174AE2" w:rsidP="00FB465D">
      <w:pPr>
        <w:pStyle w:val="BodyText"/>
        <w:keepNext/>
      </w:pPr>
      <w:r>
        <w:t xml:space="preserve">Besides, four </w:t>
      </w:r>
      <w:r w:rsidR="002D460A">
        <w:t xml:space="preserve">clickable </w:t>
      </w:r>
      <w:r>
        <w:t xml:space="preserve">icons </w:t>
      </w:r>
      <w:r w:rsidR="002D460A">
        <w:t>are provided on the page.</w:t>
      </w:r>
    </w:p>
    <w:p w14:paraId="7C51408C" w14:textId="5175281C" w:rsidR="002D460A" w:rsidRDefault="002D460A" w:rsidP="00FA34AC">
      <w:pPr>
        <w:pStyle w:val="BodyText"/>
      </w:pPr>
      <w:r>
        <w:rPr>
          <w:noProof/>
        </w:rPr>
        <w:drawing>
          <wp:inline distT="0" distB="0" distL="0" distR="0" wp14:anchorId="1690AB2B" wp14:editId="2988BA1E">
            <wp:extent cx="5941695" cy="1678940"/>
            <wp:effectExtent l="19050" t="19050" r="20955"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1695" cy="1678940"/>
                    </a:xfrm>
                    <a:prstGeom prst="rect">
                      <a:avLst/>
                    </a:prstGeom>
                    <a:ln>
                      <a:solidFill>
                        <a:schemeClr val="bg1">
                          <a:lumMod val="85000"/>
                        </a:schemeClr>
                      </a:solidFill>
                    </a:ln>
                  </pic:spPr>
                </pic:pic>
              </a:graphicData>
            </a:graphic>
          </wp:inline>
        </w:drawing>
      </w:r>
    </w:p>
    <w:p w14:paraId="1816F097" w14:textId="5EA27463" w:rsidR="00CD4CEB" w:rsidRDefault="002D460A" w:rsidP="00FA34AC">
      <w:pPr>
        <w:pStyle w:val="BodyText"/>
      </w:pPr>
      <w:r>
        <w:t xml:space="preserve">Click </w:t>
      </w:r>
      <w:r w:rsidRPr="00FB6C1D">
        <w:rPr>
          <w:b/>
        </w:rPr>
        <w:t>Analytic Services</w:t>
      </w:r>
      <w:r>
        <w:t xml:space="preserve"> to start.</w:t>
      </w:r>
      <w:r w:rsidR="00FB6C1D" w:rsidRPr="00FB6C1D">
        <w:t xml:space="preserve"> </w:t>
      </w:r>
      <w:r w:rsidR="00FB6C1D">
        <w:t>The page allowing a user to select a dataset for analysis opens.</w:t>
      </w:r>
    </w:p>
    <w:p w14:paraId="453EEA67" w14:textId="7D7998C1" w:rsidR="000C6862" w:rsidRDefault="002D460A" w:rsidP="00FA34AC">
      <w:pPr>
        <w:pStyle w:val="BodyText"/>
      </w:pPr>
      <w:r w:rsidRPr="002D460A">
        <w:rPr>
          <w:b/>
        </w:rPr>
        <w:t>Note</w:t>
      </w:r>
      <w:r>
        <w:t>: Three other features are planned.</w:t>
      </w:r>
    </w:p>
    <w:p w14:paraId="1C9B6AD1" w14:textId="0DF24808" w:rsidR="002D460A" w:rsidRDefault="002D460A" w:rsidP="00FA34AC">
      <w:pPr>
        <w:pStyle w:val="BodyText"/>
      </w:pPr>
      <w:r>
        <w:rPr>
          <w:noProof/>
        </w:rPr>
        <w:drawing>
          <wp:inline distT="0" distB="0" distL="0" distR="0" wp14:anchorId="22D46AD8" wp14:editId="7D58D18F">
            <wp:extent cx="5941695" cy="1724025"/>
            <wp:effectExtent l="19050" t="19050" r="2095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1695" cy="1724025"/>
                    </a:xfrm>
                    <a:prstGeom prst="rect">
                      <a:avLst/>
                    </a:prstGeom>
                    <a:ln>
                      <a:solidFill>
                        <a:schemeClr val="bg1">
                          <a:lumMod val="85000"/>
                        </a:schemeClr>
                      </a:solidFill>
                    </a:ln>
                  </pic:spPr>
                </pic:pic>
              </a:graphicData>
            </a:graphic>
          </wp:inline>
        </w:drawing>
      </w:r>
    </w:p>
    <w:p w14:paraId="22C2222A" w14:textId="425295ED" w:rsidR="002D460A" w:rsidRDefault="009E762E" w:rsidP="00FA34AC">
      <w:pPr>
        <w:pStyle w:val="BodyText"/>
      </w:pPr>
      <w:r>
        <w:t xml:space="preserve">Here </w:t>
      </w:r>
      <w:r w:rsidR="00FB6C1D">
        <w:t>list of</w:t>
      </w:r>
      <w:r>
        <w:t xml:space="preserve"> drug programmes available for a user </w:t>
      </w:r>
      <w:r w:rsidR="00FB6C1D">
        <w:t>is</w:t>
      </w:r>
      <w:r>
        <w:t xml:space="preserve"> provided. </w:t>
      </w:r>
    </w:p>
    <w:p w14:paraId="01B35D4A" w14:textId="0E187FC0" w:rsidR="00451E9C" w:rsidRDefault="00451E9C" w:rsidP="00FA34AC">
      <w:pPr>
        <w:pStyle w:val="BodyText"/>
      </w:pPr>
      <w:r>
        <w:lastRenderedPageBreak/>
        <w:t xml:space="preserve">Click the down arrow </w:t>
      </w:r>
      <w:r>
        <w:rPr>
          <w:noProof/>
        </w:rPr>
        <w:drawing>
          <wp:inline distT="0" distB="0" distL="0" distR="0" wp14:anchorId="14F6A1BB" wp14:editId="536C51C9">
            <wp:extent cx="235974" cy="18715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764" cy="188573"/>
                    </a:xfrm>
                    <a:prstGeom prst="rect">
                      <a:avLst/>
                    </a:prstGeom>
                  </pic:spPr>
                </pic:pic>
              </a:graphicData>
            </a:graphic>
          </wp:inline>
        </w:drawing>
      </w:r>
      <w:r>
        <w:t xml:space="preserve"> to the right of the particular drug programme to expand it and see appropriate studies and datasets.</w:t>
      </w:r>
    </w:p>
    <w:p w14:paraId="5CE999C0" w14:textId="13F2FC58" w:rsidR="00451E9C" w:rsidRPr="000D63C7" w:rsidRDefault="00451E9C" w:rsidP="00FA34AC">
      <w:pPr>
        <w:pStyle w:val="BodyText"/>
      </w:pPr>
      <w:r>
        <w:rPr>
          <w:noProof/>
        </w:rPr>
        <w:drawing>
          <wp:inline distT="0" distB="0" distL="0" distR="0" wp14:anchorId="6BC76780" wp14:editId="7D8A6927">
            <wp:extent cx="5941695" cy="2994660"/>
            <wp:effectExtent l="19050" t="19050" r="2095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695" cy="2994660"/>
                    </a:xfrm>
                    <a:prstGeom prst="rect">
                      <a:avLst/>
                    </a:prstGeom>
                    <a:ln>
                      <a:solidFill>
                        <a:schemeClr val="bg1">
                          <a:lumMod val="85000"/>
                        </a:schemeClr>
                      </a:solidFill>
                    </a:ln>
                  </pic:spPr>
                </pic:pic>
              </a:graphicData>
            </a:graphic>
          </wp:inline>
        </w:drawing>
      </w:r>
    </w:p>
    <w:p w14:paraId="39F11FCA" w14:textId="40A6FC2E" w:rsidR="000D63C7" w:rsidRDefault="00451E9C" w:rsidP="00FA34AC">
      <w:pPr>
        <w:pStyle w:val="BodyText"/>
      </w:pPr>
      <w:r>
        <w:t>List of studies and accompanying dataset</w:t>
      </w:r>
      <w:r w:rsidR="00FB6C1D">
        <w:t>s</w:t>
      </w:r>
      <w:r>
        <w:t xml:space="preserve"> is provided in the table form. Study name is printed in blue, appropriate row is shaded with light-blue. ‘</w:t>
      </w:r>
      <w:r w:rsidRPr="00DB5B8F">
        <w:rPr>
          <w:b/>
        </w:rPr>
        <w:t>Blinded, Randomi</w:t>
      </w:r>
      <w:r w:rsidR="00077FC3">
        <w:rPr>
          <w:b/>
        </w:rPr>
        <w:t>s</w:t>
      </w:r>
      <w:r w:rsidRPr="00DB5B8F">
        <w:rPr>
          <w:b/>
        </w:rPr>
        <w:t>ed, Regulatory</w:t>
      </w:r>
      <w:r>
        <w:t>’ mark</w:t>
      </w:r>
      <w:r w:rsidR="00723B61">
        <w:t>s</w:t>
      </w:r>
      <w:r>
        <w:t xml:space="preserve"> </w:t>
      </w:r>
      <w:r w:rsidR="00723B61">
        <w:t>can be</w:t>
      </w:r>
      <w:r>
        <w:t xml:space="preserve"> placed to the ri</w:t>
      </w:r>
      <w:r w:rsidR="00DB5B8F">
        <w:t>ght of the study name</w:t>
      </w:r>
      <w:r w:rsidR="00723B61">
        <w:t>.</w:t>
      </w:r>
    </w:p>
    <w:p w14:paraId="0ED9ED3B" w14:textId="49DD877B" w:rsidR="00723B61" w:rsidRDefault="00723B61" w:rsidP="00FA34AC">
      <w:pPr>
        <w:pStyle w:val="BodyText"/>
      </w:pPr>
      <w:r w:rsidRPr="00723B61">
        <w:rPr>
          <w:b/>
        </w:rPr>
        <w:t>Note</w:t>
      </w:r>
      <w:r>
        <w:t>: Appropriate checkboxes (</w:t>
      </w:r>
      <w:r w:rsidRPr="001D109A">
        <w:rPr>
          <w:b/>
        </w:rPr>
        <w:t>Blind</w:t>
      </w:r>
      <w:r w:rsidR="001D109A">
        <w:rPr>
          <w:b/>
        </w:rPr>
        <w:t>ing</w:t>
      </w:r>
      <w:r>
        <w:t xml:space="preserve">, </w:t>
      </w:r>
      <w:r w:rsidRPr="001D109A">
        <w:rPr>
          <w:b/>
        </w:rPr>
        <w:t>Randomi</w:t>
      </w:r>
      <w:r w:rsidR="00077FC3">
        <w:rPr>
          <w:b/>
        </w:rPr>
        <w:t>s</w:t>
      </w:r>
      <w:r w:rsidR="001D109A">
        <w:rPr>
          <w:b/>
        </w:rPr>
        <w:t>ation</w:t>
      </w:r>
      <w:r>
        <w:t xml:space="preserve">, </w:t>
      </w:r>
      <w:r w:rsidRPr="001D109A">
        <w:rPr>
          <w:b/>
        </w:rPr>
        <w:t>Regulatory</w:t>
      </w:r>
      <w:r>
        <w:t xml:space="preserve">) can be marked (or not) while </w:t>
      </w:r>
      <w:r w:rsidR="001D109A">
        <w:t>adding the dataset to the clinical study in the AdminUI application:</w:t>
      </w:r>
    </w:p>
    <w:p w14:paraId="7A82EE90" w14:textId="77777777" w:rsidR="001D109A" w:rsidRDefault="001D109A" w:rsidP="00FA34AC">
      <w:pPr>
        <w:pStyle w:val="ListBullet"/>
      </w:pPr>
      <w:r w:rsidRPr="00105D43">
        <w:rPr>
          <w:b/>
        </w:rPr>
        <w:t>Blinding</w:t>
      </w:r>
      <w:r>
        <w:t xml:space="preserve"> – defines whether a study has blinding aspect, or not;</w:t>
      </w:r>
    </w:p>
    <w:p w14:paraId="0C07136F" w14:textId="3863C2E9" w:rsidR="001D109A" w:rsidRDefault="001D109A" w:rsidP="00FA34AC">
      <w:pPr>
        <w:pStyle w:val="ListBullet"/>
      </w:pPr>
      <w:r w:rsidRPr="00105D43">
        <w:rPr>
          <w:b/>
        </w:rPr>
        <w:t>Randomi</w:t>
      </w:r>
      <w:r w:rsidR="00077FC3">
        <w:rPr>
          <w:b/>
        </w:rPr>
        <w:t>s</w:t>
      </w:r>
      <w:r w:rsidRPr="00105D43">
        <w:rPr>
          <w:b/>
        </w:rPr>
        <w:t>ation</w:t>
      </w:r>
      <w:r>
        <w:t xml:space="preserve"> - defines whether study subjects are randomized between arms, or not;</w:t>
      </w:r>
    </w:p>
    <w:p w14:paraId="06814C64" w14:textId="77777777" w:rsidR="001D109A" w:rsidRDefault="001D109A" w:rsidP="00FA34AC">
      <w:pPr>
        <w:pStyle w:val="ListBullet"/>
      </w:pPr>
      <w:r w:rsidRPr="00105D43">
        <w:rPr>
          <w:b/>
        </w:rPr>
        <w:t>Regulatory</w:t>
      </w:r>
      <w:r>
        <w:t xml:space="preserve"> - defines whether a study will deliver/support licensing submission, or not.</w:t>
      </w:r>
    </w:p>
    <w:p w14:paraId="0DB6587B" w14:textId="65850128" w:rsidR="00DB5B8F" w:rsidRDefault="00DB5B8F" w:rsidP="00FA34AC">
      <w:pPr>
        <w:pStyle w:val="BodyText"/>
      </w:pPr>
      <w:r>
        <w:t>The following information is provided for each dataset in the study:</w:t>
      </w:r>
    </w:p>
    <w:p w14:paraId="3A8A5B36" w14:textId="043D0AC3" w:rsidR="00DB5B8F" w:rsidRDefault="00DB5B8F" w:rsidP="00FA34AC">
      <w:pPr>
        <w:pStyle w:val="ListBullet"/>
      </w:pPr>
      <w:r w:rsidRPr="00FB6C1D">
        <w:t>Dataset name</w:t>
      </w:r>
      <w:r w:rsidR="005C41BF">
        <w:t>;</w:t>
      </w:r>
    </w:p>
    <w:p w14:paraId="0916C5B1" w14:textId="3518B14C" w:rsidR="00DB5B8F" w:rsidRDefault="00DB5B8F" w:rsidP="00FA34AC">
      <w:pPr>
        <w:pStyle w:val="ListBullet"/>
      </w:pPr>
      <w:r w:rsidRPr="00FB6C1D">
        <w:t>Number of dosed subjects</w:t>
      </w:r>
      <w:r w:rsidR="005C41BF">
        <w:t>;</w:t>
      </w:r>
    </w:p>
    <w:p w14:paraId="36F2857F" w14:textId="11DE2F62" w:rsidR="00DB5B8F" w:rsidRPr="00FB6C1D" w:rsidRDefault="00DB5B8F" w:rsidP="00FA34AC">
      <w:pPr>
        <w:pStyle w:val="ListBullet"/>
      </w:pPr>
      <w:r w:rsidRPr="00FB6C1D">
        <w:rPr>
          <w:b/>
        </w:rPr>
        <w:t>Data cutoff</w:t>
      </w:r>
      <w:r w:rsidRPr="00FB6C1D">
        <w:t xml:space="preserve"> </w:t>
      </w:r>
      <w:r w:rsidR="006A34C6" w:rsidRPr="00FB6C1D">
        <w:t>–</w:t>
      </w:r>
      <w:r w:rsidRPr="00FB6C1D">
        <w:t xml:space="preserve"> </w:t>
      </w:r>
      <w:r w:rsidR="006A34C6" w:rsidRPr="00FB6C1D">
        <w:t>t</w:t>
      </w:r>
      <w:r w:rsidR="00982EF3">
        <w:t>his field is currently not used;</w:t>
      </w:r>
    </w:p>
    <w:p w14:paraId="6F5827F8" w14:textId="0373977B" w:rsidR="00DB5B8F" w:rsidRPr="006A34C6" w:rsidRDefault="00DB5B8F" w:rsidP="00FA34AC">
      <w:pPr>
        <w:pStyle w:val="ListBullet"/>
      </w:pPr>
      <w:r w:rsidRPr="00FB6C1D">
        <w:rPr>
          <w:b/>
        </w:rPr>
        <w:t>Last recorded event</w:t>
      </w:r>
      <w:r w:rsidRPr="006A34C6">
        <w:t xml:space="preserve"> -</w:t>
      </w:r>
      <w:r w:rsidR="006A34C6" w:rsidRPr="006A34C6">
        <w:t xml:space="preserve"> last </w:t>
      </w:r>
      <w:r w:rsidR="00FB6C1D">
        <w:t xml:space="preserve">start </w:t>
      </w:r>
      <w:r w:rsidR="006A34C6" w:rsidRPr="006A34C6">
        <w:t>event date specified in source files.</w:t>
      </w:r>
    </w:p>
    <w:p w14:paraId="3A6D9E6D" w14:textId="20B7182F" w:rsidR="00DB5B8F" w:rsidRDefault="00DB5B8F" w:rsidP="00FB465D">
      <w:pPr>
        <w:pStyle w:val="BodyText"/>
        <w:keepNext/>
      </w:pPr>
      <w:r>
        <w:lastRenderedPageBreak/>
        <w:t xml:space="preserve">Mark one or several datasets to be analyzed and click </w:t>
      </w:r>
      <w:r w:rsidRPr="00DB5B8F">
        <w:rPr>
          <w:b/>
        </w:rPr>
        <w:t>Start Analysis</w:t>
      </w:r>
      <w:r w:rsidR="00FB6C1D">
        <w:rPr>
          <w:b/>
        </w:rPr>
        <w:t xml:space="preserve"> </w:t>
      </w:r>
      <w:r w:rsidR="00FB6C1D" w:rsidRPr="00FB6C1D">
        <w:t>button on the top of the page</w:t>
      </w:r>
      <w:r w:rsidRPr="00FB6C1D">
        <w:t>.</w:t>
      </w:r>
    </w:p>
    <w:p w14:paraId="2B5337A9" w14:textId="2DCB295D" w:rsidR="00DB5B8F" w:rsidRDefault="00DB5B8F" w:rsidP="00FA34AC">
      <w:pPr>
        <w:pStyle w:val="BodyText"/>
      </w:pPr>
      <w:r>
        <w:rPr>
          <w:noProof/>
        </w:rPr>
        <w:drawing>
          <wp:inline distT="0" distB="0" distL="0" distR="0" wp14:anchorId="25A3AC81" wp14:editId="41F0F4E7">
            <wp:extent cx="5753100" cy="2985070"/>
            <wp:effectExtent l="19050" t="19050" r="1905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6319" cy="2986740"/>
                    </a:xfrm>
                    <a:prstGeom prst="rect">
                      <a:avLst/>
                    </a:prstGeom>
                    <a:ln>
                      <a:solidFill>
                        <a:schemeClr val="bg1">
                          <a:lumMod val="85000"/>
                        </a:schemeClr>
                      </a:solidFill>
                    </a:ln>
                  </pic:spPr>
                </pic:pic>
              </a:graphicData>
            </a:graphic>
          </wp:inline>
        </w:drawing>
      </w:r>
    </w:p>
    <w:p w14:paraId="65FEAB40" w14:textId="6AC9A75F" w:rsidR="00192F11" w:rsidRDefault="00192F11" w:rsidP="00FA34AC">
      <w:pPr>
        <w:pStyle w:val="BodyText"/>
      </w:pPr>
      <w:r w:rsidRPr="00192F11">
        <w:rPr>
          <w:b/>
        </w:rPr>
        <w:t>Note</w:t>
      </w:r>
      <w:r>
        <w:t>: It is not possible to select several datasets belonging to different drug programmes.</w:t>
      </w:r>
    </w:p>
    <w:p w14:paraId="5526E71D" w14:textId="76D311E2" w:rsidR="00FA34AC" w:rsidRDefault="00FA34AC" w:rsidP="00FA34AC">
      <w:pPr>
        <w:pStyle w:val="BodyText"/>
      </w:pPr>
      <w:r w:rsidRPr="00FA34AC">
        <w:rPr>
          <w:b/>
        </w:rPr>
        <w:t>Note</w:t>
      </w:r>
      <w:r>
        <w:t xml:space="preserve">: Use </w:t>
      </w:r>
      <w:r w:rsidRPr="00FA34AC">
        <w:rPr>
          <w:b/>
        </w:rPr>
        <w:t>Search</w:t>
      </w:r>
      <w:r>
        <w:t xml:space="preserve"> field if you do not see the required dataset within the particular drug programme.</w:t>
      </w:r>
    </w:p>
    <w:p w14:paraId="49A1B0A4" w14:textId="278505AE" w:rsidR="00DB5B8F" w:rsidRDefault="00C74440" w:rsidP="00C74440">
      <w:pPr>
        <w:pStyle w:val="Heading1"/>
      </w:pPr>
      <w:bookmarkStart w:id="9" w:name="_Toc33115208"/>
      <w:r>
        <w:t>Main Application Controls</w:t>
      </w:r>
      <w:bookmarkEnd w:id="9"/>
    </w:p>
    <w:p w14:paraId="76538AC5" w14:textId="4AFF0F3A" w:rsidR="00DB5B8F" w:rsidRDefault="00646250" w:rsidP="00FA34AC">
      <w:pPr>
        <w:pStyle w:val="BodyText"/>
      </w:pPr>
      <w:r>
        <w:t>The main application page opens. It consists of the following parts:</w:t>
      </w:r>
    </w:p>
    <w:p w14:paraId="35F7F73E" w14:textId="245D9D23" w:rsidR="00646250" w:rsidRDefault="00646250" w:rsidP="00FA34AC">
      <w:pPr>
        <w:pStyle w:val="ListBullet"/>
      </w:pPr>
      <w:r>
        <w:t>Top menu (</w:t>
      </w:r>
      <w:r>
        <w:rPr>
          <w:noProof/>
        </w:rPr>
        <w:drawing>
          <wp:inline distT="0" distB="0" distL="0" distR="0" wp14:anchorId="36621CFC" wp14:editId="53F025F2">
            <wp:extent cx="276190" cy="285714"/>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190" cy="285714"/>
                    </a:xfrm>
                    <a:prstGeom prst="rect">
                      <a:avLst/>
                    </a:prstGeom>
                  </pic:spPr>
                </pic:pic>
              </a:graphicData>
            </a:graphic>
          </wp:inline>
        </w:drawing>
      </w:r>
      <w:r>
        <w:t>);</w:t>
      </w:r>
    </w:p>
    <w:p w14:paraId="03FDB647" w14:textId="40CC8ADF" w:rsidR="00646250" w:rsidRDefault="00646250" w:rsidP="00FA34AC">
      <w:pPr>
        <w:pStyle w:val="ListBullet"/>
      </w:pPr>
      <w:r>
        <w:t>Left menu (</w:t>
      </w:r>
      <w:r>
        <w:rPr>
          <w:noProof/>
        </w:rPr>
        <w:drawing>
          <wp:inline distT="0" distB="0" distL="0" distR="0" wp14:anchorId="3B0D56BC" wp14:editId="3EECA18F">
            <wp:extent cx="276190" cy="285714"/>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190" cy="285714"/>
                    </a:xfrm>
                    <a:prstGeom prst="rect">
                      <a:avLst/>
                    </a:prstGeom>
                  </pic:spPr>
                </pic:pic>
              </a:graphicData>
            </a:graphic>
          </wp:inline>
        </w:drawing>
      </w:r>
      <w:r>
        <w:t>);</w:t>
      </w:r>
    </w:p>
    <w:p w14:paraId="01F855D9" w14:textId="4E611C64" w:rsidR="00FE1668" w:rsidRDefault="00FE1668" w:rsidP="00FA34AC">
      <w:pPr>
        <w:pStyle w:val="ListBullet"/>
      </w:pPr>
      <w:r>
        <w:t>Right slide menu (</w:t>
      </w:r>
      <w:r>
        <w:rPr>
          <w:noProof/>
        </w:rPr>
        <w:drawing>
          <wp:inline distT="0" distB="0" distL="0" distR="0" wp14:anchorId="7E8B17BE" wp14:editId="16FED354">
            <wp:extent cx="276190" cy="28571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6190" cy="285714"/>
                    </a:xfrm>
                    <a:prstGeom prst="rect">
                      <a:avLst/>
                    </a:prstGeom>
                  </pic:spPr>
                </pic:pic>
              </a:graphicData>
            </a:graphic>
          </wp:inline>
        </w:drawing>
      </w:r>
      <w:r>
        <w:t>);</w:t>
      </w:r>
    </w:p>
    <w:p w14:paraId="2DD75F28" w14:textId="238DD3DD" w:rsidR="00646250" w:rsidRDefault="00646250" w:rsidP="00FA34AC">
      <w:pPr>
        <w:pStyle w:val="ListBullet"/>
      </w:pPr>
      <w:r>
        <w:t>Base part of the page (</w:t>
      </w:r>
      <w:r w:rsidR="00FE1668">
        <w:rPr>
          <w:noProof/>
        </w:rPr>
        <w:drawing>
          <wp:inline distT="0" distB="0" distL="0" distR="0" wp14:anchorId="130596BC" wp14:editId="48FDF1F7">
            <wp:extent cx="276190" cy="28571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6190" cy="285714"/>
                    </a:xfrm>
                    <a:prstGeom prst="rect">
                      <a:avLst/>
                    </a:prstGeom>
                  </pic:spPr>
                </pic:pic>
              </a:graphicData>
            </a:graphic>
          </wp:inline>
        </w:drawing>
      </w:r>
      <w:r>
        <w:t>).</w:t>
      </w:r>
    </w:p>
    <w:p w14:paraId="61738C5B" w14:textId="2225EA84" w:rsidR="00646250" w:rsidRDefault="00FE1668" w:rsidP="00FA34AC">
      <w:pPr>
        <w:pStyle w:val="BodyText"/>
      </w:pPr>
      <w:r>
        <w:rPr>
          <w:noProof/>
        </w:rPr>
        <w:lastRenderedPageBreak/>
        <w:drawing>
          <wp:inline distT="0" distB="0" distL="0" distR="0" wp14:anchorId="23A28659" wp14:editId="51387043">
            <wp:extent cx="5438775" cy="3396255"/>
            <wp:effectExtent l="19050" t="19050" r="9525" b="139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6454" cy="3401050"/>
                    </a:xfrm>
                    <a:prstGeom prst="rect">
                      <a:avLst/>
                    </a:prstGeom>
                    <a:ln>
                      <a:solidFill>
                        <a:schemeClr val="bg1">
                          <a:lumMod val="85000"/>
                        </a:schemeClr>
                      </a:solidFill>
                    </a:ln>
                  </pic:spPr>
                </pic:pic>
              </a:graphicData>
            </a:graphic>
          </wp:inline>
        </w:drawing>
      </w:r>
    </w:p>
    <w:p w14:paraId="267AA436" w14:textId="772A8D28" w:rsidR="005011BE" w:rsidRDefault="005011BE" w:rsidP="007136FD">
      <w:pPr>
        <w:pStyle w:val="Heading2"/>
      </w:pPr>
      <w:bookmarkStart w:id="10" w:name="_Toc33115209"/>
      <w:r>
        <w:t>Top Menu</w:t>
      </w:r>
      <w:bookmarkEnd w:id="10"/>
    </w:p>
    <w:p w14:paraId="38A9B206" w14:textId="190D99F4" w:rsidR="00646250" w:rsidRDefault="00BE26E3" w:rsidP="00FA34AC">
      <w:pPr>
        <w:pStyle w:val="BodyText"/>
      </w:pPr>
      <w:r>
        <w:t>Top menu contains the following elements:</w:t>
      </w:r>
    </w:p>
    <w:p w14:paraId="786616CC" w14:textId="66DE5ECB" w:rsidR="00BE26E3" w:rsidRDefault="00BE26E3" w:rsidP="00FA34AC">
      <w:pPr>
        <w:pStyle w:val="ListBullet"/>
      </w:pPr>
      <w:r>
        <w:sym w:font="Symbol" w:char="F0AC"/>
      </w:r>
      <w:r>
        <w:t xml:space="preserve"> arrow – click it to return to the page allowing a user to select a dataset;</w:t>
      </w:r>
    </w:p>
    <w:p w14:paraId="7BE7922B" w14:textId="26AA5A18" w:rsidR="00BE26E3" w:rsidRDefault="00BE26E3" w:rsidP="00FA34AC">
      <w:pPr>
        <w:pStyle w:val="ListBullet"/>
      </w:pPr>
      <w:r w:rsidRPr="00BE26E3">
        <w:rPr>
          <w:b/>
        </w:rPr>
        <w:t>Analytics</w:t>
      </w:r>
      <w:r>
        <w:t xml:space="preserve"> – click it to return to the home page;</w:t>
      </w:r>
    </w:p>
    <w:p w14:paraId="704F1E7C" w14:textId="44780D79" w:rsidR="00BE26E3" w:rsidRDefault="00BE26E3" w:rsidP="00FA34AC">
      <w:pPr>
        <w:pStyle w:val="ListBullet"/>
      </w:pPr>
      <w:r>
        <w:t>Selected dataset name;</w:t>
      </w:r>
    </w:p>
    <w:p w14:paraId="4CA9AA3B" w14:textId="1D47D2E5" w:rsidR="00BE26E3" w:rsidRDefault="00BE26E3" w:rsidP="00FB465D">
      <w:pPr>
        <w:pStyle w:val="ListBullet"/>
        <w:keepNext/>
        <w:numPr>
          <w:ilvl w:val="0"/>
          <w:numId w:val="0"/>
        </w:numPr>
        <w:ind w:left="714"/>
      </w:pPr>
      <w:r w:rsidRPr="00BE26E3">
        <w:rPr>
          <w:b/>
        </w:rPr>
        <w:t>Note</w:t>
      </w:r>
      <w:r>
        <w:t>: If several datasets were selected, then only first of them is displayed.</w:t>
      </w:r>
      <w:r w:rsidR="00FB6C1D">
        <w:t xml:space="preserve"> Click </w:t>
      </w:r>
      <w:r w:rsidR="00FB6C1D" w:rsidRPr="00FB6C1D">
        <w:rPr>
          <w:b/>
        </w:rPr>
        <w:t>show all datasets</w:t>
      </w:r>
      <w:r w:rsidR="00FB6C1D">
        <w:t xml:space="preserve"> to see all of them.</w:t>
      </w:r>
    </w:p>
    <w:p w14:paraId="1CF8CD9E" w14:textId="4DFE0BA7" w:rsidR="00BE26E3" w:rsidRDefault="00BE26E3" w:rsidP="00FA34AC">
      <w:pPr>
        <w:pStyle w:val="BodyText"/>
      </w:pPr>
      <w:r>
        <w:rPr>
          <w:noProof/>
        </w:rPr>
        <w:drawing>
          <wp:inline distT="0" distB="0" distL="0" distR="0" wp14:anchorId="73B1784B" wp14:editId="7D37AAE1">
            <wp:extent cx="3805084" cy="352740"/>
            <wp:effectExtent l="0" t="0" r="508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3486" cy="357227"/>
                    </a:xfrm>
                    <a:prstGeom prst="rect">
                      <a:avLst/>
                    </a:prstGeom>
                  </pic:spPr>
                </pic:pic>
              </a:graphicData>
            </a:graphic>
          </wp:inline>
        </w:drawing>
      </w:r>
      <w:r>
        <w:t xml:space="preserve">  </w:t>
      </w:r>
      <w:r>
        <w:rPr>
          <w:noProof/>
        </w:rPr>
        <w:drawing>
          <wp:inline distT="0" distB="0" distL="0" distR="0" wp14:anchorId="4E660DE7" wp14:editId="5BA37332">
            <wp:extent cx="2025446" cy="59377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4732" cy="596501"/>
                    </a:xfrm>
                    <a:prstGeom prst="rect">
                      <a:avLst/>
                    </a:prstGeom>
                  </pic:spPr>
                </pic:pic>
              </a:graphicData>
            </a:graphic>
          </wp:inline>
        </w:drawing>
      </w:r>
      <w:r>
        <w:t xml:space="preserve"> </w:t>
      </w:r>
    </w:p>
    <w:p w14:paraId="18B803FA" w14:textId="37C9230F" w:rsidR="00BE26E3" w:rsidRDefault="00BE26E3" w:rsidP="00FA34AC">
      <w:pPr>
        <w:pStyle w:val="ListBullet"/>
      </w:pPr>
      <w:r w:rsidRPr="00BE26E3">
        <w:t>Feedback</w:t>
      </w:r>
      <w:r>
        <w:t xml:space="preserve"> link;</w:t>
      </w:r>
    </w:p>
    <w:p w14:paraId="3A52C427" w14:textId="795092BE" w:rsidR="00BE26E3" w:rsidRDefault="00BE26E3" w:rsidP="00FA34AC">
      <w:pPr>
        <w:pStyle w:val="ListBullet"/>
      </w:pPr>
      <w:r w:rsidRPr="00BE26E3">
        <w:rPr>
          <w:b/>
        </w:rPr>
        <w:t>Help</w:t>
      </w:r>
      <w:r>
        <w:t xml:space="preserve"> menu;</w:t>
      </w:r>
    </w:p>
    <w:p w14:paraId="231A8327" w14:textId="52686F01" w:rsidR="00BE26E3" w:rsidRDefault="00BE26E3" w:rsidP="00FA34AC">
      <w:pPr>
        <w:pStyle w:val="ListBullet"/>
      </w:pPr>
      <w:r>
        <w:t>Logged in user details;</w:t>
      </w:r>
    </w:p>
    <w:p w14:paraId="1ED624C8" w14:textId="4901ECDC" w:rsidR="00BE26E3" w:rsidRDefault="00BE26E3" w:rsidP="00FA34AC">
      <w:pPr>
        <w:pStyle w:val="ListBullet"/>
      </w:pPr>
      <w:r w:rsidRPr="00BE26E3">
        <w:t>Log out</w:t>
      </w:r>
      <w:r>
        <w:t xml:space="preserve"> link.</w:t>
      </w:r>
    </w:p>
    <w:p w14:paraId="69E87DE0" w14:textId="6FD72A7D" w:rsidR="003F6904" w:rsidRDefault="003F6904" w:rsidP="00FB465D">
      <w:pPr>
        <w:pStyle w:val="BodyText"/>
        <w:keepNext/>
      </w:pPr>
      <w:r w:rsidRPr="003F6904">
        <w:rPr>
          <w:b/>
        </w:rPr>
        <w:t>Note</w:t>
      </w:r>
      <w:r>
        <w:t xml:space="preserve">: The </w:t>
      </w:r>
      <w:r w:rsidRPr="003F6904">
        <w:rPr>
          <w:b/>
        </w:rPr>
        <w:t>Help</w:t>
      </w:r>
      <w:r>
        <w:t xml:space="preserve"> menu </w:t>
      </w:r>
      <w:r w:rsidR="008D5E14">
        <w:t xml:space="preserve">additionally </w:t>
      </w:r>
      <w:r>
        <w:t xml:space="preserve">contains the </w:t>
      </w:r>
      <w:r w:rsidRPr="003F6904">
        <w:rPr>
          <w:b/>
        </w:rPr>
        <w:t>On Screen Help</w:t>
      </w:r>
      <w:r>
        <w:t xml:space="preserve"> item. Clicking this item results in </w:t>
      </w:r>
      <w:r w:rsidR="00313DBE" w:rsidRPr="00313DBE">
        <w:t xml:space="preserve">walk through some of the main features of </w:t>
      </w:r>
      <w:r w:rsidR="00313DBE">
        <w:t>the application</w:t>
      </w:r>
      <w:r w:rsidR="00313DBE" w:rsidRPr="00313DBE">
        <w:t xml:space="preserve"> by </w:t>
      </w:r>
      <w:r w:rsidR="00313DBE">
        <w:t>means of the</w:t>
      </w:r>
      <w:r w:rsidR="00313DBE" w:rsidRPr="00313DBE">
        <w:t xml:space="preserve"> interactive popup</w:t>
      </w:r>
      <w:r w:rsidR="00313DBE">
        <w:t xml:space="preserve"> window</w:t>
      </w:r>
      <w:r w:rsidR="00313DBE" w:rsidRPr="00313DBE">
        <w:t xml:space="preserve"> on the screen</w:t>
      </w:r>
      <w:r w:rsidR="00313DBE">
        <w:t>.</w:t>
      </w:r>
    </w:p>
    <w:p w14:paraId="2C958F50" w14:textId="5C12A72B" w:rsidR="003F6904" w:rsidRDefault="003F6904" w:rsidP="00FA34AC">
      <w:pPr>
        <w:pStyle w:val="BodyText"/>
      </w:pPr>
      <w:r>
        <w:rPr>
          <w:noProof/>
        </w:rPr>
        <w:drawing>
          <wp:inline distT="0" distB="0" distL="0" distR="0" wp14:anchorId="6F122745" wp14:editId="28872FF0">
            <wp:extent cx="1016803" cy="855406"/>
            <wp:effectExtent l="19050" t="19050" r="12065"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21628" cy="859465"/>
                    </a:xfrm>
                    <a:prstGeom prst="rect">
                      <a:avLst/>
                    </a:prstGeom>
                    <a:ln>
                      <a:solidFill>
                        <a:schemeClr val="bg1">
                          <a:lumMod val="85000"/>
                        </a:schemeClr>
                      </a:solidFill>
                    </a:ln>
                  </pic:spPr>
                </pic:pic>
              </a:graphicData>
            </a:graphic>
          </wp:inline>
        </w:drawing>
      </w:r>
    </w:p>
    <w:p w14:paraId="407CBE53" w14:textId="4408C1A0" w:rsidR="001B2A1A" w:rsidRDefault="001B2A1A" w:rsidP="00FA34AC">
      <w:pPr>
        <w:pStyle w:val="BodyText"/>
      </w:pPr>
      <w:r>
        <w:rPr>
          <w:noProof/>
        </w:rPr>
        <w:lastRenderedPageBreak/>
        <w:drawing>
          <wp:anchor distT="0" distB="0" distL="114300" distR="114300" simplePos="0" relativeHeight="251654656" behindDoc="0" locked="0" layoutInCell="1" allowOverlap="1" wp14:anchorId="12A894CA" wp14:editId="6546DDCE">
            <wp:simplePos x="0" y="0"/>
            <wp:positionH relativeFrom="column">
              <wp:posOffset>4599915</wp:posOffset>
            </wp:positionH>
            <wp:positionV relativeFrom="paragraph">
              <wp:posOffset>17663</wp:posOffset>
            </wp:positionV>
            <wp:extent cx="1297305" cy="6577965"/>
            <wp:effectExtent l="0" t="0" r="0" b="0"/>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297305" cy="6577965"/>
                    </a:xfrm>
                    <a:prstGeom prst="rect">
                      <a:avLst/>
                    </a:prstGeom>
                  </pic:spPr>
                </pic:pic>
              </a:graphicData>
            </a:graphic>
            <wp14:sizeRelH relativeFrom="margin">
              <wp14:pctWidth>0</wp14:pctWidth>
            </wp14:sizeRelH>
            <wp14:sizeRelV relativeFrom="margin">
              <wp14:pctHeight>0</wp14:pctHeight>
            </wp14:sizeRelV>
          </wp:anchor>
        </w:drawing>
      </w:r>
      <w:r w:rsidR="003F6904">
        <w:rPr>
          <w:noProof/>
        </w:rPr>
        <w:drawing>
          <wp:inline distT="0" distB="0" distL="0" distR="0" wp14:anchorId="2BCEACDF" wp14:editId="6AB81CF2">
            <wp:extent cx="2266403" cy="1553380"/>
            <wp:effectExtent l="19050" t="19050" r="19685"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88415" cy="1568467"/>
                    </a:xfrm>
                    <a:prstGeom prst="rect">
                      <a:avLst/>
                    </a:prstGeom>
                    <a:ln>
                      <a:solidFill>
                        <a:schemeClr val="bg1">
                          <a:lumMod val="85000"/>
                        </a:schemeClr>
                      </a:solidFill>
                    </a:ln>
                  </pic:spPr>
                </pic:pic>
              </a:graphicData>
            </a:graphic>
          </wp:inline>
        </w:drawing>
      </w:r>
    </w:p>
    <w:p w14:paraId="68C7D134" w14:textId="62866E4A" w:rsidR="003F6904" w:rsidRDefault="003F6904" w:rsidP="00FA34AC">
      <w:pPr>
        <w:pStyle w:val="BodyText"/>
      </w:pPr>
      <w:r>
        <w:t xml:space="preserve"> </w:t>
      </w:r>
      <w:r>
        <w:rPr>
          <w:noProof/>
        </w:rPr>
        <w:drawing>
          <wp:inline distT="0" distB="0" distL="0" distR="0" wp14:anchorId="1909F82B" wp14:editId="343B6C72">
            <wp:extent cx="2054942" cy="1569664"/>
            <wp:effectExtent l="19050" t="19050" r="2159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64674" cy="1577098"/>
                    </a:xfrm>
                    <a:prstGeom prst="rect">
                      <a:avLst/>
                    </a:prstGeom>
                    <a:ln>
                      <a:solidFill>
                        <a:schemeClr val="bg1">
                          <a:lumMod val="85000"/>
                        </a:schemeClr>
                      </a:solidFill>
                    </a:ln>
                  </pic:spPr>
                </pic:pic>
              </a:graphicData>
            </a:graphic>
          </wp:inline>
        </w:drawing>
      </w:r>
    </w:p>
    <w:p w14:paraId="43187C0A" w14:textId="4A8DDB0C" w:rsidR="005011BE" w:rsidRDefault="005011BE" w:rsidP="007136FD">
      <w:pPr>
        <w:pStyle w:val="Heading2"/>
      </w:pPr>
      <w:bookmarkStart w:id="11" w:name="_Toc33115210"/>
      <w:r>
        <w:t>Left Menu</w:t>
      </w:r>
      <w:bookmarkEnd w:id="11"/>
    </w:p>
    <w:p w14:paraId="33E9F9CA" w14:textId="59F5BB1F" w:rsidR="00BE26E3" w:rsidRDefault="00194FCF" w:rsidP="00FA34AC">
      <w:pPr>
        <w:pStyle w:val="BodyText"/>
      </w:pPr>
      <w:r>
        <w:t>Left menu expands when a user hovers mouse over it.</w:t>
      </w:r>
    </w:p>
    <w:p w14:paraId="14FE9700" w14:textId="3046FD93" w:rsidR="00194FCF" w:rsidRDefault="00192F11" w:rsidP="00FA34AC">
      <w:pPr>
        <w:pStyle w:val="BodyText"/>
      </w:pPr>
      <w:r>
        <w:t xml:space="preserve">Left menu items provide a user with access to various </w:t>
      </w:r>
      <w:r w:rsidR="00F726F0">
        <w:t>views of selected data</w:t>
      </w:r>
      <w:r w:rsidR="00FB6C1D">
        <w:t>set</w:t>
      </w:r>
      <w:r w:rsidR="00F726F0">
        <w:t xml:space="preserve">. </w:t>
      </w:r>
      <w:r w:rsidR="00F726F0" w:rsidRPr="00F726F0">
        <w:t>Within some views</w:t>
      </w:r>
      <w:r w:rsidR="00F726F0">
        <w:t>,</w:t>
      </w:r>
      <w:r w:rsidR="00F726F0" w:rsidRPr="00F726F0">
        <w:t xml:space="preserve"> e.g. </w:t>
      </w:r>
      <w:r w:rsidR="00F726F0" w:rsidRPr="000C6862">
        <w:rPr>
          <w:b/>
        </w:rPr>
        <w:t>Adverse Events</w:t>
      </w:r>
      <w:r w:rsidR="00F726F0" w:rsidRPr="00F726F0">
        <w:t>, there are multiple ways to look at the data and these appear as tabs acros</w:t>
      </w:r>
      <w:r w:rsidR="00F726F0">
        <w:t>s</w:t>
      </w:r>
      <w:r w:rsidR="00F726F0" w:rsidRPr="00F726F0">
        <w:t xml:space="preserve"> the top of the view.</w:t>
      </w:r>
    </w:p>
    <w:p w14:paraId="3EE52517" w14:textId="087D1DD6" w:rsidR="00C74440" w:rsidRDefault="00C74440" w:rsidP="00FA34AC">
      <w:pPr>
        <w:pStyle w:val="BodyText"/>
      </w:pPr>
      <w:r>
        <w:t xml:space="preserve">Content of this menu strongly depends on the dataset(s) that </w:t>
      </w:r>
      <w:r w:rsidR="000C6862">
        <w:t>was</w:t>
      </w:r>
      <w:r>
        <w:t xml:space="preserve"> selected for analysis</w:t>
      </w:r>
      <w:r w:rsidR="00FB6C1D">
        <w:t xml:space="preserve"> (particular view </w:t>
      </w:r>
      <w:r w:rsidR="00172450">
        <w:t xml:space="preserve">is available only </w:t>
      </w:r>
      <w:r w:rsidR="00FB6C1D">
        <w:t xml:space="preserve">if </w:t>
      </w:r>
      <w:r w:rsidR="00172450">
        <w:t>appropriate</w:t>
      </w:r>
      <w:r w:rsidR="00FB6C1D">
        <w:t xml:space="preserve"> data</w:t>
      </w:r>
      <w:r w:rsidR="00172450">
        <w:t xml:space="preserve"> exist</w:t>
      </w:r>
      <w:r w:rsidR="00FB6C1D">
        <w:t>)</w:t>
      </w:r>
      <w:r>
        <w:t>. Current menu item is highlighted in white.</w:t>
      </w:r>
    </w:p>
    <w:p w14:paraId="42EE44B4" w14:textId="5A6F9E0E" w:rsidR="00172450" w:rsidRDefault="00172450" w:rsidP="00FA34AC">
      <w:pPr>
        <w:pStyle w:val="BodyText"/>
      </w:pPr>
      <w:r w:rsidRPr="003A6783">
        <w:rPr>
          <w:b/>
        </w:rPr>
        <w:t>Note</w:t>
      </w:r>
      <w:r w:rsidRPr="003A6783">
        <w:t xml:space="preserve">: Some views </w:t>
      </w:r>
      <w:r w:rsidR="001D109A" w:rsidRPr="003A6783">
        <w:t xml:space="preserve">(Oncogenic Biomarkers and Machine Insights) </w:t>
      </w:r>
      <w:r w:rsidRPr="003A6783">
        <w:t>require additional settings in the VA-Security application to be available for a particular user.</w:t>
      </w:r>
    </w:p>
    <w:p w14:paraId="67BEC55B" w14:textId="73D54691" w:rsidR="005011BE" w:rsidRDefault="005011BE" w:rsidP="007136FD">
      <w:pPr>
        <w:pStyle w:val="Heading2"/>
      </w:pPr>
      <w:bookmarkStart w:id="12" w:name="_Toc33115211"/>
      <w:r>
        <w:t xml:space="preserve">Right </w:t>
      </w:r>
      <w:r w:rsidR="00982EF3">
        <w:t xml:space="preserve">Slide </w:t>
      </w:r>
      <w:r>
        <w:t>Menu</w:t>
      </w:r>
      <w:bookmarkEnd w:id="12"/>
    </w:p>
    <w:p w14:paraId="645DF743" w14:textId="6FB32506" w:rsidR="005011BE" w:rsidRDefault="005011BE" w:rsidP="00FB465D">
      <w:pPr>
        <w:pStyle w:val="BodyText"/>
        <w:keepNext/>
      </w:pPr>
      <w:r>
        <w:t xml:space="preserve">Right slide menu contains a set of filters </w:t>
      </w:r>
      <w:r w:rsidR="00E65D5B">
        <w:t>applicable for</w:t>
      </w:r>
      <w:r>
        <w:t xml:space="preserve"> the current view. Menu items expand when a user hovers mouse over it. For most views this menu contains the following buttons:</w:t>
      </w:r>
    </w:p>
    <w:p w14:paraId="48461864" w14:textId="0E3B2FF5" w:rsidR="00172450" w:rsidRDefault="00172450" w:rsidP="00FA34AC">
      <w:pPr>
        <w:pStyle w:val="ListBullet"/>
      </w:pPr>
      <w:r>
        <w:rPr>
          <w:noProof/>
        </w:rPr>
        <w:drawing>
          <wp:inline distT="0" distB="0" distL="0" distR="0" wp14:anchorId="1931093F" wp14:editId="66BC26E8">
            <wp:extent cx="1276350" cy="3444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95419" cy="349558"/>
                    </a:xfrm>
                    <a:prstGeom prst="rect">
                      <a:avLst/>
                    </a:prstGeom>
                  </pic:spPr>
                </pic:pic>
              </a:graphicData>
            </a:graphic>
          </wp:inline>
        </w:drawing>
      </w:r>
      <w:r>
        <w:t xml:space="preserve">- expands/collapses </w:t>
      </w:r>
      <w:r w:rsidRPr="005011BE">
        <w:rPr>
          <w:b/>
        </w:rPr>
        <w:t>Filters</w:t>
      </w:r>
      <w:r>
        <w:t xml:space="preserve"> panel;</w:t>
      </w:r>
    </w:p>
    <w:p w14:paraId="03E3A720" w14:textId="41FDFFAB" w:rsidR="005011BE" w:rsidRDefault="005011BE" w:rsidP="00FA34AC">
      <w:pPr>
        <w:pStyle w:val="ListBullet"/>
      </w:pPr>
      <w:r>
        <w:rPr>
          <w:noProof/>
        </w:rPr>
        <w:drawing>
          <wp:inline distT="0" distB="0" distL="0" distR="0" wp14:anchorId="7997CEBF" wp14:editId="5B2D75C9">
            <wp:extent cx="1266825" cy="35148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74343" cy="353575"/>
                    </a:xfrm>
                    <a:prstGeom prst="rect">
                      <a:avLst/>
                    </a:prstGeom>
                  </pic:spPr>
                </pic:pic>
              </a:graphicData>
            </a:graphic>
          </wp:inline>
        </w:drawing>
      </w:r>
      <w:r>
        <w:t xml:space="preserve"> - opens a list of applicable </w:t>
      </w:r>
      <w:r w:rsidRPr="005011BE">
        <w:rPr>
          <w:b/>
        </w:rPr>
        <w:t>Population</w:t>
      </w:r>
      <w:r>
        <w:t xml:space="preserve"> filters;</w:t>
      </w:r>
    </w:p>
    <w:p w14:paraId="4F8F2BAC" w14:textId="77777777" w:rsidR="005011BE" w:rsidRDefault="005011BE" w:rsidP="00FA34AC">
      <w:pPr>
        <w:pStyle w:val="ListBullet"/>
      </w:pPr>
      <w:r>
        <w:rPr>
          <w:noProof/>
        </w:rPr>
        <w:drawing>
          <wp:inline distT="0" distB="0" distL="0" distR="0" wp14:anchorId="618251DD" wp14:editId="7A0C823F">
            <wp:extent cx="1104900" cy="36581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2120" cy="368201"/>
                    </a:xfrm>
                    <a:prstGeom prst="rect">
                      <a:avLst/>
                    </a:prstGeom>
                  </pic:spPr>
                </pic:pic>
              </a:graphicData>
            </a:graphic>
          </wp:inline>
        </w:drawing>
      </w:r>
      <w:r>
        <w:t xml:space="preserve"> - opens a list of </w:t>
      </w:r>
      <w:r w:rsidRPr="005011BE">
        <w:rPr>
          <w:b/>
        </w:rPr>
        <w:t>Cohort</w:t>
      </w:r>
      <w:r>
        <w:t xml:space="preserve"> filters;</w:t>
      </w:r>
    </w:p>
    <w:p w14:paraId="428B5667" w14:textId="10426F8A" w:rsidR="005011BE" w:rsidRDefault="005011BE" w:rsidP="00FA34AC">
      <w:pPr>
        <w:pStyle w:val="ListBullet"/>
      </w:pPr>
      <w:r>
        <w:rPr>
          <w:noProof/>
        </w:rPr>
        <w:drawing>
          <wp:inline distT="0" distB="0" distL="0" distR="0" wp14:anchorId="037699FF" wp14:editId="4CEDB01C">
            <wp:extent cx="1114425" cy="32445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30141" cy="329029"/>
                    </a:xfrm>
                    <a:prstGeom prst="rect">
                      <a:avLst/>
                    </a:prstGeom>
                  </pic:spPr>
                </pic:pic>
              </a:graphicData>
            </a:graphic>
          </wp:inline>
        </w:drawing>
      </w:r>
      <w:r>
        <w:t xml:space="preserve"> - opens a list of available </w:t>
      </w:r>
      <w:r w:rsidRPr="005011BE">
        <w:rPr>
          <w:b/>
        </w:rPr>
        <w:t>Event</w:t>
      </w:r>
      <w:r w:rsidR="00172450">
        <w:t xml:space="preserve"> filters.</w:t>
      </w:r>
    </w:p>
    <w:p w14:paraId="6D8DF25D" w14:textId="77777777" w:rsidR="005011BE" w:rsidRDefault="005011BE" w:rsidP="00FA34AC">
      <w:pPr>
        <w:pStyle w:val="BodyText"/>
      </w:pPr>
      <w:r>
        <w:rPr>
          <w:noProof/>
        </w:rPr>
        <w:lastRenderedPageBreak/>
        <w:drawing>
          <wp:inline distT="0" distB="0" distL="0" distR="0" wp14:anchorId="7225FBE2" wp14:editId="5589FA83">
            <wp:extent cx="5941695" cy="3728085"/>
            <wp:effectExtent l="19050" t="19050" r="20955" b="2476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1695" cy="3728085"/>
                    </a:xfrm>
                    <a:prstGeom prst="rect">
                      <a:avLst/>
                    </a:prstGeom>
                    <a:ln>
                      <a:solidFill>
                        <a:schemeClr val="bg1">
                          <a:lumMod val="85000"/>
                        </a:schemeClr>
                      </a:solidFill>
                    </a:ln>
                  </pic:spPr>
                </pic:pic>
              </a:graphicData>
            </a:graphic>
          </wp:inline>
        </w:drawing>
      </w:r>
    </w:p>
    <w:p w14:paraId="3C5E7FC4" w14:textId="54A496F1" w:rsidR="005011BE" w:rsidRDefault="005011BE" w:rsidP="00FA34AC">
      <w:pPr>
        <w:pStyle w:val="BodyText"/>
      </w:pPr>
      <w:r>
        <w:t xml:space="preserve">See </w:t>
      </w:r>
      <w:r>
        <w:fldChar w:fldCharType="begin"/>
      </w:r>
      <w:r>
        <w:instrText xml:space="preserve"> REF _Ref26885736 \h </w:instrText>
      </w:r>
      <w:r>
        <w:fldChar w:fldCharType="separate"/>
      </w:r>
      <w:r>
        <w:t>Filtering</w:t>
      </w:r>
      <w:r>
        <w:fldChar w:fldCharType="end"/>
      </w:r>
      <w:r>
        <w:t xml:space="preserve"> section for additional information.</w:t>
      </w:r>
    </w:p>
    <w:p w14:paraId="466A0B5C" w14:textId="0FE6579E" w:rsidR="005011BE" w:rsidRDefault="005011BE" w:rsidP="007136FD">
      <w:pPr>
        <w:pStyle w:val="Heading2"/>
      </w:pPr>
      <w:bookmarkStart w:id="13" w:name="_Toc33115212"/>
      <w:r>
        <w:t>Base Part of the Page</w:t>
      </w:r>
      <w:bookmarkEnd w:id="13"/>
      <w:r>
        <w:t xml:space="preserve"> </w:t>
      </w:r>
    </w:p>
    <w:p w14:paraId="60695870" w14:textId="2AD79961" w:rsidR="00F726F0" w:rsidRDefault="00F726F0" w:rsidP="00FA34AC">
      <w:pPr>
        <w:pStyle w:val="BodyText"/>
      </w:pPr>
      <w:r>
        <w:t xml:space="preserve">Particular view, selected from the left menu, is displayed in the base part of the page. Mostly (except </w:t>
      </w:r>
      <w:r w:rsidR="00C01F16">
        <w:t xml:space="preserve">for </w:t>
      </w:r>
      <w:r w:rsidR="00FB5F48">
        <w:t>Cohort Editor</w:t>
      </w:r>
      <w:r w:rsidR="001D109A">
        <w:t>, Timeline</w:t>
      </w:r>
      <w:r w:rsidR="00FB5F48">
        <w:t xml:space="preserve"> and Single Subject</w:t>
      </w:r>
      <w:r>
        <w:t>)</w:t>
      </w:r>
      <w:r w:rsidR="00FB5F48">
        <w:t xml:space="preserve"> views are organized as plots with different controls and settings.</w:t>
      </w:r>
    </w:p>
    <w:p w14:paraId="4349D6B1" w14:textId="19815A25" w:rsidR="008163A1" w:rsidRDefault="008163A1" w:rsidP="00FA34AC">
      <w:pPr>
        <w:pStyle w:val="BodyText"/>
      </w:pPr>
      <w:r>
        <w:t>Some views contain more than one plot, or even plots and tables. Such views can be organized using:</w:t>
      </w:r>
    </w:p>
    <w:p w14:paraId="3DDA3A77" w14:textId="51DF31CC" w:rsidR="008163A1" w:rsidRDefault="008163A1" w:rsidP="00FA34AC">
      <w:pPr>
        <w:pStyle w:val="ListBullet"/>
      </w:pPr>
      <w:r>
        <w:t>Tabs;</w:t>
      </w:r>
    </w:p>
    <w:p w14:paraId="7A865232" w14:textId="26CAECB0" w:rsidR="008163A1" w:rsidRDefault="008163A1" w:rsidP="00FA34AC">
      <w:pPr>
        <w:pStyle w:val="BodyText"/>
      </w:pPr>
      <w:r>
        <w:rPr>
          <w:noProof/>
        </w:rPr>
        <w:drawing>
          <wp:inline distT="0" distB="0" distL="0" distR="0" wp14:anchorId="7416C80A" wp14:editId="295C535A">
            <wp:extent cx="5941695" cy="3027680"/>
            <wp:effectExtent l="19050" t="19050" r="20955" b="203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1695" cy="3027680"/>
                    </a:xfrm>
                    <a:prstGeom prst="rect">
                      <a:avLst/>
                    </a:prstGeom>
                    <a:ln>
                      <a:solidFill>
                        <a:schemeClr val="bg1">
                          <a:lumMod val="85000"/>
                        </a:schemeClr>
                      </a:solidFill>
                    </a:ln>
                  </pic:spPr>
                </pic:pic>
              </a:graphicData>
            </a:graphic>
          </wp:inline>
        </w:drawing>
      </w:r>
    </w:p>
    <w:p w14:paraId="51E6DD80" w14:textId="5E6139B4" w:rsidR="001D109A" w:rsidRDefault="001D109A" w:rsidP="00FB465D">
      <w:pPr>
        <w:pStyle w:val="BodyText"/>
        <w:keepNext/>
      </w:pPr>
      <w:r w:rsidRPr="00D4428F">
        <w:rPr>
          <w:b/>
        </w:rPr>
        <w:lastRenderedPageBreak/>
        <w:t>Note</w:t>
      </w:r>
      <w:r>
        <w:t xml:space="preserve">: If there are too many tabs on one view to be placed on the screen, then some of them are grouped under </w:t>
      </w:r>
      <w:r w:rsidRPr="00D4428F">
        <w:rPr>
          <w:b/>
        </w:rPr>
        <w:t>More</w:t>
      </w:r>
      <w:r>
        <w:t xml:space="preserve"> button.</w:t>
      </w:r>
    </w:p>
    <w:p w14:paraId="0347F755" w14:textId="1722377C" w:rsidR="001D109A" w:rsidRDefault="001D109A" w:rsidP="00FA34AC">
      <w:pPr>
        <w:pStyle w:val="BodyText"/>
      </w:pPr>
      <w:r>
        <w:rPr>
          <w:noProof/>
        </w:rPr>
        <w:drawing>
          <wp:inline distT="0" distB="0" distL="0" distR="0" wp14:anchorId="16B73B5C" wp14:editId="55F65C6A">
            <wp:extent cx="2497394" cy="1385750"/>
            <wp:effectExtent l="19050" t="19050" r="17780" b="2413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0827" cy="1398753"/>
                    </a:xfrm>
                    <a:prstGeom prst="rect">
                      <a:avLst/>
                    </a:prstGeom>
                    <a:ln>
                      <a:solidFill>
                        <a:schemeClr val="bg2"/>
                      </a:solidFill>
                    </a:ln>
                  </pic:spPr>
                </pic:pic>
              </a:graphicData>
            </a:graphic>
          </wp:inline>
        </w:drawing>
      </w:r>
    </w:p>
    <w:p w14:paraId="55A371BD" w14:textId="260BD844" w:rsidR="008163A1" w:rsidRDefault="008163A1" w:rsidP="00FA34AC">
      <w:pPr>
        <w:pStyle w:val="ListBullet"/>
      </w:pPr>
      <w:r>
        <w:t xml:space="preserve">Trellis visualization (see section </w:t>
      </w:r>
      <w:r>
        <w:fldChar w:fldCharType="begin"/>
      </w:r>
      <w:r>
        <w:instrText xml:space="preserve"> REF _Ref26813896 \h  \* MERGEFORMAT </w:instrText>
      </w:r>
      <w:r>
        <w:fldChar w:fldCharType="separate"/>
      </w:r>
      <w:r>
        <w:t>Trellised Plots</w:t>
      </w:r>
      <w:r>
        <w:fldChar w:fldCharType="end"/>
      </w:r>
      <w:r>
        <w:t xml:space="preserve"> for details).</w:t>
      </w:r>
    </w:p>
    <w:p w14:paraId="2D514656" w14:textId="4688CC09" w:rsidR="008163A1" w:rsidRDefault="008163A1" w:rsidP="00FA34AC">
      <w:pPr>
        <w:pStyle w:val="BodyText"/>
      </w:pPr>
      <w:r>
        <w:rPr>
          <w:noProof/>
        </w:rPr>
        <w:drawing>
          <wp:inline distT="0" distB="0" distL="0" distR="0" wp14:anchorId="09084F56" wp14:editId="67443B9A">
            <wp:extent cx="5941695" cy="3100070"/>
            <wp:effectExtent l="19050" t="19050" r="20955" b="241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1695" cy="3100070"/>
                    </a:xfrm>
                    <a:prstGeom prst="rect">
                      <a:avLst/>
                    </a:prstGeom>
                    <a:ln>
                      <a:solidFill>
                        <a:schemeClr val="bg1">
                          <a:lumMod val="85000"/>
                        </a:schemeClr>
                      </a:solidFill>
                    </a:ln>
                  </pic:spPr>
                </pic:pic>
              </a:graphicData>
            </a:graphic>
          </wp:inline>
        </w:drawing>
      </w:r>
    </w:p>
    <w:p w14:paraId="0A4A22C5" w14:textId="51AA7CFF" w:rsidR="005011BE" w:rsidRDefault="00FB5F48" w:rsidP="00FA34AC">
      <w:pPr>
        <w:pStyle w:val="BodyText"/>
      </w:pPr>
      <w:r w:rsidRPr="00FB5F48">
        <w:rPr>
          <w:b/>
        </w:rPr>
        <w:t>Note</w:t>
      </w:r>
      <w:r>
        <w:t xml:space="preserve">: The main application page always opens after selecting the dataset(s) displaying </w:t>
      </w:r>
      <w:r w:rsidRPr="00FB5F48">
        <w:rPr>
          <w:b/>
        </w:rPr>
        <w:t>Population Summary</w:t>
      </w:r>
      <w:r>
        <w:t xml:space="preserve"> view.</w:t>
      </w:r>
    </w:p>
    <w:p w14:paraId="79914269" w14:textId="1E116E15" w:rsidR="00E110C3" w:rsidRDefault="00A67A57" w:rsidP="00E110C3">
      <w:pPr>
        <w:pStyle w:val="Heading1"/>
      </w:pPr>
      <w:bookmarkStart w:id="14" w:name="_Toc33115213"/>
      <w:r>
        <w:t>Working with Plot</w:t>
      </w:r>
      <w:bookmarkEnd w:id="14"/>
    </w:p>
    <w:p w14:paraId="329BD558" w14:textId="721A835D" w:rsidR="0063083D" w:rsidRDefault="0063083D" w:rsidP="00FA34AC">
      <w:pPr>
        <w:pStyle w:val="BodyText"/>
      </w:pPr>
      <w:r>
        <w:t xml:space="preserve">Each plot has some controls that operate in </w:t>
      </w:r>
      <w:r w:rsidR="000F68D2">
        <w:t xml:space="preserve">nearly </w:t>
      </w:r>
      <w:r>
        <w:t>the same way for most plots available in the application. These controls are described in this section.</w:t>
      </w:r>
    </w:p>
    <w:p w14:paraId="5989E012" w14:textId="0C9CE4D0" w:rsidR="0063083D" w:rsidRDefault="0063083D" w:rsidP="00FA34AC">
      <w:pPr>
        <w:pStyle w:val="BodyText"/>
      </w:pPr>
      <w:r w:rsidRPr="00DA7961">
        <w:rPr>
          <w:b/>
        </w:rPr>
        <w:t>Note</w:t>
      </w:r>
      <w:r>
        <w:t xml:space="preserve">: Special aspects of controls operating are described in </w:t>
      </w:r>
      <w:r>
        <w:fldChar w:fldCharType="begin"/>
      </w:r>
      <w:r>
        <w:instrText xml:space="preserve"> REF _Ref26530400 \h </w:instrText>
      </w:r>
      <w:r>
        <w:fldChar w:fldCharType="separate"/>
      </w:r>
      <w:r>
        <w:t>Available Plots</w:t>
      </w:r>
      <w:r>
        <w:fldChar w:fldCharType="end"/>
      </w:r>
      <w:r>
        <w:t xml:space="preserve"> section.</w:t>
      </w:r>
    </w:p>
    <w:p w14:paraId="6493F68B" w14:textId="0F75C758" w:rsidR="00650A87" w:rsidRDefault="00650A87" w:rsidP="007136FD">
      <w:pPr>
        <w:pStyle w:val="Heading2"/>
      </w:pPr>
      <w:bookmarkStart w:id="15" w:name="_Ref30517974"/>
      <w:bookmarkStart w:id="16" w:name="_Toc33115214"/>
      <w:r>
        <w:lastRenderedPageBreak/>
        <w:t>Coloring</w:t>
      </w:r>
      <w:bookmarkEnd w:id="15"/>
      <w:bookmarkEnd w:id="16"/>
    </w:p>
    <w:p w14:paraId="1B662E81" w14:textId="77777777" w:rsidR="00650A87" w:rsidRDefault="00650A87" w:rsidP="00FB465D">
      <w:pPr>
        <w:pStyle w:val="BodyText"/>
        <w:keepNext/>
      </w:pPr>
      <w:r>
        <w:t xml:space="preserve">If the plot is colored, appropriate legend is displayed besides the right-up corner of the plot area. </w:t>
      </w:r>
    </w:p>
    <w:p w14:paraId="3A12D5F1" w14:textId="77777777" w:rsidR="00650A87" w:rsidRDefault="00650A87" w:rsidP="00FA34AC">
      <w:pPr>
        <w:pStyle w:val="BodyText"/>
      </w:pPr>
      <w:r>
        <w:rPr>
          <w:noProof/>
        </w:rPr>
        <w:drawing>
          <wp:inline distT="0" distB="0" distL="0" distR="0" wp14:anchorId="6E5E1ACF" wp14:editId="3FAF6EC4">
            <wp:extent cx="5941695" cy="2332990"/>
            <wp:effectExtent l="19050" t="19050" r="20955"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1695" cy="2332990"/>
                    </a:xfrm>
                    <a:prstGeom prst="rect">
                      <a:avLst/>
                    </a:prstGeom>
                    <a:ln>
                      <a:solidFill>
                        <a:schemeClr val="bg1">
                          <a:lumMod val="85000"/>
                        </a:schemeClr>
                      </a:solidFill>
                    </a:ln>
                  </pic:spPr>
                </pic:pic>
              </a:graphicData>
            </a:graphic>
          </wp:inline>
        </w:drawing>
      </w:r>
    </w:p>
    <w:p w14:paraId="7FA65889" w14:textId="77777777" w:rsidR="00650A87" w:rsidRDefault="00650A87" w:rsidP="00FB465D">
      <w:pPr>
        <w:pStyle w:val="BodyText"/>
        <w:keepNext/>
      </w:pPr>
      <w:r>
        <w:t xml:space="preserve">Clicking the </w:t>
      </w:r>
      <w:r>
        <w:rPr>
          <w:noProof/>
        </w:rPr>
        <w:drawing>
          <wp:inline distT="0" distB="0" distL="0" distR="0" wp14:anchorId="07181CC2" wp14:editId="48393DA7">
            <wp:extent cx="171429" cy="190476"/>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1429" cy="190476"/>
                    </a:xfrm>
                    <a:prstGeom prst="rect">
                      <a:avLst/>
                    </a:prstGeom>
                  </pic:spPr>
                </pic:pic>
              </a:graphicData>
            </a:graphic>
          </wp:inline>
        </w:drawing>
      </w:r>
      <w:r>
        <w:t xml:space="preserve"> icon on the legend allows to open </w:t>
      </w:r>
      <w:r w:rsidRPr="00354B2B">
        <w:rPr>
          <w:b/>
        </w:rPr>
        <w:t>Colour by</w:t>
      </w:r>
      <w:r>
        <w:t xml:space="preserve"> menu.</w:t>
      </w:r>
    </w:p>
    <w:p w14:paraId="2B9F85BE" w14:textId="77777777" w:rsidR="00650A87" w:rsidRDefault="00650A87" w:rsidP="00FA34AC">
      <w:pPr>
        <w:pStyle w:val="BodyText"/>
      </w:pPr>
      <w:r>
        <w:rPr>
          <w:noProof/>
        </w:rPr>
        <w:drawing>
          <wp:inline distT="0" distB="0" distL="0" distR="0" wp14:anchorId="70977F67" wp14:editId="56FF1173">
            <wp:extent cx="1314450" cy="583419"/>
            <wp:effectExtent l="19050" t="19050" r="19050"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1688" cy="586632"/>
                    </a:xfrm>
                    <a:prstGeom prst="rect">
                      <a:avLst/>
                    </a:prstGeom>
                    <a:ln>
                      <a:solidFill>
                        <a:schemeClr val="bg1">
                          <a:lumMod val="85000"/>
                        </a:schemeClr>
                      </a:solidFill>
                    </a:ln>
                  </pic:spPr>
                </pic:pic>
              </a:graphicData>
            </a:graphic>
          </wp:inline>
        </w:drawing>
      </w:r>
      <w:r>
        <w:t xml:space="preserve"> </w:t>
      </w:r>
      <w:r>
        <w:rPr>
          <w:noProof/>
        </w:rPr>
        <w:drawing>
          <wp:inline distT="0" distB="0" distL="0" distR="0" wp14:anchorId="2C5E1E4F" wp14:editId="124D4431">
            <wp:extent cx="1949172" cy="1019175"/>
            <wp:effectExtent l="19050" t="19050" r="133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55153" cy="1022302"/>
                    </a:xfrm>
                    <a:prstGeom prst="rect">
                      <a:avLst/>
                    </a:prstGeom>
                    <a:ln>
                      <a:solidFill>
                        <a:schemeClr val="bg1">
                          <a:lumMod val="85000"/>
                        </a:schemeClr>
                      </a:solidFill>
                    </a:ln>
                  </pic:spPr>
                </pic:pic>
              </a:graphicData>
            </a:graphic>
          </wp:inline>
        </w:drawing>
      </w:r>
    </w:p>
    <w:p w14:paraId="21DA9B2C" w14:textId="77777777" w:rsidR="00650A87" w:rsidRDefault="00650A87" w:rsidP="00FA34AC">
      <w:pPr>
        <w:pStyle w:val="BodyText"/>
      </w:pPr>
      <w:r>
        <w:rPr>
          <w:noProof/>
        </w:rPr>
        <w:drawing>
          <wp:inline distT="0" distB="0" distL="0" distR="0" wp14:anchorId="4D7F2942" wp14:editId="393DD65B">
            <wp:extent cx="2162175" cy="2584418"/>
            <wp:effectExtent l="19050" t="19050" r="9525" b="260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162175" cy="2584418"/>
                    </a:xfrm>
                    <a:prstGeom prst="rect">
                      <a:avLst/>
                    </a:prstGeom>
                    <a:ln>
                      <a:solidFill>
                        <a:schemeClr val="bg1">
                          <a:lumMod val="85000"/>
                        </a:schemeClr>
                      </a:solidFill>
                    </a:ln>
                  </pic:spPr>
                </pic:pic>
              </a:graphicData>
            </a:graphic>
          </wp:inline>
        </w:drawing>
      </w:r>
    </w:p>
    <w:p w14:paraId="5A7FB5F5" w14:textId="77777777" w:rsidR="00650A87" w:rsidRDefault="00650A87" w:rsidP="00FB465D">
      <w:pPr>
        <w:pStyle w:val="BodyText"/>
        <w:keepNext/>
      </w:pPr>
      <w:r>
        <w:lastRenderedPageBreak/>
        <w:t>This menu allows to select the criteria of the plot coloring.</w:t>
      </w:r>
    </w:p>
    <w:p w14:paraId="70746313" w14:textId="77777777" w:rsidR="00650A87" w:rsidRPr="004019F8" w:rsidRDefault="00650A87" w:rsidP="00FA34AC">
      <w:pPr>
        <w:pStyle w:val="BodyText"/>
      </w:pPr>
      <w:r>
        <w:rPr>
          <w:noProof/>
        </w:rPr>
        <w:drawing>
          <wp:inline distT="0" distB="0" distL="0" distR="0" wp14:anchorId="2411B82B" wp14:editId="145530A3">
            <wp:extent cx="5941695" cy="2419985"/>
            <wp:effectExtent l="19050" t="19050" r="20955" b="184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1695" cy="2419985"/>
                    </a:xfrm>
                    <a:prstGeom prst="rect">
                      <a:avLst/>
                    </a:prstGeom>
                    <a:ln>
                      <a:solidFill>
                        <a:schemeClr val="bg1">
                          <a:lumMod val="85000"/>
                        </a:schemeClr>
                      </a:solidFill>
                    </a:ln>
                  </pic:spPr>
                </pic:pic>
              </a:graphicData>
            </a:graphic>
          </wp:inline>
        </w:drawing>
      </w:r>
    </w:p>
    <w:p w14:paraId="3C09BF65" w14:textId="3B7E8630" w:rsidR="00650A87" w:rsidRDefault="00650A87" w:rsidP="007136FD">
      <w:pPr>
        <w:pStyle w:val="Heading2"/>
      </w:pPr>
      <w:bookmarkStart w:id="17" w:name="_Ref30517946"/>
      <w:bookmarkStart w:id="18" w:name="_Ref30517964"/>
      <w:bookmarkStart w:id="19" w:name="_Toc33115215"/>
      <w:r>
        <w:t>X and Y Axes Settings</w:t>
      </w:r>
      <w:bookmarkEnd w:id="17"/>
      <w:bookmarkEnd w:id="18"/>
      <w:bookmarkEnd w:id="19"/>
    </w:p>
    <w:p w14:paraId="5D006A52" w14:textId="7AD2893D" w:rsidR="00650A87" w:rsidRDefault="00650A87" w:rsidP="00FA34AC">
      <w:pPr>
        <w:pStyle w:val="BodyText"/>
      </w:pPr>
      <w:r>
        <w:t>Both X and Y axes ha</w:t>
      </w:r>
      <w:r w:rsidR="001D109A">
        <w:t>ve</w:t>
      </w:r>
      <w:r>
        <w:t xml:space="preserve"> the following attributes:</w:t>
      </w:r>
    </w:p>
    <w:p w14:paraId="73FBA374" w14:textId="3C72D100" w:rsidR="00650A87" w:rsidRDefault="00650A87" w:rsidP="00FA34AC">
      <w:pPr>
        <w:pStyle w:val="ListBullet"/>
      </w:pPr>
      <w:r>
        <w:t>Zoom bar;</w:t>
      </w:r>
    </w:p>
    <w:p w14:paraId="17BA86EA" w14:textId="77777777" w:rsidR="00650A87" w:rsidRDefault="00650A87" w:rsidP="00FA34AC">
      <w:pPr>
        <w:pStyle w:val="ListBullet"/>
      </w:pPr>
      <w:r>
        <w:t>Axis label;</w:t>
      </w:r>
    </w:p>
    <w:p w14:paraId="69D67687" w14:textId="77777777" w:rsidR="00650A87" w:rsidRDefault="00650A87" w:rsidP="00FA34AC">
      <w:pPr>
        <w:pStyle w:val="ListBullet"/>
      </w:pPr>
      <w:r>
        <w:t>Scale tics;</w:t>
      </w:r>
    </w:p>
    <w:p w14:paraId="638E09BC" w14:textId="77777777" w:rsidR="00650A87" w:rsidRDefault="00650A87" w:rsidP="00FA34AC">
      <w:pPr>
        <w:pStyle w:val="ListBullet"/>
      </w:pPr>
      <w:r w:rsidRPr="001E5D5D">
        <w:t>Axis Settings</w:t>
      </w:r>
      <w:r>
        <w:t xml:space="preserve"> menu.</w:t>
      </w:r>
    </w:p>
    <w:p w14:paraId="5B185254" w14:textId="77777777" w:rsidR="00650A87" w:rsidRDefault="00650A87" w:rsidP="00FA34AC">
      <w:pPr>
        <w:pStyle w:val="BodyText"/>
      </w:pPr>
      <w:r>
        <w:rPr>
          <w:noProof/>
        </w:rPr>
        <w:drawing>
          <wp:inline distT="0" distB="0" distL="0" distR="0" wp14:anchorId="7A01DA32" wp14:editId="23378CF2">
            <wp:extent cx="5941695" cy="514985"/>
            <wp:effectExtent l="19050" t="19050" r="20955" b="184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695" cy="514985"/>
                    </a:xfrm>
                    <a:prstGeom prst="rect">
                      <a:avLst/>
                    </a:prstGeom>
                    <a:ln>
                      <a:solidFill>
                        <a:schemeClr val="bg1">
                          <a:lumMod val="85000"/>
                        </a:schemeClr>
                      </a:solidFill>
                    </a:ln>
                  </pic:spPr>
                </pic:pic>
              </a:graphicData>
            </a:graphic>
          </wp:inline>
        </w:drawing>
      </w:r>
    </w:p>
    <w:p w14:paraId="4F1B42F9" w14:textId="77777777" w:rsidR="00650A87" w:rsidRDefault="00650A87" w:rsidP="00FB465D">
      <w:pPr>
        <w:pStyle w:val="ListNumber"/>
        <w:keepNext/>
        <w:numPr>
          <w:ilvl w:val="0"/>
          <w:numId w:val="19"/>
        </w:numPr>
        <w:ind w:left="714" w:hanging="357"/>
      </w:pPr>
      <w:r>
        <w:t xml:space="preserve">Click </w:t>
      </w:r>
      <w:r>
        <w:rPr>
          <w:noProof/>
        </w:rPr>
        <w:drawing>
          <wp:inline distT="0" distB="0" distL="0" distR="0" wp14:anchorId="4A5F26A3" wp14:editId="2526EE71">
            <wp:extent cx="123810" cy="161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3810" cy="161905"/>
                    </a:xfrm>
                    <a:prstGeom prst="rect">
                      <a:avLst/>
                    </a:prstGeom>
                  </pic:spPr>
                </pic:pic>
              </a:graphicData>
            </a:graphic>
          </wp:inline>
        </w:drawing>
      </w:r>
      <w:r>
        <w:t xml:space="preserve"> button besides the axis label to open </w:t>
      </w:r>
      <w:r w:rsidRPr="00FA34AC">
        <w:rPr>
          <w:b/>
        </w:rPr>
        <w:t>Axis Settings</w:t>
      </w:r>
      <w:r>
        <w:t xml:space="preserve"> menu.</w:t>
      </w:r>
    </w:p>
    <w:p w14:paraId="63E517DB" w14:textId="77777777" w:rsidR="00650A87" w:rsidRDefault="00650A87" w:rsidP="00FA34AC">
      <w:pPr>
        <w:pStyle w:val="BodyText"/>
      </w:pPr>
      <w:r>
        <w:rPr>
          <w:noProof/>
        </w:rPr>
        <w:drawing>
          <wp:inline distT="0" distB="0" distL="0" distR="0" wp14:anchorId="004AD037" wp14:editId="61962650">
            <wp:extent cx="2390476" cy="1180952"/>
            <wp:effectExtent l="19050" t="19050" r="10160" b="196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90476" cy="1180952"/>
                    </a:xfrm>
                    <a:prstGeom prst="rect">
                      <a:avLst/>
                    </a:prstGeom>
                    <a:ln>
                      <a:solidFill>
                        <a:schemeClr val="bg1">
                          <a:lumMod val="85000"/>
                        </a:schemeClr>
                      </a:solidFill>
                    </a:ln>
                  </pic:spPr>
                </pic:pic>
              </a:graphicData>
            </a:graphic>
          </wp:inline>
        </w:drawing>
      </w:r>
      <w:r>
        <w:t xml:space="preserve"> </w:t>
      </w:r>
    </w:p>
    <w:p w14:paraId="66D11EBF" w14:textId="36C0A0C3" w:rsidR="00650A87" w:rsidRDefault="00650A87" w:rsidP="00FB465D">
      <w:pPr>
        <w:pStyle w:val="ListNumber"/>
        <w:keepNext/>
        <w:ind w:left="714" w:hanging="357"/>
      </w:pPr>
      <w:r>
        <w:t>Click the down arrow to unfold the drop</w:t>
      </w:r>
      <w:r w:rsidR="0022528A">
        <w:t>-</w:t>
      </w:r>
      <w:r>
        <w:t>down list.</w:t>
      </w:r>
    </w:p>
    <w:p w14:paraId="7F957EB1" w14:textId="77777777" w:rsidR="00650A87" w:rsidRDefault="00650A87" w:rsidP="00FA34AC">
      <w:pPr>
        <w:pStyle w:val="BodyText"/>
      </w:pPr>
      <w:r>
        <w:rPr>
          <w:noProof/>
        </w:rPr>
        <w:drawing>
          <wp:inline distT="0" distB="0" distL="0" distR="0" wp14:anchorId="346B5011" wp14:editId="5848ACEB">
            <wp:extent cx="2390476" cy="885714"/>
            <wp:effectExtent l="19050" t="19050" r="1016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90476" cy="885714"/>
                    </a:xfrm>
                    <a:prstGeom prst="rect">
                      <a:avLst/>
                    </a:prstGeom>
                    <a:ln>
                      <a:solidFill>
                        <a:schemeClr val="bg1">
                          <a:lumMod val="85000"/>
                        </a:schemeClr>
                      </a:solidFill>
                    </a:ln>
                  </pic:spPr>
                </pic:pic>
              </a:graphicData>
            </a:graphic>
          </wp:inline>
        </w:drawing>
      </w:r>
    </w:p>
    <w:p w14:paraId="252A4F6D" w14:textId="2019DC3D" w:rsidR="00650A87" w:rsidRDefault="00650A87" w:rsidP="00FA34AC">
      <w:pPr>
        <w:pStyle w:val="ListNumber"/>
      </w:pPr>
      <w:r>
        <w:t>Select required axis value from the drop</w:t>
      </w:r>
      <w:r w:rsidR="0022528A">
        <w:t>-</w:t>
      </w:r>
      <w:r>
        <w:t>down list.</w:t>
      </w:r>
    </w:p>
    <w:p w14:paraId="6335DDA4" w14:textId="77777777" w:rsidR="00650A87" w:rsidRDefault="00650A87" w:rsidP="00FA34AC">
      <w:pPr>
        <w:pStyle w:val="BodyText"/>
      </w:pPr>
      <w:r w:rsidRPr="005A5DE2">
        <w:rPr>
          <w:b/>
        </w:rPr>
        <w:t>Note</w:t>
      </w:r>
      <w:r>
        <w:t>: List of available options strongly depends on the selected view/plot. Besides, t</w:t>
      </w:r>
      <w:r w:rsidRPr="005A5DE2">
        <w:t>he list of options is data-driven</w:t>
      </w:r>
      <w:r>
        <w:t>,</w:t>
      </w:r>
      <w:r w:rsidRPr="005A5DE2">
        <w:t xml:space="preserve"> </w:t>
      </w:r>
      <w:r>
        <w:t>s</w:t>
      </w:r>
      <w:r w:rsidRPr="005A5DE2">
        <w:t>o only options with non-null values are present.</w:t>
      </w:r>
    </w:p>
    <w:p w14:paraId="2484BCA3" w14:textId="77777777" w:rsidR="00650A87" w:rsidRDefault="00650A87" w:rsidP="00FA34AC">
      <w:pPr>
        <w:pStyle w:val="ListNumber"/>
      </w:pPr>
      <w:r>
        <w:t xml:space="preserve">Click </w:t>
      </w:r>
      <w:r w:rsidRPr="005A5DE2">
        <w:rPr>
          <w:b/>
        </w:rPr>
        <w:t>Cancel</w:t>
      </w:r>
      <w:r>
        <w:t xml:space="preserve"> to collapse </w:t>
      </w:r>
      <w:r w:rsidRPr="005A5DE2">
        <w:rPr>
          <w:b/>
        </w:rPr>
        <w:t>Axis Settings</w:t>
      </w:r>
      <w:r>
        <w:t xml:space="preserve"> menu.</w:t>
      </w:r>
    </w:p>
    <w:p w14:paraId="13458DD0" w14:textId="22F3F524" w:rsidR="00650A87" w:rsidRDefault="00650A87" w:rsidP="00FA34AC">
      <w:pPr>
        <w:pStyle w:val="BodyText"/>
      </w:pPr>
      <w:r w:rsidRPr="005A5DE2">
        <w:rPr>
          <w:b/>
        </w:rPr>
        <w:t>Note</w:t>
      </w:r>
      <w:r>
        <w:t xml:space="preserve">: </w:t>
      </w:r>
      <w:r w:rsidRPr="005A5DE2">
        <w:t>The default option of the X-axis for all box plots and line plots is "Weeks since first treatment".</w:t>
      </w:r>
      <w:r>
        <w:t xml:space="preserve"> </w:t>
      </w:r>
      <w:r w:rsidRPr="005A5DE2">
        <w:t>The default option of the Y-axis for all box plots and line plots is "Result value".</w:t>
      </w:r>
    </w:p>
    <w:p w14:paraId="04103BF3" w14:textId="106C27E9" w:rsidR="003431DE" w:rsidRDefault="003431DE" w:rsidP="00FB465D">
      <w:pPr>
        <w:pStyle w:val="BodyText"/>
        <w:keepNext/>
      </w:pPr>
      <w:r w:rsidRPr="003F3BBA">
        <w:rPr>
          <w:b/>
        </w:rPr>
        <w:lastRenderedPageBreak/>
        <w:t>Note</w:t>
      </w:r>
      <w:r>
        <w:t xml:space="preserve">: </w:t>
      </w:r>
      <w:r w:rsidR="003F3BBA">
        <w:t>Two graphs can be combined together, if they have the same X axis values range. In this case, t</w:t>
      </w:r>
      <w:r>
        <w:t xml:space="preserve">wo different </w:t>
      </w:r>
      <w:r w:rsidR="003F3BBA">
        <w:t>Y scales are displayed.</w:t>
      </w:r>
    </w:p>
    <w:p w14:paraId="2A5BD5A2" w14:textId="56566757" w:rsidR="003F3BBA" w:rsidRDefault="003F3BBA" w:rsidP="00FA34AC">
      <w:pPr>
        <w:pStyle w:val="BodyText"/>
      </w:pPr>
      <w:r>
        <w:rPr>
          <w:noProof/>
        </w:rPr>
        <w:drawing>
          <wp:inline distT="0" distB="0" distL="0" distR="0" wp14:anchorId="21D41F2A" wp14:editId="771E95C0">
            <wp:extent cx="5941695" cy="2424430"/>
            <wp:effectExtent l="19050" t="19050" r="20955" b="139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1695" cy="2424430"/>
                    </a:xfrm>
                    <a:prstGeom prst="rect">
                      <a:avLst/>
                    </a:prstGeom>
                    <a:ln>
                      <a:solidFill>
                        <a:schemeClr val="bg2"/>
                      </a:solidFill>
                    </a:ln>
                  </pic:spPr>
                </pic:pic>
              </a:graphicData>
            </a:graphic>
          </wp:inline>
        </w:drawing>
      </w:r>
    </w:p>
    <w:p w14:paraId="7D478FFF" w14:textId="2BE89A9F" w:rsidR="003431DE" w:rsidRPr="003A6783" w:rsidRDefault="003431DE" w:rsidP="003431DE">
      <w:pPr>
        <w:pStyle w:val="Heading3"/>
      </w:pPr>
      <w:bookmarkStart w:id="20" w:name="_Toc33115216"/>
      <w:r w:rsidRPr="003A6783">
        <w:t>Time Binning</w:t>
      </w:r>
      <w:bookmarkEnd w:id="20"/>
    </w:p>
    <w:p w14:paraId="66B4777F" w14:textId="77777777" w:rsidR="0067021F" w:rsidRPr="00E047E5" w:rsidRDefault="0067021F" w:rsidP="00FA34AC">
      <w:pPr>
        <w:pStyle w:val="BodyText"/>
      </w:pPr>
      <w:r>
        <w:t>Time binning function allows a user to set the size (or 'width') of the time bins on the X axis fo</w:t>
      </w:r>
      <w:r w:rsidRPr="003A6783">
        <w:t>r a t</w:t>
      </w:r>
      <w:r>
        <w:t>ime-dependent plot. This function</w:t>
      </w:r>
      <w:r w:rsidRPr="00E047E5">
        <w:t xml:space="preserve"> </w:t>
      </w:r>
      <w:r>
        <w:t>helps to view</w:t>
      </w:r>
      <w:r w:rsidRPr="00E047E5">
        <w:t xml:space="preserve"> different drug cycle lengths. </w:t>
      </w:r>
    </w:p>
    <w:p w14:paraId="3459279E" w14:textId="77777777" w:rsidR="0067021F" w:rsidRDefault="0067021F" w:rsidP="00FB465D">
      <w:pPr>
        <w:pStyle w:val="BodyText"/>
        <w:keepNext/>
      </w:pPr>
      <w:r>
        <w:t>Click the X axis control button (</w:t>
      </w:r>
      <w:r>
        <w:rPr>
          <w:noProof/>
        </w:rPr>
        <w:drawing>
          <wp:inline distT="0" distB="0" distL="0" distR="0" wp14:anchorId="65B541F4" wp14:editId="6B63D38B">
            <wp:extent cx="171429" cy="171429"/>
            <wp:effectExtent l="0" t="0" r="63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1429" cy="171429"/>
                    </a:xfrm>
                    <a:prstGeom prst="rect">
                      <a:avLst/>
                    </a:prstGeom>
                  </pic:spPr>
                </pic:pic>
              </a:graphicData>
            </a:graphic>
          </wp:inline>
        </w:drawing>
      </w:r>
      <w:r>
        <w:t>). There are two drop-down lists to select from: axis value and Bin size.</w:t>
      </w:r>
      <w:r w:rsidRPr="0022528A">
        <w:t xml:space="preserve"> </w:t>
      </w:r>
      <w:r>
        <w:t xml:space="preserve">Select bin size from the drop-down list and click </w:t>
      </w:r>
      <w:r w:rsidRPr="0022528A">
        <w:rPr>
          <w:b/>
        </w:rPr>
        <w:t>Apply</w:t>
      </w:r>
      <w:r>
        <w:t xml:space="preserve">. It </w:t>
      </w:r>
      <w:r w:rsidRPr="00AF465B">
        <w:t>effects in redrawing current plot in accordance with selected values.</w:t>
      </w:r>
    </w:p>
    <w:p w14:paraId="5B51A220" w14:textId="77777777" w:rsidR="0067021F" w:rsidRDefault="0067021F" w:rsidP="00FA34AC">
      <w:pPr>
        <w:pStyle w:val="BodyText"/>
      </w:pPr>
      <w:r>
        <w:rPr>
          <w:noProof/>
        </w:rPr>
        <w:drawing>
          <wp:inline distT="0" distB="0" distL="0" distR="0" wp14:anchorId="7EF61603" wp14:editId="6FB771CE">
            <wp:extent cx="2276190" cy="1104762"/>
            <wp:effectExtent l="19050" t="19050" r="10160"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6190" cy="1104762"/>
                    </a:xfrm>
                    <a:prstGeom prst="rect">
                      <a:avLst/>
                    </a:prstGeom>
                    <a:ln>
                      <a:solidFill>
                        <a:schemeClr val="bg1">
                          <a:lumMod val="85000"/>
                        </a:schemeClr>
                      </a:solidFill>
                    </a:ln>
                  </pic:spPr>
                </pic:pic>
              </a:graphicData>
            </a:graphic>
          </wp:inline>
        </w:drawing>
      </w:r>
    </w:p>
    <w:p w14:paraId="65C59BA3" w14:textId="77777777" w:rsidR="0067021F" w:rsidRDefault="0067021F" w:rsidP="00FA34AC">
      <w:pPr>
        <w:pStyle w:val="BodyText"/>
      </w:pPr>
      <w:r>
        <w:t>Time binning function has the following properties:</w:t>
      </w:r>
    </w:p>
    <w:p w14:paraId="68F09946" w14:textId="77777777" w:rsidR="0067021F" w:rsidRDefault="0067021F" w:rsidP="00FA34AC">
      <w:pPr>
        <w:pStyle w:val="ListBullet"/>
      </w:pPr>
      <w:r>
        <w:t>The bin values are always integers greater or equal to 1 and a maximum of the total number of possible bins. The maximum corresponds to the days/weeks count from the date of first dose and date of last dose. If the date of last dose is null then the earliest date in withdrawal date/death date/last ETL date is taken.</w:t>
      </w:r>
    </w:p>
    <w:p w14:paraId="71350332" w14:textId="77777777" w:rsidR="0067021F" w:rsidRDefault="0067021F" w:rsidP="00FA34AC">
      <w:pPr>
        <w:pStyle w:val="ListBullet"/>
      </w:pPr>
      <w:r>
        <w:t>The default setting is "1". On this setting different week, analysis visit and visit values are displayed in their own bin.</w:t>
      </w:r>
    </w:p>
    <w:p w14:paraId="19C87D2B" w14:textId="77777777" w:rsidR="0067021F" w:rsidRDefault="0067021F" w:rsidP="00FA34AC">
      <w:pPr>
        <w:pStyle w:val="ListBullet"/>
      </w:pPr>
      <w:r>
        <w:t>When the value is greater than 1, the system displays the stated number of values within one bin. For example, when "3" is selected for 'Weeks since first treatment', the first bin groups together the first 3 values, such as weeks 0, 1 and 2, subsequent bins should group the next three and so on.</w:t>
      </w:r>
    </w:p>
    <w:p w14:paraId="3B769298" w14:textId="77777777" w:rsidR="0067021F" w:rsidRPr="003A6783" w:rsidRDefault="0067021F" w:rsidP="00FA34AC">
      <w:pPr>
        <w:pStyle w:val="ListBullet"/>
      </w:pPr>
      <w:r w:rsidRPr="003A6783">
        <w:t>There is always a bin whose minimum is the first non-negative value (e.g. week 0), so that negative and positive values are always subdivided into separate bins (because the negative to positive transition is an important transition that should be visible in the plot).</w:t>
      </w:r>
    </w:p>
    <w:p w14:paraId="4EE29EFE" w14:textId="64F94A5A" w:rsidR="0067021F" w:rsidRDefault="00FB465D" w:rsidP="00FA34AC">
      <w:pPr>
        <w:pStyle w:val="BodyText"/>
      </w:pPr>
      <w:r>
        <w:t>EXAMPLE</w:t>
      </w:r>
    </w:p>
    <w:p w14:paraId="66FA64F1" w14:textId="77777777" w:rsidR="0067021F" w:rsidRDefault="0067021F" w:rsidP="00FA34AC">
      <w:pPr>
        <w:pStyle w:val="BodyText"/>
      </w:pPr>
      <w:r>
        <w:t>Labs view, Line plot</w:t>
      </w:r>
    </w:p>
    <w:p w14:paraId="2EFF5641" w14:textId="77777777" w:rsidR="0067021F" w:rsidRDefault="0067021F" w:rsidP="00FB465D">
      <w:pPr>
        <w:pStyle w:val="BodyText"/>
        <w:keepNext/>
      </w:pPr>
      <w:r>
        <w:lastRenderedPageBreak/>
        <w:t>Bin size for the first plot is 1 week, for the second – 4 weeks.</w:t>
      </w:r>
    </w:p>
    <w:p w14:paraId="149CDA40" w14:textId="77777777" w:rsidR="0067021F" w:rsidRDefault="0067021F" w:rsidP="00FA34AC">
      <w:pPr>
        <w:pStyle w:val="BodyText"/>
      </w:pPr>
      <w:r>
        <w:rPr>
          <w:noProof/>
        </w:rPr>
        <w:drawing>
          <wp:inline distT="0" distB="0" distL="0" distR="0" wp14:anchorId="37090A68" wp14:editId="6B95E4D8">
            <wp:extent cx="5941695" cy="2329090"/>
            <wp:effectExtent l="19050" t="19050" r="2095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1695" cy="2329090"/>
                    </a:xfrm>
                    <a:prstGeom prst="rect">
                      <a:avLst/>
                    </a:prstGeom>
                    <a:ln>
                      <a:solidFill>
                        <a:schemeClr val="bg1">
                          <a:lumMod val="85000"/>
                        </a:schemeClr>
                      </a:solidFill>
                    </a:ln>
                  </pic:spPr>
                </pic:pic>
              </a:graphicData>
            </a:graphic>
          </wp:inline>
        </w:drawing>
      </w:r>
    </w:p>
    <w:p w14:paraId="2804D70A" w14:textId="338143BC" w:rsidR="0067021F" w:rsidRPr="0067021F" w:rsidRDefault="0067021F" w:rsidP="00FA34AC">
      <w:pPr>
        <w:pStyle w:val="BodyText"/>
        <w:rPr>
          <w:highlight w:val="green"/>
        </w:rPr>
      </w:pPr>
      <w:r>
        <w:rPr>
          <w:noProof/>
        </w:rPr>
        <w:drawing>
          <wp:inline distT="0" distB="0" distL="0" distR="0" wp14:anchorId="02E70F89" wp14:editId="707919CB">
            <wp:extent cx="5941695" cy="2250596"/>
            <wp:effectExtent l="19050" t="19050" r="20955"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1695" cy="2250596"/>
                    </a:xfrm>
                    <a:prstGeom prst="rect">
                      <a:avLst/>
                    </a:prstGeom>
                    <a:ln>
                      <a:solidFill>
                        <a:schemeClr val="bg1">
                          <a:lumMod val="85000"/>
                        </a:schemeClr>
                      </a:solidFill>
                    </a:ln>
                  </pic:spPr>
                </pic:pic>
              </a:graphicData>
            </a:graphic>
          </wp:inline>
        </w:drawing>
      </w:r>
    </w:p>
    <w:p w14:paraId="7A02B762" w14:textId="73A56488" w:rsidR="00650A87" w:rsidRDefault="000B465B" w:rsidP="007136FD">
      <w:pPr>
        <w:pStyle w:val="Heading2"/>
      </w:pPr>
      <w:bookmarkStart w:id="21" w:name="_Ref30517987"/>
      <w:bookmarkStart w:id="22" w:name="_Toc33115217"/>
      <w:r>
        <w:lastRenderedPageBreak/>
        <w:t>Chart Context Menu</w:t>
      </w:r>
      <w:bookmarkEnd w:id="21"/>
      <w:bookmarkEnd w:id="22"/>
    </w:p>
    <w:p w14:paraId="5B56D5A3" w14:textId="218D3400" w:rsidR="000B465B" w:rsidRDefault="000B465B" w:rsidP="00FB465D">
      <w:pPr>
        <w:pStyle w:val="BodyText"/>
        <w:keepNext/>
      </w:pPr>
      <w:r>
        <w:t>Each plot has a chart context menu, allowing to print the plot or save it as PNG or JPG.</w:t>
      </w:r>
    </w:p>
    <w:p w14:paraId="41109CDF" w14:textId="4027187D" w:rsidR="000B465B" w:rsidRDefault="000B465B" w:rsidP="00FA34AC">
      <w:pPr>
        <w:pStyle w:val="BodyText"/>
      </w:pPr>
      <w:r>
        <w:rPr>
          <w:noProof/>
        </w:rPr>
        <w:drawing>
          <wp:inline distT="0" distB="0" distL="0" distR="0" wp14:anchorId="36E354E5" wp14:editId="70DF6D2A">
            <wp:extent cx="5941695" cy="3397885"/>
            <wp:effectExtent l="19050" t="19050" r="20955" b="1206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1695" cy="3397885"/>
                    </a:xfrm>
                    <a:prstGeom prst="rect">
                      <a:avLst/>
                    </a:prstGeom>
                    <a:ln>
                      <a:solidFill>
                        <a:schemeClr val="bg2"/>
                      </a:solidFill>
                    </a:ln>
                  </pic:spPr>
                </pic:pic>
              </a:graphicData>
            </a:graphic>
          </wp:inline>
        </w:drawing>
      </w:r>
    </w:p>
    <w:p w14:paraId="10289015" w14:textId="487CE9B3" w:rsidR="003431DE" w:rsidRPr="003431DE" w:rsidRDefault="000B465B" w:rsidP="00FA34AC">
      <w:pPr>
        <w:pStyle w:val="BodyText"/>
      </w:pPr>
      <w:r>
        <w:rPr>
          <w:noProof/>
        </w:rPr>
        <w:drawing>
          <wp:inline distT="0" distB="0" distL="0" distR="0" wp14:anchorId="557F937C" wp14:editId="466BDE2B">
            <wp:extent cx="790476" cy="914286"/>
            <wp:effectExtent l="19050" t="19050" r="10160" b="196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90476" cy="914286"/>
                    </a:xfrm>
                    <a:prstGeom prst="rect">
                      <a:avLst/>
                    </a:prstGeom>
                    <a:ln>
                      <a:solidFill>
                        <a:schemeClr val="bg1">
                          <a:lumMod val="85000"/>
                        </a:schemeClr>
                      </a:solidFill>
                    </a:ln>
                  </pic:spPr>
                </pic:pic>
              </a:graphicData>
            </a:graphic>
          </wp:inline>
        </w:drawing>
      </w:r>
    </w:p>
    <w:p w14:paraId="4FFEF89F" w14:textId="3476F992" w:rsidR="0063083D" w:rsidRPr="0063083D" w:rsidRDefault="0063083D" w:rsidP="007136FD">
      <w:pPr>
        <w:pStyle w:val="Heading2"/>
      </w:pPr>
      <w:bookmarkStart w:id="23" w:name="_Ref26813896"/>
      <w:bookmarkStart w:id="24" w:name="_Toc33115218"/>
      <w:r>
        <w:t xml:space="preserve">Trellised </w:t>
      </w:r>
      <w:r w:rsidR="00095FF9">
        <w:t>P</w:t>
      </w:r>
      <w:r>
        <w:t>lots</w:t>
      </w:r>
      <w:bookmarkEnd w:id="23"/>
      <w:bookmarkEnd w:id="24"/>
    </w:p>
    <w:p w14:paraId="65A30483" w14:textId="6D32E67F" w:rsidR="0063083D" w:rsidRDefault="0063083D" w:rsidP="00FA34AC">
      <w:pPr>
        <w:pStyle w:val="BodyText"/>
      </w:pPr>
      <w:r w:rsidRPr="00323CE0">
        <w:t>Trellis</w:t>
      </w:r>
      <w:r>
        <w:t xml:space="preserve">ing </w:t>
      </w:r>
      <w:r w:rsidR="00FA0684">
        <w:t xml:space="preserve">method </w:t>
      </w:r>
      <w:r>
        <w:t xml:space="preserve">is used </w:t>
      </w:r>
      <w:r w:rsidR="00660FAB">
        <w:t>to visualize</w:t>
      </w:r>
      <w:r>
        <w:t xml:space="preserve"> </w:t>
      </w:r>
      <w:r w:rsidRPr="00323CE0">
        <w:t xml:space="preserve">complex, multi-variable </w:t>
      </w:r>
      <w:r w:rsidR="00660FAB">
        <w:t xml:space="preserve">dependencies in </w:t>
      </w:r>
      <w:r w:rsidRPr="00323CE0">
        <w:t>datasets</w:t>
      </w:r>
      <w:r w:rsidR="00660FAB">
        <w:t xml:space="preserve">. </w:t>
      </w:r>
    </w:p>
    <w:p w14:paraId="6A6BC3EB" w14:textId="271E4B3B" w:rsidR="00DA7961" w:rsidRDefault="00FA0684" w:rsidP="00FA34AC">
      <w:pPr>
        <w:pStyle w:val="BodyText"/>
      </w:pPr>
      <w:r>
        <w:t xml:space="preserve">Trellis visualization </w:t>
      </w:r>
      <w:r w:rsidRPr="00A0192B">
        <w:t xml:space="preserve">consists of a </w:t>
      </w:r>
      <w:r>
        <w:t>set</w:t>
      </w:r>
      <w:r w:rsidRPr="00A0192B">
        <w:t xml:space="preserve"> of </w:t>
      </w:r>
      <w:r>
        <w:t>plots</w:t>
      </w:r>
      <w:r w:rsidRPr="00A0192B">
        <w:t>.</w:t>
      </w:r>
      <w:r>
        <w:t xml:space="preserve"> </w:t>
      </w:r>
      <w:r w:rsidR="00660FAB">
        <w:t xml:space="preserve">Each </w:t>
      </w:r>
      <w:r>
        <w:t xml:space="preserve">plot </w:t>
      </w:r>
      <w:r w:rsidR="00660FAB">
        <w:t>display</w:t>
      </w:r>
      <w:r>
        <w:t>s</w:t>
      </w:r>
      <w:r w:rsidR="00660FAB">
        <w:t xml:space="preserve"> a subset of the original data, where the subsets are defined by the categories.</w:t>
      </w:r>
    </w:p>
    <w:p w14:paraId="5F6C526E" w14:textId="532D8A2F" w:rsidR="00C818D5" w:rsidRDefault="00C818D5" w:rsidP="00CE34A0">
      <w:pPr>
        <w:pStyle w:val="Heading3"/>
      </w:pPr>
      <w:bookmarkStart w:id="25" w:name="_Toc33115219"/>
      <w:r>
        <w:t>Order of Trellised Plots</w:t>
      </w:r>
      <w:bookmarkEnd w:id="25"/>
    </w:p>
    <w:p w14:paraId="59A32D36" w14:textId="676B7F76" w:rsidR="00C818D5" w:rsidRDefault="00C818D5" w:rsidP="00FA34AC">
      <w:pPr>
        <w:pStyle w:val="BodyText"/>
      </w:pPr>
      <w:r>
        <w:t>In a simple case where plots are trellised according to a single variable (like lab name), the plot order is the natural alphanumeric ordering of the items, e.g., so that "Bilirubin" comes before "Urea Nitrogen".</w:t>
      </w:r>
    </w:p>
    <w:p w14:paraId="5038E854" w14:textId="127CA2F8" w:rsidR="00DA7961" w:rsidRDefault="00C818D5" w:rsidP="00FA34AC">
      <w:pPr>
        <w:pStyle w:val="BodyText"/>
      </w:pPr>
      <w:r>
        <w:t>In many cases there are multiple levels of trellising</w:t>
      </w:r>
      <w:r w:rsidR="00B92BE8">
        <w:t>. Trellis hierarchy includes the following items:</w:t>
      </w:r>
    </w:p>
    <w:p w14:paraId="7E019000" w14:textId="1D736CEB" w:rsidR="00B92BE8" w:rsidRDefault="00B92BE8" w:rsidP="00FA34AC">
      <w:pPr>
        <w:pStyle w:val="ListNumber"/>
        <w:numPr>
          <w:ilvl w:val="0"/>
          <w:numId w:val="17"/>
        </w:numPr>
      </w:pPr>
      <w:r>
        <w:t xml:space="preserve">Measurement category (e.g., the Cardiac measurement type "ECG" or "Ejection Fraction"). </w:t>
      </w:r>
    </w:p>
    <w:p w14:paraId="1CFE4D95" w14:textId="697A258C" w:rsidR="00B92BE8" w:rsidRDefault="00B92BE8" w:rsidP="00FA34AC">
      <w:pPr>
        <w:pStyle w:val="ListNumber"/>
      </w:pPr>
      <w:r>
        <w:t>Measurement type (e.g., the vital measurement name such as "weight").</w:t>
      </w:r>
    </w:p>
    <w:p w14:paraId="3C302E43" w14:textId="577BD2FD" w:rsidR="00B92BE8" w:rsidRDefault="00B92BE8" w:rsidP="00FA34AC">
      <w:pPr>
        <w:pStyle w:val="ListNumber"/>
      </w:pPr>
      <w:r>
        <w:t>Trellis items that relate to other data aspects.</w:t>
      </w:r>
    </w:p>
    <w:p w14:paraId="6EA5C607" w14:textId="77777777" w:rsidR="00FB465D" w:rsidRDefault="00FB465D" w:rsidP="00FB465D">
      <w:pPr>
        <w:pStyle w:val="BodyText"/>
        <w:keepNext/>
      </w:pPr>
      <w:r>
        <w:lastRenderedPageBreak/>
        <w:t>EXAMPLE</w:t>
      </w:r>
    </w:p>
    <w:p w14:paraId="4FE571B3" w14:textId="7371B1E7" w:rsidR="00B92BE8" w:rsidRDefault="00B92BE8" w:rsidP="00FB465D">
      <w:pPr>
        <w:pStyle w:val="BodyText"/>
        <w:keepNext/>
      </w:pPr>
      <w:r>
        <w:t>Lab</w:t>
      </w:r>
      <w:r w:rsidR="004019F8">
        <w:t>s view</w:t>
      </w:r>
      <w:r>
        <w:t>, Line plot</w:t>
      </w:r>
    </w:p>
    <w:p w14:paraId="5895893B" w14:textId="15103A82" w:rsidR="00B92BE8" w:rsidRDefault="00B92BE8" w:rsidP="00FA34AC">
      <w:pPr>
        <w:pStyle w:val="BodyText"/>
      </w:pPr>
      <w:r>
        <w:rPr>
          <w:noProof/>
        </w:rPr>
        <w:drawing>
          <wp:inline distT="0" distB="0" distL="0" distR="0" wp14:anchorId="49824D19" wp14:editId="3336DF7A">
            <wp:extent cx="5941695" cy="2440305"/>
            <wp:effectExtent l="19050" t="19050" r="20955"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1695" cy="2440305"/>
                    </a:xfrm>
                    <a:prstGeom prst="rect">
                      <a:avLst/>
                    </a:prstGeom>
                    <a:ln>
                      <a:solidFill>
                        <a:schemeClr val="bg1">
                          <a:lumMod val="85000"/>
                        </a:schemeClr>
                      </a:solidFill>
                    </a:ln>
                  </pic:spPr>
                </pic:pic>
              </a:graphicData>
            </a:graphic>
          </wp:inline>
        </w:drawing>
      </w:r>
    </w:p>
    <w:p w14:paraId="2AA144D3" w14:textId="20517CBF" w:rsidR="00703BD7" w:rsidRDefault="00703BD7" w:rsidP="00FA34AC">
      <w:pPr>
        <w:pStyle w:val="BodyText"/>
      </w:pPr>
      <w:r>
        <w:t>Plots are ordered from top left to right bottom corner, by rows. So the order on this page is the following:</w:t>
      </w:r>
    </w:p>
    <w:p w14:paraId="712B5F62" w14:textId="7A92D057" w:rsidR="00703BD7" w:rsidRDefault="00703BD7" w:rsidP="00FA34AC">
      <w:pPr>
        <w:pStyle w:val="ListNumber"/>
        <w:numPr>
          <w:ilvl w:val="0"/>
          <w:numId w:val="18"/>
        </w:numPr>
      </w:pPr>
      <w:r>
        <w:t>B-haemoglobin (g/dl) vs. weeks since first treatment</w:t>
      </w:r>
      <w:r w:rsidR="00982EF3">
        <w:t>;</w:t>
      </w:r>
    </w:p>
    <w:p w14:paraId="1D38DD56" w14:textId="3D6D1F41" w:rsidR="00703BD7" w:rsidRDefault="00703BD7" w:rsidP="00FA34AC">
      <w:pPr>
        <w:pStyle w:val="ListNumber"/>
      </w:pPr>
      <w:r>
        <w:t>Basophils (%) vs. weeks since first treatment</w:t>
      </w:r>
      <w:r w:rsidR="00982EF3">
        <w:t>;</w:t>
      </w:r>
    </w:p>
    <w:p w14:paraId="559F56AE" w14:textId="7FF18B2C" w:rsidR="00703BD7" w:rsidRDefault="00703BD7" w:rsidP="00FA34AC">
      <w:pPr>
        <w:pStyle w:val="ListNumber"/>
      </w:pPr>
      <w:r>
        <w:t>Basophils, particle concentration (1/mm3) vs. weeks since first treatment</w:t>
      </w:r>
      <w:r w:rsidR="00982EF3">
        <w:t>;</w:t>
      </w:r>
    </w:p>
    <w:p w14:paraId="63849453" w14:textId="72ADE594" w:rsidR="00703BD7" w:rsidRDefault="00703BD7" w:rsidP="00FA34AC">
      <w:pPr>
        <w:pStyle w:val="ListNumber"/>
      </w:pPr>
      <w:r>
        <w:t>Basophils, particle concentration (10**3/mm3) vs. weeks since first treatment</w:t>
      </w:r>
      <w:r w:rsidR="00982EF3">
        <w:t>.</w:t>
      </w:r>
    </w:p>
    <w:p w14:paraId="51D83FCF" w14:textId="0245B98D" w:rsidR="00703BD7" w:rsidRDefault="00703BD7" w:rsidP="00FA34AC">
      <w:pPr>
        <w:pStyle w:val="BodyText"/>
      </w:pPr>
      <w:r>
        <w:t>The first level of trellising is measurement name: B-haemoglobin, then Basophils.</w:t>
      </w:r>
    </w:p>
    <w:p w14:paraId="10F62AE1" w14:textId="77777777" w:rsidR="00703BD7" w:rsidRDefault="00703BD7" w:rsidP="00FA34AC">
      <w:pPr>
        <w:pStyle w:val="BodyText"/>
      </w:pPr>
      <w:r>
        <w:t>The second level of trellising is measurement type for Basophils: %, then particle concentration.</w:t>
      </w:r>
    </w:p>
    <w:p w14:paraId="1EAD966C" w14:textId="0019AE7B" w:rsidR="00703BD7" w:rsidRDefault="00703BD7" w:rsidP="00FA34AC">
      <w:pPr>
        <w:pStyle w:val="BodyText"/>
      </w:pPr>
      <w:r>
        <w:t xml:space="preserve">The third level of trellising </w:t>
      </w:r>
      <w:r w:rsidRPr="000B465B">
        <w:t xml:space="preserve">is </w:t>
      </w:r>
      <w:r w:rsidR="000F68D2" w:rsidRPr="000B465B">
        <w:t>measurement units fo</w:t>
      </w:r>
      <w:r w:rsidR="000F68D2">
        <w:t>r Basophils particle concentration: 1/mm3, then 10**3/mm3.</w:t>
      </w:r>
    </w:p>
    <w:p w14:paraId="0187AA25" w14:textId="3B7D330B" w:rsidR="00C818D5" w:rsidRDefault="00C818D5" w:rsidP="00CE34A0">
      <w:pPr>
        <w:pStyle w:val="Heading3"/>
      </w:pPr>
      <w:bookmarkStart w:id="26" w:name="_Toc33115220"/>
      <w:r>
        <w:t>Demonstration of Trellised Plots</w:t>
      </w:r>
      <w:bookmarkEnd w:id="26"/>
      <w:r>
        <w:t xml:space="preserve"> </w:t>
      </w:r>
    </w:p>
    <w:p w14:paraId="6A601FB9" w14:textId="439607D8" w:rsidR="00660FAB" w:rsidRDefault="00DA7961" w:rsidP="00FB465D">
      <w:pPr>
        <w:pStyle w:val="BodyText"/>
        <w:keepNext/>
      </w:pPr>
      <w:r>
        <w:t>Trellised plots are organized as follows:</w:t>
      </w:r>
    </w:p>
    <w:p w14:paraId="6DB7B897" w14:textId="02C22E2C" w:rsidR="000F68D2" w:rsidRDefault="000F68D2" w:rsidP="00FA34AC">
      <w:pPr>
        <w:pStyle w:val="BodyText"/>
      </w:pPr>
      <w:r>
        <w:rPr>
          <w:noProof/>
        </w:rPr>
        <w:drawing>
          <wp:inline distT="0" distB="0" distL="0" distR="0" wp14:anchorId="6E71F1F3" wp14:editId="5B282C93">
            <wp:extent cx="5941695" cy="2304415"/>
            <wp:effectExtent l="19050" t="19050" r="20955"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1695" cy="2304415"/>
                    </a:xfrm>
                    <a:prstGeom prst="rect">
                      <a:avLst/>
                    </a:prstGeom>
                    <a:ln>
                      <a:solidFill>
                        <a:schemeClr val="bg1">
                          <a:lumMod val="85000"/>
                        </a:schemeClr>
                      </a:solidFill>
                    </a:ln>
                  </pic:spPr>
                </pic:pic>
              </a:graphicData>
            </a:graphic>
          </wp:inline>
        </w:drawing>
      </w:r>
    </w:p>
    <w:p w14:paraId="16D2F5FA" w14:textId="15E6F2F9" w:rsidR="00660FAB" w:rsidRDefault="00FA0684" w:rsidP="00FA34AC">
      <w:pPr>
        <w:pStyle w:val="ListBullet"/>
      </w:pPr>
      <w:r>
        <w:t xml:space="preserve">Trellised plots are provided on the application </w:t>
      </w:r>
      <w:r w:rsidR="004B1BBB">
        <w:t>page</w:t>
      </w:r>
      <w:r>
        <w:t xml:space="preserve"> using 2*2 layout;</w:t>
      </w:r>
    </w:p>
    <w:p w14:paraId="76C9D1AB" w14:textId="0D9C8E02" w:rsidR="00FA0684" w:rsidRDefault="00FA0684" w:rsidP="00FA34AC">
      <w:pPr>
        <w:pStyle w:val="ListBullet"/>
      </w:pPr>
      <w:r>
        <w:t xml:space="preserve">If number of trellised plots exceeds 4, than plots </w:t>
      </w:r>
      <w:r w:rsidR="0079414F">
        <w:t>pagination</w:t>
      </w:r>
      <w:r w:rsidR="00DA7961">
        <w:t xml:space="preserve"> (</w:t>
      </w:r>
      <w:r w:rsidR="00DA7961">
        <w:rPr>
          <w:noProof/>
        </w:rPr>
        <w:drawing>
          <wp:inline distT="0" distB="0" distL="0" distR="0" wp14:anchorId="4A0093CE" wp14:editId="2F42FAC4">
            <wp:extent cx="276190" cy="285714"/>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190" cy="285714"/>
                    </a:xfrm>
                    <a:prstGeom prst="rect">
                      <a:avLst/>
                    </a:prstGeom>
                  </pic:spPr>
                </pic:pic>
              </a:graphicData>
            </a:graphic>
          </wp:inline>
        </w:drawing>
      </w:r>
      <w:r w:rsidR="00DA7961">
        <w:t>)</w:t>
      </w:r>
      <w:r w:rsidR="0079414F">
        <w:t xml:space="preserve"> is used</w:t>
      </w:r>
      <w:r>
        <w:t>;</w:t>
      </w:r>
    </w:p>
    <w:p w14:paraId="101A642F" w14:textId="33BDFF2D" w:rsidR="0079414F" w:rsidRDefault="0079414F" w:rsidP="00FA34AC">
      <w:pPr>
        <w:pStyle w:val="ListBullet"/>
      </w:pPr>
      <w:r>
        <w:t xml:space="preserve">The X </w:t>
      </w:r>
      <w:r w:rsidRPr="00A0192B">
        <w:t xml:space="preserve">axes </w:t>
      </w:r>
      <w:r>
        <w:t>scale for</w:t>
      </w:r>
      <w:r w:rsidRPr="00A0192B">
        <w:t xml:space="preserve"> all the </w:t>
      </w:r>
      <w:r>
        <w:t xml:space="preserve">plots is the same, whereas Y axes scales </w:t>
      </w:r>
      <w:r w:rsidR="004B1BBB">
        <w:t xml:space="preserve">mostly </w:t>
      </w:r>
      <w:r w:rsidR="00982EF3">
        <w:t>are different;</w:t>
      </w:r>
    </w:p>
    <w:p w14:paraId="4F4CC6DD" w14:textId="594AD0AC" w:rsidR="0063083D" w:rsidRDefault="0079414F" w:rsidP="00FA34AC">
      <w:pPr>
        <w:pStyle w:val="ListBullet"/>
      </w:pPr>
      <w:r>
        <w:lastRenderedPageBreak/>
        <w:t>X and Y axes zoom bars</w:t>
      </w:r>
      <w:r w:rsidR="00DA7961">
        <w:t xml:space="preserve"> (</w:t>
      </w:r>
      <w:r w:rsidR="00DA7961">
        <w:rPr>
          <w:noProof/>
        </w:rPr>
        <w:drawing>
          <wp:inline distT="0" distB="0" distL="0" distR="0" wp14:anchorId="26344C33" wp14:editId="379AF23E">
            <wp:extent cx="276190" cy="285714"/>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190" cy="285714"/>
                    </a:xfrm>
                    <a:prstGeom prst="rect">
                      <a:avLst/>
                    </a:prstGeom>
                  </pic:spPr>
                </pic:pic>
              </a:graphicData>
            </a:graphic>
          </wp:inline>
        </w:drawing>
      </w:r>
      <w:r w:rsidR="00DA7961">
        <w:t>)</w:t>
      </w:r>
      <w:r>
        <w:t xml:space="preserve"> are common for all 4 plots on the page</w:t>
      </w:r>
      <w:r w:rsidR="004B1BBB">
        <w:t xml:space="preserve">. Y </w:t>
      </w:r>
      <w:r w:rsidR="004B1BBB" w:rsidRPr="00250D17">
        <w:t>zoom bar work</w:t>
      </w:r>
      <w:r w:rsidR="004B1BBB">
        <w:t>s</w:t>
      </w:r>
      <w:r w:rsidR="004B1BBB" w:rsidRPr="00250D17">
        <w:t xml:space="preserve"> on a relative scale (e.g., moving by 10% changes what is shown on the plot by 10%)</w:t>
      </w:r>
      <w:r w:rsidR="00FA0684">
        <w:t>;</w:t>
      </w:r>
    </w:p>
    <w:p w14:paraId="4F7D977C" w14:textId="073B09EC" w:rsidR="00A8374F" w:rsidRDefault="00A8374F" w:rsidP="00FA34AC">
      <w:pPr>
        <w:pStyle w:val="ListBullet"/>
      </w:pPr>
      <w:r>
        <w:t>X axes label</w:t>
      </w:r>
      <w:r w:rsidR="00DA7961">
        <w:t xml:space="preserve"> (</w:t>
      </w:r>
      <w:r w:rsidR="00DA7961">
        <w:rPr>
          <w:noProof/>
        </w:rPr>
        <w:drawing>
          <wp:inline distT="0" distB="0" distL="0" distR="0" wp14:anchorId="51AF5569" wp14:editId="4E4C0179">
            <wp:extent cx="276190" cy="285714"/>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6190" cy="285714"/>
                    </a:xfrm>
                    <a:prstGeom prst="rect">
                      <a:avLst/>
                    </a:prstGeom>
                  </pic:spPr>
                </pic:pic>
              </a:graphicData>
            </a:graphic>
          </wp:inline>
        </w:drawing>
      </w:r>
      <w:r w:rsidR="00DA7961">
        <w:t>)</w:t>
      </w:r>
      <w:r>
        <w:t xml:space="preserve"> is only one for all 4 plots on the page, being placed below the X zoom bar. Y axes labels</w:t>
      </w:r>
      <w:r w:rsidR="00DA7961">
        <w:t xml:space="preserve"> (</w:t>
      </w:r>
      <w:r w:rsidR="00DA7961">
        <w:rPr>
          <w:noProof/>
        </w:rPr>
        <w:drawing>
          <wp:inline distT="0" distB="0" distL="0" distR="0" wp14:anchorId="150A405E" wp14:editId="54E16DB3">
            <wp:extent cx="276190" cy="28571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6190" cy="285714"/>
                    </a:xfrm>
                    <a:prstGeom prst="rect">
                      <a:avLst/>
                    </a:prstGeom>
                  </pic:spPr>
                </pic:pic>
              </a:graphicData>
            </a:graphic>
          </wp:inline>
        </w:drawing>
      </w:r>
      <w:r w:rsidR="00DA7961">
        <w:t>)</w:t>
      </w:r>
      <w:r>
        <w:t xml:space="preserve"> are </w:t>
      </w:r>
      <w:r w:rsidR="004B1BBB">
        <w:t>placed near appropriate Y axes</w:t>
      </w:r>
      <w:r w:rsidR="005A5DE2">
        <w:t xml:space="preserve">. (Both labels are followed with </w:t>
      </w:r>
      <w:r w:rsidR="005A5DE2">
        <w:rPr>
          <w:noProof/>
        </w:rPr>
        <w:drawing>
          <wp:inline distT="0" distB="0" distL="0" distR="0" wp14:anchorId="540D7081" wp14:editId="673A57B2">
            <wp:extent cx="123810" cy="1619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3810" cy="161905"/>
                    </a:xfrm>
                    <a:prstGeom prst="rect">
                      <a:avLst/>
                    </a:prstGeom>
                  </pic:spPr>
                </pic:pic>
              </a:graphicData>
            </a:graphic>
          </wp:inline>
        </w:drawing>
      </w:r>
      <w:r w:rsidR="005A5DE2">
        <w:t xml:space="preserve"> icon, providing a user with access to </w:t>
      </w:r>
      <w:r w:rsidR="005A5DE2" w:rsidRPr="005A5DE2">
        <w:rPr>
          <w:b/>
        </w:rPr>
        <w:t>Axis Settings</w:t>
      </w:r>
      <w:r w:rsidR="005A5DE2">
        <w:t xml:space="preserve"> menu)</w:t>
      </w:r>
      <w:r w:rsidR="004B1BBB">
        <w:t>;</w:t>
      </w:r>
    </w:p>
    <w:p w14:paraId="3450622B" w14:textId="3591BA47" w:rsidR="008D2E30" w:rsidRDefault="004B1BBB" w:rsidP="00FA34AC">
      <w:pPr>
        <w:pStyle w:val="ListBullet"/>
      </w:pPr>
      <w:r>
        <w:t>Each plot has its own name</w:t>
      </w:r>
      <w:r w:rsidR="00DA7961">
        <w:t xml:space="preserve"> (</w:t>
      </w:r>
      <w:r w:rsidR="00DA7961">
        <w:rPr>
          <w:noProof/>
        </w:rPr>
        <w:drawing>
          <wp:inline distT="0" distB="0" distL="0" distR="0" wp14:anchorId="35BC97FE" wp14:editId="4443488A">
            <wp:extent cx="276190" cy="285714"/>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190" cy="285714"/>
                    </a:xfrm>
                    <a:prstGeom prst="rect">
                      <a:avLst/>
                    </a:prstGeom>
                  </pic:spPr>
                </pic:pic>
              </a:graphicData>
            </a:graphic>
          </wp:inline>
        </w:drawing>
      </w:r>
      <w:r w:rsidR="00DA7961">
        <w:t>)</w:t>
      </w:r>
      <w:r>
        <w:t>, describing the displayed dependence, and chart context menu</w:t>
      </w:r>
      <w:r w:rsidR="00DA7961">
        <w:t xml:space="preserve"> (</w:t>
      </w:r>
      <w:r w:rsidR="00DA7961">
        <w:rPr>
          <w:noProof/>
        </w:rPr>
        <w:drawing>
          <wp:inline distT="0" distB="0" distL="0" distR="0" wp14:anchorId="03B3B40C" wp14:editId="6442C028">
            <wp:extent cx="276190" cy="285714"/>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6190" cy="285714"/>
                    </a:xfrm>
                    <a:prstGeom prst="rect">
                      <a:avLst/>
                    </a:prstGeom>
                  </pic:spPr>
                </pic:pic>
              </a:graphicData>
            </a:graphic>
          </wp:inline>
        </w:drawing>
      </w:r>
      <w:r w:rsidR="00DA7961">
        <w:t>)</w:t>
      </w:r>
      <w:r>
        <w:t>;</w:t>
      </w:r>
    </w:p>
    <w:p w14:paraId="2CD1C4A5" w14:textId="4EC27FD8" w:rsidR="004B1BBB" w:rsidRDefault="004B1BBB" w:rsidP="00FA34AC">
      <w:pPr>
        <w:pStyle w:val="ListBullet"/>
      </w:pPr>
      <w:r>
        <w:t>There is only one legend</w:t>
      </w:r>
      <w:r w:rsidR="00DA7961">
        <w:t xml:space="preserve"> (</w:t>
      </w:r>
      <w:r w:rsidR="00DA7961">
        <w:rPr>
          <w:noProof/>
        </w:rPr>
        <w:drawing>
          <wp:inline distT="0" distB="0" distL="0" distR="0" wp14:anchorId="0DAC95AA" wp14:editId="6FD29931">
            <wp:extent cx="276190" cy="285714"/>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190" cy="285714"/>
                    </a:xfrm>
                    <a:prstGeom prst="rect">
                      <a:avLst/>
                    </a:prstGeom>
                  </pic:spPr>
                </pic:pic>
              </a:graphicData>
            </a:graphic>
          </wp:inline>
        </w:drawing>
      </w:r>
      <w:r w:rsidR="00DA7961">
        <w:t>)</w:t>
      </w:r>
      <w:r>
        <w:t xml:space="preserve"> for all 4 plots on the page.</w:t>
      </w:r>
    </w:p>
    <w:p w14:paraId="16AF6341" w14:textId="5AEE76E4" w:rsidR="00E72C27" w:rsidRDefault="00E72C27" w:rsidP="00FB465D">
      <w:pPr>
        <w:pStyle w:val="BodyText"/>
        <w:keepNext/>
      </w:pPr>
      <w:r w:rsidRPr="003F2BBD">
        <w:rPr>
          <w:b/>
        </w:rPr>
        <w:t>Note</w:t>
      </w:r>
      <w:r>
        <w:t xml:space="preserve">: </w:t>
      </w:r>
      <w:r w:rsidR="003F2BBD">
        <w:t>If trellised plots are zoomed, and available data for some of them do not fit selected intervals, ‘No data to display’ message appears.</w:t>
      </w:r>
    </w:p>
    <w:p w14:paraId="0953FCBF" w14:textId="3245CB52" w:rsidR="003F2BBD" w:rsidRDefault="003F2BBD" w:rsidP="00FA34AC">
      <w:pPr>
        <w:pStyle w:val="BodyText"/>
      </w:pPr>
      <w:r>
        <w:rPr>
          <w:noProof/>
        </w:rPr>
        <w:drawing>
          <wp:inline distT="0" distB="0" distL="0" distR="0" wp14:anchorId="3A95CAA7" wp14:editId="7D4BE4C2">
            <wp:extent cx="5941695" cy="2820670"/>
            <wp:effectExtent l="19050" t="19050" r="20955" b="177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1695" cy="2820670"/>
                    </a:xfrm>
                    <a:prstGeom prst="rect">
                      <a:avLst/>
                    </a:prstGeom>
                    <a:ln>
                      <a:solidFill>
                        <a:schemeClr val="bg2"/>
                      </a:solidFill>
                    </a:ln>
                  </pic:spPr>
                </pic:pic>
              </a:graphicData>
            </a:graphic>
          </wp:inline>
        </w:drawing>
      </w:r>
    </w:p>
    <w:p w14:paraId="5531998B" w14:textId="2FAA771A" w:rsidR="00E110C3" w:rsidRDefault="00E110C3" w:rsidP="007136FD">
      <w:pPr>
        <w:pStyle w:val="Heading2"/>
      </w:pPr>
      <w:bookmarkStart w:id="27" w:name="_Toc33115221"/>
      <w:r>
        <w:t>Selection</w:t>
      </w:r>
      <w:bookmarkEnd w:id="27"/>
    </w:p>
    <w:p w14:paraId="79B94A9A" w14:textId="35C3CFB1" w:rsidR="00E92353" w:rsidRDefault="00E92353" w:rsidP="00CE34A0">
      <w:pPr>
        <w:pStyle w:val="Heading3"/>
      </w:pPr>
      <w:bookmarkStart w:id="28" w:name="_Toc33115222"/>
      <w:r>
        <w:t xml:space="preserve">Selection </w:t>
      </w:r>
      <w:r w:rsidR="00960AB8">
        <w:t>W</w:t>
      </w:r>
      <w:r>
        <w:t>ays</w:t>
      </w:r>
      <w:bookmarkEnd w:id="28"/>
    </w:p>
    <w:p w14:paraId="546FE91C" w14:textId="0D7BFF5D" w:rsidR="00E92353" w:rsidRDefault="00E92353" w:rsidP="00FA34AC">
      <w:pPr>
        <w:pStyle w:val="BodyText"/>
      </w:pPr>
      <w:r>
        <w:t xml:space="preserve">A user can select </w:t>
      </w:r>
      <w:r w:rsidR="00ED27ED">
        <w:t xml:space="preserve">some </w:t>
      </w:r>
      <w:r>
        <w:t>data on the plot by one of the following ways:</w:t>
      </w:r>
    </w:p>
    <w:p w14:paraId="644EB80D" w14:textId="42063911" w:rsidR="00E92353" w:rsidRDefault="00E92353" w:rsidP="00403C0E">
      <w:pPr>
        <w:pStyle w:val="ListBullet"/>
        <w:keepNext/>
      </w:pPr>
      <w:r>
        <w:t>Click and drag across some area in order to select a certain area on the plot.</w:t>
      </w:r>
    </w:p>
    <w:p w14:paraId="753D94DF" w14:textId="754ADD1A" w:rsidR="00E92353" w:rsidRDefault="00E92353" w:rsidP="00FA34AC">
      <w:pPr>
        <w:pStyle w:val="BodyText"/>
      </w:pPr>
      <w:r>
        <w:rPr>
          <w:noProof/>
        </w:rPr>
        <w:drawing>
          <wp:inline distT="0" distB="0" distL="0" distR="0" wp14:anchorId="3473E8B3" wp14:editId="6393DF56">
            <wp:extent cx="5941695" cy="2060575"/>
            <wp:effectExtent l="19050" t="19050" r="20955" b="158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1695" cy="2060575"/>
                    </a:xfrm>
                    <a:prstGeom prst="rect">
                      <a:avLst/>
                    </a:prstGeom>
                    <a:ln>
                      <a:solidFill>
                        <a:schemeClr val="bg1">
                          <a:lumMod val="85000"/>
                        </a:schemeClr>
                      </a:solidFill>
                    </a:ln>
                  </pic:spPr>
                </pic:pic>
              </a:graphicData>
            </a:graphic>
          </wp:inline>
        </w:drawing>
      </w:r>
    </w:p>
    <w:p w14:paraId="54111B3E" w14:textId="05E5133B" w:rsidR="00E92353" w:rsidRPr="00ED27ED" w:rsidRDefault="00E92353" w:rsidP="00403C0E">
      <w:pPr>
        <w:pStyle w:val="ListBullet"/>
        <w:keepNext/>
      </w:pPr>
      <w:r w:rsidRPr="00E92353">
        <w:lastRenderedPageBreak/>
        <w:t>Click and drag across some area</w:t>
      </w:r>
      <w:r w:rsidR="00ED27ED">
        <w:t xml:space="preserve"> on one plot</w:t>
      </w:r>
      <w:r w:rsidR="00C44294">
        <w:t xml:space="preserve">, and </w:t>
      </w:r>
      <w:r w:rsidR="00C44294" w:rsidRPr="00E92353">
        <w:t>Ctrl + Click and drag across some area</w:t>
      </w:r>
      <w:r w:rsidR="00C44294">
        <w:t xml:space="preserve"> on another plot</w:t>
      </w:r>
      <w:r w:rsidRPr="00E92353">
        <w:t xml:space="preserve"> </w:t>
      </w:r>
      <w:r>
        <w:t>in order</w:t>
      </w:r>
      <w:r w:rsidRPr="00E92353">
        <w:t xml:space="preserve"> to select several areas on different plots</w:t>
      </w:r>
      <w:r>
        <w:t>.</w:t>
      </w:r>
      <w:r w:rsidR="00ED27ED">
        <w:t xml:space="preserve"> </w:t>
      </w:r>
    </w:p>
    <w:p w14:paraId="6577622A" w14:textId="19FEE53E" w:rsidR="00E92353" w:rsidRDefault="00ED27ED" w:rsidP="00FA34AC">
      <w:pPr>
        <w:pStyle w:val="BodyText"/>
      </w:pPr>
      <w:r>
        <w:rPr>
          <w:noProof/>
        </w:rPr>
        <w:drawing>
          <wp:inline distT="0" distB="0" distL="0" distR="0" wp14:anchorId="62AD2AF4" wp14:editId="3AEBBFA2">
            <wp:extent cx="5941695" cy="4077335"/>
            <wp:effectExtent l="19050" t="19050" r="20955" b="184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1695" cy="4077335"/>
                    </a:xfrm>
                    <a:prstGeom prst="rect">
                      <a:avLst/>
                    </a:prstGeom>
                    <a:ln>
                      <a:solidFill>
                        <a:schemeClr val="bg1">
                          <a:lumMod val="85000"/>
                        </a:schemeClr>
                      </a:solidFill>
                    </a:ln>
                  </pic:spPr>
                </pic:pic>
              </a:graphicData>
            </a:graphic>
          </wp:inline>
        </w:drawing>
      </w:r>
    </w:p>
    <w:p w14:paraId="0D682086" w14:textId="300BCBF0" w:rsidR="00E92353" w:rsidRDefault="00ED27ED" w:rsidP="00403C0E">
      <w:pPr>
        <w:pStyle w:val="ListBullet"/>
        <w:keepNext/>
      </w:pPr>
      <w:r w:rsidRPr="00ED27ED">
        <w:t>Double</w:t>
      </w:r>
      <w:r>
        <w:t>-</w:t>
      </w:r>
      <w:r w:rsidRPr="00ED27ED">
        <w:t xml:space="preserve">click on the plot </w:t>
      </w:r>
      <w:r>
        <w:t>in order</w:t>
      </w:r>
      <w:r w:rsidRPr="00ED27ED">
        <w:t xml:space="preserve"> to select all data</w:t>
      </w:r>
      <w:r>
        <w:t>.</w:t>
      </w:r>
    </w:p>
    <w:p w14:paraId="35EF39A0" w14:textId="675DA3DE" w:rsidR="00E92353" w:rsidRDefault="00E92353" w:rsidP="00FA34AC">
      <w:pPr>
        <w:pStyle w:val="BodyText"/>
      </w:pPr>
      <w:r>
        <w:rPr>
          <w:noProof/>
        </w:rPr>
        <w:drawing>
          <wp:inline distT="0" distB="0" distL="0" distR="0" wp14:anchorId="0E64648D" wp14:editId="01237815">
            <wp:extent cx="5941695" cy="2434590"/>
            <wp:effectExtent l="19050" t="19050" r="20955" b="228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1695" cy="2434590"/>
                    </a:xfrm>
                    <a:prstGeom prst="rect">
                      <a:avLst/>
                    </a:prstGeom>
                    <a:ln>
                      <a:solidFill>
                        <a:schemeClr val="bg1">
                          <a:lumMod val="85000"/>
                        </a:schemeClr>
                      </a:solidFill>
                    </a:ln>
                  </pic:spPr>
                </pic:pic>
              </a:graphicData>
            </a:graphic>
          </wp:inline>
        </w:drawing>
      </w:r>
    </w:p>
    <w:p w14:paraId="5146139A" w14:textId="0D70B575" w:rsidR="00E92353" w:rsidRDefault="00ED27ED" w:rsidP="00403C0E">
      <w:pPr>
        <w:pStyle w:val="ListBullet"/>
        <w:keepNext/>
      </w:pPr>
      <w:r w:rsidRPr="00ED27ED">
        <w:lastRenderedPageBreak/>
        <w:t>Double</w:t>
      </w:r>
      <w:r>
        <w:t>-</w:t>
      </w:r>
      <w:r w:rsidRPr="00ED27ED">
        <w:t xml:space="preserve">click </w:t>
      </w:r>
      <w:r w:rsidRPr="00ED27ED">
        <w:rPr>
          <w:b/>
        </w:rPr>
        <w:t>Chart context menu</w:t>
      </w:r>
      <w:r>
        <w:t xml:space="preserve"> icon (</w:t>
      </w:r>
      <w:r>
        <w:rPr>
          <w:noProof/>
        </w:rPr>
        <w:drawing>
          <wp:inline distT="0" distB="0" distL="0" distR="0" wp14:anchorId="187BB033" wp14:editId="48C26305">
            <wp:extent cx="200000" cy="190476"/>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0000" cy="190476"/>
                    </a:xfrm>
                    <a:prstGeom prst="rect">
                      <a:avLst/>
                    </a:prstGeom>
                  </pic:spPr>
                </pic:pic>
              </a:graphicData>
            </a:graphic>
          </wp:inline>
        </w:drawing>
      </w:r>
      <w:r>
        <w:t>)</w:t>
      </w:r>
      <w:r w:rsidRPr="00ED27ED">
        <w:t xml:space="preserve"> </w:t>
      </w:r>
      <w:r w:rsidR="00C44294">
        <w:t xml:space="preserve">on one plot </w:t>
      </w:r>
      <w:r w:rsidRPr="00ED27ED">
        <w:t>and Ctrl + double</w:t>
      </w:r>
      <w:r>
        <w:t>-</w:t>
      </w:r>
      <w:r w:rsidRPr="00ED27ED">
        <w:t xml:space="preserve">click </w:t>
      </w:r>
      <w:r w:rsidRPr="00ED27ED">
        <w:rPr>
          <w:b/>
        </w:rPr>
        <w:t>Chart context menu</w:t>
      </w:r>
      <w:r>
        <w:t xml:space="preserve"> icon</w:t>
      </w:r>
      <w:r w:rsidRPr="00ED27ED">
        <w:t xml:space="preserve"> </w:t>
      </w:r>
      <w:r w:rsidR="00C44294">
        <w:t xml:space="preserve">on another plot in order </w:t>
      </w:r>
      <w:r w:rsidRPr="00ED27ED">
        <w:t xml:space="preserve">to select all data on </w:t>
      </w:r>
      <w:r w:rsidR="00C44294">
        <w:t xml:space="preserve">different </w:t>
      </w:r>
      <w:r>
        <w:t>plots.</w:t>
      </w:r>
    </w:p>
    <w:p w14:paraId="7CD57970" w14:textId="402389E0" w:rsidR="00ED27ED" w:rsidRDefault="00ED27ED" w:rsidP="00FA34AC">
      <w:pPr>
        <w:pStyle w:val="BodyText"/>
      </w:pPr>
      <w:r>
        <w:rPr>
          <w:noProof/>
        </w:rPr>
        <w:drawing>
          <wp:inline distT="0" distB="0" distL="0" distR="0" wp14:anchorId="1DF493BD" wp14:editId="645D82CB">
            <wp:extent cx="5941695" cy="3907790"/>
            <wp:effectExtent l="19050" t="19050" r="20955" b="165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1695" cy="3907790"/>
                    </a:xfrm>
                    <a:prstGeom prst="rect">
                      <a:avLst/>
                    </a:prstGeom>
                    <a:ln>
                      <a:solidFill>
                        <a:schemeClr val="bg1">
                          <a:lumMod val="85000"/>
                        </a:schemeClr>
                      </a:solidFill>
                    </a:ln>
                  </pic:spPr>
                </pic:pic>
              </a:graphicData>
            </a:graphic>
          </wp:inline>
        </w:drawing>
      </w:r>
    </w:p>
    <w:p w14:paraId="2E6D2DF8" w14:textId="4CACAD33" w:rsidR="009F16F7" w:rsidRDefault="009F16F7" w:rsidP="00FA34AC">
      <w:pPr>
        <w:pStyle w:val="BodyText"/>
      </w:pPr>
      <w:r w:rsidRPr="009F16F7">
        <w:rPr>
          <w:b/>
        </w:rPr>
        <w:t>Note</w:t>
      </w:r>
      <w:r>
        <w:t>: Not all abovementioned ways of selection are applicable to all plots in the application.</w:t>
      </w:r>
    </w:p>
    <w:p w14:paraId="000E307A" w14:textId="7D02C3A3" w:rsidR="00ED27ED" w:rsidRDefault="00ED27ED" w:rsidP="00CE34A0">
      <w:pPr>
        <w:pStyle w:val="Heading3"/>
      </w:pPr>
      <w:bookmarkStart w:id="29" w:name="_Toc33115223"/>
      <w:r>
        <w:t xml:space="preserve">Selection </w:t>
      </w:r>
      <w:r w:rsidR="00960AB8">
        <w:t>M</w:t>
      </w:r>
      <w:r>
        <w:t>enu</w:t>
      </w:r>
      <w:bookmarkEnd w:id="29"/>
    </w:p>
    <w:p w14:paraId="65C9469F" w14:textId="33ABF09A" w:rsidR="00ED27ED" w:rsidRDefault="00ED27ED" w:rsidP="00FA34AC">
      <w:pPr>
        <w:pStyle w:val="BodyText"/>
      </w:pPr>
      <w:r>
        <w:t xml:space="preserve">When a user selects an area using one of the suggested ways, the selected area is highlighted and </w:t>
      </w:r>
      <w:r w:rsidR="001848E4">
        <w:t xml:space="preserve">popup </w:t>
      </w:r>
      <w:r>
        <w:t>menu appears with the following data:</w:t>
      </w:r>
    </w:p>
    <w:p w14:paraId="75A73513" w14:textId="746B8A3D" w:rsidR="00ED27ED" w:rsidRDefault="00ED27ED" w:rsidP="00FA34AC">
      <w:pPr>
        <w:pStyle w:val="ListBullet"/>
      </w:pPr>
      <w:r>
        <w:t>Percentage of the population</w:t>
      </w:r>
      <w:r w:rsidR="00C44294">
        <w:t>;</w:t>
      </w:r>
    </w:p>
    <w:p w14:paraId="2AAC08A6" w14:textId="79B40BAD" w:rsidR="00ED27ED" w:rsidRDefault="00ED27ED" w:rsidP="00FA34AC">
      <w:pPr>
        <w:pStyle w:val="ListBullet"/>
      </w:pPr>
      <w:r>
        <w:t>Number of selected subjects</w:t>
      </w:r>
      <w:r w:rsidR="00C44294">
        <w:t>;</w:t>
      </w:r>
    </w:p>
    <w:p w14:paraId="24D48DC4" w14:textId="000D120D" w:rsidR="00ED27ED" w:rsidRDefault="00ED27ED" w:rsidP="00FA34AC">
      <w:pPr>
        <w:pStyle w:val="ListBullet"/>
      </w:pPr>
      <w:r>
        <w:t>Number of selected events</w:t>
      </w:r>
      <w:r w:rsidR="00C44294">
        <w:t>;</w:t>
      </w:r>
    </w:p>
    <w:p w14:paraId="094F5A4B" w14:textId="5DD2657C" w:rsidR="00ED27ED" w:rsidRDefault="00ED27ED" w:rsidP="00FA34AC">
      <w:pPr>
        <w:pStyle w:val="ListBullet"/>
      </w:pPr>
      <w:r w:rsidRPr="00C44294">
        <w:rPr>
          <w:b/>
        </w:rPr>
        <w:t>Set as population</w:t>
      </w:r>
      <w:r>
        <w:t xml:space="preserve"> button</w:t>
      </w:r>
      <w:r w:rsidR="009F16F7">
        <w:t xml:space="preserve"> – click to apply </w:t>
      </w:r>
      <w:r w:rsidR="009F16F7" w:rsidRPr="009F16F7">
        <w:t xml:space="preserve">Subject Id Population filter </w:t>
      </w:r>
      <w:r w:rsidR="009F16F7">
        <w:t xml:space="preserve">(see </w:t>
      </w:r>
      <w:r w:rsidR="009F16F7">
        <w:fldChar w:fldCharType="begin"/>
      </w:r>
      <w:r w:rsidR="009F16F7">
        <w:instrText xml:space="preserve"> REF _Ref26794642 \h </w:instrText>
      </w:r>
      <w:r w:rsidR="009F16F7">
        <w:fldChar w:fldCharType="separate"/>
      </w:r>
      <w:r w:rsidR="009F16F7">
        <w:t>Filtering</w:t>
      </w:r>
      <w:r w:rsidR="009F16F7">
        <w:fldChar w:fldCharType="end"/>
      </w:r>
      <w:r w:rsidR="009F16F7">
        <w:t xml:space="preserve"> section for details) </w:t>
      </w:r>
      <w:r w:rsidR="009F16F7" w:rsidRPr="009F16F7">
        <w:t>to limit population to selected subjects</w:t>
      </w:r>
      <w:r w:rsidR="00C44294">
        <w:t>;</w:t>
      </w:r>
    </w:p>
    <w:p w14:paraId="4447AAAA" w14:textId="30400B6E" w:rsidR="00ED27ED" w:rsidRDefault="00ED27ED" w:rsidP="00FA34AC">
      <w:pPr>
        <w:pStyle w:val="ListBullet"/>
      </w:pPr>
      <w:r w:rsidRPr="00C44294">
        <w:rPr>
          <w:b/>
        </w:rPr>
        <w:t>View on timeline</w:t>
      </w:r>
      <w:r>
        <w:t xml:space="preserve"> button</w:t>
      </w:r>
      <w:r w:rsidR="009F16F7">
        <w:t xml:space="preserve"> – </w:t>
      </w:r>
      <w:r w:rsidR="001848E4">
        <w:t xml:space="preserve">click to view specific timeline tracks for the selected subjects </w:t>
      </w:r>
      <w:r w:rsidR="00C16CAC">
        <w:t xml:space="preserve">(See </w:t>
      </w:r>
      <w:r w:rsidR="00C16CAC">
        <w:fldChar w:fldCharType="begin"/>
      </w:r>
      <w:r w:rsidR="00C16CAC">
        <w:instrText xml:space="preserve"> REF _Ref26887961 \h </w:instrText>
      </w:r>
      <w:r w:rsidR="00C16CAC">
        <w:fldChar w:fldCharType="separate"/>
      </w:r>
      <w:r w:rsidR="00C16CAC">
        <w:t>Timeline</w:t>
      </w:r>
      <w:r w:rsidR="00C16CAC">
        <w:fldChar w:fldCharType="end"/>
      </w:r>
      <w:r w:rsidR="00C16CAC">
        <w:t xml:space="preserve"> section for details)</w:t>
      </w:r>
      <w:r w:rsidR="00C44294">
        <w:t>;</w:t>
      </w:r>
    </w:p>
    <w:p w14:paraId="49DE13AB" w14:textId="5F2AFD62" w:rsidR="00ED27ED" w:rsidRDefault="00ED27ED" w:rsidP="00FA34AC">
      <w:pPr>
        <w:pStyle w:val="ListBullet"/>
      </w:pPr>
      <w:r w:rsidRPr="00C44294">
        <w:rPr>
          <w:b/>
        </w:rPr>
        <w:t>Clear marking</w:t>
      </w:r>
      <w:r>
        <w:t xml:space="preserve"> button</w:t>
      </w:r>
      <w:r w:rsidR="009F16F7">
        <w:t xml:space="preserve"> – click to clear the selection.</w:t>
      </w:r>
    </w:p>
    <w:p w14:paraId="14DF32BB" w14:textId="43FE08EE" w:rsidR="00ED27ED" w:rsidRDefault="009F16F7" w:rsidP="00FA34AC">
      <w:pPr>
        <w:pStyle w:val="BodyText"/>
      </w:pPr>
      <w:r>
        <w:rPr>
          <w:noProof/>
        </w:rPr>
        <w:drawing>
          <wp:inline distT="0" distB="0" distL="0" distR="0" wp14:anchorId="03A969AE" wp14:editId="726F9217">
            <wp:extent cx="1790700" cy="131624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96265" cy="1320332"/>
                    </a:xfrm>
                    <a:prstGeom prst="rect">
                      <a:avLst/>
                    </a:prstGeom>
                  </pic:spPr>
                </pic:pic>
              </a:graphicData>
            </a:graphic>
          </wp:inline>
        </w:drawing>
      </w:r>
    </w:p>
    <w:p w14:paraId="0C4E610A" w14:textId="1AB43425" w:rsidR="00ED27ED" w:rsidRDefault="009F16F7" w:rsidP="00FA34AC">
      <w:pPr>
        <w:pStyle w:val="BodyText"/>
      </w:pPr>
      <w:r w:rsidRPr="009F16F7">
        <w:rPr>
          <w:b/>
        </w:rPr>
        <w:t>Note</w:t>
      </w:r>
      <w:r w:rsidRPr="009F16F7">
        <w:t>: Current population is used as denominator to calculate Percentage of the population</w:t>
      </w:r>
      <w:r>
        <w:t>.</w:t>
      </w:r>
      <w:r w:rsidRPr="009F16F7">
        <w:t xml:space="preserve"> </w:t>
      </w:r>
      <w:r>
        <w:t>I</w:t>
      </w:r>
      <w:r w:rsidRPr="009F16F7">
        <w:t>t means that applied Population filters</w:t>
      </w:r>
      <w:r>
        <w:t xml:space="preserve"> (see </w:t>
      </w:r>
      <w:r>
        <w:fldChar w:fldCharType="begin"/>
      </w:r>
      <w:r>
        <w:instrText xml:space="preserve"> REF _Ref26794642 \h </w:instrText>
      </w:r>
      <w:r>
        <w:fldChar w:fldCharType="separate"/>
      </w:r>
      <w:r>
        <w:t>Filtering</w:t>
      </w:r>
      <w:r>
        <w:fldChar w:fldCharType="end"/>
      </w:r>
      <w:r>
        <w:t xml:space="preserve"> section for details)</w:t>
      </w:r>
      <w:r w:rsidRPr="009F16F7">
        <w:t xml:space="preserve"> affect Percentage of the population</w:t>
      </w:r>
      <w:r>
        <w:t>.</w:t>
      </w:r>
    </w:p>
    <w:p w14:paraId="6ADC3B9D" w14:textId="328B586F" w:rsidR="00E110C3" w:rsidRDefault="00E110C3" w:rsidP="007136FD">
      <w:pPr>
        <w:pStyle w:val="Heading2"/>
      </w:pPr>
      <w:bookmarkStart w:id="30" w:name="_Ref30518006"/>
      <w:bookmarkStart w:id="31" w:name="_Toc33115224"/>
      <w:r>
        <w:lastRenderedPageBreak/>
        <w:t xml:space="preserve">Details on </w:t>
      </w:r>
      <w:r w:rsidR="00A67A57">
        <w:t>D</w:t>
      </w:r>
      <w:r>
        <w:t>emand</w:t>
      </w:r>
      <w:r w:rsidR="00327B27">
        <w:t xml:space="preserve"> Table</w:t>
      </w:r>
      <w:bookmarkEnd w:id="30"/>
      <w:bookmarkEnd w:id="31"/>
    </w:p>
    <w:p w14:paraId="00DB63AF" w14:textId="244922BD" w:rsidR="00850A49" w:rsidRDefault="00327B27" w:rsidP="00403C0E">
      <w:pPr>
        <w:pStyle w:val="BodyText"/>
        <w:keepNext/>
      </w:pPr>
      <w:r>
        <w:t xml:space="preserve">Most part of views (except </w:t>
      </w:r>
      <w:r w:rsidR="00C01F16">
        <w:t xml:space="preserve">for </w:t>
      </w:r>
      <w:r>
        <w:t xml:space="preserve">Cohort Editor, Timeline and Single Subject view) contain the </w:t>
      </w:r>
      <w:r w:rsidRPr="00327B27">
        <w:rPr>
          <w:b/>
        </w:rPr>
        <w:t>Details on Demand</w:t>
      </w:r>
      <w:r>
        <w:t xml:space="preserve"> table on the bottom of the page. It is collapsed by default, and a user should click up-arrow icon (</w:t>
      </w:r>
      <w:r>
        <w:rPr>
          <w:noProof/>
        </w:rPr>
        <w:drawing>
          <wp:inline distT="0" distB="0" distL="0" distR="0" wp14:anchorId="4F251003" wp14:editId="3D446F39">
            <wp:extent cx="228571" cy="219048"/>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8571" cy="219048"/>
                    </a:xfrm>
                    <a:prstGeom prst="rect">
                      <a:avLst/>
                    </a:prstGeom>
                  </pic:spPr>
                </pic:pic>
              </a:graphicData>
            </a:graphic>
          </wp:inline>
        </w:drawing>
      </w:r>
      <w:r>
        <w:t>) to expand it.</w:t>
      </w:r>
    </w:p>
    <w:p w14:paraId="777E8128" w14:textId="4F464EC7" w:rsidR="00327B27" w:rsidRDefault="00327B27" w:rsidP="00FA34AC">
      <w:pPr>
        <w:pStyle w:val="BodyText"/>
      </w:pPr>
      <w:r>
        <w:rPr>
          <w:noProof/>
        </w:rPr>
        <w:drawing>
          <wp:inline distT="0" distB="0" distL="0" distR="0" wp14:anchorId="143BDD2B" wp14:editId="056BA2B8">
            <wp:extent cx="5941695" cy="3476625"/>
            <wp:effectExtent l="19050" t="19050" r="20955"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1695" cy="3476625"/>
                    </a:xfrm>
                    <a:prstGeom prst="rect">
                      <a:avLst/>
                    </a:prstGeom>
                    <a:ln>
                      <a:solidFill>
                        <a:schemeClr val="bg1">
                          <a:lumMod val="85000"/>
                        </a:schemeClr>
                      </a:solidFill>
                    </a:ln>
                  </pic:spPr>
                </pic:pic>
              </a:graphicData>
            </a:graphic>
          </wp:inline>
        </w:drawing>
      </w:r>
    </w:p>
    <w:p w14:paraId="5748FD30" w14:textId="57CBBBEE" w:rsidR="00327B27" w:rsidRDefault="00327B27" w:rsidP="00403C0E">
      <w:pPr>
        <w:pStyle w:val="BodyText"/>
        <w:keepNext/>
      </w:pPr>
      <w:r>
        <w:t>The table is empty. A user should select some data on the plot in order to populate the table with the appropriate data.</w:t>
      </w:r>
    </w:p>
    <w:p w14:paraId="423176BC" w14:textId="1EC8B9F7" w:rsidR="00327B27" w:rsidRDefault="00327B27" w:rsidP="00FA34AC">
      <w:pPr>
        <w:pStyle w:val="BodyText"/>
      </w:pPr>
      <w:r>
        <w:rPr>
          <w:noProof/>
        </w:rPr>
        <w:drawing>
          <wp:inline distT="0" distB="0" distL="0" distR="0" wp14:anchorId="484DA89F" wp14:editId="0D4E2B7D">
            <wp:extent cx="5941695" cy="1101090"/>
            <wp:effectExtent l="19050" t="19050" r="20955" b="22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1695" cy="1101090"/>
                    </a:xfrm>
                    <a:prstGeom prst="rect">
                      <a:avLst/>
                    </a:prstGeom>
                    <a:ln>
                      <a:solidFill>
                        <a:schemeClr val="bg1">
                          <a:lumMod val="85000"/>
                        </a:schemeClr>
                      </a:solidFill>
                    </a:ln>
                  </pic:spPr>
                </pic:pic>
              </a:graphicData>
            </a:graphic>
          </wp:inline>
        </w:drawing>
      </w:r>
    </w:p>
    <w:p w14:paraId="15930A7B" w14:textId="6C37392E" w:rsidR="00327B27" w:rsidRDefault="00327B27" w:rsidP="00403C0E">
      <w:pPr>
        <w:pStyle w:val="BodyText"/>
        <w:keepNext/>
      </w:pPr>
      <w:r>
        <w:t>When some data are selected, Details Updates popup temporary appears at the bottom of the screen.</w:t>
      </w:r>
    </w:p>
    <w:p w14:paraId="2636E64D" w14:textId="105D8BFB" w:rsidR="00327B27" w:rsidRDefault="00327B27" w:rsidP="00FA34AC">
      <w:pPr>
        <w:pStyle w:val="BodyText"/>
      </w:pPr>
      <w:r>
        <w:rPr>
          <w:noProof/>
        </w:rPr>
        <w:drawing>
          <wp:inline distT="0" distB="0" distL="0" distR="0" wp14:anchorId="235A6F6D" wp14:editId="0AE70832">
            <wp:extent cx="5941695" cy="501015"/>
            <wp:effectExtent l="19050" t="19050" r="20955" b="133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1695" cy="501015"/>
                    </a:xfrm>
                    <a:prstGeom prst="rect">
                      <a:avLst/>
                    </a:prstGeom>
                    <a:ln>
                      <a:solidFill>
                        <a:schemeClr val="bg1">
                          <a:lumMod val="85000"/>
                        </a:schemeClr>
                      </a:solidFill>
                    </a:ln>
                  </pic:spPr>
                </pic:pic>
              </a:graphicData>
            </a:graphic>
          </wp:inline>
        </w:drawing>
      </w:r>
    </w:p>
    <w:p w14:paraId="6FCFE3F6" w14:textId="1EE44724" w:rsidR="003D5696" w:rsidRDefault="003D5696" w:rsidP="00403C0E">
      <w:pPr>
        <w:pStyle w:val="BodyText"/>
        <w:keepNext/>
      </w:pPr>
      <w:r w:rsidRPr="003D5696">
        <w:rPr>
          <w:b/>
        </w:rPr>
        <w:t>Note</w:t>
      </w:r>
      <w:r>
        <w:t xml:space="preserve">: Number of records in the </w:t>
      </w:r>
      <w:r w:rsidRPr="003D5696">
        <w:rPr>
          <w:b/>
        </w:rPr>
        <w:t>Details on Demand</w:t>
      </w:r>
      <w:r>
        <w:t xml:space="preserve"> table is limited with 1000 rows maximum. If number of events exceeds this value, but number of subjects precedes it, then only </w:t>
      </w:r>
      <w:r w:rsidR="00122402">
        <w:t>S</w:t>
      </w:r>
      <w:r>
        <w:t>ubjects table will be available.</w:t>
      </w:r>
    </w:p>
    <w:p w14:paraId="085BC9B2" w14:textId="7C488E61" w:rsidR="003D5696" w:rsidRDefault="003D5696" w:rsidP="00FA34AC">
      <w:pPr>
        <w:pStyle w:val="BodyText"/>
      </w:pPr>
      <w:r>
        <w:rPr>
          <w:noProof/>
        </w:rPr>
        <w:drawing>
          <wp:inline distT="0" distB="0" distL="0" distR="0" wp14:anchorId="3600711E" wp14:editId="5C3218F7">
            <wp:extent cx="5941695" cy="1195705"/>
            <wp:effectExtent l="19050" t="19050" r="20955" b="234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1695" cy="1195705"/>
                    </a:xfrm>
                    <a:prstGeom prst="rect">
                      <a:avLst/>
                    </a:prstGeom>
                    <a:ln>
                      <a:solidFill>
                        <a:schemeClr val="bg1">
                          <a:lumMod val="85000"/>
                        </a:schemeClr>
                      </a:solidFill>
                    </a:ln>
                  </pic:spPr>
                </pic:pic>
              </a:graphicData>
            </a:graphic>
          </wp:inline>
        </w:drawing>
      </w:r>
    </w:p>
    <w:p w14:paraId="068B169A" w14:textId="3F9D4CA1" w:rsidR="003D5696" w:rsidRDefault="003D5696" w:rsidP="00FA34AC">
      <w:pPr>
        <w:pStyle w:val="BodyText"/>
      </w:pPr>
      <w:r>
        <w:rPr>
          <w:noProof/>
        </w:rPr>
        <w:lastRenderedPageBreak/>
        <w:drawing>
          <wp:inline distT="0" distB="0" distL="0" distR="0" wp14:anchorId="10919296" wp14:editId="08F49B6B">
            <wp:extent cx="5941695" cy="775970"/>
            <wp:effectExtent l="19050" t="19050" r="20955" b="241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1695" cy="775970"/>
                    </a:xfrm>
                    <a:prstGeom prst="rect">
                      <a:avLst/>
                    </a:prstGeom>
                    <a:ln>
                      <a:solidFill>
                        <a:schemeClr val="bg1">
                          <a:lumMod val="85000"/>
                        </a:schemeClr>
                      </a:solidFill>
                    </a:ln>
                  </pic:spPr>
                </pic:pic>
              </a:graphicData>
            </a:graphic>
          </wp:inline>
        </w:drawing>
      </w:r>
    </w:p>
    <w:p w14:paraId="3DCE9C09" w14:textId="3DED7244" w:rsidR="00327B27" w:rsidRDefault="006234BB" w:rsidP="00FA34AC">
      <w:pPr>
        <w:pStyle w:val="BodyText"/>
      </w:pPr>
      <w:r w:rsidRPr="006234BB">
        <w:rPr>
          <w:b/>
        </w:rPr>
        <w:t>Details on Demand</w:t>
      </w:r>
      <w:r>
        <w:t xml:space="preserve"> table is populated with information relevant for the data selected on the plot. For </w:t>
      </w:r>
      <w:r w:rsidR="00122402">
        <w:t>most plots</w:t>
      </w:r>
      <w:r w:rsidRPr="006234BB">
        <w:t xml:space="preserve"> </w:t>
      </w:r>
      <w:r w:rsidR="00122402">
        <w:t>(except for</w:t>
      </w:r>
      <w:r w:rsidRPr="006234BB">
        <w:t xml:space="preserve"> the </w:t>
      </w:r>
      <w:r w:rsidRPr="006234BB">
        <w:rPr>
          <w:b/>
        </w:rPr>
        <w:t>Population Summary</w:t>
      </w:r>
      <w:r w:rsidRPr="006234BB">
        <w:t xml:space="preserve"> </w:t>
      </w:r>
      <w:r w:rsidR="00122402">
        <w:t xml:space="preserve">view and some of the oncology related tabs in </w:t>
      </w:r>
      <w:r w:rsidR="00122402" w:rsidRPr="00122402">
        <w:rPr>
          <w:b/>
        </w:rPr>
        <w:t>Tumour Response</w:t>
      </w:r>
      <w:r w:rsidR="00122402">
        <w:t xml:space="preserve"> view (like </w:t>
      </w:r>
      <w:r w:rsidR="00122402" w:rsidRPr="00122402">
        <w:rPr>
          <w:b/>
        </w:rPr>
        <w:t>Waterfall</w:t>
      </w:r>
      <w:r w:rsidR="00122402">
        <w:t xml:space="preserve"> plot and </w:t>
      </w:r>
      <w:r w:rsidR="00122402" w:rsidRPr="00122402">
        <w:rPr>
          <w:b/>
        </w:rPr>
        <w:t>Prior therapy vs. Time on compound</w:t>
      </w:r>
      <w:r w:rsidR="00122402">
        <w:t>))</w:t>
      </w:r>
      <w:r>
        <w:t xml:space="preserve"> the table provides a user with the following tabs:</w:t>
      </w:r>
    </w:p>
    <w:p w14:paraId="4DB23530" w14:textId="0CE683FF" w:rsidR="006234BB" w:rsidRDefault="006234BB" w:rsidP="00FA34AC">
      <w:pPr>
        <w:pStyle w:val="ListBullet"/>
      </w:pPr>
      <w:r>
        <w:t>Event information (depends on the view selected) - details for all of the events that were selected in the chart;</w:t>
      </w:r>
    </w:p>
    <w:p w14:paraId="3A5C7DBD" w14:textId="348AF09E" w:rsidR="006234BB" w:rsidRDefault="006234BB" w:rsidP="00403C0E">
      <w:pPr>
        <w:pStyle w:val="ListBullet"/>
        <w:keepNext/>
      </w:pPr>
      <w:r>
        <w:t xml:space="preserve">Subject </w:t>
      </w:r>
      <w:r w:rsidR="00DE6FF3">
        <w:t>in</w:t>
      </w:r>
      <w:r>
        <w:t xml:space="preserve">formation </w:t>
      </w:r>
      <w:r w:rsidR="00122402">
        <w:t>–</w:t>
      </w:r>
      <w:r>
        <w:t xml:space="preserve"> </w:t>
      </w:r>
      <w:r w:rsidR="00DE6FF3">
        <w:t>demography</w:t>
      </w:r>
      <w:r w:rsidR="00122402">
        <w:t>, arm, cohort, status</w:t>
      </w:r>
      <w:r w:rsidR="00DE6FF3">
        <w:t xml:space="preserve"> information for the subjects selected.</w:t>
      </w:r>
    </w:p>
    <w:p w14:paraId="582CEEB7" w14:textId="7BEFB485" w:rsidR="006234BB" w:rsidRDefault="00DE6FF3" w:rsidP="00FA34AC">
      <w:pPr>
        <w:pStyle w:val="BodyText"/>
      </w:pPr>
      <w:r>
        <w:rPr>
          <w:noProof/>
        </w:rPr>
        <w:drawing>
          <wp:inline distT="0" distB="0" distL="0" distR="0" wp14:anchorId="1B7FC1A8" wp14:editId="2AFB09A0">
            <wp:extent cx="5941695" cy="2200910"/>
            <wp:effectExtent l="19050" t="19050" r="20955" b="279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1695" cy="2200910"/>
                    </a:xfrm>
                    <a:prstGeom prst="rect">
                      <a:avLst/>
                    </a:prstGeom>
                    <a:ln>
                      <a:solidFill>
                        <a:schemeClr val="bg1">
                          <a:lumMod val="85000"/>
                        </a:schemeClr>
                      </a:solidFill>
                    </a:ln>
                  </pic:spPr>
                </pic:pic>
              </a:graphicData>
            </a:graphic>
          </wp:inline>
        </w:drawing>
      </w:r>
    </w:p>
    <w:p w14:paraId="126DA1DD" w14:textId="611E4223" w:rsidR="006234BB" w:rsidRPr="00DE6FF3" w:rsidRDefault="00DE6FF3" w:rsidP="00403C0E">
      <w:pPr>
        <w:pStyle w:val="BodyText"/>
        <w:keepNext/>
      </w:pPr>
      <w:r>
        <w:t xml:space="preserve">For the </w:t>
      </w:r>
      <w:r w:rsidRPr="00DE6FF3">
        <w:rPr>
          <w:b/>
        </w:rPr>
        <w:t>Population Summary</w:t>
      </w:r>
      <w:r>
        <w:t xml:space="preserve"> view</w:t>
      </w:r>
      <w:r w:rsidR="002A246E" w:rsidRPr="002A246E">
        <w:t xml:space="preserve"> </w:t>
      </w:r>
      <w:r w:rsidR="002A246E">
        <w:t xml:space="preserve">and some oncology-related tabs in </w:t>
      </w:r>
      <w:r w:rsidR="002A246E" w:rsidRPr="002A246E">
        <w:rPr>
          <w:b/>
        </w:rPr>
        <w:t>Tumour Response</w:t>
      </w:r>
      <w:r w:rsidR="002A246E">
        <w:t xml:space="preserve"> view</w:t>
      </w:r>
      <w:r>
        <w:t xml:space="preserve">, </w:t>
      </w:r>
      <w:r w:rsidRPr="00DE6FF3">
        <w:rPr>
          <w:b/>
        </w:rPr>
        <w:t>Details on Demand</w:t>
      </w:r>
      <w:r>
        <w:t xml:space="preserve"> table contains only </w:t>
      </w:r>
      <w:r w:rsidR="00907B3E">
        <w:t>s</w:t>
      </w:r>
      <w:r>
        <w:t>ubject information.</w:t>
      </w:r>
    </w:p>
    <w:p w14:paraId="622306BC" w14:textId="1E529145" w:rsidR="006234BB" w:rsidRDefault="00DE6FF3" w:rsidP="00FA34AC">
      <w:pPr>
        <w:pStyle w:val="BodyText"/>
      </w:pPr>
      <w:r>
        <w:rPr>
          <w:noProof/>
        </w:rPr>
        <w:drawing>
          <wp:inline distT="0" distB="0" distL="0" distR="0" wp14:anchorId="609BC4BA" wp14:editId="7BAD09FA">
            <wp:extent cx="5941695" cy="1597660"/>
            <wp:effectExtent l="19050" t="19050" r="20955"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1695" cy="1597660"/>
                    </a:xfrm>
                    <a:prstGeom prst="rect">
                      <a:avLst/>
                    </a:prstGeom>
                    <a:ln>
                      <a:solidFill>
                        <a:schemeClr val="bg1">
                          <a:lumMod val="85000"/>
                        </a:schemeClr>
                      </a:solidFill>
                    </a:ln>
                  </pic:spPr>
                </pic:pic>
              </a:graphicData>
            </a:graphic>
          </wp:inline>
        </w:drawing>
      </w:r>
    </w:p>
    <w:p w14:paraId="6F167758" w14:textId="598FD19F" w:rsidR="00DE6FF3" w:rsidRDefault="00DE6FF3" w:rsidP="00FA34AC">
      <w:pPr>
        <w:pStyle w:val="BodyText"/>
      </w:pPr>
      <w:r>
        <w:t xml:space="preserve">The following settings are available for the </w:t>
      </w:r>
      <w:r w:rsidR="002A246E">
        <w:t>Details</w:t>
      </w:r>
      <w:r w:rsidR="002A246E" w:rsidRPr="000D71A1">
        <w:t xml:space="preserve"> </w:t>
      </w:r>
      <w:r w:rsidR="002A246E">
        <w:t>on</w:t>
      </w:r>
      <w:r w:rsidR="002A246E" w:rsidRPr="000D71A1">
        <w:t xml:space="preserve"> </w:t>
      </w:r>
      <w:r w:rsidR="002A246E">
        <w:t xml:space="preserve">Demand </w:t>
      </w:r>
      <w:r>
        <w:t>table:</w:t>
      </w:r>
    </w:p>
    <w:p w14:paraId="23825954" w14:textId="6D847D9C" w:rsidR="00DE6FF3" w:rsidRDefault="00DE6FF3" w:rsidP="00403C0E">
      <w:pPr>
        <w:pStyle w:val="ListBullet"/>
        <w:keepNext/>
      </w:pPr>
      <w:r>
        <w:t>Info line: number of events/subjects selected on the plot</w:t>
      </w:r>
      <w:r w:rsidR="00907B3E">
        <w:t xml:space="preserve"> is provided</w:t>
      </w:r>
      <w:r w:rsidR="00907B3E" w:rsidRPr="00907B3E">
        <w:t xml:space="preserve"> in the top </w:t>
      </w:r>
      <w:r w:rsidR="00907B3E">
        <w:t>left</w:t>
      </w:r>
      <w:r w:rsidR="00907B3E" w:rsidRPr="00907B3E">
        <w:t xml:space="preserve"> corner</w:t>
      </w:r>
      <w:r w:rsidR="00907B3E">
        <w:t xml:space="preserve"> of the table;</w:t>
      </w:r>
    </w:p>
    <w:p w14:paraId="77F709F8" w14:textId="42BCC34E" w:rsidR="00907B3E" w:rsidRDefault="00907B3E" w:rsidP="00FA34AC">
      <w:pPr>
        <w:pStyle w:val="BodyText"/>
      </w:pPr>
      <w:r>
        <w:rPr>
          <w:noProof/>
        </w:rPr>
        <w:drawing>
          <wp:inline distT="0" distB="0" distL="0" distR="0" wp14:anchorId="5E9D697E" wp14:editId="3864A745">
            <wp:extent cx="2362200" cy="634372"/>
            <wp:effectExtent l="19050" t="19050" r="19050" b="133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68482" cy="636059"/>
                    </a:xfrm>
                    <a:prstGeom prst="rect">
                      <a:avLst/>
                    </a:prstGeom>
                    <a:ln>
                      <a:solidFill>
                        <a:schemeClr val="bg1">
                          <a:lumMod val="85000"/>
                        </a:schemeClr>
                      </a:solidFill>
                    </a:ln>
                  </pic:spPr>
                </pic:pic>
              </a:graphicData>
            </a:graphic>
          </wp:inline>
        </w:drawing>
      </w:r>
    </w:p>
    <w:p w14:paraId="6434A0AC" w14:textId="5A007F48" w:rsidR="00DE6FF3" w:rsidRDefault="00DE6FF3" w:rsidP="00403C0E">
      <w:pPr>
        <w:pStyle w:val="ListBullet"/>
        <w:keepNext/>
      </w:pPr>
      <w:r>
        <w:t>Tab switcher</w:t>
      </w:r>
      <w:r w:rsidR="00907B3E">
        <w:t xml:space="preserve">: a user can switch between event/subject tables clicking on the appropriate icons </w:t>
      </w:r>
      <w:r w:rsidR="00907B3E" w:rsidRPr="00907B3E">
        <w:t xml:space="preserve">in the top </w:t>
      </w:r>
      <w:r w:rsidR="00907B3E">
        <w:t>right</w:t>
      </w:r>
      <w:r w:rsidR="00907B3E" w:rsidRPr="00907B3E">
        <w:t xml:space="preserve"> corner</w:t>
      </w:r>
      <w:r w:rsidR="00907B3E">
        <w:t xml:space="preserve"> of the table</w:t>
      </w:r>
      <w:r>
        <w:t>;</w:t>
      </w:r>
    </w:p>
    <w:p w14:paraId="601FDCF3" w14:textId="027BF1FB" w:rsidR="00907B3E" w:rsidRDefault="00907B3E" w:rsidP="00FA34AC">
      <w:pPr>
        <w:pStyle w:val="BodyText"/>
      </w:pPr>
      <w:r>
        <w:rPr>
          <w:noProof/>
        </w:rPr>
        <w:drawing>
          <wp:inline distT="0" distB="0" distL="0" distR="0" wp14:anchorId="67FECB27" wp14:editId="0871C7D4">
            <wp:extent cx="2219048" cy="400000"/>
            <wp:effectExtent l="19050" t="19050" r="10160" b="196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19048" cy="400000"/>
                    </a:xfrm>
                    <a:prstGeom prst="rect">
                      <a:avLst/>
                    </a:prstGeom>
                    <a:ln>
                      <a:solidFill>
                        <a:schemeClr val="bg1">
                          <a:lumMod val="85000"/>
                        </a:schemeClr>
                      </a:solidFill>
                    </a:ln>
                  </pic:spPr>
                </pic:pic>
              </a:graphicData>
            </a:graphic>
          </wp:inline>
        </w:drawing>
      </w:r>
    </w:p>
    <w:p w14:paraId="3569B97C" w14:textId="054572E3" w:rsidR="00DE6FF3" w:rsidRDefault="00DE6FF3" w:rsidP="00403C0E">
      <w:pPr>
        <w:pStyle w:val="ListBullet"/>
        <w:keepNext/>
      </w:pPr>
      <w:r>
        <w:lastRenderedPageBreak/>
        <w:t>Export the table</w:t>
      </w:r>
      <w:r w:rsidR="00907B3E">
        <w:t xml:space="preserve">: a user can export the table in .csv format by clicking </w:t>
      </w:r>
      <w:r w:rsidR="00907B3E" w:rsidRPr="00AE62FC">
        <w:rPr>
          <w:b/>
        </w:rPr>
        <w:t>Export this table</w:t>
      </w:r>
      <w:r w:rsidR="00907B3E">
        <w:t xml:space="preserve"> button. Confirmation dialog window </w:t>
      </w:r>
      <w:r w:rsidR="00AE62FC">
        <w:t xml:space="preserve">will </w:t>
      </w:r>
      <w:r w:rsidR="00907B3E">
        <w:t>appear</w:t>
      </w:r>
      <w:r w:rsidR="00AE62FC">
        <w:t xml:space="preserve">. Click </w:t>
      </w:r>
      <w:r w:rsidR="00AE62FC" w:rsidRPr="00AE62FC">
        <w:rPr>
          <w:b/>
        </w:rPr>
        <w:t>Continue to download</w:t>
      </w:r>
      <w:r w:rsidR="00AE62FC">
        <w:t xml:space="preserve"> in order to proceed</w:t>
      </w:r>
      <w:r>
        <w:t>;</w:t>
      </w:r>
    </w:p>
    <w:p w14:paraId="22968DA3" w14:textId="67DB0B62" w:rsidR="00907B3E" w:rsidRDefault="00907B3E" w:rsidP="00FA34AC">
      <w:pPr>
        <w:pStyle w:val="BodyText"/>
      </w:pPr>
      <w:r>
        <w:rPr>
          <w:noProof/>
        </w:rPr>
        <w:drawing>
          <wp:inline distT="0" distB="0" distL="0" distR="0" wp14:anchorId="59509F84" wp14:editId="100BC79E">
            <wp:extent cx="3578603" cy="1190625"/>
            <wp:effectExtent l="19050" t="19050" r="222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81707" cy="1191658"/>
                    </a:xfrm>
                    <a:prstGeom prst="rect">
                      <a:avLst/>
                    </a:prstGeom>
                    <a:ln>
                      <a:solidFill>
                        <a:schemeClr val="bg1">
                          <a:lumMod val="85000"/>
                        </a:schemeClr>
                      </a:solidFill>
                    </a:ln>
                  </pic:spPr>
                </pic:pic>
              </a:graphicData>
            </a:graphic>
          </wp:inline>
        </w:drawing>
      </w:r>
    </w:p>
    <w:p w14:paraId="5B82A0F6" w14:textId="4B2C6017" w:rsidR="00907B3E" w:rsidRDefault="00907B3E" w:rsidP="00FA34AC">
      <w:pPr>
        <w:pStyle w:val="BodyText"/>
      </w:pPr>
      <w:r w:rsidRPr="00907B3E">
        <w:rPr>
          <w:b/>
        </w:rPr>
        <w:t>Note</w:t>
      </w:r>
      <w:r>
        <w:t>: E</w:t>
      </w:r>
      <w:r w:rsidRPr="00907B3E">
        <w:t xml:space="preserve">vents table and </w:t>
      </w:r>
      <w:r w:rsidR="002A246E">
        <w:t>S</w:t>
      </w:r>
      <w:r w:rsidRPr="00907B3E">
        <w:t>ubject</w:t>
      </w:r>
      <w:r w:rsidR="002A246E">
        <w:t>s</w:t>
      </w:r>
      <w:r w:rsidRPr="00907B3E">
        <w:t xml:space="preserve"> table </w:t>
      </w:r>
      <w:r>
        <w:t>should be exported</w:t>
      </w:r>
      <w:r w:rsidRPr="00907B3E">
        <w:t xml:space="preserve"> separately</w:t>
      </w:r>
      <w:r>
        <w:t>.</w:t>
      </w:r>
    </w:p>
    <w:p w14:paraId="0D2DF115" w14:textId="5C63350B" w:rsidR="00DE6FF3" w:rsidRDefault="00DE6FF3" w:rsidP="00FA34AC">
      <w:pPr>
        <w:pStyle w:val="ListBullet"/>
      </w:pPr>
      <w:r>
        <w:t>Scroll bar at the bottom of the table: enables the user to look at all of the information in the table;</w:t>
      </w:r>
    </w:p>
    <w:p w14:paraId="61047591" w14:textId="41D8FCB3" w:rsidR="00DE6FF3" w:rsidRDefault="00DE6FF3" w:rsidP="00403C0E">
      <w:pPr>
        <w:pStyle w:val="ListBullet"/>
        <w:keepNext/>
      </w:pPr>
      <w:r>
        <w:t xml:space="preserve">Expandable columns (for </w:t>
      </w:r>
      <w:r w:rsidR="00907B3E">
        <w:t xml:space="preserve">the </w:t>
      </w:r>
      <w:r w:rsidR="002A246E">
        <w:t>S</w:t>
      </w:r>
      <w:r>
        <w:t>ubject</w:t>
      </w:r>
      <w:r w:rsidR="002A246E">
        <w:t>s</w:t>
      </w:r>
      <w:r>
        <w:t xml:space="preserve"> </w:t>
      </w:r>
      <w:r w:rsidR="00907B3E">
        <w:t>table</w:t>
      </w:r>
      <w:r>
        <w:t xml:space="preserve">): </w:t>
      </w:r>
      <w:r w:rsidR="00907B3E">
        <w:t>s</w:t>
      </w:r>
      <w:r>
        <w:t>mall plus</w:t>
      </w:r>
      <w:r w:rsidR="00907B3E">
        <w:t xml:space="preserve"> icon</w:t>
      </w:r>
      <w:r>
        <w:t xml:space="preserve"> next to the title of the column</w:t>
      </w:r>
      <w:r w:rsidR="00907B3E">
        <w:t xml:space="preserve"> allows a user to expand columns to display</w:t>
      </w:r>
      <w:r>
        <w:t xml:space="preserve"> more information;</w:t>
      </w:r>
    </w:p>
    <w:p w14:paraId="422D1919" w14:textId="1338C6A3" w:rsidR="00907B3E" w:rsidRDefault="00907B3E" w:rsidP="00FA34AC">
      <w:pPr>
        <w:pStyle w:val="BodyText"/>
      </w:pPr>
      <w:r>
        <w:rPr>
          <w:noProof/>
        </w:rPr>
        <w:drawing>
          <wp:inline distT="0" distB="0" distL="0" distR="0" wp14:anchorId="7ADD6CA7" wp14:editId="2EF5A355">
            <wp:extent cx="1661584" cy="1495425"/>
            <wp:effectExtent l="19050" t="19050" r="152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63900" cy="1497509"/>
                    </a:xfrm>
                    <a:prstGeom prst="rect">
                      <a:avLst/>
                    </a:prstGeom>
                    <a:ln>
                      <a:solidFill>
                        <a:schemeClr val="bg1">
                          <a:lumMod val="85000"/>
                        </a:schemeClr>
                      </a:solidFill>
                    </a:ln>
                  </pic:spPr>
                </pic:pic>
              </a:graphicData>
            </a:graphic>
          </wp:inline>
        </w:drawing>
      </w:r>
    </w:p>
    <w:p w14:paraId="04290FD2" w14:textId="58ABE4B9" w:rsidR="00907B3E" w:rsidRDefault="00907B3E" w:rsidP="00FA34AC">
      <w:pPr>
        <w:pStyle w:val="BodyText"/>
      </w:pPr>
      <w:r>
        <w:rPr>
          <w:noProof/>
        </w:rPr>
        <w:drawing>
          <wp:inline distT="0" distB="0" distL="0" distR="0" wp14:anchorId="557274FB" wp14:editId="2087D0CB">
            <wp:extent cx="5941695" cy="1506855"/>
            <wp:effectExtent l="19050" t="19050" r="20955" b="171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1695" cy="1506855"/>
                    </a:xfrm>
                    <a:prstGeom prst="rect">
                      <a:avLst/>
                    </a:prstGeom>
                    <a:ln>
                      <a:solidFill>
                        <a:schemeClr val="bg1">
                          <a:lumMod val="85000"/>
                        </a:schemeClr>
                      </a:solidFill>
                    </a:ln>
                  </pic:spPr>
                </pic:pic>
              </a:graphicData>
            </a:graphic>
          </wp:inline>
        </w:drawing>
      </w:r>
    </w:p>
    <w:p w14:paraId="7B3316AC" w14:textId="0A510C46" w:rsidR="00907B3E" w:rsidRDefault="00DE6FF3" w:rsidP="00FA34AC">
      <w:pPr>
        <w:pStyle w:val="ListBullet"/>
      </w:pPr>
      <w:r>
        <w:t xml:space="preserve">Sorting: </w:t>
      </w:r>
      <w:r w:rsidRPr="00907B3E">
        <w:rPr>
          <w:b/>
        </w:rPr>
        <w:t>Details</w:t>
      </w:r>
      <w:r w:rsidR="00907B3E" w:rsidRPr="00907B3E">
        <w:rPr>
          <w:b/>
        </w:rPr>
        <w:t xml:space="preserve"> </w:t>
      </w:r>
      <w:r w:rsidRPr="00907B3E">
        <w:rPr>
          <w:b/>
        </w:rPr>
        <w:t>on</w:t>
      </w:r>
      <w:r w:rsidR="002A246E">
        <w:rPr>
          <w:b/>
        </w:rPr>
        <w:t xml:space="preserve"> </w:t>
      </w:r>
      <w:r w:rsidRPr="00907B3E">
        <w:rPr>
          <w:b/>
        </w:rPr>
        <w:t>Demand</w:t>
      </w:r>
      <w:r>
        <w:t xml:space="preserve"> table can be sorted (either numerically or alphabetically)</w:t>
      </w:r>
      <w:r w:rsidR="00907B3E" w:rsidRPr="00907B3E">
        <w:t xml:space="preserve"> </w:t>
      </w:r>
      <w:r w:rsidR="00907B3E">
        <w:t>by clicking the column header</w:t>
      </w:r>
      <w:r w:rsidR="00982EF3">
        <w:t>.</w:t>
      </w:r>
    </w:p>
    <w:p w14:paraId="593E0213" w14:textId="14A536E4" w:rsidR="00DE6FF3" w:rsidRDefault="00907B3E" w:rsidP="00FA34AC">
      <w:pPr>
        <w:pStyle w:val="BodyText"/>
      </w:pPr>
      <w:r w:rsidRPr="00907B3E">
        <w:rPr>
          <w:b/>
        </w:rPr>
        <w:t>Note</w:t>
      </w:r>
      <w:r>
        <w:t>: C</w:t>
      </w:r>
      <w:r w:rsidR="00DE6FF3">
        <w:t>lick more than once to change the sort order.</w:t>
      </w:r>
    </w:p>
    <w:p w14:paraId="21377497" w14:textId="1618542C" w:rsidR="002A246E" w:rsidRDefault="002A246E" w:rsidP="00403C0E">
      <w:pPr>
        <w:pStyle w:val="BodyText"/>
        <w:keepNext/>
      </w:pPr>
      <w:r w:rsidRPr="002A246E">
        <w:rPr>
          <w:b/>
        </w:rPr>
        <w:t>Note</w:t>
      </w:r>
      <w:r>
        <w:t>: Use tooltip to see the full column name, if it is cut beca</w:t>
      </w:r>
      <w:r w:rsidR="00961790">
        <w:t xml:space="preserve">use is </w:t>
      </w:r>
      <w:r>
        <w:t>too long</w:t>
      </w:r>
      <w:r w:rsidR="00961790">
        <w:t>.</w:t>
      </w:r>
    </w:p>
    <w:p w14:paraId="751D90B9" w14:textId="6E0EE5E8" w:rsidR="002A246E" w:rsidRDefault="002A246E" w:rsidP="00FA34AC">
      <w:pPr>
        <w:pStyle w:val="BodyText"/>
      </w:pPr>
      <w:r>
        <w:rPr>
          <w:noProof/>
        </w:rPr>
        <w:drawing>
          <wp:inline distT="0" distB="0" distL="0" distR="0" wp14:anchorId="4C96EAEB" wp14:editId="1561B837">
            <wp:extent cx="3240350" cy="699974"/>
            <wp:effectExtent l="19050" t="19050" r="17780" b="2413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584"/>
                    <a:stretch/>
                  </pic:blipFill>
                  <pic:spPr bwMode="auto">
                    <a:xfrm>
                      <a:off x="0" y="0"/>
                      <a:ext cx="3259748" cy="704164"/>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DE7F93D" w14:textId="6F89850F" w:rsidR="00E110C3" w:rsidRDefault="00E110C3" w:rsidP="007136FD">
      <w:pPr>
        <w:pStyle w:val="Heading2"/>
      </w:pPr>
      <w:bookmarkStart w:id="32" w:name="_Ref26794642"/>
      <w:bookmarkStart w:id="33" w:name="_Ref26885736"/>
      <w:bookmarkStart w:id="34" w:name="_Toc33115225"/>
      <w:r>
        <w:t>Filtering</w:t>
      </w:r>
      <w:bookmarkEnd w:id="32"/>
      <w:bookmarkEnd w:id="33"/>
      <w:bookmarkEnd w:id="34"/>
    </w:p>
    <w:p w14:paraId="34D310AF" w14:textId="77777777" w:rsidR="001F3905" w:rsidRDefault="00E65D5B" w:rsidP="00FA34AC">
      <w:pPr>
        <w:pStyle w:val="BodyText"/>
      </w:pPr>
      <w:r>
        <w:t xml:space="preserve">Right slide menu contains a set of filters applicable for the current view. </w:t>
      </w:r>
      <w:r w:rsidR="00C01F16">
        <w:t>This menu is available at all times for all views but Cohort Editor.</w:t>
      </w:r>
      <w:r w:rsidR="001F3905" w:rsidRPr="001F3905">
        <w:t xml:space="preserve"> </w:t>
      </w:r>
    </w:p>
    <w:p w14:paraId="3BDF76EB" w14:textId="56DE9A52" w:rsidR="00C01F16" w:rsidRDefault="001F3905" w:rsidP="00FA34AC">
      <w:pPr>
        <w:pStyle w:val="BodyText"/>
      </w:pPr>
      <w:r>
        <w:t>All f</w:t>
      </w:r>
      <w:r w:rsidRPr="001F3905">
        <w:t>ilters work in combination with another filters.</w:t>
      </w:r>
    </w:p>
    <w:p w14:paraId="5D344656" w14:textId="6FF59845" w:rsidR="00E65D5B" w:rsidRDefault="00E65D5B" w:rsidP="00403C0E">
      <w:pPr>
        <w:pStyle w:val="BodyText"/>
        <w:keepNext/>
      </w:pPr>
      <w:r>
        <w:lastRenderedPageBreak/>
        <w:t>For most views the following buttons are available:</w:t>
      </w:r>
    </w:p>
    <w:p w14:paraId="77722137" w14:textId="15A4A495" w:rsidR="00E65D5B" w:rsidRDefault="00E65D5B" w:rsidP="00FA34AC">
      <w:pPr>
        <w:pStyle w:val="ListBullet"/>
      </w:pPr>
      <w:r>
        <w:rPr>
          <w:noProof/>
        </w:rPr>
        <w:drawing>
          <wp:inline distT="0" distB="0" distL="0" distR="0" wp14:anchorId="28EF3F8E" wp14:editId="60E4DFDC">
            <wp:extent cx="438095" cy="457143"/>
            <wp:effectExtent l="0" t="0" r="635"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095" cy="457143"/>
                    </a:xfrm>
                    <a:prstGeom prst="rect">
                      <a:avLst/>
                    </a:prstGeom>
                  </pic:spPr>
                </pic:pic>
              </a:graphicData>
            </a:graphic>
          </wp:inline>
        </w:drawing>
      </w:r>
      <w:r>
        <w:t xml:space="preserve"> - opens/closes </w:t>
      </w:r>
      <w:r w:rsidRPr="00C01F16">
        <w:rPr>
          <w:b/>
        </w:rPr>
        <w:t>Filters</w:t>
      </w:r>
      <w:r>
        <w:t xml:space="preserve"> panel</w:t>
      </w:r>
      <w:r w:rsidR="00C01F16">
        <w:t>. Filters selection is saved when</w:t>
      </w:r>
      <w:r w:rsidR="00ED0093">
        <w:t xml:space="preserve"> Filters panel is closed</w:t>
      </w:r>
      <w:r>
        <w:t>;</w:t>
      </w:r>
    </w:p>
    <w:p w14:paraId="48478A35" w14:textId="33CA67F8" w:rsidR="00E65D5B" w:rsidRDefault="00E65D5B" w:rsidP="00FA34AC">
      <w:pPr>
        <w:pStyle w:val="ListBullet"/>
      </w:pPr>
      <w:r>
        <w:rPr>
          <w:noProof/>
        </w:rPr>
        <w:drawing>
          <wp:inline distT="0" distB="0" distL="0" distR="0" wp14:anchorId="006729EF" wp14:editId="476CD882">
            <wp:extent cx="438095" cy="447619"/>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8095" cy="447619"/>
                    </a:xfrm>
                    <a:prstGeom prst="rect">
                      <a:avLst/>
                    </a:prstGeom>
                  </pic:spPr>
                </pic:pic>
              </a:graphicData>
            </a:graphic>
          </wp:inline>
        </w:drawing>
      </w:r>
      <w:r>
        <w:t xml:space="preserve"> - switches </w:t>
      </w:r>
      <w:r w:rsidRPr="00C01F16">
        <w:rPr>
          <w:b/>
        </w:rPr>
        <w:t>Filters</w:t>
      </w:r>
      <w:r>
        <w:t xml:space="preserve"> panel content to </w:t>
      </w:r>
      <w:r w:rsidRPr="00C01F16">
        <w:rPr>
          <w:b/>
        </w:rPr>
        <w:t>Population</w:t>
      </w:r>
      <w:r>
        <w:t xml:space="preserve"> filters;</w:t>
      </w:r>
    </w:p>
    <w:p w14:paraId="7B595798" w14:textId="418E38FB" w:rsidR="00E65D5B" w:rsidRDefault="00E65D5B" w:rsidP="00FA34AC">
      <w:pPr>
        <w:pStyle w:val="ListBullet"/>
      </w:pPr>
      <w:r>
        <w:rPr>
          <w:noProof/>
        </w:rPr>
        <w:drawing>
          <wp:inline distT="0" distB="0" distL="0" distR="0" wp14:anchorId="164F35B0" wp14:editId="35BAC80C">
            <wp:extent cx="438095" cy="457143"/>
            <wp:effectExtent l="0" t="0" r="635"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8095" cy="457143"/>
                    </a:xfrm>
                    <a:prstGeom prst="rect">
                      <a:avLst/>
                    </a:prstGeom>
                  </pic:spPr>
                </pic:pic>
              </a:graphicData>
            </a:graphic>
          </wp:inline>
        </w:drawing>
      </w:r>
      <w:r w:rsidR="00C01F16">
        <w:t xml:space="preserve"> - switches </w:t>
      </w:r>
      <w:r w:rsidR="00C01F16" w:rsidRPr="00C01F16">
        <w:rPr>
          <w:b/>
        </w:rPr>
        <w:t>Filters</w:t>
      </w:r>
      <w:r w:rsidR="00C01F16">
        <w:t xml:space="preserve"> panel content to </w:t>
      </w:r>
      <w:r w:rsidR="00C01F16" w:rsidRPr="00C01F16">
        <w:rPr>
          <w:b/>
        </w:rPr>
        <w:t>Cohort</w:t>
      </w:r>
      <w:r w:rsidR="00C01F16">
        <w:t xml:space="preserve"> filters</w:t>
      </w:r>
      <w:r>
        <w:t>;</w:t>
      </w:r>
    </w:p>
    <w:p w14:paraId="62667CC0" w14:textId="35C10B39" w:rsidR="00E65D5B" w:rsidRDefault="00C01F16" w:rsidP="00FA34AC">
      <w:pPr>
        <w:pStyle w:val="ListBullet"/>
      </w:pPr>
      <w:r>
        <w:rPr>
          <w:noProof/>
        </w:rPr>
        <w:drawing>
          <wp:inline distT="0" distB="0" distL="0" distR="0" wp14:anchorId="5D1988E2" wp14:editId="59993F83">
            <wp:extent cx="438095" cy="457143"/>
            <wp:effectExtent l="0" t="0" r="635"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8095" cy="457143"/>
                    </a:xfrm>
                    <a:prstGeom prst="rect">
                      <a:avLst/>
                    </a:prstGeom>
                  </pic:spPr>
                </pic:pic>
              </a:graphicData>
            </a:graphic>
          </wp:inline>
        </w:drawing>
      </w:r>
      <w:r>
        <w:t xml:space="preserve"> - switches </w:t>
      </w:r>
      <w:r w:rsidRPr="00C01F16">
        <w:rPr>
          <w:b/>
        </w:rPr>
        <w:t>Filters</w:t>
      </w:r>
      <w:r>
        <w:t xml:space="preserve"> panel content to </w:t>
      </w:r>
      <w:r w:rsidRPr="00C01F16">
        <w:rPr>
          <w:b/>
        </w:rPr>
        <w:t>Event</w:t>
      </w:r>
      <w:r>
        <w:t xml:space="preserve"> filters. This button is absent for the following views: </w:t>
      </w:r>
      <w:r w:rsidRPr="00961790">
        <w:rPr>
          <w:b/>
        </w:rPr>
        <w:t>Population Summary</w:t>
      </w:r>
      <w:r>
        <w:t>,</w:t>
      </w:r>
      <w:r w:rsidRPr="00961790">
        <w:rPr>
          <w:b/>
        </w:rPr>
        <w:t xml:space="preserve"> Single Subject</w:t>
      </w:r>
      <w:r w:rsidR="00961790">
        <w:t xml:space="preserve"> (some tabs)</w:t>
      </w:r>
      <w:r>
        <w:t>.</w:t>
      </w:r>
    </w:p>
    <w:p w14:paraId="1088396A" w14:textId="44D73D76" w:rsidR="00E65D5B" w:rsidRDefault="00C01F16" w:rsidP="00403C0E">
      <w:pPr>
        <w:pStyle w:val="BodyText"/>
        <w:keepNext/>
      </w:pPr>
      <w:r>
        <w:t>For some views additional button is available:</w:t>
      </w:r>
    </w:p>
    <w:p w14:paraId="45D33AB0" w14:textId="4C4DF21A" w:rsidR="00C01F16" w:rsidRDefault="00C01F16" w:rsidP="00FA34AC">
      <w:pPr>
        <w:pStyle w:val="ListBullet"/>
      </w:pPr>
      <w:r>
        <w:rPr>
          <w:noProof/>
        </w:rPr>
        <w:drawing>
          <wp:inline distT="0" distB="0" distL="0" distR="0" wp14:anchorId="1222BD77" wp14:editId="6726658C">
            <wp:extent cx="419048" cy="44761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9048" cy="447619"/>
                    </a:xfrm>
                    <a:prstGeom prst="rect">
                      <a:avLst/>
                    </a:prstGeom>
                  </pic:spPr>
                </pic:pic>
              </a:graphicData>
            </a:graphic>
          </wp:inline>
        </w:drawing>
      </w:r>
      <w:r>
        <w:t xml:space="preserve"> - switches </w:t>
      </w:r>
      <w:r w:rsidRPr="00C01F16">
        <w:rPr>
          <w:b/>
        </w:rPr>
        <w:t>Filters</w:t>
      </w:r>
      <w:r>
        <w:t xml:space="preserve"> panel content to Settings </w:t>
      </w:r>
      <w:r w:rsidR="00961790">
        <w:t>for</w:t>
      </w:r>
      <w:r>
        <w:t xml:space="preserve"> current </w:t>
      </w:r>
      <w:r w:rsidR="00961790">
        <w:t>plot</w:t>
      </w:r>
      <w:r>
        <w:t>.</w:t>
      </w:r>
    </w:p>
    <w:p w14:paraId="21BC48E3" w14:textId="71757739" w:rsidR="00C01F16" w:rsidRDefault="00ED0093" w:rsidP="00CE34A0">
      <w:pPr>
        <w:pStyle w:val="Heading3"/>
      </w:pPr>
      <w:bookmarkStart w:id="35" w:name="_Ref26976536"/>
      <w:bookmarkStart w:id="36" w:name="_Toc33115226"/>
      <w:r>
        <w:t>Population Filters</w:t>
      </w:r>
      <w:bookmarkEnd w:id="35"/>
      <w:bookmarkEnd w:id="36"/>
    </w:p>
    <w:p w14:paraId="4CBC5220" w14:textId="675032C9" w:rsidR="00697F73" w:rsidRPr="00697F73" w:rsidRDefault="00D96620" w:rsidP="00FA34AC">
      <w:pPr>
        <w:pStyle w:val="BodyText"/>
      </w:pPr>
      <w:r>
        <w:rPr>
          <w:noProof/>
        </w:rPr>
        <w:drawing>
          <wp:anchor distT="0" distB="0" distL="114300" distR="114300" simplePos="0" relativeHeight="251655680" behindDoc="0" locked="0" layoutInCell="1" allowOverlap="1" wp14:anchorId="763EB1A9" wp14:editId="47128759">
            <wp:simplePos x="0" y="0"/>
            <wp:positionH relativeFrom="column">
              <wp:posOffset>3887544</wp:posOffset>
            </wp:positionH>
            <wp:positionV relativeFrom="paragraph">
              <wp:posOffset>121655</wp:posOffset>
            </wp:positionV>
            <wp:extent cx="1990498" cy="4991100"/>
            <wp:effectExtent l="19050" t="19050" r="10160" b="1905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90498" cy="4991100"/>
                    </a:xfrm>
                    <a:prstGeom prst="rect">
                      <a:avLst/>
                    </a:prstGeom>
                    <a:ln>
                      <a:solidFill>
                        <a:schemeClr val="bg1">
                          <a:lumMod val="85000"/>
                        </a:schemeClr>
                      </a:solidFill>
                    </a:ln>
                  </pic:spPr>
                </pic:pic>
              </a:graphicData>
            </a:graphic>
          </wp:anchor>
        </w:drawing>
      </w:r>
      <w:r w:rsidR="00697F73">
        <w:rPr>
          <w:noProof/>
        </w:rPr>
        <w:drawing>
          <wp:inline distT="0" distB="0" distL="0" distR="0" wp14:anchorId="0CB8D4DB" wp14:editId="2CDF32DB">
            <wp:extent cx="1657143" cy="447619"/>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57143" cy="447619"/>
                    </a:xfrm>
                    <a:prstGeom prst="rect">
                      <a:avLst/>
                    </a:prstGeom>
                  </pic:spPr>
                </pic:pic>
              </a:graphicData>
            </a:graphic>
          </wp:inline>
        </w:drawing>
      </w:r>
    </w:p>
    <w:p w14:paraId="7BABD445" w14:textId="4CD82713" w:rsidR="00C16CAC" w:rsidRDefault="001F3905" w:rsidP="00FA34AC">
      <w:pPr>
        <w:pStyle w:val="BodyText"/>
      </w:pPr>
      <w:r w:rsidRPr="001F3905">
        <w:t xml:space="preserve">The population filters </w:t>
      </w:r>
      <w:r>
        <w:t xml:space="preserve">set </w:t>
      </w:r>
      <w:r w:rsidRPr="001F3905">
        <w:t xml:space="preserve">allow </w:t>
      </w:r>
      <w:r>
        <w:t xml:space="preserve">a </w:t>
      </w:r>
      <w:r w:rsidRPr="001F3905">
        <w:t xml:space="preserve">user to </w:t>
      </w:r>
      <w:r>
        <w:t>f</w:t>
      </w:r>
      <w:r w:rsidRPr="001F3905">
        <w:t xml:space="preserve">ilter </w:t>
      </w:r>
      <w:r>
        <w:t xml:space="preserve">the </w:t>
      </w:r>
      <w:r w:rsidRPr="001F3905">
        <w:t>displayed data</w:t>
      </w:r>
      <w:r>
        <w:t xml:space="preserve"> by demography </w:t>
      </w:r>
      <w:r w:rsidR="0035281E">
        <w:t>characteristics</w:t>
      </w:r>
      <w:r w:rsidR="00961790">
        <w:t>, study details, dosing details</w:t>
      </w:r>
      <w:r w:rsidR="0035281E">
        <w:t xml:space="preserve">. </w:t>
      </w:r>
    </w:p>
    <w:p w14:paraId="50620714" w14:textId="6EE00942" w:rsidR="00557D76" w:rsidRDefault="004E2A08" w:rsidP="00FA34AC">
      <w:pPr>
        <w:pStyle w:val="BodyText"/>
      </w:pPr>
      <w:r>
        <w:t>Filters are displayed as a list. Each filter can be expanded by clicking the right arrow icon besides its name.</w:t>
      </w:r>
    </w:p>
    <w:p w14:paraId="24A2EE62" w14:textId="72A640D6" w:rsidR="004E2A08" w:rsidRDefault="004E2A08" w:rsidP="00FA34AC">
      <w:pPr>
        <w:pStyle w:val="BodyText"/>
      </w:pPr>
      <w:r>
        <w:t>The following controls are used to select values for filtering:</w:t>
      </w:r>
    </w:p>
    <w:p w14:paraId="6F12552A" w14:textId="2DDC7D70" w:rsidR="004E2A08" w:rsidRDefault="004E2A08" w:rsidP="00403C0E">
      <w:pPr>
        <w:pStyle w:val="ListBullet"/>
        <w:keepNext/>
      </w:pPr>
      <w:r>
        <w:t>Checkboxes;</w:t>
      </w:r>
    </w:p>
    <w:p w14:paraId="7EC4F678" w14:textId="249E0520" w:rsidR="004E2A08" w:rsidRDefault="004E2A08" w:rsidP="00FA34AC">
      <w:pPr>
        <w:pStyle w:val="BodyText"/>
      </w:pPr>
      <w:r>
        <w:rPr>
          <w:noProof/>
        </w:rPr>
        <w:drawing>
          <wp:inline distT="0" distB="0" distL="0" distR="0" wp14:anchorId="1E3EE625" wp14:editId="09AEC704">
            <wp:extent cx="915737" cy="381000"/>
            <wp:effectExtent l="19050" t="19050" r="17780" b="190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25615" cy="385110"/>
                    </a:xfrm>
                    <a:prstGeom prst="rect">
                      <a:avLst/>
                    </a:prstGeom>
                    <a:ln>
                      <a:solidFill>
                        <a:schemeClr val="bg1">
                          <a:lumMod val="85000"/>
                        </a:schemeClr>
                      </a:solidFill>
                    </a:ln>
                  </pic:spPr>
                </pic:pic>
              </a:graphicData>
            </a:graphic>
          </wp:inline>
        </w:drawing>
      </w:r>
    </w:p>
    <w:p w14:paraId="72E33247" w14:textId="4752026F" w:rsidR="004E2A08" w:rsidRDefault="004E2A08" w:rsidP="00FA34AC">
      <w:pPr>
        <w:pStyle w:val="ListBullet"/>
      </w:pPr>
      <w:r>
        <w:t>Search fields;</w:t>
      </w:r>
    </w:p>
    <w:p w14:paraId="7BAB59FB" w14:textId="4F220615" w:rsidR="004E2A08" w:rsidRDefault="00961790" w:rsidP="00403C0E">
      <w:pPr>
        <w:pStyle w:val="ListBullet"/>
        <w:keepNext/>
      </w:pPr>
      <w:r>
        <w:t>List boxes</w:t>
      </w:r>
      <w:r w:rsidR="004E2A08">
        <w:t>;</w:t>
      </w:r>
    </w:p>
    <w:p w14:paraId="02052A69" w14:textId="485B8ED0" w:rsidR="004E2A08" w:rsidRDefault="004E2A08" w:rsidP="00FA34AC">
      <w:pPr>
        <w:pStyle w:val="BodyText"/>
      </w:pPr>
      <w:r>
        <w:rPr>
          <w:noProof/>
        </w:rPr>
        <w:drawing>
          <wp:inline distT="0" distB="0" distL="0" distR="0" wp14:anchorId="6AEE5F94" wp14:editId="1115948F">
            <wp:extent cx="1793902" cy="1447800"/>
            <wp:effectExtent l="19050" t="19050" r="15875"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576" t="3172"/>
                    <a:stretch/>
                  </pic:blipFill>
                  <pic:spPr bwMode="auto">
                    <a:xfrm>
                      <a:off x="0" y="0"/>
                      <a:ext cx="1802298" cy="1454576"/>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82A164" w14:textId="40CA4F8A" w:rsidR="004E2A08" w:rsidRDefault="00961790" w:rsidP="00403C0E">
      <w:pPr>
        <w:pStyle w:val="ListBullet"/>
        <w:keepNext/>
      </w:pPr>
      <w:r>
        <w:t>Sliders</w:t>
      </w:r>
      <w:r w:rsidR="00FA156C">
        <w:t>;</w:t>
      </w:r>
    </w:p>
    <w:p w14:paraId="2016AF67" w14:textId="02DEDB7A" w:rsidR="00FA156C" w:rsidRDefault="00FA156C" w:rsidP="00FA34AC">
      <w:pPr>
        <w:pStyle w:val="BodyText"/>
      </w:pPr>
      <w:r>
        <w:rPr>
          <w:noProof/>
        </w:rPr>
        <w:drawing>
          <wp:inline distT="0" distB="0" distL="0" distR="0" wp14:anchorId="5DE96D81" wp14:editId="03F0FCF5">
            <wp:extent cx="1495425" cy="784185"/>
            <wp:effectExtent l="19050" t="19050" r="9525" b="165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02851" cy="788079"/>
                    </a:xfrm>
                    <a:prstGeom prst="rect">
                      <a:avLst/>
                    </a:prstGeom>
                    <a:ln>
                      <a:solidFill>
                        <a:schemeClr val="bg1">
                          <a:lumMod val="85000"/>
                        </a:schemeClr>
                      </a:solidFill>
                    </a:ln>
                  </pic:spPr>
                </pic:pic>
              </a:graphicData>
            </a:graphic>
          </wp:inline>
        </w:drawing>
      </w:r>
    </w:p>
    <w:p w14:paraId="3A969357" w14:textId="4491DF12" w:rsidR="001C1159" w:rsidRDefault="00961790" w:rsidP="00403C0E">
      <w:pPr>
        <w:pStyle w:val="ListBullet"/>
        <w:keepNext/>
      </w:pPr>
      <w:r>
        <w:lastRenderedPageBreak/>
        <w:t>Date pickers</w:t>
      </w:r>
      <w:r w:rsidR="001C1159">
        <w:t>.</w:t>
      </w:r>
    </w:p>
    <w:p w14:paraId="08EDF011" w14:textId="540D6C29" w:rsidR="001C1159" w:rsidRDefault="001C1159" w:rsidP="00FA34AC">
      <w:pPr>
        <w:pStyle w:val="BodyText"/>
      </w:pPr>
      <w:r>
        <w:rPr>
          <w:noProof/>
        </w:rPr>
        <w:drawing>
          <wp:inline distT="0" distB="0" distL="0" distR="0" wp14:anchorId="3E4F5479" wp14:editId="4F24EFA9">
            <wp:extent cx="1533525" cy="643703"/>
            <wp:effectExtent l="19050" t="19050" r="9525" b="234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55396" cy="652883"/>
                    </a:xfrm>
                    <a:prstGeom prst="rect">
                      <a:avLst/>
                    </a:prstGeom>
                    <a:ln>
                      <a:solidFill>
                        <a:schemeClr val="bg1">
                          <a:lumMod val="85000"/>
                        </a:schemeClr>
                      </a:solidFill>
                    </a:ln>
                  </pic:spPr>
                </pic:pic>
              </a:graphicData>
            </a:graphic>
          </wp:inline>
        </w:drawing>
      </w:r>
    </w:p>
    <w:p w14:paraId="21FB3FAE" w14:textId="069F6308" w:rsidR="001C1159" w:rsidRDefault="001C1159" w:rsidP="00FA34AC">
      <w:pPr>
        <w:pStyle w:val="BodyText"/>
      </w:pPr>
      <w:r>
        <w:t>While a particular filter is expanded and possible values are displayed to a user, two buttons are provided on the bottom of the panel:</w:t>
      </w:r>
    </w:p>
    <w:p w14:paraId="2BA6E480" w14:textId="59D73575" w:rsidR="001C1159" w:rsidRDefault="001C1159" w:rsidP="00FA34AC">
      <w:pPr>
        <w:pStyle w:val="ListBullet"/>
      </w:pPr>
      <w:r w:rsidRPr="00282338">
        <w:rPr>
          <w:b/>
        </w:rPr>
        <w:t>Apply</w:t>
      </w:r>
      <w:r>
        <w:t xml:space="preserve"> – click it to apply new filter settings;</w:t>
      </w:r>
    </w:p>
    <w:p w14:paraId="302AA179" w14:textId="6F2640FB" w:rsidR="001C1159" w:rsidRDefault="001C1159" w:rsidP="00403C0E">
      <w:pPr>
        <w:pStyle w:val="ListBullet"/>
        <w:keepNext/>
      </w:pPr>
      <w:r w:rsidRPr="00282338">
        <w:rPr>
          <w:b/>
        </w:rPr>
        <w:t>Reset</w:t>
      </w:r>
      <w:r>
        <w:t xml:space="preserve"> – click to reset filter settings.</w:t>
      </w:r>
    </w:p>
    <w:p w14:paraId="5948EBE2" w14:textId="3D3B501B" w:rsidR="001C1159" w:rsidRDefault="001C1159" w:rsidP="00FA34AC">
      <w:pPr>
        <w:pStyle w:val="BodyText"/>
      </w:pPr>
      <w:r>
        <w:rPr>
          <w:noProof/>
        </w:rPr>
        <w:drawing>
          <wp:inline distT="0" distB="0" distL="0" distR="0" wp14:anchorId="1095A4E6" wp14:editId="570B0A1F">
            <wp:extent cx="1744735" cy="1419225"/>
            <wp:effectExtent l="19050" t="19050" r="2730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49172" cy="1422834"/>
                    </a:xfrm>
                    <a:prstGeom prst="rect">
                      <a:avLst/>
                    </a:prstGeom>
                    <a:ln>
                      <a:solidFill>
                        <a:schemeClr val="bg1">
                          <a:lumMod val="85000"/>
                        </a:schemeClr>
                      </a:solidFill>
                    </a:ln>
                  </pic:spPr>
                </pic:pic>
              </a:graphicData>
            </a:graphic>
          </wp:inline>
        </w:drawing>
      </w:r>
    </w:p>
    <w:p w14:paraId="4F039322" w14:textId="3F982DCE" w:rsidR="001C1159" w:rsidRDefault="001C1159" w:rsidP="00FA34AC">
      <w:pPr>
        <w:pStyle w:val="BodyText"/>
      </w:pPr>
      <w:r w:rsidRPr="00282338">
        <w:rPr>
          <w:b/>
        </w:rPr>
        <w:t>Note</w:t>
      </w:r>
      <w:r>
        <w:t>: If a user selected some value</w:t>
      </w:r>
      <w:r w:rsidR="00282338">
        <w:t>s</w:t>
      </w:r>
      <w:r>
        <w:t xml:space="preserve"> </w:t>
      </w:r>
      <w:r w:rsidR="00282338">
        <w:t xml:space="preserve">for filtering, but did not click </w:t>
      </w:r>
      <w:r w:rsidR="00282338" w:rsidRPr="00282338">
        <w:rPr>
          <w:b/>
        </w:rPr>
        <w:t>Apply</w:t>
      </w:r>
      <w:r w:rsidR="00282338">
        <w:t xml:space="preserve"> or </w:t>
      </w:r>
      <w:r w:rsidR="00282338" w:rsidRPr="00282338">
        <w:rPr>
          <w:b/>
        </w:rPr>
        <w:t>Reset</w:t>
      </w:r>
      <w:r w:rsidR="00282338">
        <w:t xml:space="preserve"> buttons, and collapsed the filter, selection is saved and displayed to a user next time when he/she expands the filter.</w:t>
      </w:r>
    </w:p>
    <w:p w14:paraId="5633E128" w14:textId="1A62882D" w:rsidR="00E13C0E" w:rsidRDefault="00E13C0E" w:rsidP="00FA34AC">
      <w:pPr>
        <w:pStyle w:val="BodyText"/>
      </w:pPr>
      <w:r>
        <w:t>Applied filters are marked in the filter list – number of selected values is displayed.</w:t>
      </w:r>
    </w:p>
    <w:p w14:paraId="3C8C194F" w14:textId="00685576" w:rsidR="00961790" w:rsidRDefault="00961790" w:rsidP="00403C0E">
      <w:pPr>
        <w:pStyle w:val="BodyText"/>
        <w:keepNext/>
      </w:pPr>
      <w:r>
        <w:t>Applying a filter effects in redrawing current plot in accordance with selected values, and changing options of the rest population filters.</w:t>
      </w:r>
    </w:p>
    <w:p w14:paraId="3E5A17AA" w14:textId="7996583E" w:rsidR="00E13C0E" w:rsidRDefault="00E13C0E" w:rsidP="00FA34AC">
      <w:pPr>
        <w:pStyle w:val="BodyText"/>
      </w:pPr>
      <w:r>
        <w:rPr>
          <w:noProof/>
        </w:rPr>
        <w:drawing>
          <wp:inline distT="0" distB="0" distL="0" distR="0" wp14:anchorId="17C43757" wp14:editId="5D903E65">
            <wp:extent cx="1619250" cy="1313250"/>
            <wp:effectExtent l="19050" t="19050" r="19050" b="203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31475" cy="1323165"/>
                    </a:xfrm>
                    <a:prstGeom prst="rect">
                      <a:avLst/>
                    </a:prstGeom>
                    <a:ln>
                      <a:solidFill>
                        <a:schemeClr val="bg1">
                          <a:lumMod val="85000"/>
                        </a:schemeClr>
                      </a:solidFill>
                    </a:ln>
                  </pic:spPr>
                </pic:pic>
              </a:graphicData>
            </a:graphic>
          </wp:inline>
        </w:drawing>
      </w:r>
    </w:p>
    <w:p w14:paraId="614B7EF0" w14:textId="70210D88" w:rsidR="001C1159" w:rsidRDefault="001C1159" w:rsidP="00FA34AC">
      <w:pPr>
        <w:pStyle w:val="BodyText"/>
      </w:pPr>
      <w:r>
        <w:t>While all filters are collapsed, another two buttons are provided on the bottom of the panel:</w:t>
      </w:r>
    </w:p>
    <w:p w14:paraId="3F111AD5" w14:textId="46D75933" w:rsidR="00282338" w:rsidRDefault="00282338" w:rsidP="00FA34AC">
      <w:pPr>
        <w:pStyle w:val="ListBullet"/>
      </w:pPr>
      <w:r w:rsidRPr="00282338">
        <w:rPr>
          <w:b/>
        </w:rPr>
        <w:t>Export filters</w:t>
      </w:r>
      <w:r>
        <w:t xml:space="preserve"> – click it to export the </w:t>
      </w:r>
      <w:r w:rsidR="00961790">
        <w:t>applied filters</w:t>
      </w:r>
      <w:r>
        <w:t xml:space="preserve"> as a .txt file;</w:t>
      </w:r>
    </w:p>
    <w:p w14:paraId="2C8799C0" w14:textId="00CF69FD" w:rsidR="00282338" w:rsidRDefault="00282338" w:rsidP="003C151B">
      <w:pPr>
        <w:pStyle w:val="ListBullet"/>
      </w:pPr>
      <w:r w:rsidRPr="00282338">
        <w:rPr>
          <w:b/>
        </w:rPr>
        <w:t>Clear filters</w:t>
      </w:r>
      <w:r>
        <w:t xml:space="preserve"> – click it to remove the </w:t>
      </w:r>
      <w:r w:rsidR="00961790">
        <w:t>applied filters</w:t>
      </w:r>
      <w:r>
        <w:t>.</w:t>
      </w:r>
    </w:p>
    <w:p w14:paraId="277CE7F0" w14:textId="50513A66" w:rsidR="001C1159" w:rsidRDefault="00282338" w:rsidP="00FA34AC">
      <w:pPr>
        <w:pStyle w:val="BodyText"/>
      </w:pPr>
      <w:r>
        <w:rPr>
          <w:noProof/>
        </w:rPr>
        <w:drawing>
          <wp:inline distT="0" distB="0" distL="0" distR="0" wp14:anchorId="1D59237F" wp14:editId="01B6A18E">
            <wp:extent cx="1623755" cy="1491448"/>
            <wp:effectExtent l="19050" t="19050" r="14605" b="139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1512" cy="1498573"/>
                    </a:xfrm>
                    <a:prstGeom prst="rect">
                      <a:avLst/>
                    </a:prstGeom>
                    <a:ln>
                      <a:solidFill>
                        <a:schemeClr val="bg1">
                          <a:lumMod val="85000"/>
                        </a:schemeClr>
                      </a:solidFill>
                    </a:ln>
                  </pic:spPr>
                </pic:pic>
              </a:graphicData>
            </a:graphic>
          </wp:inline>
        </w:drawing>
      </w:r>
    </w:p>
    <w:p w14:paraId="573A4C58" w14:textId="5F697D44" w:rsidR="00961790" w:rsidRDefault="00961790" w:rsidP="00403C0E">
      <w:pPr>
        <w:pStyle w:val="BodyText"/>
        <w:keepNext/>
      </w:pPr>
      <w:r w:rsidRPr="00961790">
        <w:rPr>
          <w:b/>
        </w:rPr>
        <w:lastRenderedPageBreak/>
        <w:t>Note</w:t>
      </w:r>
      <w:r>
        <w:t xml:space="preserve">: A popup window appears when a user clicks </w:t>
      </w:r>
      <w:r w:rsidRPr="00961790">
        <w:rPr>
          <w:b/>
        </w:rPr>
        <w:t>Clear filters</w:t>
      </w:r>
      <w:r>
        <w:t xml:space="preserve"> button. Here a user can select which filters to be cleared – all or population filters only.</w:t>
      </w:r>
    </w:p>
    <w:p w14:paraId="2696E207" w14:textId="0A0EC95B" w:rsidR="00961790" w:rsidRDefault="00961790" w:rsidP="00FA34AC">
      <w:pPr>
        <w:pStyle w:val="BodyText"/>
      </w:pPr>
      <w:r>
        <w:rPr>
          <w:noProof/>
        </w:rPr>
        <w:drawing>
          <wp:inline distT="0" distB="0" distL="0" distR="0" wp14:anchorId="744F6AAB" wp14:editId="56607789">
            <wp:extent cx="2976305" cy="1238865"/>
            <wp:effectExtent l="19050" t="19050" r="14605" b="190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3519" r="2248" b="4160"/>
                    <a:stretch/>
                  </pic:blipFill>
                  <pic:spPr bwMode="auto">
                    <a:xfrm>
                      <a:off x="0" y="0"/>
                      <a:ext cx="2993311" cy="1245944"/>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B7B134" w14:textId="2E65497D" w:rsidR="00ED0093" w:rsidRDefault="00557D76" w:rsidP="00403C0E">
      <w:pPr>
        <w:pStyle w:val="BodyText"/>
        <w:keepNext/>
      </w:pPr>
      <w:r w:rsidRPr="00557D76">
        <w:rPr>
          <w:b/>
        </w:rPr>
        <w:t>Note</w:t>
      </w:r>
      <w:r>
        <w:t xml:space="preserve">: </w:t>
      </w:r>
      <w:r w:rsidR="0035281E">
        <w:t xml:space="preserve">Set of </w:t>
      </w:r>
      <w:r>
        <w:t>population</w:t>
      </w:r>
      <w:r w:rsidR="0035281E">
        <w:t xml:space="preserve"> filters is the same for all views.</w:t>
      </w:r>
      <w:r w:rsidR="00C16CAC">
        <w:t xml:space="preserve"> Respectively, each view contains </w:t>
      </w:r>
      <w:r w:rsidRPr="00557D76">
        <w:rPr>
          <w:b/>
        </w:rPr>
        <w:t>Population</w:t>
      </w:r>
      <w:r>
        <w:t xml:space="preserve"> </w:t>
      </w:r>
      <w:r w:rsidR="00961790">
        <w:t>widget</w:t>
      </w:r>
      <w:r>
        <w:t xml:space="preserve"> on the top of the page, where all applied population filters are displayed as tags. Each tag has clickable cross-mark that allows a user to </w:t>
      </w:r>
      <w:r w:rsidR="004F1C47">
        <w:t>remove</w:t>
      </w:r>
      <w:r>
        <w:t xml:space="preserve"> a filter in one click. Number of totally filtered subjects is also displayed on this </w:t>
      </w:r>
      <w:r w:rsidR="004F1C47">
        <w:t>widget</w:t>
      </w:r>
      <w:r>
        <w:t>.</w:t>
      </w:r>
    </w:p>
    <w:p w14:paraId="6F708BF8" w14:textId="0E75D531" w:rsidR="001F3905" w:rsidRDefault="00C16CAC" w:rsidP="00FA34AC">
      <w:pPr>
        <w:pStyle w:val="BodyText"/>
      </w:pPr>
      <w:r>
        <w:rPr>
          <w:noProof/>
        </w:rPr>
        <w:drawing>
          <wp:inline distT="0" distB="0" distL="0" distR="0" wp14:anchorId="3AC0647B" wp14:editId="4DD6B064">
            <wp:extent cx="5941695" cy="1355725"/>
            <wp:effectExtent l="19050" t="19050" r="20955" b="158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1695" cy="1355725"/>
                    </a:xfrm>
                    <a:prstGeom prst="rect">
                      <a:avLst/>
                    </a:prstGeom>
                    <a:ln>
                      <a:solidFill>
                        <a:schemeClr val="bg1">
                          <a:lumMod val="85000"/>
                        </a:schemeClr>
                      </a:solidFill>
                    </a:ln>
                  </pic:spPr>
                </pic:pic>
              </a:graphicData>
            </a:graphic>
          </wp:inline>
        </w:drawing>
      </w:r>
    </w:p>
    <w:p w14:paraId="5980806E" w14:textId="383105AC" w:rsidR="003F6904" w:rsidRDefault="003F6904" w:rsidP="00403C0E">
      <w:pPr>
        <w:pStyle w:val="BodyText"/>
        <w:keepNext/>
      </w:pPr>
      <w:r>
        <w:t>Clicking on these tags displays a popup windows with additional information.</w:t>
      </w:r>
    </w:p>
    <w:p w14:paraId="4BB35FA4" w14:textId="031AE919" w:rsidR="003F6904" w:rsidRDefault="003F6904" w:rsidP="00FA34AC">
      <w:pPr>
        <w:pStyle w:val="BodyText"/>
      </w:pPr>
      <w:r>
        <w:rPr>
          <w:noProof/>
        </w:rPr>
        <w:drawing>
          <wp:inline distT="0" distB="0" distL="0" distR="0" wp14:anchorId="2D1276B1" wp14:editId="4039D334">
            <wp:extent cx="1317522" cy="949642"/>
            <wp:effectExtent l="19050" t="19050" r="16510"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23184" cy="953723"/>
                    </a:xfrm>
                    <a:prstGeom prst="rect">
                      <a:avLst/>
                    </a:prstGeom>
                    <a:ln>
                      <a:solidFill>
                        <a:schemeClr val="bg1">
                          <a:lumMod val="85000"/>
                        </a:schemeClr>
                      </a:solidFill>
                    </a:ln>
                  </pic:spPr>
                </pic:pic>
              </a:graphicData>
            </a:graphic>
          </wp:inline>
        </w:drawing>
      </w:r>
    </w:p>
    <w:p w14:paraId="3A6D24E5" w14:textId="3C48ADDC" w:rsidR="004F1C47" w:rsidRDefault="004F1C47" w:rsidP="00403C0E">
      <w:pPr>
        <w:pStyle w:val="BodyText"/>
        <w:keepNext/>
      </w:pPr>
      <w:r w:rsidRPr="004F1C47">
        <w:rPr>
          <w:b/>
        </w:rPr>
        <w:t>Note</w:t>
      </w:r>
      <w:r>
        <w:t xml:space="preserve">: If a number of applied filters tags is too much to be placed in the Population widget, then some filter tags hide, and </w:t>
      </w:r>
      <w:r w:rsidRPr="004F1C47">
        <w:rPr>
          <w:b/>
        </w:rPr>
        <w:t>Show all filters</w:t>
      </w:r>
      <w:r>
        <w:t xml:space="preserve"> button becomes active. </w:t>
      </w:r>
    </w:p>
    <w:p w14:paraId="6CD9A31E" w14:textId="498C7F81" w:rsidR="004F1C47" w:rsidRDefault="004F1C47" w:rsidP="00FA34AC">
      <w:pPr>
        <w:pStyle w:val="BodyText"/>
        <w:rPr>
          <w:noProof/>
        </w:rPr>
      </w:pPr>
      <w:r>
        <w:rPr>
          <w:noProof/>
        </w:rPr>
        <w:drawing>
          <wp:inline distT="0" distB="0" distL="0" distR="0" wp14:anchorId="2E045EE4" wp14:editId="05685ACB">
            <wp:extent cx="5941695" cy="243840"/>
            <wp:effectExtent l="19050" t="19050" r="20955" b="2286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1695" cy="243840"/>
                    </a:xfrm>
                    <a:prstGeom prst="rect">
                      <a:avLst/>
                    </a:prstGeom>
                    <a:ln>
                      <a:solidFill>
                        <a:schemeClr val="bg2"/>
                      </a:solidFill>
                    </a:ln>
                  </pic:spPr>
                </pic:pic>
              </a:graphicData>
            </a:graphic>
          </wp:inline>
        </w:drawing>
      </w:r>
    </w:p>
    <w:p w14:paraId="1A1FDA54" w14:textId="48205BF5" w:rsidR="004F1C47" w:rsidRDefault="004F1C47" w:rsidP="00FA34AC">
      <w:pPr>
        <w:pStyle w:val="BodyText"/>
      </w:pPr>
      <w:r>
        <w:rPr>
          <w:noProof/>
        </w:rPr>
        <w:drawing>
          <wp:inline distT="0" distB="0" distL="0" distR="0" wp14:anchorId="6A5C3225" wp14:editId="0F6FDC9D">
            <wp:extent cx="5941695" cy="260350"/>
            <wp:effectExtent l="19050" t="19050" r="20955" b="2540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1695" cy="260350"/>
                    </a:xfrm>
                    <a:prstGeom prst="rect">
                      <a:avLst/>
                    </a:prstGeom>
                    <a:ln>
                      <a:solidFill>
                        <a:schemeClr val="bg2"/>
                      </a:solidFill>
                    </a:ln>
                  </pic:spPr>
                </pic:pic>
              </a:graphicData>
            </a:graphic>
          </wp:inline>
        </w:drawing>
      </w:r>
    </w:p>
    <w:p w14:paraId="1C749F52" w14:textId="66D960E6" w:rsidR="004F1C47" w:rsidRDefault="004F1C47" w:rsidP="00403C0E">
      <w:pPr>
        <w:pStyle w:val="BodyText"/>
        <w:keepNext/>
      </w:pPr>
      <w:r>
        <w:t xml:space="preserve">When a user clicks </w:t>
      </w:r>
      <w:r w:rsidRPr="004F1C47">
        <w:rPr>
          <w:b/>
        </w:rPr>
        <w:t>Show all filters</w:t>
      </w:r>
      <w:r>
        <w:t xml:space="preserve"> button, Population widget expands, displaying all available tags. </w:t>
      </w:r>
      <w:r w:rsidRPr="004F1C47">
        <w:rPr>
          <w:b/>
        </w:rPr>
        <w:t>Show all filters</w:t>
      </w:r>
      <w:r>
        <w:t xml:space="preserve"> button </w:t>
      </w:r>
      <w:r w:rsidR="001347B5">
        <w:t>switches</w:t>
      </w:r>
      <w:r>
        <w:t xml:space="preserve"> to </w:t>
      </w:r>
      <w:r w:rsidRPr="004F1C47">
        <w:rPr>
          <w:b/>
        </w:rPr>
        <w:t>Collapse filters</w:t>
      </w:r>
      <w:r>
        <w:t xml:space="preserve"> button that should be clicked to collapse the widget back.</w:t>
      </w:r>
    </w:p>
    <w:p w14:paraId="02048244" w14:textId="549D4A00" w:rsidR="004F1C47" w:rsidRPr="003F6904" w:rsidRDefault="004F1C47" w:rsidP="00FA34AC">
      <w:pPr>
        <w:pStyle w:val="BodyText"/>
      </w:pPr>
      <w:r>
        <w:rPr>
          <w:noProof/>
        </w:rPr>
        <w:drawing>
          <wp:inline distT="0" distB="0" distL="0" distR="0" wp14:anchorId="312CD025" wp14:editId="516F35B8">
            <wp:extent cx="5941695" cy="678180"/>
            <wp:effectExtent l="19050" t="19050" r="20955" b="266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1695" cy="678180"/>
                    </a:xfrm>
                    <a:prstGeom prst="rect">
                      <a:avLst/>
                    </a:prstGeom>
                    <a:ln>
                      <a:solidFill>
                        <a:schemeClr val="bg2"/>
                      </a:solidFill>
                    </a:ln>
                  </pic:spPr>
                </pic:pic>
              </a:graphicData>
            </a:graphic>
          </wp:inline>
        </w:drawing>
      </w:r>
    </w:p>
    <w:p w14:paraId="33AC1BA9" w14:textId="1565B215" w:rsidR="00ED0093" w:rsidRDefault="00ED0093" w:rsidP="00CE34A0">
      <w:pPr>
        <w:pStyle w:val="Heading3"/>
      </w:pPr>
      <w:bookmarkStart w:id="37" w:name="_Toc33115227"/>
      <w:r>
        <w:t>Event Filters</w:t>
      </w:r>
      <w:bookmarkEnd w:id="37"/>
    </w:p>
    <w:p w14:paraId="24323532" w14:textId="759242AE" w:rsidR="00D464F1" w:rsidRDefault="00E227D9" w:rsidP="00403C0E">
      <w:pPr>
        <w:pStyle w:val="BodyText"/>
        <w:keepNext/>
      </w:pPr>
      <w:r>
        <w:t xml:space="preserve">Event filters list strongly depends on the selected view. If selected view contains several tabs (e.g., </w:t>
      </w:r>
      <w:r w:rsidRPr="001347B5">
        <w:rPr>
          <w:b/>
        </w:rPr>
        <w:t>Adverse Events</w:t>
      </w:r>
      <w:r>
        <w:t xml:space="preserve"> view), then event filters list is the same for </w:t>
      </w:r>
      <w:r w:rsidR="001347B5">
        <w:t>most</w:t>
      </w:r>
      <w:r>
        <w:t xml:space="preserve"> tabs (</w:t>
      </w:r>
      <w:r w:rsidR="001347B5">
        <w:t xml:space="preserve">e.g. </w:t>
      </w:r>
      <w:r w:rsidR="001347B5" w:rsidRPr="001347B5">
        <w:rPr>
          <w:b/>
        </w:rPr>
        <w:t>Adverse Event Filters</w:t>
      </w:r>
      <w:r w:rsidR="001347B5">
        <w:t xml:space="preserve"> for </w:t>
      </w:r>
      <w:r w:rsidR="001347B5">
        <w:lastRenderedPageBreak/>
        <w:t>Adverse Events related tabs</w:t>
      </w:r>
      <w:r>
        <w:t>).</w:t>
      </w:r>
      <w:r w:rsidR="00D464F1">
        <w:t xml:space="preserve"> So, once selected, events filtering is applied to all tabs </w:t>
      </w:r>
      <w:r w:rsidR="001347B5">
        <w:t xml:space="preserve">where the same Event filters are present (including </w:t>
      </w:r>
      <w:r w:rsidR="001347B5" w:rsidRPr="001347B5">
        <w:rPr>
          <w:b/>
        </w:rPr>
        <w:t>Single Subject</w:t>
      </w:r>
      <w:r w:rsidR="001347B5">
        <w:t xml:space="preserve"> and </w:t>
      </w:r>
      <w:r w:rsidR="001347B5" w:rsidRPr="001347B5">
        <w:rPr>
          <w:b/>
        </w:rPr>
        <w:t>Timeline</w:t>
      </w:r>
      <w:r w:rsidR="001347B5">
        <w:t xml:space="preserve"> views)</w:t>
      </w:r>
      <w:r w:rsidR="00D464F1">
        <w:t>.</w:t>
      </w:r>
    </w:p>
    <w:p w14:paraId="4CC5B3FB" w14:textId="3FB4E252" w:rsidR="00D464F1" w:rsidRDefault="00D464F1" w:rsidP="00FA34AC">
      <w:pPr>
        <w:pStyle w:val="BodyText"/>
      </w:pPr>
      <w:r>
        <w:rPr>
          <w:noProof/>
        </w:rPr>
        <w:drawing>
          <wp:inline distT="0" distB="0" distL="0" distR="0" wp14:anchorId="50392685" wp14:editId="326CC702">
            <wp:extent cx="5941695" cy="3495675"/>
            <wp:effectExtent l="19050" t="19050" r="20955"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1695" cy="3495675"/>
                    </a:xfrm>
                    <a:prstGeom prst="rect">
                      <a:avLst/>
                    </a:prstGeom>
                    <a:ln>
                      <a:solidFill>
                        <a:schemeClr val="bg1">
                          <a:lumMod val="85000"/>
                        </a:schemeClr>
                      </a:solidFill>
                    </a:ln>
                  </pic:spPr>
                </pic:pic>
              </a:graphicData>
            </a:graphic>
          </wp:inline>
        </w:drawing>
      </w:r>
    </w:p>
    <w:p w14:paraId="195B3E01" w14:textId="6B19C55B" w:rsidR="00D464F1" w:rsidRDefault="00D464F1" w:rsidP="00403C0E">
      <w:pPr>
        <w:pStyle w:val="BodyText"/>
        <w:keepNext/>
      </w:pPr>
      <w:r>
        <w:t xml:space="preserve">If a tab contains a table with some data, and </w:t>
      </w:r>
      <w:r w:rsidRPr="00D464F1">
        <w:rPr>
          <w:b/>
        </w:rPr>
        <w:t>Filters</w:t>
      </w:r>
      <w:r>
        <w:t xml:space="preserve"> panel is available for this tab, then selected filters also apply to these data.</w:t>
      </w:r>
    </w:p>
    <w:p w14:paraId="1B11202A" w14:textId="31DBFBE4" w:rsidR="00D464F1" w:rsidRDefault="00D464F1" w:rsidP="00FA34AC">
      <w:pPr>
        <w:pStyle w:val="BodyText"/>
      </w:pPr>
      <w:r>
        <w:rPr>
          <w:noProof/>
        </w:rPr>
        <w:drawing>
          <wp:inline distT="0" distB="0" distL="0" distR="0" wp14:anchorId="5F5B2534" wp14:editId="121B7889">
            <wp:extent cx="5941695" cy="3756660"/>
            <wp:effectExtent l="19050" t="19050" r="20955" b="152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1695" cy="3756660"/>
                    </a:xfrm>
                    <a:prstGeom prst="rect">
                      <a:avLst/>
                    </a:prstGeom>
                    <a:ln>
                      <a:solidFill>
                        <a:schemeClr val="bg1">
                          <a:lumMod val="85000"/>
                        </a:schemeClr>
                      </a:solidFill>
                    </a:ln>
                  </pic:spPr>
                </pic:pic>
              </a:graphicData>
            </a:graphic>
          </wp:inline>
        </w:drawing>
      </w:r>
    </w:p>
    <w:p w14:paraId="043AE940" w14:textId="50F4AB85" w:rsidR="00E227D9" w:rsidRDefault="00E227D9" w:rsidP="00FA34AC">
      <w:pPr>
        <w:pStyle w:val="BodyText"/>
      </w:pPr>
      <w:r>
        <w:t>Available control</w:t>
      </w:r>
      <w:r w:rsidR="001347B5">
        <w:t>s</w:t>
      </w:r>
      <w:r>
        <w:t xml:space="preserve"> and buttons are the same as for population filters (see </w:t>
      </w:r>
      <w:r>
        <w:fldChar w:fldCharType="begin"/>
      </w:r>
      <w:r>
        <w:instrText xml:space="preserve"> REF _Ref26976536 \h </w:instrText>
      </w:r>
      <w:r>
        <w:fldChar w:fldCharType="separate"/>
      </w:r>
      <w:r>
        <w:t>Population Filters</w:t>
      </w:r>
      <w:r>
        <w:fldChar w:fldCharType="end"/>
      </w:r>
      <w:r>
        <w:t xml:space="preserve"> section for details).</w:t>
      </w:r>
    </w:p>
    <w:p w14:paraId="31635141" w14:textId="6FEF985F" w:rsidR="00B368FF" w:rsidRDefault="00B368FF" w:rsidP="00FA34AC">
      <w:pPr>
        <w:pStyle w:val="BodyText"/>
      </w:pPr>
      <w:r>
        <w:t xml:space="preserve">See information of particular event filters in the </w:t>
      </w:r>
      <w:r>
        <w:fldChar w:fldCharType="begin"/>
      </w:r>
      <w:r>
        <w:instrText xml:space="preserve"> REF _Ref26530400 \h </w:instrText>
      </w:r>
      <w:r>
        <w:fldChar w:fldCharType="separate"/>
      </w:r>
      <w:r w:rsidR="00982EF3">
        <w:t>Available Views and Plots</w:t>
      </w:r>
      <w:r>
        <w:fldChar w:fldCharType="end"/>
      </w:r>
      <w:r>
        <w:t xml:space="preserve"> section.</w:t>
      </w:r>
    </w:p>
    <w:p w14:paraId="2D092BC7" w14:textId="49DF27B7" w:rsidR="00D464F1" w:rsidRDefault="00D464F1" w:rsidP="00FA34AC">
      <w:pPr>
        <w:pStyle w:val="BodyText"/>
      </w:pPr>
      <w:r>
        <w:lastRenderedPageBreak/>
        <w:t xml:space="preserve">Each view contains </w:t>
      </w:r>
      <w:r w:rsidRPr="001347B5">
        <w:t>Events</w:t>
      </w:r>
      <w:r>
        <w:t xml:space="preserve"> </w:t>
      </w:r>
      <w:r w:rsidR="001347B5">
        <w:t>widget</w:t>
      </w:r>
      <w:r>
        <w:t xml:space="preserve"> on the top of the page, where all applied event filters are displayed as tags. Each tag has clickable cross-mark that allows a user to </w:t>
      </w:r>
      <w:r w:rsidR="001347B5">
        <w:t>remove</w:t>
      </w:r>
      <w:r>
        <w:t xml:space="preserve"> a filter in one click. Number of totally filtered events is also displayed on this </w:t>
      </w:r>
      <w:r w:rsidR="001347B5">
        <w:t>widget</w:t>
      </w:r>
      <w:r>
        <w:t>.</w:t>
      </w:r>
    </w:p>
    <w:p w14:paraId="464BFA50" w14:textId="59C310CD" w:rsidR="001347B5" w:rsidRDefault="001347B5" w:rsidP="00403C0E">
      <w:pPr>
        <w:pStyle w:val="BodyText"/>
        <w:keepNext/>
      </w:pPr>
      <w:r>
        <w:t>Clicking on these tags displays a popup windows with additional information.</w:t>
      </w:r>
    </w:p>
    <w:p w14:paraId="2B685F9E" w14:textId="4D12ACC7" w:rsidR="00B368FF" w:rsidRDefault="00B368FF" w:rsidP="00FA34AC">
      <w:pPr>
        <w:pStyle w:val="BodyText"/>
      </w:pPr>
      <w:r>
        <w:rPr>
          <w:noProof/>
        </w:rPr>
        <w:drawing>
          <wp:inline distT="0" distB="0" distL="0" distR="0" wp14:anchorId="607B3B50" wp14:editId="42EBED52">
            <wp:extent cx="2408204" cy="1012722"/>
            <wp:effectExtent l="19050" t="19050" r="11430" b="165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15458" cy="1015773"/>
                    </a:xfrm>
                    <a:prstGeom prst="rect">
                      <a:avLst/>
                    </a:prstGeom>
                    <a:ln>
                      <a:solidFill>
                        <a:schemeClr val="bg2"/>
                      </a:solidFill>
                    </a:ln>
                  </pic:spPr>
                </pic:pic>
              </a:graphicData>
            </a:graphic>
          </wp:inline>
        </w:drawing>
      </w:r>
    </w:p>
    <w:p w14:paraId="05B538DA" w14:textId="261CF5EE" w:rsidR="001347B5" w:rsidRDefault="001347B5" w:rsidP="00403C0E">
      <w:pPr>
        <w:pStyle w:val="BodyText"/>
        <w:keepNext/>
      </w:pPr>
      <w:r w:rsidRPr="004F1C47">
        <w:rPr>
          <w:b/>
        </w:rPr>
        <w:t>Note</w:t>
      </w:r>
      <w:r>
        <w:t xml:space="preserve">: If a number of applied filters tags is too much to be placed in the </w:t>
      </w:r>
      <w:r w:rsidRPr="001347B5">
        <w:rPr>
          <w:b/>
        </w:rPr>
        <w:t xml:space="preserve">Event </w:t>
      </w:r>
      <w:r>
        <w:t xml:space="preserve">widget, then some filter tags hide, and </w:t>
      </w:r>
      <w:r w:rsidRPr="004F1C47">
        <w:rPr>
          <w:b/>
        </w:rPr>
        <w:t>Show all filters</w:t>
      </w:r>
      <w:r>
        <w:t xml:space="preserve"> button becomes active. </w:t>
      </w:r>
    </w:p>
    <w:p w14:paraId="18B8DE3C" w14:textId="7F384064" w:rsidR="001347B5" w:rsidRDefault="001347B5" w:rsidP="00FA34AC">
      <w:pPr>
        <w:pStyle w:val="BodyText"/>
      </w:pPr>
      <w:r>
        <w:rPr>
          <w:noProof/>
        </w:rPr>
        <w:drawing>
          <wp:inline distT="0" distB="0" distL="0" distR="0" wp14:anchorId="2C0B3F28" wp14:editId="6FFC3C8D">
            <wp:extent cx="5941695" cy="272415"/>
            <wp:effectExtent l="19050" t="19050" r="20955" b="133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1695" cy="272415"/>
                    </a:xfrm>
                    <a:prstGeom prst="rect">
                      <a:avLst/>
                    </a:prstGeom>
                    <a:ln>
                      <a:solidFill>
                        <a:schemeClr val="bg2"/>
                      </a:solidFill>
                    </a:ln>
                  </pic:spPr>
                </pic:pic>
              </a:graphicData>
            </a:graphic>
          </wp:inline>
        </w:drawing>
      </w:r>
    </w:p>
    <w:p w14:paraId="476ACFB7" w14:textId="4D8A40D6" w:rsidR="001347B5" w:rsidRDefault="001347B5" w:rsidP="00FA34AC">
      <w:pPr>
        <w:pStyle w:val="BodyText"/>
      </w:pPr>
      <w:r>
        <w:rPr>
          <w:noProof/>
        </w:rPr>
        <w:drawing>
          <wp:inline distT="0" distB="0" distL="0" distR="0" wp14:anchorId="0C7F973A" wp14:editId="3AABDE4A">
            <wp:extent cx="5941695" cy="276225"/>
            <wp:effectExtent l="19050" t="19050" r="20955" b="285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1695" cy="276225"/>
                    </a:xfrm>
                    <a:prstGeom prst="rect">
                      <a:avLst/>
                    </a:prstGeom>
                    <a:ln>
                      <a:solidFill>
                        <a:schemeClr val="bg2"/>
                      </a:solidFill>
                    </a:ln>
                  </pic:spPr>
                </pic:pic>
              </a:graphicData>
            </a:graphic>
          </wp:inline>
        </w:drawing>
      </w:r>
    </w:p>
    <w:p w14:paraId="350D9EB1" w14:textId="7B5F32D0" w:rsidR="001347B5" w:rsidRDefault="001347B5" w:rsidP="00403C0E">
      <w:pPr>
        <w:pStyle w:val="BodyText"/>
        <w:keepNext/>
      </w:pPr>
      <w:r>
        <w:t xml:space="preserve">When a user clicks </w:t>
      </w:r>
      <w:r w:rsidRPr="004F1C47">
        <w:rPr>
          <w:b/>
        </w:rPr>
        <w:t>Show all filters</w:t>
      </w:r>
      <w:r>
        <w:t xml:space="preserve"> button, Events widget expands, displaying all available tags. </w:t>
      </w:r>
      <w:r w:rsidRPr="004F1C47">
        <w:rPr>
          <w:b/>
        </w:rPr>
        <w:t>Show all filters</w:t>
      </w:r>
      <w:r>
        <w:t xml:space="preserve"> button switches to </w:t>
      </w:r>
      <w:r w:rsidRPr="004F1C47">
        <w:rPr>
          <w:b/>
        </w:rPr>
        <w:t>Collapse filters</w:t>
      </w:r>
      <w:r>
        <w:t xml:space="preserve"> button that should be clicked to collapse the widget back.</w:t>
      </w:r>
    </w:p>
    <w:p w14:paraId="37BEC837" w14:textId="300C0606" w:rsidR="001347B5" w:rsidRDefault="001347B5" w:rsidP="00FA34AC">
      <w:pPr>
        <w:pStyle w:val="BodyText"/>
      </w:pPr>
      <w:r>
        <w:rPr>
          <w:noProof/>
        </w:rPr>
        <w:drawing>
          <wp:inline distT="0" distB="0" distL="0" distR="0" wp14:anchorId="584FEE9E" wp14:editId="6E7B9A77">
            <wp:extent cx="5941695" cy="478790"/>
            <wp:effectExtent l="19050" t="19050" r="20955" b="165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1695" cy="478790"/>
                    </a:xfrm>
                    <a:prstGeom prst="rect">
                      <a:avLst/>
                    </a:prstGeom>
                    <a:ln>
                      <a:solidFill>
                        <a:schemeClr val="bg2"/>
                      </a:solidFill>
                    </a:ln>
                  </pic:spPr>
                </pic:pic>
              </a:graphicData>
            </a:graphic>
          </wp:inline>
        </w:drawing>
      </w:r>
    </w:p>
    <w:p w14:paraId="2A472472" w14:textId="3F0DE7AE" w:rsidR="0023638E" w:rsidRDefault="0023638E" w:rsidP="00403C0E">
      <w:pPr>
        <w:pStyle w:val="BodyText"/>
        <w:keepNext/>
      </w:pPr>
      <w:r w:rsidRPr="002F6BCA">
        <w:rPr>
          <w:b/>
        </w:rPr>
        <w:t>Note</w:t>
      </w:r>
      <w:r>
        <w:t>: If some event filters were applied,</w:t>
      </w:r>
      <w:r w:rsidR="002F6BCA">
        <w:t xml:space="preserve"> and a user selects another view, the confirmation dialog window appears, providing a user with possibility to limit the subjects visible on other views by current filter settings.</w:t>
      </w:r>
    </w:p>
    <w:p w14:paraId="2319A2CF" w14:textId="38567875" w:rsidR="002F6BCA" w:rsidRDefault="002F6BCA" w:rsidP="00FA34AC">
      <w:pPr>
        <w:pStyle w:val="BodyText"/>
      </w:pPr>
      <w:r>
        <w:rPr>
          <w:noProof/>
        </w:rPr>
        <w:drawing>
          <wp:inline distT="0" distB="0" distL="0" distR="0" wp14:anchorId="68580009" wp14:editId="16E1C26A">
            <wp:extent cx="3696929" cy="1160905"/>
            <wp:effectExtent l="19050" t="19050" r="18415" b="203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12903" cy="1165921"/>
                    </a:xfrm>
                    <a:prstGeom prst="rect">
                      <a:avLst/>
                    </a:prstGeom>
                    <a:ln>
                      <a:solidFill>
                        <a:schemeClr val="bg1">
                          <a:lumMod val="85000"/>
                        </a:schemeClr>
                      </a:solidFill>
                    </a:ln>
                  </pic:spPr>
                </pic:pic>
              </a:graphicData>
            </a:graphic>
          </wp:inline>
        </w:drawing>
      </w:r>
    </w:p>
    <w:p w14:paraId="0C34A144" w14:textId="00D69AF8" w:rsidR="00D464F1" w:rsidRDefault="00D464F1" w:rsidP="00CE34A0">
      <w:pPr>
        <w:pStyle w:val="Heading3"/>
      </w:pPr>
      <w:bookmarkStart w:id="38" w:name="_Ref30518031"/>
      <w:bookmarkStart w:id="39" w:name="_Toc33115228"/>
      <w:r>
        <w:t>Cohort Filters</w:t>
      </w:r>
      <w:bookmarkEnd w:id="38"/>
      <w:bookmarkEnd w:id="39"/>
    </w:p>
    <w:p w14:paraId="5A1B71E3" w14:textId="77777777" w:rsidR="00D464F1" w:rsidRDefault="00D464F1" w:rsidP="00FA34AC">
      <w:pPr>
        <w:pStyle w:val="BodyText"/>
      </w:pPr>
      <w:r>
        <w:rPr>
          <w:noProof/>
        </w:rPr>
        <w:drawing>
          <wp:inline distT="0" distB="0" distL="0" distR="0" wp14:anchorId="79213626" wp14:editId="6DEC27A9">
            <wp:extent cx="1466667" cy="466667"/>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66667" cy="466667"/>
                    </a:xfrm>
                    <a:prstGeom prst="rect">
                      <a:avLst/>
                    </a:prstGeom>
                  </pic:spPr>
                </pic:pic>
              </a:graphicData>
            </a:graphic>
          </wp:inline>
        </w:drawing>
      </w:r>
    </w:p>
    <w:p w14:paraId="69ECF68A" w14:textId="77777777" w:rsidR="00D464F1" w:rsidRDefault="00D464F1" w:rsidP="00403C0E">
      <w:pPr>
        <w:pStyle w:val="BodyText"/>
        <w:keepNext/>
      </w:pPr>
      <w:r w:rsidRPr="001F3905">
        <w:t xml:space="preserve">The </w:t>
      </w:r>
      <w:r>
        <w:t>cohort</w:t>
      </w:r>
      <w:r w:rsidRPr="001F3905">
        <w:t xml:space="preserve"> filters allow </w:t>
      </w:r>
      <w:r>
        <w:t xml:space="preserve">a </w:t>
      </w:r>
      <w:r w:rsidRPr="001F3905">
        <w:t xml:space="preserve">user to </w:t>
      </w:r>
      <w:r>
        <w:t>f</w:t>
      </w:r>
      <w:r w:rsidRPr="001F3905">
        <w:t xml:space="preserve">ilter </w:t>
      </w:r>
      <w:r>
        <w:t xml:space="preserve">the </w:t>
      </w:r>
      <w:r w:rsidRPr="001F3905">
        <w:t>displayed data</w:t>
      </w:r>
      <w:r>
        <w:t xml:space="preserve"> by cohorts – pre-sets of data selected by means of population filters and/or adverse events filters (see </w:t>
      </w:r>
      <w:r>
        <w:fldChar w:fldCharType="begin"/>
      </w:r>
      <w:r>
        <w:instrText xml:space="preserve"> REF _Ref26892291 \h </w:instrText>
      </w:r>
      <w:r>
        <w:fldChar w:fldCharType="separate"/>
      </w:r>
      <w:r>
        <w:t>Cohort Editor</w:t>
      </w:r>
      <w:r>
        <w:fldChar w:fldCharType="end"/>
      </w:r>
      <w:r>
        <w:t xml:space="preserve"> section for details).</w:t>
      </w:r>
    </w:p>
    <w:p w14:paraId="42BB0D9C" w14:textId="77777777" w:rsidR="00D464F1" w:rsidRDefault="00D464F1" w:rsidP="00FA34AC">
      <w:pPr>
        <w:pStyle w:val="BodyText"/>
      </w:pPr>
      <w:r>
        <w:rPr>
          <w:noProof/>
        </w:rPr>
        <w:drawing>
          <wp:inline distT="0" distB="0" distL="0" distR="0" wp14:anchorId="2290FEC1" wp14:editId="17BA5F5B">
            <wp:extent cx="1713390" cy="1973571"/>
            <wp:effectExtent l="19050" t="19050" r="20320" b="273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16883" cy="1977594"/>
                    </a:xfrm>
                    <a:prstGeom prst="rect">
                      <a:avLst/>
                    </a:prstGeom>
                    <a:ln>
                      <a:solidFill>
                        <a:schemeClr val="bg1">
                          <a:lumMod val="85000"/>
                        </a:schemeClr>
                      </a:solidFill>
                    </a:ln>
                  </pic:spPr>
                </pic:pic>
              </a:graphicData>
            </a:graphic>
          </wp:inline>
        </w:drawing>
      </w:r>
    </w:p>
    <w:p w14:paraId="1D05EEB8" w14:textId="252632C7" w:rsidR="00D464F1" w:rsidRDefault="00D464F1" w:rsidP="00FA34AC">
      <w:pPr>
        <w:pStyle w:val="BodyText"/>
      </w:pPr>
      <w:r w:rsidRPr="00DD20B9">
        <w:rPr>
          <w:b/>
        </w:rPr>
        <w:lastRenderedPageBreak/>
        <w:t>My Cohorts</w:t>
      </w:r>
      <w:r>
        <w:t xml:space="preserve"> group provides a user with set of cohorts, created by this u</w:t>
      </w:r>
      <w:r w:rsidRPr="00DA6AC3">
        <w:t xml:space="preserve">ser </w:t>
      </w:r>
      <w:r w:rsidR="00DA6AC3" w:rsidRPr="00DA6AC3">
        <w:t>or shared with him/her</w:t>
      </w:r>
      <w:r w:rsidRPr="00DA6AC3">
        <w:t>.</w:t>
      </w:r>
    </w:p>
    <w:p w14:paraId="07A3C28B" w14:textId="77777777" w:rsidR="00D464F1" w:rsidRDefault="00D464F1" w:rsidP="00FA34AC">
      <w:pPr>
        <w:pStyle w:val="BodyText"/>
      </w:pPr>
      <w:r w:rsidRPr="00DD20B9">
        <w:rPr>
          <w:b/>
        </w:rPr>
        <w:t>Apply</w:t>
      </w:r>
      <w:r>
        <w:t xml:space="preserve"> and </w:t>
      </w:r>
      <w:r w:rsidRPr="00DD20B9">
        <w:rPr>
          <w:b/>
        </w:rPr>
        <w:t>Reset</w:t>
      </w:r>
      <w:r>
        <w:t xml:space="preserve"> buttons allow a user to apply selected cohort(s) or restore previous selection. Application of selected cohort results in applying appropriate set of population filters and/or adverse events filters to the current plot.</w:t>
      </w:r>
    </w:p>
    <w:p w14:paraId="306AFCBA" w14:textId="7409AF71" w:rsidR="00D464F1" w:rsidRDefault="00D464F1" w:rsidP="00403C0E">
      <w:pPr>
        <w:pStyle w:val="BodyText"/>
        <w:keepNext/>
      </w:pPr>
      <w:r w:rsidRPr="00377031">
        <w:rPr>
          <w:b/>
        </w:rPr>
        <w:t>Note</w:t>
      </w:r>
      <w:r>
        <w:t>: A</w:t>
      </w:r>
      <w:r w:rsidRPr="00377031">
        <w:t xml:space="preserve">ll applied </w:t>
      </w:r>
      <w:r>
        <w:t>cohort</w:t>
      </w:r>
      <w:r w:rsidRPr="00377031">
        <w:t xml:space="preserve"> filters are displayed as tags </w:t>
      </w:r>
      <w:r>
        <w:t xml:space="preserve">at the </w:t>
      </w:r>
      <w:r w:rsidRPr="00377031">
        <w:t xml:space="preserve">Population </w:t>
      </w:r>
      <w:r w:rsidR="00927B09">
        <w:t>widget</w:t>
      </w:r>
      <w:r w:rsidRPr="00377031">
        <w:t xml:space="preserve"> on the top of the page.</w:t>
      </w:r>
    </w:p>
    <w:p w14:paraId="136E482F" w14:textId="77777777" w:rsidR="00D464F1" w:rsidRDefault="00D464F1" w:rsidP="00FA34AC">
      <w:pPr>
        <w:pStyle w:val="BodyText"/>
      </w:pPr>
      <w:r>
        <w:rPr>
          <w:noProof/>
        </w:rPr>
        <w:drawing>
          <wp:inline distT="0" distB="0" distL="0" distR="0" wp14:anchorId="582B442C" wp14:editId="63E8DB55">
            <wp:extent cx="4676775" cy="1577418"/>
            <wp:effectExtent l="19050" t="19050" r="9525" b="2286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8662" cy="1581427"/>
                    </a:xfrm>
                    <a:prstGeom prst="rect">
                      <a:avLst/>
                    </a:prstGeom>
                    <a:ln>
                      <a:solidFill>
                        <a:schemeClr val="bg1">
                          <a:lumMod val="85000"/>
                        </a:schemeClr>
                      </a:solidFill>
                    </a:ln>
                  </pic:spPr>
                </pic:pic>
              </a:graphicData>
            </a:graphic>
          </wp:inline>
        </w:drawing>
      </w:r>
    </w:p>
    <w:p w14:paraId="4F8C1160" w14:textId="45D4EAF5" w:rsidR="00D464F1" w:rsidRPr="00D464F1" w:rsidRDefault="00D464F1" w:rsidP="00FA34AC">
      <w:pPr>
        <w:pStyle w:val="BodyText"/>
      </w:pPr>
      <w:r w:rsidRPr="00D464F1">
        <w:rPr>
          <w:b/>
        </w:rPr>
        <w:t>Note</w:t>
      </w:r>
      <w:r>
        <w:t xml:space="preserve">: </w:t>
      </w:r>
      <w:r w:rsidR="0023638E">
        <w:t xml:space="preserve">If a cohort includes population filters, and a user applied some population filters together with a cohort filter, then only the common part of filtered subjects would be displayed. </w:t>
      </w:r>
    </w:p>
    <w:p w14:paraId="7F41F3F0" w14:textId="77F7776A" w:rsidR="0088227C" w:rsidRDefault="0023638E" w:rsidP="00FA34AC">
      <w:pPr>
        <w:pStyle w:val="BodyText"/>
      </w:pPr>
      <w:r w:rsidRPr="00D464F1">
        <w:rPr>
          <w:b/>
        </w:rPr>
        <w:t>Note</w:t>
      </w:r>
      <w:r>
        <w:t>: If a cohort includes adverse event filters, and a user applied some adverse event filters together with a cohort filter, then only the common part of filtered adverse events would be displayed.</w:t>
      </w:r>
    </w:p>
    <w:p w14:paraId="6566418A" w14:textId="35FAE717" w:rsidR="00FC179F" w:rsidRDefault="00FC179F" w:rsidP="00FA34AC">
      <w:pPr>
        <w:pStyle w:val="BodyText"/>
      </w:pPr>
      <w:r w:rsidRPr="00927B09">
        <w:rPr>
          <w:b/>
        </w:rPr>
        <w:t>Note</w:t>
      </w:r>
      <w:r>
        <w:t xml:space="preserve">: There is a difference between using Adverse Events filters directly and by means of Cohort filters. </w:t>
      </w:r>
      <w:r w:rsidR="00006258">
        <w:t>See</w:t>
      </w:r>
      <w:r w:rsidR="00811582">
        <w:t xml:space="preserve"> </w:t>
      </w:r>
      <w:r w:rsidR="00811582">
        <w:fldChar w:fldCharType="begin"/>
      </w:r>
      <w:r w:rsidR="00811582">
        <w:instrText xml:space="preserve"> REF _Ref28355136 \h </w:instrText>
      </w:r>
      <w:r w:rsidR="00811582">
        <w:fldChar w:fldCharType="separate"/>
      </w:r>
      <w:r w:rsidR="00811582">
        <w:t>Important Details of Cohorts</w:t>
      </w:r>
      <w:r w:rsidR="00811582" w:rsidRPr="00811582">
        <w:t xml:space="preserve"> </w:t>
      </w:r>
      <w:r w:rsidR="00811582">
        <w:t>usage</w:t>
      </w:r>
      <w:r w:rsidR="00811582">
        <w:fldChar w:fldCharType="end"/>
      </w:r>
      <w:r w:rsidR="00006258">
        <w:t xml:space="preserve"> section for additional information</w:t>
      </w:r>
      <w:r>
        <w:t>.</w:t>
      </w:r>
    </w:p>
    <w:p w14:paraId="75802535" w14:textId="09F733F5" w:rsidR="00DA6AC3" w:rsidRDefault="00DA6AC3" w:rsidP="00403C0E">
      <w:pPr>
        <w:pStyle w:val="BodyText"/>
        <w:keepNext/>
      </w:pPr>
      <w:r w:rsidRPr="00DA6AC3">
        <w:rPr>
          <w:b/>
        </w:rPr>
        <w:t>Note</w:t>
      </w:r>
      <w:r>
        <w:t xml:space="preserve">: Some cohorts can be organized on the dataset level. A user cannot reach such cohorts by means of </w:t>
      </w:r>
      <w:r w:rsidRPr="00DA6AC3">
        <w:rPr>
          <w:b/>
        </w:rPr>
        <w:t>Cohort Filters</w:t>
      </w:r>
      <w:r>
        <w:t xml:space="preserve"> panel or </w:t>
      </w:r>
      <w:r w:rsidRPr="00DA6AC3">
        <w:rPr>
          <w:b/>
        </w:rPr>
        <w:t>Cohort Editor</w:t>
      </w:r>
      <w:r>
        <w:t xml:space="preserve"> view. The only way to find and use them is to open </w:t>
      </w:r>
      <w:r w:rsidRPr="00DA6AC3">
        <w:rPr>
          <w:b/>
        </w:rPr>
        <w:t xml:space="preserve">Population </w:t>
      </w:r>
      <w:r>
        <w:rPr>
          <w:b/>
        </w:rPr>
        <w:t>F</w:t>
      </w:r>
      <w:r w:rsidRPr="00DA6AC3">
        <w:rPr>
          <w:b/>
        </w:rPr>
        <w:t>ilters</w:t>
      </w:r>
      <w:r>
        <w:t xml:space="preserve"> panel and find </w:t>
      </w:r>
      <w:r w:rsidRPr="00DA6AC3">
        <w:rPr>
          <w:b/>
        </w:rPr>
        <w:t>Cohort (Dose)</w:t>
      </w:r>
      <w:r>
        <w:t xml:space="preserve"> section.</w:t>
      </w:r>
    </w:p>
    <w:p w14:paraId="176E5AB2" w14:textId="20BC0C6E" w:rsidR="00DA6AC3" w:rsidRDefault="00DA6AC3" w:rsidP="00FA34AC">
      <w:pPr>
        <w:pStyle w:val="BodyText"/>
      </w:pPr>
      <w:r>
        <w:rPr>
          <w:noProof/>
        </w:rPr>
        <w:drawing>
          <wp:inline distT="0" distB="0" distL="0" distR="0" wp14:anchorId="69359F4A" wp14:editId="77332B56">
            <wp:extent cx="2032986" cy="2788096"/>
            <wp:effectExtent l="19050" t="19050" r="24765" b="1270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35127" cy="2791033"/>
                    </a:xfrm>
                    <a:prstGeom prst="rect">
                      <a:avLst/>
                    </a:prstGeom>
                    <a:ln>
                      <a:solidFill>
                        <a:schemeClr val="bg2"/>
                      </a:solidFill>
                    </a:ln>
                  </pic:spPr>
                </pic:pic>
              </a:graphicData>
            </a:graphic>
          </wp:inline>
        </w:drawing>
      </w:r>
    </w:p>
    <w:p w14:paraId="20384C07" w14:textId="26EED067" w:rsidR="0088227C" w:rsidRDefault="00ED0093" w:rsidP="00CE34A0">
      <w:pPr>
        <w:pStyle w:val="Heading3"/>
      </w:pPr>
      <w:bookmarkStart w:id="40" w:name="_Toc33115229"/>
      <w:r>
        <w:t>Settings</w:t>
      </w:r>
      <w:bookmarkEnd w:id="40"/>
    </w:p>
    <w:p w14:paraId="2AC97C8A" w14:textId="043E0A29" w:rsidR="0088227C" w:rsidRDefault="002F6BCA" w:rsidP="00FA34AC">
      <w:pPr>
        <w:pStyle w:val="BodyText"/>
      </w:pPr>
      <w:r>
        <w:t>Settings list appears only for some views (or even tabs) and strongly depends on the selected view:</w:t>
      </w:r>
    </w:p>
    <w:p w14:paraId="0DA3D6C1" w14:textId="77B8F5BF" w:rsidR="002F6BCA" w:rsidRDefault="00DC36A3" w:rsidP="00403C0E">
      <w:pPr>
        <w:pStyle w:val="ListBullet"/>
        <w:keepNext/>
      </w:pPr>
      <w:r>
        <w:rPr>
          <w:b/>
        </w:rPr>
        <w:lastRenderedPageBreak/>
        <w:t xml:space="preserve">Dosing &amp; Exposure </w:t>
      </w:r>
      <w:r w:rsidRPr="00DC36A3">
        <w:t>view</w:t>
      </w:r>
      <w:r>
        <w:rPr>
          <w:b/>
        </w:rPr>
        <w:t xml:space="preserve">: </w:t>
      </w:r>
      <w:r w:rsidR="00742822" w:rsidRPr="00742822">
        <w:rPr>
          <w:b/>
        </w:rPr>
        <w:t>Analyte Concentration Settings</w:t>
      </w:r>
      <w:r w:rsidR="00742822">
        <w:t xml:space="preserve"> define scale, arithmetic mean and error bars;</w:t>
      </w:r>
    </w:p>
    <w:p w14:paraId="3F78DD6A" w14:textId="0DFE7234" w:rsidR="002F6BCA" w:rsidRDefault="00E42C10" w:rsidP="00FA34AC">
      <w:pPr>
        <w:pStyle w:val="BodyText"/>
      </w:pPr>
      <w:r>
        <w:rPr>
          <w:noProof/>
        </w:rPr>
        <w:drawing>
          <wp:inline distT="0" distB="0" distL="0" distR="0" wp14:anchorId="756FE434" wp14:editId="01126BD2">
            <wp:extent cx="5941695" cy="3754755"/>
            <wp:effectExtent l="19050" t="19050" r="20955" b="171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1695" cy="3754755"/>
                    </a:xfrm>
                    <a:prstGeom prst="rect">
                      <a:avLst/>
                    </a:prstGeom>
                    <a:ln>
                      <a:solidFill>
                        <a:schemeClr val="bg1">
                          <a:lumMod val="85000"/>
                        </a:schemeClr>
                      </a:solidFill>
                    </a:ln>
                  </pic:spPr>
                </pic:pic>
              </a:graphicData>
            </a:graphic>
          </wp:inline>
        </w:drawing>
      </w:r>
    </w:p>
    <w:p w14:paraId="70A0E6F2" w14:textId="39CA2970" w:rsidR="00742822" w:rsidRDefault="00DC36A3" w:rsidP="00403C0E">
      <w:pPr>
        <w:pStyle w:val="ListBullet"/>
        <w:keepNext/>
      </w:pPr>
      <w:r>
        <w:rPr>
          <w:b/>
        </w:rPr>
        <w:t xml:space="preserve">Adverse Events </w:t>
      </w:r>
      <w:r w:rsidRPr="00DC36A3">
        <w:t>view</w:t>
      </w:r>
      <w:r>
        <w:t>:</w:t>
      </w:r>
      <w:r w:rsidRPr="00742822">
        <w:rPr>
          <w:b/>
        </w:rPr>
        <w:t xml:space="preserve"> </w:t>
      </w:r>
      <w:r w:rsidR="00742822" w:rsidRPr="00742822">
        <w:rPr>
          <w:b/>
        </w:rPr>
        <w:t>AEs Chord Diagram Settings</w:t>
      </w:r>
      <w:r w:rsidR="00742822">
        <w:t xml:space="preserve"> define term level, number of days between AEs to constitute a link, and % </w:t>
      </w:r>
      <w:r w:rsidR="00742822" w:rsidRPr="00742822">
        <w:t>of the links of the chord that contains the highest number of links</w:t>
      </w:r>
      <w:r w:rsidR="00742822">
        <w:t>;</w:t>
      </w:r>
    </w:p>
    <w:p w14:paraId="14B6686F" w14:textId="097DB331" w:rsidR="00742822" w:rsidRDefault="00E42C10" w:rsidP="00FA34AC">
      <w:pPr>
        <w:pStyle w:val="BodyText"/>
      </w:pPr>
      <w:r>
        <w:rPr>
          <w:noProof/>
        </w:rPr>
        <w:drawing>
          <wp:inline distT="0" distB="0" distL="0" distR="0" wp14:anchorId="5B389C2D" wp14:editId="3ABF0838">
            <wp:extent cx="5941695" cy="3840480"/>
            <wp:effectExtent l="19050" t="19050" r="20955" b="266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1695" cy="3840480"/>
                    </a:xfrm>
                    <a:prstGeom prst="rect">
                      <a:avLst/>
                    </a:prstGeom>
                    <a:ln>
                      <a:solidFill>
                        <a:schemeClr val="bg1">
                          <a:lumMod val="85000"/>
                        </a:schemeClr>
                      </a:solidFill>
                    </a:ln>
                  </pic:spPr>
                </pic:pic>
              </a:graphicData>
            </a:graphic>
          </wp:inline>
        </w:drawing>
      </w:r>
    </w:p>
    <w:p w14:paraId="36502310" w14:textId="7365726A" w:rsidR="00DC36A3" w:rsidRDefault="00DC36A3" w:rsidP="00403C0E">
      <w:pPr>
        <w:pStyle w:val="ListBullet"/>
        <w:keepNext/>
      </w:pPr>
      <w:r w:rsidRPr="00DC36A3">
        <w:lastRenderedPageBreak/>
        <w:t>Tumour Response</w:t>
      </w:r>
      <w:r>
        <w:t xml:space="preserve"> view: </w:t>
      </w:r>
      <w:r w:rsidRPr="00DC36A3">
        <w:t>Prior Therapy Settings</w:t>
      </w:r>
      <w:r>
        <w:t xml:space="preserve"> define therapies;</w:t>
      </w:r>
    </w:p>
    <w:p w14:paraId="15E32F7E" w14:textId="60A2A5F8" w:rsidR="00DC36A3" w:rsidRDefault="00DC36A3" w:rsidP="00FA34AC">
      <w:pPr>
        <w:pStyle w:val="BodyText"/>
      </w:pPr>
      <w:r>
        <w:rPr>
          <w:noProof/>
        </w:rPr>
        <w:drawing>
          <wp:inline distT="0" distB="0" distL="0" distR="0" wp14:anchorId="5AC60E68" wp14:editId="4DAB1746">
            <wp:extent cx="5941695" cy="3808730"/>
            <wp:effectExtent l="19050" t="19050" r="20955" b="203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1695" cy="3808730"/>
                    </a:xfrm>
                    <a:prstGeom prst="rect">
                      <a:avLst/>
                    </a:prstGeom>
                    <a:ln>
                      <a:solidFill>
                        <a:schemeClr val="bg1">
                          <a:lumMod val="85000"/>
                        </a:schemeClr>
                      </a:solidFill>
                    </a:ln>
                  </pic:spPr>
                </pic:pic>
              </a:graphicData>
            </a:graphic>
          </wp:inline>
        </w:drawing>
      </w:r>
    </w:p>
    <w:p w14:paraId="426A1A8B" w14:textId="30EC91D3" w:rsidR="00022370" w:rsidRDefault="00DC36A3" w:rsidP="00403C0E">
      <w:pPr>
        <w:pStyle w:val="ListBullet"/>
        <w:keepNext/>
      </w:pPr>
      <w:r>
        <w:rPr>
          <w:b/>
        </w:rPr>
        <w:t xml:space="preserve">Oncogenic Biomarkers </w:t>
      </w:r>
      <w:r w:rsidRPr="00DC36A3">
        <w:t>view</w:t>
      </w:r>
      <w:r>
        <w:rPr>
          <w:b/>
        </w:rPr>
        <w:t xml:space="preserve">: </w:t>
      </w:r>
      <w:r w:rsidR="00022370" w:rsidRPr="00022370">
        <w:rPr>
          <w:b/>
        </w:rPr>
        <w:t>Genomic Profile Settings</w:t>
      </w:r>
      <w:r w:rsidR="00022370">
        <w:t xml:space="preserve"> define n</w:t>
      </w:r>
      <w:r w:rsidR="00022370" w:rsidRPr="00022370">
        <w:t>umber of subjects</w:t>
      </w:r>
      <w:r w:rsidR="00022370">
        <w:t>/genes</w:t>
      </w:r>
      <w:r w:rsidR="00022370" w:rsidRPr="00022370">
        <w:t xml:space="preserve"> shown in zoom</w:t>
      </w:r>
      <w:r w:rsidR="00022370">
        <w:t>;</w:t>
      </w:r>
    </w:p>
    <w:p w14:paraId="09D7CC43" w14:textId="518A2F9F" w:rsidR="00022370" w:rsidRDefault="00926189" w:rsidP="00FA34AC">
      <w:pPr>
        <w:pStyle w:val="BodyText"/>
      </w:pPr>
      <w:r>
        <w:rPr>
          <w:noProof/>
        </w:rPr>
        <w:drawing>
          <wp:inline distT="0" distB="0" distL="0" distR="0" wp14:anchorId="4B071536" wp14:editId="37A8AFF2">
            <wp:extent cx="5941695" cy="3847465"/>
            <wp:effectExtent l="19050" t="19050" r="20955" b="196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1695" cy="3847465"/>
                    </a:xfrm>
                    <a:prstGeom prst="rect">
                      <a:avLst/>
                    </a:prstGeom>
                    <a:ln>
                      <a:solidFill>
                        <a:schemeClr val="bg1">
                          <a:lumMod val="85000"/>
                        </a:schemeClr>
                      </a:solidFill>
                    </a:ln>
                  </pic:spPr>
                </pic:pic>
              </a:graphicData>
            </a:graphic>
          </wp:inline>
        </w:drawing>
      </w:r>
    </w:p>
    <w:p w14:paraId="6FFC17B3" w14:textId="0D26583A" w:rsidR="00022370" w:rsidRPr="002D460A" w:rsidRDefault="00DC36A3" w:rsidP="00403C0E">
      <w:pPr>
        <w:pStyle w:val="ListBullet"/>
        <w:keepNext/>
      </w:pPr>
      <w:r>
        <w:lastRenderedPageBreak/>
        <w:t xml:space="preserve">Oncogenic Biomarkers </w:t>
      </w:r>
      <w:r w:rsidRPr="00DC36A3">
        <w:t>view</w:t>
      </w:r>
      <w:r>
        <w:t xml:space="preserve">: </w:t>
      </w:r>
      <w:r w:rsidR="00022370" w:rsidRPr="00742822">
        <w:t>ctDNA Settings</w:t>
      </w:r>
      <w:r w:rsidR="00022370">
        <w:t xml:space="preserve"> define the scale for the plot;</w:t>
      </w:r>
    </w:p>
    <w:p w14:paraId="352611D5" w14:textId="77777777" w:rsidR="00022370" w:rsidRDefault="00022370" w:rsidP="00FA34AC">
      <w:pPr>
        <w:pStyle w:val="BodyText"/>
      </w:pPr>
      <w:r>
        <w:rPr>
          <w:noProof/>
        </w:rPr>
        <w:drawing>
          <wp:inline distT="0" distB="0" distL="0" distR="0" wp14:anchorId="1086F020" wp14:editId="5D72B6BF">
            <wp:extent cx="5865495" cy="3662680"/>
            <wp:effectExtent l="19050" t="19050" r="20955" b="139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283"/>
                    <a:stretch/>
                  </pic:blipFill>
                  <pic:spPr bwMode="auto">
                    <a:xfrm>
                      <a:off x="0" y="0"/>
                      <a:ext cx="5865495" cy="366268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423D7F" w14:textId="7734E4D2" w:rsidR="00022370" w:rsidRDefault="00DC36A3" w:rsidP="00403C0E">
      <w:pPr>
        <w:pStyle w:val="ListBullet"/>
        <w:keepNext/>
      </w:pPr>
      <w:r w:rsidRPr="00E42C10">
        <w:rPr>
          <w:b/>
        </w:rPr>
        <w:t xml:space="preserve">Timeline </w:t>
      </w:r>
      <w:r w:rsidRPr="00DC36A3">
        <w:t>view:</w:t>
      </w:r>
      <w:r>
        <w:rPr>
          <w:b/>
        </w:rPr>
        <w:t xml:space="preserve"> </w:t>
      </w:r>
      <w:r w:rsidR="00E42C10" w:rsidRPr="00E42C10">
        <w:rPr>
          <w:b/>
        </w:rPr>
        <w:t>Timeline Settings</w:t>
      </w:r>
      <w:r w:rsidR="00E42C10">
        <w:t xml:space="preserve"> define t</w:t>
      </w:r>
      <w:r w:rsidR="00E42C10">
        <w:rPr>
          <w:rStyle w:val="display-name"/>
        </w:rPr>
        <w:t>rack selection/settings.</w:t>
      </w:r>
    </w:p>
    <w:p w14:paraId="3613511A" w14:textId="5FA9B3D9" w:rsidR="00E42C10" w:rsidRDefault="00E42C10" w:rsidP="00FA34AC">
      <w:pPr>
        <w:pStyle w:val="BodyText"/>
      </w:pPr>
      <w:r>
        <w:rPr>
          <w:noProof/>
        </w:rPr>
        <w:drawing>
          <wp:inline distT="0" distB="0" distL="0" distR="0" wp14:anchorId="5CC6F659" wp14:editId="14D9A371">
            <wp:extent cx="5941695" cy="3688080"/>
            <wp:effectExtent l="19050" t="19050" r="20955" b="266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1695" cy="3688080"/>
                    </a:xfrm>
                    <a:prstGeom prst="rect">
                      <a:avLst/>
                    </a:prstGeom>
                    <a:ln>
                      <a:solidFill>
                        <a:schemeClr val="bg1">
                          <a:lumMod val="85000"/>
                        </a:schemeClr>
                      </a:solidFill>
                    </a:ln>
                  </pic:spPr>
                </pic:pic>
              </a:graphicData>
            </a:graphic>
          </wp:inline>
        </w:drawing>
      </w:r>
    </w:p>
    <w:p w14:paraId="0C657975" w14:textId="4D56FA7A" w:rsidR="00E85D6A" w:rsidRDefault="00E85D6A" w:rsidP="00FA34AC">
      <w:pPr>
        <w:pStyle w:val="BodyText"/>
      </w:pPr>
      <w:r>
        <w:t xml:space="preserve">Only </w:t>
      </w:r>
      <w:r w:rsidRPr="00E85D6A">
        <w:rPr>
          <w:b/>
        </w:rPr>
        <w:t>Apply</w:t>
      </w:r>
      <w:r>
        <w:t xml:space="preserve"> button is available for </w:t>
      </w:r>
      <w:r w:rsidR="0007256B" w:rsidRPr="0007256B">
        <w:rPr>
          <w:b/>
        </w:rPr>
        <w:t>S</w:t>
      </w:r>
      <w:r w:rsidRPr="0007256B">
        <w:rPr>
          <w:b/>
        </w:rPr>
        <w:t>ettings</w:t>
      </w:r>
      <w:r w:rsidR="0007256B" w:rsidRPr="0007256B">
        <w:t xml:space="preserve"> </w:t>
      </w:r>
      <w:r w:rsidR="0007256B">
        <w:t>panel</w:t>
      </w:r>
      <w:r>
        <w:t>.</w:t>
      </w:r>
    </w:p>
    <w:p w14:paraId="16427484" w14:textId="703984B4" w:rsidR="00A67A57" w:rsidRDefault="00A67A57" w:rsidP="00E110C3">
      <w:pPr>
        <w:pStyle w:val="Heading1"/>
      </w:pPr>
      <w:bookmarkStart w:id="41" w:name="_Ref26530400"/>
      <w:bookmarkStart w:id="42" w:name="_Toc33115230"/>
      <w:r>
        <w:t xml:space="preserve">Available </w:t>
      </w:r>
      <w:r w:rsidR="00DC36A3">
        <w:t xml:space="preserve">Views and </w:t>
      </w:r>
      <w:r>
        <w:t>Plots</w:t>
      </w:r>
      <w:bookmarkEnd w:id="41"/>
      <w:bookmarkEnd w:id="42"/>
    </w:p>
    <w:p w14:paraId="2526939E" w14:textId="77777777" w:rsidR="00D14860" w:rsidRDefault="00D14860" w:rsidP="00D14860">
      <w:pPr>
        <w:pStyle w:val="BodyText"/>
      </w:pPr>
      <w:r>
        <w:t>This section describes all possible views and plots.</w:t>
      </w:r>
    </w:p>
    <w:p w14:paraId="53F9CFD1" w14:textId="77777777" w:rsidR="00D14860" w:rsidRDefault="00D14860" w:rsidP="00D14860">
      <w:pPr>
        <w:pStyle w:val="BodyText"/>
      </w:pPr>
      <w:r w:rsidRPr="00280052">
        <w:rPr>
          <w:b/>
        </w:rPr>
        <w:lastRenderedPageBreak/>
        <w:t>Note</w:t>
      </w:r>
      <w:r>
        <w:t>: Set of views/plots available for a user strongly depends on the data in the particular dataset.</w:t>
      </w:r>
    </w:p>
    <w:p w14:paraId="5882729F" w14:textId="03B19F55" w:rsidR="00712891" w:rsidRDefault="00712891" w:rsidP="007136FD">
      <w:pPr>
        <w:pStyle w:val="Heading2"/>
      </w:pPr>
      <w:bookmarkStart w:id="43" w:name="_Toc33115231"/>
      <w:r>
        <w:t>Population Summary View</w:t>
      </w:r>
      <w:bookmarkEnd w:id="43"/>
    </w:p>
    <w:p w14:paraId="5F489851" w14:textId="77777777" w:rsidR="009C46DB" w:rsidRDefault="009C46DB" w:rsidP="009C46DB">
      <w:pPr>
        <w:pStyle w:val="BodyText"/>
      </w:pPr>
      <w:r w:rsidRPr="00CF71C5">
        <w:rPr>
          <w:b/>
        </w:rPr>
        <w:t>Population</w:t>
      </w:r>
      <w:r>
        <w:rPr>
          <w:b/>
        </w:rPr>
        <w:t xml:space="preserve"> Summary</w:t>
      </w:r>
      <w:r w:rsidRPr="00CF71C5">
        <w:rPr>
          <w:b/>
        </w:rPr>
        <w:t xml:space="preserve"> view</w:t>
      </w:r>
      <w:r>
        <w:t xml:space="preserve"> opens by default when a user runs a new analysis. This view allows a user to investigate the features of the population of subjects at any given time. </w:t>
      </w:r>
    </w:p>
    <w:p w14:paraId="7F083809" w14:textId="77777777" w:rsidR="009C46DB" w:rsidRDefault="009C46DB" w:rsidP="009C46DB">
      <w:pPr>
        <w:pStyle w:val="BodyText"/>
      </w:pPr>
      <w:r>
        <w:t xml:space="preserve">Two tabs are available on the </w:t>
      </w:r>
      <w:r w:rsidRPr="00CF71C5">
        <w:rPr>
          <w:b/>
        </w:rPr>
        <w:t>Population</w:t>
      </w:r>
      <w:r>
        <w:rPr>
          <w:b/>
        </w:rPr>
        <w:t xml:space="preserve"> Summary</w:t>
      </w:r>
      <w:r>
        <w:t xml:space="preserve"> view: </w:t>
      </w:r>
      <w:r w:rsidRPr="00CF71C5">
        <w:rPr>
          <w:b/>
        </w:rPr>
        <w:t>Summary Plot</w:t>
      </w:r>
      <w:r>
        <w:t xml:space="preserve"> and </w:t>
      </w:r>
      <w:r w:rsidRPr="00CF71C5">
        <w:rPr>
          <w:b/>
        </w:rPr>
        <w:t xml:space="preserve">Summary </w:t>
      </w:r>
      <w:r>
        <w:rPr>
          <w:b/>
        </w:rPr>
        <w:t>T</w:t>
      </w:r>
      <w:r w:rsidRPr="00CF71C5">
        <w:rPr>
          <w:b/>
        </w:rPr>
        <w:t>able</w:t>
      </w:r>
      <w:r>
        <w:t>. </w:t>
      </w:r>
    </w:p>
    <w:p w14:paraId="795A9E96" w14:textId="77777777" w:rsidR="009C46DB" w:rsidRDefault="009C46DB" w:rsidP="009C46DB">
      <w:pPr>
        <w:pStyle w:val="BodyText"/>
      </w:pPr>
      <w:r>
        <w:t>The following elements are available for both tabs:</w:t>
      </w:r>
    </w:p>
    <w:p w14:paraId="2482E14C" w14:textId="77777777" w:rsidR="009C46DB" w:rsidRDefault="009C46DB" w:rsidP="009C46DB">
      <w:pPr>
        <w:pStyle w:val="ListBullet"/>
      </w:pPr>
      <w:r>
        <w:t xml:space="preserve">Population filters (collapsed by default) in the right slide menu (see </w:t>
      </w:r>
      <w:r>
        <w:fldChar w:fldCharType="begin"/>
      </w:r>
      <w:r>
        <w:instrText xml:space="preserve"> REF _Ref26976536 \h </w:instrText>
      </w:r>
      <w:r>
        <w:fldChar w:fldCharType="separate"/>
      </w:r>
      <w:r>
        <w:t>Population Filters</w:t>
      </w:r>
      <w:r>
        <w:fldChar w:fldCharType="end"/>
      </w:r>
      <w:r>
        <w:t xml:space="preserve"> section);</w:t>
      </w:r>
    </w:p>
    <w:p w14:paraId="4C09DD60" w14:textId="77777777" w:rsidR="009C46DB" w:rsidRDefault="009C46DB" w:rsidP="009C46DB">
      <w:pPr>
        <w:pStyle w:val="ListBullet"/>
      </w:pPr>
      <w:r>
        <w:t xml:space="preserve">Cohort filters (collapsed by default) in the right slide menu (see </w:t>
      </w:r>
      <w:r>
        <w:fldChar w:fldCharType="begin"/>
      </w:r>
      <w:r>
        <w:instrText xml:space="preserve"> REF _Ref30518031 \h </w:instrText>
      </w:r>
      <w:r>
        <w:fldChar w:fldCharType="separate"/>
      </w:r>
      <w:r>
        <w:t>Cohort Filters</w:t>
      </w:r>
      <w:r>
        <w:fldChar w:fldCharType="end"/>
      </w:r>
      <w:r>
        <w:t xml:space="preserve"> section);</w:t>
      </w:r>
    </w:p>
    <w:p w14:paraId="317E91A1" w14:textId="77777777" w:rsidR="009C46DB" w:rsidRDefault="009C46DB" w:rsidP="009C46DB">
      <w:pPr>
        <w:pStyle w:val="ListBullet"/>
      </w:pPr>
      <w:r>
        <w:t xml:space="preserve">Population filter widget (see </w:t>
      </w:r>
      <w:r>
        <w:fldChar w:fldCharType="begin"/>
      </w:r>
      <w:r>
        <w:instrText xml:space="preserve"> REF _Ref26976536 \h </w:instrText>
      </w:r>
      <w:r>
        <w:fldChar w:fldCharType="separate"/>
      </w:r>
      <w:r>
        <w:t>Population Filters</w:t>
      </w:r>
      <w:r>
        <w:fldChar w:fldCharType="end"/>
      </w:r>
      <w:r>
        <w:t xml:space="preserve"> section).</w:t>
      </w:r>
    </w:p>
    <w:p w14:paraId="5FA59A96" w14:textId="0DACEF78" w:rsidR="009C46DB" w:rsidRDefault="009C46DB" w:rsidP="009C46DB">
      <w:pPr>
        <w:pStyle w:val="Heading3"/>
      </w:pPr>
      <w:bookmarkStart w:id="44" w:name="_Toc31196493"/>
      <w:bookmarkStart w:id="45" w:name="_Toc33115232"/>
      <w:r>
        <w:t>Summary Plot Tab</w:t>
      </w:r>
      <w:bookmarkEnd w:id="44"/>
      <w:bookmarkEnd w:id="45"/>
    </w:p>
    <w:p w14:paraId="6F28692C" w14:textId="77777777" w:rsidR="009C46DB" w:rsidRDefault="009C46DB" w:rsidP="00A7486F">
      <w:pPr>
        <w:pStyle w:val="BodyText"/>
        <w:keepNext/>
      </w:pPr>
      <w:r>
        <w:rPr>
          <w:rStyle w:val="Strong"/>
        </w:rPr>
        <w:t>Summary Plot</w:t>
      </w:r>
      <w:r>
        <w:t> is the default tab. It contains dynamic bar plot displaying a subject count or percentage of population for selected categories.</w:t>
      </w:r>
    </w:p>
    <w:p w14:paraId="7C57A069" w14:textId="77777777" w:rsidR="009C46DB" w:rsidRDefault="009C46DB" w:rsidP="009C46DB">
      <w:pPr>
        <w:pStyle w:val="BodyText"/>
      </w:pPr>
      <w:r>
        <w:rPr>
          <w:noProof/>
        </w:rPr>
        <w:drawing>
          <wp:inline distT="0" distB="0" distL="0" distR="0" wp14:anchorId="038B63E6" wp14:editId="15842BA0">
            <wp:extent cx="5941695" cy="3974465"/>
            <wp:effectExtent l="19050" t="19050" r="20955" b="260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1695" cy="3974465"/>
                    </a:xfrm>
                    <a:prstGeom prst="rect">
                      <a:avLst/>
                    </a:prstGeom>
                    <a:ln>
                      <a:solidFill>
                        <a:schemeClr val="bg2"/>
                      </a:solidFill>
                    </a:ln>
                  </pic:spPr>
                </pic:pic>
              </a:graphicData>
            </a:graphic>
          </wp:inline>
        </w:drawing>
      </w:r>
    </w:p>
    <w:p w14:paraId="48B1DDD8" w14:textId="77777777" w:rsidR="009C46DB" w:rsidRDefault="009C46DB" w:rsidP="009C46DB">
      <w:pPr>
        <w:pStyle w:val="BodyText"/>
      </w:pPr>
      <w:r>
        <w:t>Main elements available on the Summary Plot tab are the following:</w:t>
      </w:r>
    </w:p>
    <w:p w14:paraId="6A98917D" w14:textId="77777777" w:rsidR="009C46DB" w:rsidRDefault="009C46DB" w:rsidP="009C46DB">
      <w:pPr>
        <w:pStyle w:val="ListBullet"/>
      </w:pPr>
      <w:r>
        <w:t>Bar plot;</w:t>
      </w:r>
    </w:p>
    <w:p w14:paraId="7A12696F" w14:textId="77777777" w:rsidR="009C46DB" w:rsidRDefault="009C46DB" w:rsidP="009C46DB">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2F63BF49" w14:textId="77777777" w:rsidR="009C46DB" w:rsidRDefault="009C46DB" w:rsidP="009C46DB">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20AE2605" w14:textId="77777777" w:rsidR="009C46DB" w:rsidRDefault="009C46DB" w:rsidP="009C46DB">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53F540C4" w14:textId="77777777" w:rsidR="009C46DB" w:rsidRDefault="009C46DB" w:rsidP="009C46DB">
      <w:pPr>
        <w:pStyle w:val="ListBullet"/>
      </w:pPr>
      <w:r>
        <w:t xml:space="preserve">Chart context menu icon at the top left corner of the plot (see </w:t>
      </w:r>
      <w:r>
        <w:fldChar w:fldCharType="begin"/>
      </w:r>
      <w:r>
        <w:instrText xml:space="preserve"> REF _Ref30517987 \h </w:instrText>
      </w:r>
      <w:r>
        <w:fldChar w:fldCharType="separate"/>
      </w:r>
      <w:r>
        <w:t>Chart Context Menu</w:t>
      </w:r>
      <w:r>
        <w:fldChar w:fldCharType="end"/>
      </w:r>
      <w:r>
        <w:t xml:space="preserve"> section);</w:t>
      </w:r>
    </w:p>
    <w:p w14:paraId="02C28CD4"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7CA14A86" w14:textId="77777777" w:rsidR="009C46DB" w:rsidRPr="00D709AC" w:rsidRDefault="009C46DB" w:rsidP="00672C87">
      <w:pPr>
        <w:pStyle w:val="BodyText"/>
        <w:keepNext/>
        <w:rPr>
          <w:u w:val="single"/>
        </w:rPr>
      </w:pPr>
      <w:r w:rsidRPr="00D709AC">
        <w:rPr>
          <w:u w:val="single"/>
        </w:rPr>
        <w:t>X axis</w:t>
      </w:r>
    </w:p>
    <w:p w14:paraId="52B4E8A6" w14:textId="77777777" w:rsidR="009C46DB" w:rsidRDefault="009C46DB" w:rsidP="009C46DB">
      <w:pPr>
        <w:pStyle w:val="BodyText"/>
      </w:pPr>
      <w:r>
        <w:rPr>
          <w:rStyle w:val="normaltextrun"/>
        </w:rPr>
        <w:t xml:space="preserve">The title of the X-axis is </w:t>
      </w:r>
      <w:r w:rsidRPr="00206174">
        <w:rPr>
          <w:rStyle w:val="normaltextrun"/>
          <w:b/>
        </w:rPr>
        <w:t>Withdrawal/Completion</w:t>
      </w:r>
      <w:r>
        <w:rPr>
          <w:rStyle w:val="normaltextrun"/>
        </w:rPr>
        <w:t xml:space="preserve"> by default.</w:t>
      </w:r>
      <w:r>
        <w:rPr>
          <w:rStyle w:val="normaltextrun"/>
          <w:rFonts w:ascii="Arial" w:hAnsi="Arial" w:cs="Arial"/>
        </w:rPr>
        <w:t> </w:t>
      </w:r>
      <w:r>
        <w:rPr>
          <w:rStyle w:val="eop"/>
        </w:rPr>
        <w:t> </w:t>
      </w:r>
    </w:p>
    <w:p w14:paraId="014DFD5A" w14:textId="77777777" w:rsidR="009C46DB" w:rsidRDefault="009C46DB" w:rsidP="009C46DB">
      <w:pPr>
        <w:pStyle w:val="BodyText"/>
        <w:rPr>
          <w:rStyle w:val="normaltextrun"/>
        </w:rPr>
      </w:pPr>
      <w:r>
        <w:rPr>
          <w:rStyle w:val="normaltextrun"/>
        </w:rPr>
        <w:lastRenderedPageBreak/>
        <w:t>Value of X-axis could be changed by choosing one of the options from dropdown list under the plot:</w:t>
      </w:r>
    </w:p>
    <w:p w14:paraId="27FD1F64" w14:textId="77777777" w:rsidR="009C46DB" w:rsidRDefault="009C46DB" w:rsidP="009C46DB">
      <w:pPr>
        <w:pStyle w:val="ListBullet"/>
      </w:pPr>
      <w:r>
        <w:rPr>
          <w:rStyle w:val="normaltextrun"/>
        </w:rPr>
        <w:t>A</w:t>
      </w:r>
      <w:r>
        <w:rPr>
          <w:rStyle w:val="normaltextrun"/>
          <w:color w:val="000000"/>
        </w:rPr>
        <w:t>ll</w:t>
      </w:r>
      <w:r>
        <w:rPr>
          <w:rStyle w:val="eop"/>
        </w:rPr>
        <w:t>;</w:t>
      </w:r>
    </w:p>
    <w:p w14:paraId="34AA13ED" w14:textId="77777777" w:rsidR="009C46DB" w:rsidRDefault="009C46DB" w:rsidP="009C46DB">
      <w:pPr>
        <w:pStyle w:val="ListBullet"/>
      </w:pPr>
      <w:r>
        <w:rPr>
          <w:rStyle w:val="normaltextrun"/>
          <w:color w:val="000000"/>
        </w:rPr>
        <w:t>Study ID</w:t>
      </w:r>
      <w:r>
        <w:rPr>
          <w:rStyle w:val="eop"/>
        </w:rPr>
        <w:t>;</w:t>
      </w:r>
    </w:p>
    <w:p w14:paraId="7BCB2CD8" w14:textId="77777777" w:rsidR="009C46DB" w:rsidRDefault="009C46DB" w:rsidP="009C46DB">
      <w:pPr>
        <w:pStyle w:val="ListBullet"/>
      </w:pPr>
      <w:r>
        <w:rPr>
          <w:rStyle w:val="normaltextrun"/>
          <w:color w:val="000000"/>
        </w:rPr>
        <w:t>Study Name</w:t>
      </w:r>
      <w:r>
        <w:rPr>
          <w:rStyle w:val="eop"/>
        </w:rPr>
        <w:t>;</w:t>
      </w:r>
    </w:p>
    <w:p w14:paraId="3C845670" w14:textId="77777777" w:rsidR="009C46DB" w:rsidRDefault="009C46DB" w:rsidP="009C46DB">
      <w:pPr>
        <w:pStyle w:val="ListBullet"/>
      </w:pPr>
      <w:r>
        <w:rPr>
          <w:rStyle w:val="normaltextrun"/>
          <w:color w:val="000000"/>
        </w:rPr>
        <w:t>Study Part ID</w:t>
      </w:r>
      <w:r>
        <w:rPr>
          <w:rStyle w:val="eop"/>
        </w:rPr>
        <w:t>;</w:t>
      </w:r>
    </w:p>
    <w:p w14:paraId="3BF4E193" w14:textId="77777777" w:rsidR="009C46DB" w:rsidRDefault="009C46DB" w:rsidP="009C46DB">
      <w:pPr>
        <w:pStyle w:val="ListBullet"/>
      </w:pPr>
      <w:r>
        <w:rPr>
          <w:rStyle w:val="normaltextrun"/>
          <w:color w:val="000000"/>
        </w:rPr>
        <w:t>Duration on study</w:t>
      </w:r>
      <w:r>
        <w:rPr>
          <w:rStyle w:val="eop"/>
        </w:rPr>
        <w:t>;</w:t>
      </w:r>
    </w:p>
    <w:p w14:paraId="3C7EAAE8" w14:textId="77777777" w:rsidR="009C46DB" w:rsidRDefault="009C46DB" w:rsidP="009C46DB">
      <w:pPr>
        <w:pStyle w:val="ListBullet"/>
        <w:rPr>
          <w:rStyle w:val="eop"/>
        </w:rPr>
      </w:pPr>
      <w:r>
        <w:rPr>
          <w:rStyle w:val="spellingerror"/>
          <w:color w:val="000000"/>
        </w:rPr>
        <w:t>Randomisation</w:t>
      </w:r>
      <w:r>
        <w:rPr>
          <w:rStyle w:val="normaltextrun"/>
          <w:color w:val="000000"/>
        </w:rPr>
        <w:t xml:space="preserve"> date</w:t>
      </w:r>
      <w:r>
        <w:rPr>
          <w:rStyle w:val="eop"/>
        </w:rPr>
        <w:t>;</w:t>
      </w:r>
    </w:p>
    <w:p w14:paraId="626F4C56" w14:textId="77777777" w:rsidR="009C46DB" w:rsidRDefault="009C46DB" w:rsidP="009C46DB">
      <w:pPr>
        <w:pStyle w:val="ListBullet"/>
      </w:pPr>
      <w:r>
        <w:rPr>
          <w:rStyle w:val="normaltextrun"/>
          <w:color w:val="000000"/>
        </w:rPr>
        <w:t>Withdrawal/Completion</w:t>
      </w:r>
      <w:r>
        <w:rPr>
          <w:rStyle w:val="eop"/>
        </w:rPr>
        <w:t>;</w:t>
      </w:r>
    </w:p>
    <w:p w14:paraId="62D07913" w14:textId="77777777" w:rsidR="009C46DB" w:rsidRDefault="009C46DB" w:rsidP="009C46DB">
      <w:pPr>
        <w:pStyle w:val="ListBullet"/>
      </w:pPr>
      <w:r>
        <w:rPr>
          <w:rStyle w:val="normaltextrun"/>
          <w:color w:val="000000"/>
        </w:rPr>
        <w:t>Reason for withdrawal</w:t>
      </w:r>
      <w:r>
        <w:rPr>
          <w:rStyle w:val="eop"/>
        </w:rPr>
        <w:t>;</w:t>
      </w:r>
    </w:p>
    <w:p w14:paraId="72C1B513" w14:textId="77777777" w:rsidR="009C46DB" w:rsidRDefault="009C46DB" w:rsidP="009C46DB">
      <w:pPr>
        <w:pStyle w:val="ListBullet"/>
      </w:pPr>
      <w:r>
        <w:rPr>
          <w:rStyle w:val="normaltextrun"/>
          <w:color w:val="000000"/>
        </w:rPr>
        <w:t>Center</w:t>
      </w:r>
      <w:r>
        <w:rPr>
          <w:rStyle w:val="eop"/>
        </w:rPr>
        <w:t>;</w:t>
      </w:r>
    </w:p>
    <w:p w14:paraId="0C4C9EAE" w14:textId="77777777" w:rsidR="009C46DB" w:rsidRDefault="009C46DB" w:rsidP="009C46DB">
      <w:pPr>
        <w:pStyle w:val="ListBullet"/>
      </w:pPr>
      <w:r>
        <w:rPr>
          <w:rStyle w:val="normaltextrun"/>
          <w:color w:val="000000"/>
        </w:rPr>
        <w:t>Country</w:t>
      </w:r>
      <w:r>
        <w:rPr>
          <w:rStyle w:val="eop"/>
        </w:rPr>
        <w:t>;</w:t>
      </w:r>
    </w:p>
    <w:p w14:paraId="72702797" w14:textId="77777777" w:rsidR="009C46DB" w:rsidRDefault="009C46DB" w:rsidP="009C46DB">
      <w:pPr>
        <w:pStyle w:val="ListBullet"/>
      </w:pPr>
      <w:r>
        <w:rPr>
          <w:rStyle w:val="normaltextrun"/>
          <w:color w:val="000000"/>
        </w:rPr>
        <w:t>Sex</w:t>
      </w:r>
      <w:r>
        <w:rPr>
          <w:rStyle w:val="eop"/>
        </w:rPr>
        <w:t>;</w:t>
      </w:r>
    </w:p>
    <w:p w14:paraId="53ABB667" w14:textId="77777777" w:rsidR="009C46DB" w:rsidRDefault="009C46DB" w:rsidP="009C46DB">
      <w:pPr>
        <w:pStyle w:val="ListBullet"/>
      </w:pPr>
      <w:r>
        <w:rPr>
          <w:rStyle w:val="normaltextrun"/>
          <w:color w:val="000000"/>
        </w:rPr>
        <w:t>Race</w:t>
      </w:r>
      <w:r>
        <w:rPr>
          <w:rStyle w:val="eop"/>
        </w:rPr>
        <w:t>;</w:t>
      </w:r>
    </w:p>
    <w:p w14:paraId="7D8172A5" w14:textId="77777777" w:rsidR="009C46DB" w:rsidRDefault="009C46DB" w:rsidP="009C46DB">
      <w:pPr>
        <w:pStyle w:val="ListBullet"/>
      </w:pPr>
      <w:r>
        <w:rPr>
          <w:rStyle w:val="normaltextrun"/>
          <w:color w:val="000000"/>
        </w:rPr>
        <w:t>Age</w:t>
      </w:r>
      <w:r>
        <w:rPr>
          <w:rStyle w:val="eop"/>
        </w:rPr>
        <w:t>;</w:t>
      </w:r>
    </w:p>
    <w:p w14:paraId="6A180CFD" w14:textId="77777777" w:rsidR="009C46DB" w:rsidRDefault="009C46DB" w:rsidP="009C46DB">
      <w:pPr>
        <w:pStyle w:val="ListBullet"/>
        <w:rPr>
          <w:rStyle w:val="eop"/>
        </w:rPr>
      </w:pPr>
      <w:r w:rsidRPr="00C57FEA">
        <w:rPr>
          <w:rStyle w:val="normaltextrun"/>
          <w:color w:val="000000"/>
        </w:rPr>
        <w:t>Weight</w:t>
      </w:r>
      <w:r>
        <w:rPr>
          <w:rStyle w:val="eop"/>
        </w:rPr>
        <w:t>;</w:t>
      </w:r>
    </w:p>
    <w:p w14:paraId="37B7393A" w14:textId="77777777" w:rsidR="009C46DB" w:rsidRDefault="009C46DB" w:rsidP="009C46DB">
      <w:pPr>
        <w:pStyle w:val="ListBullet"/>
      </w:pPr>
      <w:r w:rsidRPr="00C57FEA">
        <w:rPr>
          <w:rStyle w:val="normaltextrun"/>
          <w:color w:val="000000"/>
        </w:rPr>
        <w:t>Height</w:t>
      </w:r>
      <w:r>
        <w:rPr>
          <w:rStyle w:val="eop"/>
        </w:rPr>
        <w:t>;</w:t>
      </w:r>
    </w:p>
    <w:p w14:paraId="0B1B2E74" w14:textId="77777777" w:rsidR="009C46DB" w:rsidRDefault="009C46DB" w:rsidP="009C46DB">
      <w:pPr>
        <w:pStyle w:val="ListBullet"/>
      </w:pPr>
      <w:r>
        <w:rPr>
          <w:rStyle w:val="normaltextrun"/>
          <w:color w:val="000000"/>
        </w:rPr>
        <w:t>First Treatment date</w:t>
      </w:r>
      <w:r>
        <w:rPr>
          <w:rStyle w:val="eop"/>
        </w:rPr>
        <w:t>;</w:t>
      </w:r>
    </w:p>
    <w:p w14:paraId="2CD1DD73" w14:textId="77777777" w:rsidR="009C46DB" w:rsidRDefault="009C46DB" w:rsidP="009C46DB">
      <w:pPr>
        <w:pStyle w:val="ListBullet"/>
      </w:pPr>
      <w:r>
        <w:rPr>
          <w:rStyle w:val="normaltextrun"/>
          <w:color w:val="000000"/>
        </w:rPr>
        <w:t>Death</w:t>
      </w:r>
      <w:r>
        <w:rPr>
          <w:rStyle w:val="eop"/>
        </w:rPr>
        <w:t>;</w:t>
      </w:r>
    </w:p>
    <w:p w14:paraId="0A295F4B" w14:textId="77777777" w:rsidR="009C46DB" w:rsidRDefault="009C46DB" w:rsidP="00A7486F">
      <w:pPr>
        <w:pStyle w:val="ListBullet"/>
        <w:keepNext/>
      </w:pPr>
      <w:r>
        <w:rPr>
          <w:rStyle w:val="normaltextrun"/>
          <w:color w:val="000000"/>
        </w:rPr>
        <w:t>Date of death</w:t>
      </w:r>
      <w:r>
        <w:rPr>
          <w:rStyle w:val="eop"/>
        </w:rPr>
        <w:t>.</w:t>
      </w:r>
    </w:p>
    <w:p w14:paraId="703983E7" w14:textId="77777777" w:rsidR="009C46DB" w:rsidRDefault="009C46DB" w:rsidP="009C46DB">
      <w:pPr>
        <w:pStyle w:val="BodyText"/>
        <w:rPr>
          <w:u w:val="single"/>
        </w:rPr>
      </w:pPr>
      <w:r>
        <w:rPr>
          <w:noProof/>
        </w:rPr>
        <w:drawing>
          <wp:inline distT="0" distB="0" distL="0" distR="0" wp14:anchorId="0A8A4E07" wp14:editId="56CAC775">
            <wp:extent cx="1543050" cy="2231167"/>
            <wp:effectExtent l="19050" t="19050" r="19050" b="171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544958" cy="2233926"/>
                    </a:xfrm>
                    <a:prstGeom prst="rect">
                      <a:avLst/>
                    </a:prstGeom>
                    <a:ln>
                      <a:solidFill>
                        <a:schemeClr val="bg2"/>
                      </a:solidFill>
                    </a:ln>
                  </pic:spPr>
                </pic:pic>
              </a:graphicData>
            </a:graphic>
          </wp:inline>
        </w:drawing>
      </w:r>
    </w:p>
    <w:p w14:paraId="698635F1" w14:textId="77777777" w:rsidR="009C46DB" w:rsidRPr="00D709AC" w:rsidRDefault="009C46DB" w:rsidP="00672C87">
      <w:pPr>
        <w:pStyle w:val="BodyText"/>
        <w:keepNext/>
        <w:rPr>
          <w:u w:val="single"/>
        </w:rPr>
      </w:pPr>
      <w:r w:rsidRPr="00D709AC">
        <w:rPr>
          <w:u w:val="single"/>
        </w:rPr>
        <w:t>Y axis</w:t>
      </w:r>
    </w:p>
    <w:p w14:paraId="5CD056A9" w14:textId="77777777" w:rsidR="009C46DB" w:rsidRPr="00153A3E" w:rsidRDefault="009C46DB" w:rsidP="009C46DB">
      <w:pPr>
        <w:pStyle w:val="BodyText"/>
      </w:pPr>
      <w:r w:rsidRPr="00153A3E">
        <w:t xml:space="preserve">The title of the Y-axis is </w:t>
      </w:r>
      <w:r w:rsidRPr="00206174">
        <w:rPr>
          <w:b/>
        </w:rPr>
        <w:t>Subjects (count)</w:t>
      </w:r>
      <w:r w:rsidRPr="00153A3E">
        <w:t xml:space="preserve"> by default.</w:t>
      </w:r>
      <w:r w:rsidRPr="00153A3E">
        <w:rPr>
          <w:rFonts w:ascii="Arial" w:hAnsi="Arial" w:cs="Arial"/>
        </w:rPr>
        <w:t> </w:t>
      </w:r>
      <w:r w:rsidRPr="00153A3E">
        <w:t xml:space="preserve"> </w:t>
      </w:r>
    </w:p>
    <w:p w14:paraId="3F9971C1" w14:textId="77777777" w:rsidR="009C46DB" w:rsidRDefault="009C46DB" w:rsidP="009C46DB">
      <w:pPr>
        <w:pStyle w:val="BodyText"/>
      </w:pPr>
      <w:r w:rsidRPr="00153A3E">
        <w:t>There are 3 options for Y-axis in dropdown list:</w:t>
      </w:r>
    </w:p>
    <w:p w14:paraId="7CADC337" w14:textId="77777777" w:rsidR="009C46DB" w:rsidRDefault="009C46DB" w:rsidP="009C46DB">
      <w:pPr>
        <w:pStyle w:val="ListBullet"/>
      </w:pPr>
      <w:r>
        <w:t>Subjects (count);</w:t>
      </w:r>
    </w:p>
    <w:p w14:paraId="31270779" w14:textId="77777777" w:rsidR="009C46DB" w:rsidRDefault="009C46DB" w:rsidP="009C46DB">
      <w:pPr>
        <w:pStyle w:val="ListBullet"/>
      </w:pPr>
      <w:r>
        <w:t xml:space="preserve">Subjects (percentage of total); </w:t>
      </w:r>
    </w:p>
    <w:p w14:paraId="4156756A" w14:textId="77777777" w:rsidR="009C46DB" w:rsidRDefault="009C46DB" w:rsidP="00A7486F">
      <w:pPr>
        <w:pStyle w:val="ListBullet"/>
        <w:keepNext/>
      </w:pPr>
      <w:r>
        <w:t xml:space="preserve">Percentage of subjects, 100% stacked. </w:t>
      </w:r>
    </w:p>
    <w:p w14:paraId="2CE32FC9" w14:textId="77777777" w:rsidR="009C46DB" w:rsidRDefault="009C46DB" w:rsidP="009C46DB">
      <w:pPr>
        <w:pStyle w:val="BodyText"/>
      </w:pPr>
      <w:r>
        <w:rPr>
          <w:noProof/>
        </w:rPr>
        <w:drawing>
          <wp:inline distT="0" distB="0" distL="0" distR="0" wp14:anchorId="0F183FB7" wp14:editId="3050FE76">
            <wp:extent cx="1953087" cy="405641"/>
            <wp:effectExtent l="19050" t="19050" r="9525" b="139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953087" cy="405641"/>
                    </a:xfrm>
                    <a:prstGeom prst="rect">
                      <a:avLst/>
                    </a:prstGeom>
                    <a:ln>
                      <a:solidFill>
                        <a:schemeClr val="bg2"/>
                      </a:solidFill>
                    </a:ln>
                  </pic:spPr>
                </pic:pic>
              </a:graphicData>
            </a:graphic>
          </wp:inline>
        </w:drawing>
      </w:r>
    </w:p>
    <w:p w14:paraId="22AD086A" w14:textId="77777777" w:rsidR="009C46DB" w:rsidRPr="006F6A0B" w:rsidRDefault="009C46DB" w:rsidP="009C46DB">
      <w:pPr>
        <w:pStyle w:val="BodyText"/>
      </w:pPr>
      <w:r w:rsidRPr="006F6A0B">
        <w:rPr>
          <w:b/>
        </w:rPr>
        <w:lastRenderedPageBreak/>
        <w:t>Note</w:t>
      </w:r>
      <w:r>
        <w:t>: “Percentage of total” is</w:t>
      </w:r>
      <w:r w:rsidRPr="006F6A0B">
        <w:t xml:space="preserve"> </w:t>
      </w:r>
      <w:r>
        <w:t xml:space="preserve">a </w:t>
      </w:r>
      <w:r w:rsidRPr="006F6A0B">
        <w:t>percentage of subjects within the analysis that remain after population filters have been applied</w:t>
      </w:r>
      <w:r>
        <w:t>.</w:t>
      </w:r>
      <w:r w:rsidRPr="006F6A0B">
        <w:t xml:space="preserve"> </w:t>
      </w:r>
      <w:r>
        <w:t xml:space="preserve">“100% stacked” is a </w:t>
      </w:r>
      <w:r w:rsidRPr="006F6A0B">
        <w:t>percentage of subjects shown on the X-axis category, such that each bar must add up to 100%.</w:t>
      </w:r>
    </w:p>
    <w:p w14:paraId="63288E8A" w14:textId="77777777" w:rsidR="009C46DB" w:rsidRPr="00153A3E" w:rsidRDefault="009C46DB" w:rsidP="009C46DB">
      <w:pPr>
        <w:pStyle w:val="BodyText"/>
      </w:pPr>
      <w:r w:rsidRPr="00153A3E">
        <w:rPr>
          <w:b/>
        </w:rPr>
        <w:t>Note</w:t>
      </w:r>
      <w:r>
        <w:t>: By default, Y-axis shows all subjects count and then scales correctly with zoom bar.</w:t>
      </w:r>
    </w:p>
    <w:p w14:paraId="25F141A4" w14:textId="77777777" w:rsidR="009C46DB" w:rsidRPr="00D709AC" w:rsidRDefault="009C46DB" w:rsidP="00672C87">
      <w:pPr>
        <w:pStyle w:val="BodyText"/>
        <w:keepNext/>
        <w:rPr>
          <w:u w:val="single"/>
        </w:rPr>
      </w:pPr>
      <w:r w:rsidRPr="00D709AC">
        <w:rPr>
          <w:u w:val="single"/>
        </w:rPr>
        <w:t>Coloring</w:t>
      </w:r>
    </w:p>
    <w:p w14:paraId="336FED92" w14:textId="77777777" w:rsidR="009C46DB" w:rsidRDefault="009C46DB" w:rsidP="009C46DB">
      <w:pPr>
        <w:pStyle w:val="BodyText"/>
      </w:pPr>
      <w:r w:rsidRPr="00206174">
        <w:rPr>
          <w:b/>
        </w:rPr>
        <w:t>Country</w:t>
      </w:r>
      <w:r>
        <w:t xml:space="preserve"> value is default one if countries are mapped. Otherwise the default value is </w:t>
      </w:r>
      <w:r w:rsidRPr="00206174">
        <w:rPr>
          <w:b/>
        </w:rPr>
        <w:t>Study ID</w:t>
      </w:r>
      <w:r>
        <w:t>.</w:t>
      </w:r>
    </w:p>
    <w:p w14:paraId="67F9CE55" w14:textId="77777777" w:rsidR="009C46DB" w:rsidRDefault="009C46DB" w:rsidP="009C46DB">
      <w:pPr>
        <w:pStyle w:val="BodyText"/>
      </w:pPr>
      <w:r>
        <w:t>The following coloring options are available:</w:t>
      </w:r>
      <w:r w:rsidRPr="00153A3E">
        <w:rPr>
          <w:noProof/>
        </w:rPr>
        <w:t xml:space="preserve"> </w:t>
      </w:r>
    </w:p>
    <w:p w14:paraId="756D79FA" w14:textId="77777777" w:rsidR="009C46DB" w:rsidRDefault="009C46DB" w:rsidP="009C46DB">
      <w:pPr>
        <w:pStyle w:val="ListBullet"/>
      </w:pPr>
      <w:r>
        <w:t>All;</w:t>
      </w:r>
    </w:p>
    <w:p w14:paraId="03ED69A1" w14:textId="77777777" w:rsidR="009C46DB" w:rsidRDefault="009C46DB" w:rsidP="009C46DB">
      <w:pPr>
        <w:pStyle w:val="ListBullet"/>
      </w:pPr>
      <w:r>
        <w:t>Study ID;</w:t>
      </w:r>
    </w:p>
    <w:p w14:paraId="45F9F811" w14:textId="77777777" w:rsidR="009C46DB" w:rsidRDefault="009C46DB" w:rsidP="009C46DB">
      <w:pPr>
        <w:pStyle w:val="ListBullet"/>
      </w:pPr>
      <w:r>
        <w:t>Study Name;</w:t>
      </w:r>
    </w:p>
    <w:p w14:paraId="21AE6EF5" w14:textId="77777777" w:rsidR="009C46DB" w:rsidRDefault="009C46DB" w:rsidP="009C46DB">
      <w:pPr>
        <w:pStyle w:val="ListBullet"/>
      </w:pPr>
      <w:r>
        <w:t>Study Part ID;</w:t>
      </w:r>
    </w:p>
    <w:p w14:paraId="3BE36B1F" w14:textId="77777777" w:rsidR="009C46DB" w:rsidRDefault="009C46DB" w:rsidP="009C46DB">
      <w:pPr>
        <w:pStyle w:val="ListBullet"/>
      </w:pPr>
      <w:r>
        <w:t>Duration on study;</w:t>
      </w:r>
    </w:p>
    <w:p w14:paraId="1E914DFE" w14:textId="77777777" w:rsidR="009C46DB" w:rsidRDefault="009C46DB" w:rsidP="009C46DB">
      <w:pPr>
        <w:pStyle w:val="ListBullet"/>
      </w:pPr>
      <w:r>
        <w:t>Randomisation date;</w:t>
      </w:r>
    </w:p>
    <w:p w14:paraId="4769D8EC" w14:textId="77777777" w:rsidR="009C46DB" w:rsidRDefault="009C46DB" w:rsidP="009C46DB">
      <w:pPr>
        <w:pStyle w:val="ListBullet"/>
      </w:pPr>
      <w:r>
        <w:t>Withdrawal/Completion;</w:t>
      </w:r>
    </w:p>
    <w:p w14:paraId="42B3B2CC" w14:textId="77777777" w:rsidR="009C46DB" w:rsidRDefault="009C46DB" w:rsidP="009C46DB">
      <w:pPr>
        <w:pStyle w:val="ListBullet"/>
      </w:pPr>
      <w:r>
        <w:t>Reason for withdrawal;</w:t>
      </w:r>
    </w:p>
    <w:p w14:paraId="02DF0684" w14:textId="77777777" w:rsidR="009C46DB" w:rsidRDefault="009C46DB" w:rsidP="009C46DB">
      <w:pPr>
        <w:pStyle w:val="ListBullet"/>
      </w:pPr>
      <w:r>
        <w:t>Center;</w:t>
      </w:r>
    </w:p>
    <w:p w14:paraId="4109B797" w14:textId="77777777" w:rsidR="009C46DB" w:rsidRDefault="009C46DB" w:rsidP="009C46DB">
      <w:pPr>
        <w:pStyle w:val="ListBullet"/>
      </w:pPr>
      <w:r>
        <w:t>Country;</w:t>
      </w:r>
    </w:p>
    <w:p w14:paraId="2CD4FA32" w14:textId="77777777" w:rsidR="009C46DB" w:rsidRDefault="009C46DB" w:rsidP="009C46DB">
      <w:pPr>
        <w:pStyle w:val="ListBullet"/>
      </w:pPr>
      <w:r>
        <w:t>Sex;</w:t>
      </w:r>
    </w:p>
    <w:p w14:paraId="018F0E95" w14:textId="77777777" w:rsidR="009C46DB" w:rsidRDefault="009C46DB" w:rsidP="009C46DB">
      <w:pPr>
        <w:pStyle w:val="ListBullet"/>
      </w:pPr>
      <w:r>
        <w:t xml:space="preserve">Race; </w:t>
      </w:r>
    </w:p>
    <w:p w14:paraId="682F295E" w14:textId="77777777" w:rsidR="009C46DB" w:rsidRDefault="009C46DB" w:rsidP="009C46DB">
      <w:pPr>
        <w:pStyle w:val="ListBullet"/>
      </w:pPr>
      <w:r>
        <w:t>Age;</w:t>
      </w:r>
    </w:p>
    <w:p w14:paraId="7452E0AD" w14:textId="77777777" w:rsidR="009C46DB" w:rsidRDefault="009C46DB" w:rsidP="009C46DB">
      <w:pPr>
        <w:pStyle w:val="ListBullet"/>
      </w:pPr>
      <w:r>
        <w:t>Weight;</w:t>
      </w:r>
    </w:p>
    <w:p w14:paraId="2A8236DF" w14:textId="77777777" w:rsidR="009C46DB" w:rsidRDefault="009C46DB" w:rsidP="009C46DB">
      <w:pPr>
        <w:pStyle w:val="ListBullet"/>
      </w:pPr>
      <w:r>
        <w:t>Height;</w:t>
      </w:r>
    </w:p>
    <w:p w14:paraId="607FE3C0" w14:textId="77777777" w:rsidR="009C46DB" w:rsidRDefault="009C46DB" w:rsidP="009C46DB">
      <w:pPr>
        <w:pStyle w:val="ListBullet"/>
      </w:pPr>
      <w:r>
        <w:t>First Treatment date;</w:t>
      </w:r>
    </w:p>
    <w:p w14:paraId="25511551" w14:textId="77777777" w:rsidR="009C46DB" w:rsidRDefault="009C46DB" w:rsidP="009C46DB">
      <w:pPr>
        <w:pStyle w:val="ListBullet"/>
      </w:pPr>
      <w:r>
        <w:t>Death;</w:t>
      </w:r>
    </w:p>
    <w:p w14:paraId="32AB92BA" w14:textId="77777777" w:rsidR="009C46DB" w:rsidRDefault="009C46DB" w:rsidP="00A7486F">
      <w:pPr>
        <w:pStyle w:val="ListBullet"/>
        <w:keepNext/>
      </w:pPr>
      <w:r>
        <w:t>Date of death;</w:t>
      </w:r>
    </w:p>
    <w:p w14:paraId="7B28BC4A" w14:textId="77777777" w:rsidR="009C46DB" w:rsidRDefault="009C46DB" w:rsidP="009C46DB">
      <w:pPr>
        <w:pStyle w:val="BodyText"/>
        <w:rPr>
          <w:u w:val="single"/>
        </w:rPr>
      </w:pPr>
      <w:r>
        <w:rPr>
          <w:noProof/>
        </w:rPr>
        <w:drawing>
          <wp:inline distT="0" distB="0" distL="0" distR="0" wp14:anchorId="2E3ECA70" wp14:editId="39E8EECC">
            <wp:extent cx="1225119" cy="2421268"/>
            <wp:effectExtent l="19050" t="19050" r="13335" b="171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27558" cy="2426089"/>
                    </a:xfrm>
                    <a:prstGeom prst="rect">
                      <a:avLst/>
                    </a:prstGeom>
                    <a:ln>
                      <a:solidFill>
                        <a:schemeClr val="bg2"/>
                      </a:solidFill>
                    </a:ln>
                  </pic:spPr>
                </pic:pic>
              </a:graphicData>
            </a:graphic>
          </wp:inline>
        </w:drawing>
      </w:r>
    </w:p>
    <w:p w14:paraId="64CC511A" w14:textId="77777777" w:rsidR="009C46DB" w:rsidRPr="00D709AC" w:rsidRDefault="009C46DB" w:rsidP="00672C87">
      <w:pPr>
        <w:pStyle w:val="BodyText"/>
        <w:keepNext/>
        <w:rPr>
          <w:u w:val="single"/>
        </w:rPr>
      </w:pPr>
      <w:r w:rsidRPr="00D709AC">
        <w:rPr>
          <w:u w:val="single"/>
        </w:rPr>
        <w:t>Tooltips</w:t>
      </w:r>
    </w:p>
    <w:p w14:paraId="0D5033C8" w14:textId="77777777" w:rsidR="009C46DB" w:rsidRPr="00213860" w:rsidRDefault="009C46DB" w:rsidP="009C46DB">
      <w:pPr>
        <w:pStyle w:val="BodyText"/>
      </w:pPr>
      <w:r>
        <w:t xml:space="preserve">When a user hovers the cursor over a bar, </w:t>
      </w:r>
      <w:r w:rsidRPr="00213860">
        <w:t>the tooltip with the following fields is displayed:</w:t>
      </w:r>
    </w:p>
    <w:p w14:paraId="58DF3142" w14:textId="77777777" w:rsidR="009C46DB" w:rsidRDefault="009C46DB" w:rsidP="009C46DB">
      <w:pPr>
        <w:pStyle w:val="ListBullet"/>
      </w:pPr>
      <w:r>
        <w:t>X-axis value;</w:t>
      </w:r>
    </w:p>
    <w:p w14:paraId="05719443" w14:textId="77777777" w:rsidR="009C46DB" w:rsidRDefault="009C46DB" w:rsidP="009C46DB">
      <w:pPr>
        <w:pStyle w:val="ListBullet"/>
      </w:pPr>
      <w:r>
        <w:lastRenderedPageBreak/>
        <w:t>Y-axis value;</w:t>
      </w:r>
    </w:p>
    <w:p w14:paraId="7151754D" w14:textId="77777777" w:rsidR="009C46DB" w:rsidRDefault="009C46DB" w:rsidP="00A7486F">
      <w:pPr>
        <w:pStyle w:val="ListBullet"/>
        <w:keepNext/>
      </w:pPr>
      <w:r>
        <w:t>Coloring option value.</w:t>
      </w:r>
    </w:p>
    <w:p w14:paraId="5D0DF632" w14:textId="77777777" w:rsidR="009C46DB" w:rsidRDefault="009C46DB" w:rsidP="009C46DB">
      <w:pPr>
        <w:pStyle w:val="BodyText"/>
      </w:pPr>
      <w:r>
        <w:rPr>
          <w:noProof/>
        </w:rPr>
        <w:drawing>
          <wp:inline distT="0" distB="0" distL="0" distR="0" wp14:anchorId="381DE638" wp14:editId="6E15D193">
            <wp:extent cx="1790476" cy="704762"/>
            <wp:effectExtent l="0" t="0" r="635"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90476" cy="704762"/>
                    </a:xfrm>
                    <a:prstGeom prst="rect">
                      <a:avLst/>
                    </a:prstGeom>
                  </pic:spPr>
                </pic:pic>
              </a:graphicData>
            </a:graphic>
          </wp:inline>
        </w:drawing>
      </w:r>
    </w:p>
    <w:p w14:paraId="7BAAB34D" w14:textId="77777777" w:rsidR="009C46DB" w:rsidRPr="00D709AC" w:rsidRDefault="009C46DB" w:rsidP="00672C87">
      <w:pPr>
        <w:pStyle w:val="BodyText"/>
        <w:keepNext/>
        <w:rPr>
          <w:u w:val="single"/>
        </w:rPr>
      </w:pPr>
      <w:r w:rsidRPr="00D709AC">
        <w:rPr>
          <w:u w:val="single"/>
        </w:rPr>
        <w:t>Details on Demand table</w:t>
      </w:r>
    </w:p>
    <w:p w14:paraId="5EAD9AB0" w14:textId="77777777" w:rsidR="009C46DB" w:rsidRDefault="009C46DB" w:rsidP="00A7486F">
      <w:pPr>
        <w:pStyle w:val="BodyText"/>
        <w:keepNext/>
      </w:pPr>
      <w:r w:rsidRPr="00063096">
        <w:t>Details on Demand table</w:t>
      </w:r>
      <w:r>
        <w:t xml:space="preserve"> contains only one tab with selected subjects’ data.</w:t>
      </w:r>
    </w:p>
    <w:p w14:paraId="45144CBF" w14:textId="77777777" w:rsidR="009C46DB" w:rsidRPr="00CF71C5" w:rsidRDefault="009C46DB" w:rsidP="009C46DB">
      <w:pPr>
        <w:pStyle w:val="BodyText"/>
      </w:pPr>
      <w:r>
        <w:rPr>
          <w:noProof/>
        </w:rPr>
        <w:drawing>
          <wp:inline distT="0" distB="0" distL="0" distR="0" wp14:anchorId="5615EF6F" wp14:editId="228F590E">
            <wp:extent cx="5941695" cy="1384935"/>
            <wp:effectExtent l="19050" t="19050" r="20955" b="247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1695" cy="1384935"/>
                    </a:xfrm>
                    <a:prstGeom prst="rect">
                      <a:avLst/>
                    </a:prstGeom>
                    <a:ln>
                      <a:solidFill>
                        <a:schemeClr val="bg2"/>
                      </a:solidFill>
                    </a:ln>
                  </pic:spPr>
                </pic:pic>
              </a:graphicData>
            </a:graphic>
          </wp:inline>
        </w:drawing>
      </w:r>
    </w:p>
    <w:p w14:paraId="36D10A10" w14:textId="43165968" w:rsidR="009C46DB" w:rsidRDefault="009C46DB" w:rsidP="009C46DB">
      <w:pPr>
        <w:pStyle w:val="Heading3"/>
      </w:pPr>
      <w:bookmarkStart w:id="46" w:name="_Toc31196494"/>
      <w:bookmarkStart w:id="47" w:name="_Toc33115233"/>
      <w:r>
        <w:t>Summary Table Tab</w:t>
      </w:r>
      <w:bookmarkEnd w:id="46"/>
      <w:bookmarkEnd w:id="47"/>
    </w:p>
    <w:p w14:paraId="0C7BD704" w14:textId="77777777" w:rsidR="009C46DB" w:rsidRPr="00244EB4" w:rsidRDefault="009C46DB" w:rsidP="00A7486F">
      <w:pPr>
        <w:pStyle w:val="BodyText"/>
        <w:keepNext/>
      </w:pPr>
      <w:r w:rsidRPr="00244EB4">
        <w:t xml:space="preserve">Summary Table </w:t>
      </w:r>
      <w:r>
        <w:t xml:space="preserve">tab contains a </w:t>
      </w:r>
      <w:r w:rsidRPr="00244EB4">
        <w:t xml:space="preserve">dynamic table with options aligned to the Summary Plot. The table displays precisely the same data values as in the Summary Plot. </w:t>
      </w:r>
    </w:p>
    <w:p w14:paraId="05F467B5" w14:textId="77777777" w:rsidR="009C46DB" w:rsidRPr="00244EB4" w:rsidRDefault="009C46DB" w:rsidP="009C46DB">
      <w:pPr>
        <w:widowControl/>
        <w:spacing w:before="100" w:beforeAutospacing="1" w:after="100" w:afterAutospacing="1" w:line="240" w:lineRule="auto"/>
        <w:rPr>
          <w:sz w:val="24"/>
          <w:szCs w:val="24"/>
        </w:rPr>
      </w:pPr>
      <w:r>
        <w:rPr>
          <w:noProof/>
        </w:rPr>
        <w:drawing>
          <wp:inline distT="0" distB="0" distL="0" distR="0" wp14:anchorId="70583EDB" wp14:editId="0470506C">
            <wp:extent cx="5941695" cy="2696845"/>
            <wp:effectExtent l="19050" t="19050" r="20955" b="273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1695" cy="2696845"/>
                    </a:xfrm>
                    <a:prstGeom prst="rect">
                      <a:avLst/>
                    </a:prstGeom>
                    <a:ln>
                      <a:solidFill>
                        <a:schemeClr val="bg2"/>
                      </a:solidFill>
                    </a:ln>
                  </pic:spPr>
                </pic:pic>
              </a:graphicData>
            </a:graphic>
          </wp:inline>
        </w:drawing>
      </w:r>
    </w:p>
    <w:p w14:paraId="0C3B4786" w14:textId="77777777" w:rsidR="009C46DB" w:rsidRDefault="009C46DB" w:rsidP="009C46DB">
      <w:pPr>
        <w:pStyle w:val="BodyText"/>
      </w:pPr>
      <w:r>
        <w:t xml:space="preserve">When a user changes options in the Summary Plot tab, this should be maintained in the table view (the state is equivalent). This means that the X-axis categories on the Summary plot are replicated in a column option selector </w:t>
      </w:r>
      <w:r>
        <w:rPr>
          <w:noProof/>
        </w:rPr>
        <w:drawing>
          <wp:inline distT="0" distB="0" distL="0" distR="0" wp14:anchorId="63C9F242" wp14:editId="555FC290">
            <wp:extent cx="276190" cy="285714"/>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190" cy="285714"/>
                    </a:xfrm>
                    <a:prstGeom prst="rect">
                      <a:avLst/>
                    </a:prstGeom>
                  </pic:spPr>
                </pic:pic>
              </a:graphicData>
            </a:graphic>
          </wp:inline>
        </w:drawing>
      </w:r>
      <w:r>
        <w:t xml:space="preserve"> on the Summary table, Y options for number or percent of subjects are maintained in a value options selector </w:t>
      </w:r>
      <w:r>
        <w:rPr>
          <w:noProof/>
        </w:rPr>
        <w:drawing>
          <wp:inline distT="0" distB="0" distL="0" distR="0" wp14:anchorId="55B8006D" wp14:editId="0EF547F1">
            <wp:extent cx="276190" cy="285714"/>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190" cy="285714"/>
                    </a:xfrm>
                    <a:prstGeom prst="rect">
                      <a:avLst/>
                    </a:prstGeom>
                  </pic:spPr>
                </pic:pic>
              </a:graphicData>
            </a:graphic>
          </wp:inline>
        </w:drawing>
      </w:r>
      <w:r>
        <w:t xml:space="preserve">on the table, color categories on the Summary plot are replicated in the row option selector </w:t>
      </w:r>
      <w:r>
        <w:rPr>
          <w:noProof/>
        </w:rPr>
        <w:drawing>
          <wp:inline distT="0" distB="0" distL="0" distR="0" wp14:anchorId="72D5A311" wp14:editId="08DDBE10">
            <wp:extent cx="276190" cy="285714"/>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6190" cy="285714"/>
                    </a:xfrm>
                    <a:prstGeom prst="rect">
                      <a:avLst/>
                    </a:prstGeom>
                  </pic:spPr>
                </pic:pic>
              </a:graphicData>
            </a:graphic>
          </wp:inline>
        </w:drawing>
      </w:r>
      <w:r>
        <w:t>on the Summary table.</w:t>
      </w:r>
    </w:p>
    <w:p w14:paraId="59339F11" w14:textId="77777777" w:rsidR="009C46DB" w:rsidRDefault="009C46DB" w:rsidP="009C46DB">
      <w:pPr>
        <w:pStyle w:val="BodyText"/>
      </w:pPr>
      <w:r w:rsidRPr="00DB2EDB">
        <w:rPr>
          <w:b/>
        </w:rPr>
        <w:t>Total</w:t>
      </w:r>
      <w:r>
        <w:t xml:space="preserve"> column </w:t>
      </w:r>
      <w:r>
        <w:rPr>
          <w:noProof/>
        </w:rPr>
        <w:drawing>
          <wp:inline distT="0" distB="0" distL="0" distR="0" wp14:anchorId="3DD11B18" wp14:editId="1A0932CD">
            <wp:extent cx="276190" cy="285714"/>
            <wp:effectExtent l="0" t="0" r="0"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6190" cy="285714"/>
                    </a:xfrm>
                    <a:prstGeom prst="rect">
                      <a:avLst/>
                    </a:prstGeom>
                  </pic:spPr>
                </pic:pic>
              </a:graphicData>
            </a:graphic>
          </wp:inline>
        </w:drawing>
      </w:r>
      <w:r>
        <w:t>is present on the far right of the table that provides totals. For Subject (count) values, this is simply a sum of the column on that row values. For percentage option, this is the percent of the absolute total number of subjects (that remain after filtering) that occur in each row.</w:t>
      </w:r>
    </w:p>
    <w:p w14:paraId="624651E4" w14:textId="4A512492" w:rsidR="00D14860" w:rsidRPr="00D14860" w:rsidRDefault="009C46DB" w:rsidP="00D14860">
      <w:pPr>
        <w:pStyle w:val="BodyText"/>
      </w:pPr>
      <w:r w:rsidRPr="00DB2EDB">
        <w:rPr>
          <w:b/>
        </w:rPr>
        <w:lastRenderedPageBreak/>
        <w:t>Total</w:t>
      </w:r>
      <w:r>
        <w:t xml:space="preserve"> row </w:t>
      </w:r>
      <w:r>
        <w:rPr>
          <w:noProof/>
        </w:rPr>
        <w:drawing>
          <wp:inline distT="0" distB="0" distL="0" distR="0" wp14:anchorId="6DEE9619" wp14:editId="75011CB0">
            <wp:extent cx="276190" cy="285714"/>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190" cy="285714"/>
                    </a:xfrm>
                    <a:prstGeom prst="rect">
                      <a:avLst/>
                    </a:prstGeom>
                  </pic:spPr>
                </pic:pic>
              </a:graphicData>
            </a:graphic>
          </wp:inline>
        </w:drawing>
      </w:r>
      <w:r>
        <w:t xml:space="preserve">is present at the bottom of the table that provides totals of the column values. For Subject (count) values, this is simply a sum of the rows in that column. For </w:t>
      </w:r>
      <w:r w:rsidRPr="00DB2EDB">
        <w:rPr>
          <w:b/>
        </w:rPr>
        <w:t>Percent of subject</w:t>
      </w:r>
      <w:r>
        <w:t xml:space="preserve"> values this is the percent that the column total makes up of the absolute total number of subjects (that remain after filtering). For </w:t>
      </w:r>
      <w:r w:rsidRPr="00DB2EDB">
        <w:rPr>
          <w:b/>
        </w:rPr>
        <w:t>Percent of subjects by column</w:t>
      </w:r>
      <w:r>
        <w:t xml:space="preserve"> values, this is the sum of the percentages in the column, which must add up to 100%.</w:t>
      </w:r>
    </w:p>
    <w:p w14:paraId="1F742DA2" w14:textId="1EB6CD04" w:rsidR="00712891" w:rsidRDefault="00712891" w:rsidP="007136FD">
      <w:pPr>
        <w:pStyle w:val="Heading2"/>
      </w:pPr>
      <w:bookmarkStart w:id="48" w:name="_Toc33115234"/>
      <w:r>
        <w:t>Dosing and Exposure View</w:t>
      </w:r>
      <w:bookmarkEnd w:id="48"/>
    </w:p>
    <w:p w14:paraId="132D2AED" w14:textId="77777777" w:rsidR="00D14860" w:rsidRDefault="00D14860" w:rsidP="00D14860">
      <w:pPr>
        <w:pStyle w:val="BodyText"/>
        <w:rPr>
          <w:rStyle w:val="e24kjd"/>
          <w:bCs/>
        </w:rPr>
      </w:pPr>
      <w:r w:rsidRPr="0095599D">
        <w:rPr>
          <w:b/>
        </w:rPr>
        <w:t>Dosing and Exposure view</w:t>
      </w:r>
      <w:r w:rsidRPr="0095599D">
        <w:t xml:space="preserve"> allows a user to investigate some p</w:t>
      </w:r>
      <w:r w:rsidRPr="0095599D">
        <w:rPr>
          <w:rStyle w:val="e24kjd"/>
          <w:bCs/>
        </w:rPr>
        <w:t>harmacokinetic parameters.</w:t>
      </w:r>
    </w:p>
    <w:p w14:paraId="46D47048" w14:textId="77777777" w:rsidR="00D14860" w:rsidRDefault="00D14860" w:rsidP="00D14860">
      <w:pPr>
        <w:pStyle w:val="BodyText"/>
      </w:pPr>
      <w:r>
        <w:t xml:space="preserve">Three tabs are available on the </w:t>
      </w:r>
      <w:r w:rsidRPr="00C57FEA">
        <w:rPr>
          <w:b/>
        </w:rPr>
        <w:t>Population Summary</w:t>
      </w:r>
      <w:r>
        <w:t xml:space="preserve"> view: </w:t>
      </w:r>
      <w:r w:rsidRPr="00C57FEA">
        <w:rPr>
          <w:b/>
        </w:rPr>
        <w:t>Analyte Concentration over Time</w:t>
      </w:r>
      <w:r>
        <w:t xml:space="preserve">, </w:t>
      </w:r>
      <w:r w:rsidRPr="00C57FEA">
        <w:rPr>
          <w:b/>
        </w:rPr>
        <w:t>Dose Proportionality Exploration</w:t>
      </w:r>
      <w:r>
        <w:t xml:space="preserve"> and </w:t>
      </w:r>
      <w:r w:rsidRPr="00C57FEA">
        <w:rPr>
          <w:b/>
        </w:rPr>
        <w:t>PK-Response Exploration</w:t>
      </w:r>
      <w:r>
        <w:t>. </w:t>
      </w:r>
    </w:p>
    <w:p w14:paraId="5EE45E1C" w14:textId="77777777" w:rsidR="00D14860" w:rsidRDefault="00D14860" w:rsidP="00D14860">
      <w:pPr>
        <w:pStyle w:val="BodyText"/>
      </w:pPr>
      <w:r>
        <w:t>The following elements are available for all tabs:</w:t>
      </w:r>
    </w:p>
    <w:p w14:paraId="79FB3DD9" w14:textId="77777777" w:rsidR="00D14860" w:rsidRDefault="00D14860" w:rsidP="00D14860">
      <w:pPr>
        <w:pStyle w:val="ListBullet"/>
      </w:pPr>
      <w:r>
        <w:t xml:space="preserve">Population filters (collapsed by default) in the right slide menu (see </w:t>
      </w:r>
      <w:r>
        <w:fldChar w:fldCharType="begin"/>
      </w:r>
      <w:r>
        <w:instrText xml:space="preserve"> REF _Ref26976536 \h </w:instrText>
      </w:r>
      <w:r>
        <w:fldChar w:fldCharType="separate"/>
      </w:r>
      <w:r>
        <w:t>Population Filters</w:t>
      </w:r>
      <w:r>
        <w:fldChar w:fldCharType="end"/>
      </w:r>
      <w:r>
        <w:t xml:space="preserve"> section);</w:t>
      </w:r>
    </w:p>
    <w:p w14:paraId="36809A54" w14:textId="77777777" w:rsidR="00D14860" w:rsidRDefault="00D14860" w:rsidP="00D14860">
      <w:pPr>
        <w:pStyle w:val="ListBullet"/>
      </w:pPr>
      <w:r>
        <w:t xml:space="preserve">Cohort filters (collapsed by default) in the right slide menu (see </w:t>
      </w:r>
      <w:r>
        <w:fldChar w:fldCharType="begin"/>
      </w:r>
      <w:r>
        <w:instrText xml:space="preserve"> REF _Ref30518031 \h </w:instrText>
      </w:r>
      <w:r>
        <w:fldChar w:fldCharType="separate"/>
      </w:r>
      <w:r>
        <w:t>Cohort Filters</w:t>
      </w:r>
      <w:r>
        <w:fldChar w:fldCharType="end"/>
      </w:r>
      <w:r>
        <w:t xml:space="preserve"> section);</w:t>
      </w:r>
    </w:p>
    <w:p w14:paraId="7EAD62F3" w14:textId="77777777" w:rsidR="00D14860" w:rsidRDefault="00D14860" w:rsidP="00D14860">
      <w:pPr>
        <w:pStyle w:val="ListBullet"/>
      </w:pPr>
      <w:r>
        <w:t xml:space="preserve">Population filter widget (see </w:t>
      </w:r>
      <w:r>
        <w:fldChar w:fldCharType="begin"/>
      </w:r>
      <w:r>
        <w:instrText xml:space="preserve"> REF _Ref26976536 \h </w:instrText>
      </w:r>
      <w:r>
        <w:fldChar w:fldCharType="separate"/>
      </w:r>
      <w:r>
        <w:t>Population Filters</w:t>
      </w:r>
      <w:r>
        <w:fldChar w:fldCharType="end"/>
      </w:r>
      <w:r>
        <w:t xml:space="preserve"> section);</w:t>
      </w:r>
    </w:p>
    <w:p w14:paraId="5CBA0DB2" w14:textId="77777777" w:rsidR="00D14860" w:rsidRDefault="00D14860" w:rsidP="00D14860">
      <w:pPr>
        <w:pStyle w:val="ListBullet"/>
      </w:pPr>
      <w:r>
        <w:t xml:space="preserve">Event filter widget (see </w:t>
      </w:r>
      <w:r>
        <w:fldChar w:fldCharType="begin"/>
      </w:r>
      <w:r>
        <w:instrText xml:space="preserve"> REF _Ref30608878 \h </w:instrText>
      </w:r>
      <w:r>
        <w:fldChar w:fldCharType="separate"/>
      </w:r>
      <w:r>
        <w:t>Event Filters</w:t>
      </w:r>
      <w:r>
        <w:fldChar w:fldCharType="end"/>
      </w:r>
      <w:r>
        <w:t xml:space="preserve"> section).</w:t>
      </w:r>
    </w:p>
    <w:p w14:paraId="68AC4499" w14:textId="77777777" w:rsidR="00D14860" w:rsidRPr="00BC2423" w:rsidRDefault="00D14860" w:rsidP="00D14860">
      <w:pPr>
        <w:pStyle w:val="BodyText"/>
      </w:pPr>
      <w:r>
        <w:t>Additionally, specific Event filters and Settings panels are available for each tab.</w:t>
      </w:r>
    </w:p>
    <w:p w14:paraId="33D080BE" w14:textId="60AFCE1E" w:rsidR="00D14860" w:rsidRDefault="00D14860" w:rsidP="00D14860">
      <w:pPr>
        <w:pStyle w:val="Heading3"/>
      </w:pPr>
      <w:bookmarkStart w:id="49" w:name="_Toc31196496"/>
      <w:bookmarkStart w:id="50" w:name="_Toc33115235"/>
      <w:r>
        <w:t>Analyte Concentration over Time Tab</w:t>
      </w:r>
      <w:bookmarkEnd w:id="49"/>
      <w:bookmarkEnd w:id="50"/>
    </w:p>
    <w:p w14:paraId="60E7C6B9" w14:textId="77777777" w:rsidR="00D14860" w:rsidRDefault="00D14860" w:rsidP="00A7486F">
      <w:pPr>
        <w:pStyle w:val="BodyText"/>
        <w:keepNext/>
      </w:pPr>
      <w:r w:rsidRPr="00206174">
        <w:rPr>
          <w:b/>
        </w:rPr>
        <w:t xml:space="preserve">Analyte Concentration </w:t>
      </w:r>
      <w:r>
        <w:rPr>
          <w:b/>
        </w:rPr>
        <w:t>o</w:t>
      </w:r>
      <w:r w:rsidRPr="00206174">
        <w:rPr>
          <w:b/>
        </w:rPr>
        <w:t>ver Time</w:t>
      </w:r>
      <w:r>
        <w:rPr>
          <w:rStyle w:val="Strong"/>
        </w:rPr>
        <w:t xml:space="preserve"> </w:t>
      </w:r>
      <w:r>
        <w:t xml:space="preserve">is the default tab. It provides a user with analyte concentration time dependence plot </w:t>
      </w:r>
      <w:r w:rsidRPr="008D5E14">
        <w:t xml:space="preserve">trellised by </w:t>
      </w:r>
      <w:r>
        <w:t>analyte</w:t>
      </w:r>
      <w:r w:rsidRPr="008D5E14">
        <w:t xml:space="preserve"> (see </w:t>
      </w:r>
      <w:r w:rsidRPr="008D5E14">
        <w:fldChar w:fldCharType="begin"/>
      </w:r>
      <w:r w:rsidRPr="008D5E14">
        <w:instrText xml:space="preserve"> REF _Ref26813896 \h </w:instrText>
      </w:r>
      <w:r>
        <w:instrText xml:space="preserve"> \* MERGEFORMAT </w:instrText>
      </w:r>
      <w:r w:rsidRPr="008D5E14">
        <w:fldChar w:fldCharType="separate"/>
      </w:r>
      <w:r w:rsidRPr="004F0EE0">
        <w:rPr>
          <w:b/>
          <w:bCs/>
        </w:rPr>
        <w:t>Trellised Plots</w:t>
      </w:r>
      <w:r w:rsidRPr="008D5E14">
        <w:fldChar w:fldCharType="end"/>
      </w:r>
      <w:r>
        <w:t xml:space="preserve"> section for trellis description).</w:t>
      </w:r>
    </w:p>
    <w:p w14:paraId="36BF8EE9" w14:textId="77777777" w:rsidR="00D14860" w:rsidRDefault="00D14860" w:rsidP="00D14860">
      <w:pPr>
        <w:pStyle w:val="BodyText"/>
      </w:pPr>
      <w:r>
        <w:rPr>
          <w:noProof/>
        </w:rPr>
        <w:drawing>
          <wp:inline distT="0" distB="0" distL="0" distR="0" wp14:anchorId="01E3E22E" wp14:editId="7C5FE8A9">
            <wp:extent cx="5941695" cy="3749675"/>
            <wp:effectExtent l="19050" t="19050" r="20955" b="222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1695" cy="3749675"/>
                    </a:xfrm>
                    <a:prstGeom prst="rect">
                      <a:avLst/>
                    </a:prstGeom>
                    <a:ln>
                      <a:solidFill>
                        <a:schemeClr val="bg2"/>
                      </a:solidFill>
                    </a:ln>
                  </pic:spPr>
                </pic:pic>
              </a:graphicData>
            </a:graphic>
          </wp:inline>
        </w:drawing>
      </w:r>
    </w:p>
    <w:p w14:paraId="6DDA431A" w14:textId="77777777" w:rsidR="00D14860" w:rsidRDefault="00D14860" w:rsidP="00D14860">
      <w:pPr>
        <w:pStyle w:val="BodyText"/>
      </w:pPr>
      <w:r>
        <w:t xml:space="preserve">Main elements available on the </w:t>
      </w:r>
      <w:r w:rsidRPr="00063096">
        <w:t>A</w:t>
      </w:r>
      <w:r w:rsidRPr="00114F10">
        <w:t xml:space="preserve">nalyte Concentration </w:t>
      </w:r>
      <w:r>
        <w:t>o</w:t>
      </w:r>
      <w:r w:rsidRPr="00114F10">
        <w:t>ver Time</w:t>
      </w:r>
      <w:r>
        <w:t xml:space="preserve"> tab are the following:</w:t>
      </w:r>
    </w:p>
    <w:p w14:paraId="694D4111" w14:textId="77777777" w:rsidR="00D14860" w:rsidRDefault="00D14860" w:rsidP="00D14860">
      <w:pPr>
        <w:pStyle w:val="ListBullet"/>
      </w:pPr>
      <w:r>
        <w:t>Trellised plots;</w:t>
      </w:r>
    </w:p>
    <w:p w14:paraId="53C6167F" w14:textId="77777777" w:rsidR="00D14860" w:rsidRDefault="00D14860" w:rsidP="00D14860">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7159E07F" w14:textId="77777777" w:rsidR="00D14860" w:rsidRDefault="00D14860" w:rsidP="00D14860">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20066A97" w14:textId="77777777" w:rsidR="00D14860" w:rsidRDefault="00D14860" w:rsidP="00D14860">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3133DF79" w14:textId="77777777" w:rsidR="00D14860" w:rsidRDefault="00D14860" w:rsidP="00D14860">
      <w:pPr>
        <w:pStyle w:val="ListBullet"/>
      </w:pPr>
      <w:r>
        <w:lastRenderedPageBreak/>
        <w:t xml:space="preserve">Chart context menu icons (see </w:t>
      </w:r>
      <w:r>
        <w:fldChar w:fldCharType="begin"/>
      </w:r>
      <w:r>
        <w:instrText xml:space="preserve"> REF _Ref30517987 \h </w:instrText>
      </w:r>
      <w:r>
        <w:fldChar w:fldCharType="separate"/>
      </w:r>
      <w:r>
        <w:t>Chart Context Menu</w:t>
      </w:r>
      <w:r>
        <w:fldChar w:fldCharType="end"/>
      </w:r>
      <w:r>
        <w:t xml:space="preserve"> section);</w:t>
      </w:r>
    </w:p>
    <w:p w14:paraId="2E10FCC6" w14:textId="77777777" w:rsidR="00D14860" w:rsidRDefault="00D14860" w:rsidP="00D14860">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5CBE0D46" w14:textId="77777777" w:rsidR="00D14860" w:rsidRPr="00C43F6A" w:rsidRDefault="00D14860" w:rsidP="00672C87">
      <w:pPr>
        <w:pStyle w:val="BodyText"/>
        <w:keepNext/>
        <w:rPr>
          <w:u w:val="single"/>
        </w:rPr>
      </w:pPr>
      <w:r w:rsidRPr="00C43F6A">
        <w:rPr>
          <w:u w:val="single"/>
        </w:rPr>
        <w:t>X axis</w:t>
      </w:r>
    </w:p>
    <w:p w14:paraId="02100C00" w14:textId="77777777" w:rsidR="00D14860" w:rsidRDefault="00D14860" w:rsidP="00D14860">
      <w:pPr>
        <w:pStyle w:val="BodyText"/>
      </w:pPr>
      <w:r>
        <w:rPr>
          <w:rStyle w:val="normaltextrun"/>
        </w:rPr>
        <w:t xml:space="preserve">The title of the X-axis is </w:t>
      </w:r>
      <w:r w:rsidRPr="00206174">
        <w:rPr>
          <w:rStyle w:val="normaltextrun"/>
          <w:b/>
        </w:rPr>
        <w:t>Time from administration</w:t>
      </w:r>
      <w:r>
        <w:rPr>
          <w:rStyle w:val="normaltextrun"/>
        </w:rPr>
        <w:t>, and no other option is available.</w:t>
      </w:r>
      <w:r>
        <w:rPr>
          <w:rStyle w:val="normaltextrun"/>
          <w:rFonts w:ascii="Arial" w:hAnsi="Arial" w:cs="Arial"/>
        </w:rPr>
        <w:t> </w:t>
      </w:r>
      <w:r>
        <w:rPr>
          <w:rStyle w:val="eop"/>
        </w:rPr>
        <w:t> </w:t>
      </w:r>
    </w:p>
    <w:p w14:paraId="3CA9201C" w14:textId="77777777" w:rsidR="00D14860" w:rsidRPr="00C43F6A" w:rsidRDefault="00D14860" w:rsidP="00672C87">
      <w:pPr>
        <w:pStyle w:val="BodyText"/>
        <w:keepNext/>
        <w:rPr>
          <w:u w:val="single"/>
        </w:rPr>
      </w:pPr>
      <w:r w:rsidRPr="00C43F6A">
        <w:rPr>
          <w:u w:val="single"/>
        </w:rPr>
        <w:t>Y axis</w:t>
      </w:r>
    </w:p>
    <w:p w14:paraId="3F41B049" w14:textId="77777777" w:rsidR="00D14860" w:rsidRDefault="00D14860" w:rsidP="00D14860">
      <w:pPr>
        <w:pStyle w:val="BodyText"/>
      </w:pPr>
      <w:r>
        <w:rPr>
          <w:rStyle w:val="normaltextrun"/>
        </w:rPr>
        <w:t xml:space="preserve">The default title of the Y-axis is </w:t>
      </w:r>
      <w:r w:rsidRPr="00206174">
        <w:rPr>
          <w:b/>
        </w:rPr>
        <w:t>Analyte Concentration</w:t>
      </w:r>
      <w:r>
        <w:rPr>
          <w:b/>
        </w:rPr>
        <w:t xml:space="preserve"> (ng/ml).</w:t>
      </w:r>
      <w:r>
        <w:rPr>
          <w:rStyle w:val="normaltextrun"/>
        </w:rPr>
        <w:t xml:space="preserve"> It changes to </w:t>
      </w:r>
      <w:r w:rsidRPr="00206174">
        <w:rPr>
          <w:b/>
        </w:rPr>
        <w:t>A</w:t>
      </w:r>
      <w:r>
        <w:rPr>
          <w:b/>
        </w:rPr>
        <w:t>mean a</w:t>
      </w:r>
      <w:r w:rsidRPr="00206174">
        <w:rPr>
          <w:b/>
        </w:rPr>
        <w:t>nalyte Concentration</w:t>
      </w:r>
      <w:r>
        <w:rPr>
          <w:b/>
        </w:rPr>
        <w:t xml:space="preserve"> (ng/ml) </w:t>
      </w:r>
      <w:r w:rsidRPr="00A0753F">
        <w:t>automatically</w:t>
      </w:r>
      <w:r>
        <w:rPr>
          <w:b/>
        </w:rPr>
        <w:t xml:space="preserve"> </w:t>
      </w:r>
      <w:r>
        <w:rPr>
          <w:rStyle w:val="normaltextrun"/>
        </w:rPr>
        <w:t xml:space="preserve">if any option other than </w:t>
      </w:r>
      <w:r w:rsidRPr="005C493F">
        <w:rPr>
          <w:rStyle w:val="normaltextrun"/>
          <w:b/>
        </w:rPr>
        <w:t>Not applied</w:t>
      </w:r>
      <w:r>
        <w:rPr>
          <w:rStyle w:val="normaltextrun"/>
        </w:rPr>
        <w:t xml:space="preserve"> is selected in the </w:t>
      </w:r>
      <w:r w:rsidRPr="005C493F">
        <w:rPr>
          <w:rStyle w:val="normaltextrun"/>
          <w:b/>
        </w:rPr>
        <w:t>Arithmetic Mean</w:t>
      </w:r>
      <w:r>
        <w:rPr>
          <w:rStyle w:val="normaltextrun"/>
        </w:rPr>
        <w:t xml:space="preserve"> section of </w:t>
      </w:r>
      <w:r w:rsidRPr="005C493F">
        <w:rPr>
          <w:rStyle w:val="normaltextrun"/>
          <w:b/>
        </w:rPr>
        <w:t>Analyte concentration settings</w:t>
      </w:r>
      <w:r>
        <w:rPr>
          <w:rStyle w:val="normaltextrun"/>
        </w:rPr>
        <w:t xml:space="preserve"> panel (see below).</w:t>
      </w:r>
      <w:r>
        <w:rPr>
          <w:rStyle w:val="normaltextrun"/>
          <w:rFonts w:ascii="Arial" w:hAnsi="Arial" w:cs="Arial"/>
        </w:rPr>
        <w:t> </w:t>
      </w:r>
      <w:r>
        <w:rPr>
          <w:rStyle w:val="eop"/>
        </w:rPr>
        <w:t> </w:t>
      </w:r>
    </w:p>
    <w:p w14:paraId="5614B064" w14:textId="77777777" w:rsidR="00D14860" w:rsidRPr="00231D58" w:rsidRDefault="00D14860" w:rsidP="00672C87">
      <w:pPr>
        <w:pStyle w:val="BodyText"/>
        <w:keepNext/>
        <w:rPr>
          <w:u w:val="single"/>
        </w:rPr>
      </w:pPr>
      <w:r w:rsidRPr="00231D58">
        <w:rPr>
          <w:u w:val="single"/>
        </w:rPr>
        <w:t xml:space="preserve">Coloring </w:t>
      </w:r>
    </w:p>
    <w:p w14:paraId="72BFDE4B" w14:textId="77777777" w:rsidR="00D14860" w:rsidRDefault="00D14860" w:rsidP="00D14860">
      <w:pPr>
        <w:pStyle w:val="BodyText"/>
      </w:pPr>
      <w:r>
        <w:rPr>
          <w:b/>
        </w:rPr>
        <w:t>Cycle</w:t>
      </w:r>
      <w:r>
        <w:t xml:space="preserve"> value is the default one. The following coloring options are available:</w:t>
      </w:r>
      <w:r w:rsidRPr="00153A3E">
        <w:rPr>
          <w:noProof/>
        </w:rPr>
        <w:t xml:space="preserve"> </w:t>
      </w:r>
    </w:p>
    <w:p w14:paraId="45BFC7A6" w14:textId="77777777" w:rsidR="00D14860" w:rsidRDefault="00D14860" w:rsidP="00D14860">
      <w:pPr>
        <w:pStyle w:val="ListBullet"/>
      </w:pPr>
      <w:r>
        <w:t>Subject;</w:t>
      </w:r>
    </w:p>
    <w:p w14:paraId="695B146D" w14:textId="77777777" w:rsidR="00D14860" w:rsidRDefault="00D14860" w:rsidP="00D14860">
      <w:pPr>
        <w:pStyle w:val="ListBullet"/>
      </w:pPr>
      <w:r>
        <w:t>Cycle;</w:t>
      </w:r>
    </w:p>
    <w:p w14:paraId="662B93BB" w14:textId="77777777" w:rsidR="00D14860" w:rsidRDefault="00D14860" w:rsidP="00D14860">
      <w:pPr>
        <w:pStyle w:val="ListBullet"/>
      </w:pPr>
      <w:r>
        <w:t>Nominal dose;</w:t>
      </w:r>
    </w:p>
    <w:p w14:paraId="30CF499F" w14:textId="77777777" w:rsidR="00D14860" w:rsidRDefault="00D14860" w:rsidP="00D14860">
      <w:pPr>
        <w:pStyle w:val="ListBullet"/>
      </w:pPr>
      <w:r>
        <w:t>Day;</w:t>
      </w:r>
    </w:p>
    <w:p w14:paraId="1B4826B1" w14:textId="77777777" w:rsidR="00D14860" w:rsidRDefault="00D14860" w:rsidP="00A7486F">
      <w:pPr>
        <w:pStyle w:val="ListBullet"/>
        <w:keepNext/>
      </w:pPr>
      <w:r>
        <w:t>Visit.</w:t>
      </w:r>
    </w:p>
    <w:p w14:paraId="3A01042E" w14:textId="77777777" w:rsidR="00D14860" w:rsidRPr="002D2445" w:rsidRDefault="00D14860" w:rsidP="00D14860">
      <w:pPr>
        <w:pStyle w:val="BodyText"/>
        <w:rPr>
          <w:b/>
        </w:rPr>
      </w:pPr>
      <w:r w:rsidRPr="002D2445">
        <w:rPr>
          <w:noProof/>
        </w:rPr>
        <w:drawing>
          <wp:inline distT="0" distB="0" distL="0" distR="0" wp14:anchorId="310752EF" wp14:editId="066D8798">
            <wp:extent cx="1074198" cy="682523"/>
            <wp:effectExtent l="19050" t="19050" r="12065" b="2286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l="6619" t="43391" r="4285"/>
                    <a:stretch/>
                  </pic:blipFill>
                  <pic:spPr bwMode="auto">
                    <a:xfrm>
                      <a:off x="0" y="0"/>
                      <a:ext cx="1078492" cy="685251"/>
                    </a:xfrm>
                    <a:prstGeom prst="rect">
                      <a:avLst/>
                    </a:prstGeom>
                    <a:ln w="9525" cap="flat" cmpd="sng" algn="ctr">
                      <a:solidFill>
                        <a:srgbClr val="E7E6E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0A352C" w14:textId="77777777" w:rsidR="00D14860" w:rsidRPr="00114F10" w:rsidRDefault="00D14860" w:rsidP="00D14860">
      <w:pPr>
        <w:pStyle w:val="BodyText"/>
      </w:pPr>
      <w:r w:rsidRPr="007F489B">
        <w:rPr>
          <w:b/>
        </w:rPr>
        <w:t>Note</w:t>
      </w:r>
      <w:r w:rsidRPr="00114F10">
        <w:t>:</w:t>
      </w:r>
      <w:r>
        <w:t xml:space="preserve"> Coloring value and appropriate legend changes in accordance with selected </w:t>
      </w:r>
      <w:r>
        <w:rPr>
          <w:rStyle w:val="normaltextrun"/>
        </w:rPr>
        <w:t>Analyte concentration settings and Analyte concentration filters (see below).</w:t>
      </w:r>
    </w:p>
    <w:p w14:paraId="26A6B85F" w14:textId="77777777" w:rsidR="00D14860" w:rsidRPr="00C43F6A" w:rsidRDefault="00D14860" w:rsidP="00672C87">
      <w:pPr>
        <w:pStyle w:val="BodyText"/>
        <w:keepNext/>
        <w:rPr>
          <w:u w:val="single"/>
        </w:rPr>
      </w:pPr>
      <w:r w:rsidRPr="00C43F6A">
        <w:rPr>
          <w:u w:val="single"/>
        </w:rPr>
        <w:t>Tooltips</w:t>
      </w:r>
    </w:p>
    <w:p w14:paraId="64FBD0C1" w14:textId="77777777" w:rsidR="00D14860" w:rsidRPr="00213860" w:rsidRDefault="00D14860" w:rsidP="00D14860">
      <w:pPr>
        <w:pStyle w:val="BodyText"/>
      </w:pPr>
      <w:r>
        <w:t xml:space="preserve">When a user hovers the cursor over a bar, </w:t>
      </w:r>
      <w:r w:rsidRPr="00213860">
        <w:t xml:space="preserve">the tooltip with </w:t>
      </w:r>
      <w:r>
        <w:t xml:space="preserve">some of </w:t>
      </w:r>
      <w:r w:rsidRPr="00213860">
        <w:t>the following fields is displayed:</w:t>
      </w:r>
    </w:p>
    <w:p w14:paraId="2B845774" w14:textId="77777777" w:rsidR="00D14860" w:rsidRDefault="00D14860" w:rsidP="00D14860">
      <w:pPr>
        <w:pStyle w:val="ListBullet"/>
      </w:pPr>
      <w:r>
        <w:t>Subject ID: &lt;value&gt;;</w:t>
      </w:r>
    </w:p>
    <w:p w14:paraId="0F1BC0BB" w14:textId="77777777" w:rsidR="00D14860" w:rsidRDefault="00D14860" w:rsidP="00D14860">
      <w:pPr>
        <w:pStyle w:val="ListBullet"/>
      </w:pPr>
      <w:r>
        <w:t>Y-axis value;</w:t>
      </w:r>
    </w:p>
    <w:p w14:paraId="36BD7344" w14:textId="77777777" w:rsidR="00D14860" w:rsidRDefault="00D14860" w:rsidP="00D14860">
      <w:pPr>
        <w:pStyle w:val="ListBullet"/>
      </w:pPr>
      <w:r>
        <w:t>Number of data points: &lt;value&gt;;</w:t>
      </w:r>
    </w:p>
    <w:p w14:paraId="1CFBCD6C" w14:textId="77777777" w:rsidR="00D14860" w:rsidRDefault="00D14860" w:rsidP="00D14860">
      <w:pPr>
        <w:pStyle w:val="ListBullet"/>
      </w:pPr>
      <w:r>
        <w:t>Standard deviation: &lt;value&gt;;</w:t>
      </w:r>
    </w:p>
    <w:p w14:paraId="03047A49" w14:textId="77777777" w:rsidR="00D14860" w:rsidRDefault="00D14860" w:rsidP="00D14860">
      <w:pPr>
        <w:pStyle w:val="ListBullet"/>
      </w:pPr>
      <w:r>
        <w:t>Cycle: &lt;value&gt;;</w:t>
      </w:r>
    </w:p>
    <w:p w14:paraId="5DD3F206" w14:textId="77777777" w:rsidR="00D14860" w:rsidRDefault="00D14860" w:rsidP="00D14860">
      <w:pPr>
        <w:pStyle w:val="ListBullet"/>
      </w:pPr>
      <w:r>
        <w:t>Nominal dose: &lt;value&gt;;</w:t>
      </w:r>
    </w:p>
    <w:p w14:paraId="26F8B02B" w14:textId="77777777" w:rsidR="00D14860" w:rsidRDefault="00D14860" w:rsidP="00D14860">
      <w:pPr>
        <w:pStyle w:val="ListBullet"/>
      </w:pPr>
      <w:r>
        <w:t>Visit: &lt;value&gt;;</w:t>
      </w:r>
    </w:p>
    <w:p w14:paraId="2D8B1FE3" w14:textId="77777777" w:rsidR="00D14860" w:rsidRDefault="00D14860" w:rsidP="00A7486F">
      <w:pPr>
        <w:pStyle w:val="ListBullet"/>
        <w:keepNext/>
      </w:pPr>
      <w:r>
        <w:t>Day: &lt;value&gt;.</w:t>
      </w:r>
    </w:p>
    <w:p w14:paraId="4D531F21" w14:textId="77777777" w:rsidR="00D14860" w:rsidRDefault="00D14860" w:rsidP="00D14860">
      <w:pPr>
        <w:pStyle w:val="BodyText"/>
        <w:rPr>
          <w:u w:val="single"/>
        </w:rPr>
      </w:pPr>
      <w:r>
        <w:rPr>
          <w:noProof/>
        </w:rPr>
        <w:drawing>
          <wp:inline distT="0" distB="0" distL="0" distR="0" wp14:anchorId="460695B6" wp14:editId="32F790C9">
            <wp:extent cx="1638095" cy="1123810"/>
            <wp:effectExtent l="0" t="0" r="635" b="63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38095" cy="1123810"/>
                    </a:xfrm>
                    <a:prstGeom prst="rect">
                      <a:avLst/>
                    </a:prstGeom>
                  </pic:spPr>
                </pic:pic>
              </a:graphicData>
            </a:graphic>
          </wp:inline>
        </w:drawing>
      </w:r>
    </w:p>
    <w:p w14:paraId="08DE22C3" w14:textId="77777777" w:rsidR="00D14860" w:rsidRPr="005C493F" w:rsidRDefault="00D14860" w:rsidP="00D14860">
      <w:pPr>
        <w:pStyle w:val="BodyText"/>
      </w:pPr>
      <w:r w:rsidRPr="005C64EE">
        <w:rPr>
          <w:b/>
        </w:rPr>
        <w:t>Note</w:t>
      </w:r>
      <w:r w:rsidRPr="005C493F">
        <w:t xml:space="preserve">: </w:t>
      </w:r>
      <w:r>
        <w:t xml:space="preserve">Particular set of tooltip fields strongly depends on selected </w:t>
      </w:r>
      <w:r>
        <w:rPr>
          <w:rStyle w:val="normaltextrun"/>
        </w:rPr>
        <w:t>Analyte concentration settings (see below).</w:t>
      </w:r>
    </w:p>
    <w:p w14:paraId="4CE84A49" w14:textId="77777777" w:rsidR="00D14860" w:rsidRPr="00C43F6A" w:rsidRDefault="00D14860" w:rsidP="00672C87">
      <w:pPr>
        <w:pStyle w:val="BodyText"/>
        <w:keepNext/>
        <w:rPr>
          <w:u w:val="single"/>
        </w:rPr>
      </w:pPr>
      <w:r w:rsidRPr="00C43F6A">
        <w:rPr>
          <w:u w:val="single"/>
        </w:rPr>
        <w:lastRenderedPageBreak/>
        <w:t xml:space="preserve">Analyte Concentration Filters </w:t>
      </w:r>
    </w:p>
    <w:p w14:paraId="0676BC3F" w14:textId="77777777" w:rsidR="00D14860" w:rsidRDefault="00D14860" w:rsidP="00A7486F">
      <w:pPr>
        <w:pStyle w:val="BodyText"/>
        <w:keepNext/>
      </w:pPr>
      <w:r>
        <w:t>A user can apply the following filters to modify the plot:</w:t>
      </w:r>
    </w:p>
    <w:p w14:paraId="14207BAE" w14:textId="77777777" w:rsidR="00D14860" w:rsidRDefault="00D14860" w:rsidP="00D14860">
      <w:pPr>
        <w:pStyle w:val="BodyText"/>
      </w:pPr>
      <w:r>
        <w:rPr>
          <w:noProof/>
        </w:rPr>
        <w:drawing>
          <wp:inline distT="0" distB="0" distL="0" distR="0" wp14:anchorId="6E4EA25D" wp14:editId="5E7A3C32">
            <wp:extent cx="1864310" cy="1702736"/>
            <wp:effectExtent l="19050" t="19050" r="22225" b="1206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68272" cy="1706355"/>
                    </a:xfrm>
                    <a:prstGeom prst="rect">
                      <a:avLst/>
                    </a:prstGeom>
                    <a:ln>
                      <a:solidFill>
                        <a:schemeClr val="bg2"/>
                      </a:solidFill>
                    </a:ln>
                  </pic:spPr>
                </pic:pic>
              </a:graphicData>
            </a:graphic>
          </wp:inline>
        </w:drawing>
      </w:r>
    </w:p>
    <w:p w14:paraId="3D357DEE" w14:textId="77777777" w:rsidR="00D14860" w:rsidRPr="00C43F6A" w:rsidRDefault="00D14860" w:rsidP="00672C87">
      <w:pPr>
        <w:pStyle w:val="BodyText"/>
        <w:keepNext/>
        <w:rPr>
          <w:u w:val="single"/>
        </w:rPr>
      </w:pPr>
      <w:r w:rsidRPr="00C43F6A">
        <w:rPr>
          <w:u w:val="single"/>
        </w:rPr>
        <w:t xml:space="preserve">Analyte Concentration Settings </w:t>
      </w:r>
    </w:p>
    <w:p w14:paraId="482CE462" w14:textId="77777777" w:rsidR="00D14860" w:rsidRDefault="00D14860" w:rsidP="00A7486F">
      <w:pPr>
        <w:pStyle w:val="BodyText"/>
        <w:keepNext/>
      </w:pPr>
      <w:r>
        <w:t xml:space="preserve">The following settings are available for the </w:t>
      </w:r>
      <w:r w:rsidRPr="00063096">
        <w:t>A</w:t>
      </w:r>
      <w:r w:rsidRPr="00114F10">
        <w:t xml:space="preserve">nalyte Concentration </w:t>
      </w:r>
      <w:r>
        <w:t>o</w:t>
      </w:r>
      <w:r w:rsidRPr="00114F10">
        <w:t>ver Time</w:t>
      </w:r>
      <w:r>
        <w:t xml:space="preserve"> plot:</w:t>
      </w:r>
    </w:p>
    <w:p w14:paraId="7D426408" w14:textId="77777777" w:rsidR="00D14860" w:rsidRDefault="00D14860" w:rsidP="00D14860">
      <w:pPr>
        <w:pStyle w:val="BodyText"/>
      </w:pPr>
      <w:r>
        <w:rPr>
          <w:noProof/>
        </w:rPr>
        <w:drawing>
          <wp:inline distT="0" distB="0" distL="0" distR="0" wp14:anchorId="7879BB59" wp14:editId="12642774">
            <wp:extent cx="1775534" cy="2844890"/>
            <wp:effectExtent l="19050" t="19050" r="15240" b="1270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76765" cy="2846862"/>
                    </a:xfrm>
                    <a:prstGeom prst="rect">
                      <a:avLst/>
                    </a:prstGeom>
                    <a:ln>
                      <a:solidFill>
                        <a:schemeClr val="bg2"/>
                      </a:solidFill>
                    </a:ln>
                  </pic:spPr>
                </pic:pic>
              </a:graphicData>
            </a:graphic>
          </wp:inline>
        </w:drawing>
      </w:r>
    </w:p>
    <w:p w14:paraId="77047E57" w14:textId="77777777" w:rsidR="00D14860" w:rsidRPr="00C43F6A" w:rsidRDefault="00D14860" w:rsidP="00672C87">
      <w:pPr>
        <w:pStyle w:val="BodyText"/>
        <w:keepNext/>
        <w:rPr>
          <w:u w:val="single"/>
        </w:rPr>
      </w:pPr>
      <w:r w:rsidRPr="00C43F6A">
        <w:rPr>
          <w:u w:val="single"/>
        </w:rPr>
        <w:t>Details on Demand table</w:t>
      </w:r>
    </w:p>
    <w:p w14:paraId="026FBE21" w14:textId="77777777" w:rsidR="00D14860" w:rsidRDefault="00D14860" w:rsidP="00D14860">
      <w:pPr>
        <w:pStyle w:val="BodyText"/>
      </w:pPr>
      <w:r w:rsidRPr="00063096">
        <w:t>Details on Demand table</w:t>
      </w:r>
      <w:r>
        <w:t xml:space="preserve"> contains two tabs: Analyte Concentration</w:t>
      </w:r>
      <w:r w:rsidRPr="00CB24DE">
        <w:t xml:space="preserve"> </w:t>
      </w:r>
      <w:r>
        <w:t>tab and Subjects</w:t>
      </w:r>
      <w:r w:rsidRPr="00CB24DE">
        <w:t xml:space="preserve"> </w:t>
      </w:r>
      <w:r>
        <w:t>tab.</w:t>
      </w:r>
    </w:p>
    <w:p w14:paraId="13DDA878" w14:textId="77777777" w:rsidR="00D14860" w:rsidRDefault="00D14860" w:rsidP="00A7486F">
      <w:pPr>
        <w:pStyle w:val="BodyText"/>
        <w:keepNext/>
      </w:pPr>
      <w:r>
        <w:t>Analyte Concentration tab:</w:t>
      </w:r>
    </w:p>
    <w:p w14:paraId="3994CB14" w14:textId="77777777" w:rsidR="00D14860" w:rsidRDefault="00D14860" w:rsidP="00D14860">
      <w:pPr>
        <w:pStyle w:val="BodyText"/>
      </w:pPr>
      <w:r>
        <w:rPr>
          <w:noProof/>
        </w:rPr>
        <w:drawing>
          <wp:inline distT="0" distB="0" distL="0" distR="0" wp14:anchorId="5963FBB8" wp14:editId="274A4617">
            <wp:extent cx="5941695" cy="1723390"/>
            <wp:effectExtent l="19050" t="19050" r="20955" b="1016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1695" cy="1723390"/>
                    </a:xfrm>
                    <a:prstGeom prst="rect">
                      <a:avLst/>
                    </a:prstGeom>
                    <a:ln>
                      <a:solidFill>
                        <a:schemeClr val="bg2"/>
                      </a:solidFill>
                    </a:ln>
                  </pic:spPr>
                </pic:pic>
              </a:graphicData>
            </a:graphic>
          </wp:inline>
        </w:drawing>
      </w:r>
    </w:p>
    <w:p w14:paraId="1C3F93B0" w14:textId="77777777" w:rsidR="00D14860" w:rsidRDefault="00D14860" w:rsidP="00A7486F">
      <w:pPr>
        <w:pStyle w:val="BodyText"/>
        <w:keepNext/>
      </w:pPr>
      <w:r>
        <w:lastRenderedPageBreak/>
        <w:t>Subjects tab:</w:t>
      </w:r>
    </w:p>
    <w:p w14:paraId="4E117D1C" w14:textId="77777777" w:rsidR="00D14860" w:rsidRDefault="00D14860" w:rsidP="00D14860">
      <w:pPr>
        <w:pStyle w:val="BodyText"/>
      </w:pPr>
      <w:r>
        <w:rPr>
          <w:noProof/>
        </w:rPr>
        <w:drawing>
          <wp:inline distT="0" distB="0" distL="0" distR="0" wp14:anchorId="3DAD5A3F" wp14:editId="676F95A1">
            <wp:extent cx="5941695" cy="1527175"/>
            <wp:effectExtent l="19050" t="19050" r="20955" b="1587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1695" cy="1527175"/>
                    </a:xfrm>
                    <a:prstGeom prst="rect">
                      <a:avLst/>
                    </a:prstGeom>
                    <a:ln>
                      <a:solidFill>
                        <a:schemeClr val="bg2"/>
                      </a:solidFill>
                    </a:ln>
                  </pic:spPr>
                </pic:pic>
              </a:graphicData>
            </a:graphic>
          </wp:inline>
        </w:drawing>
      </w:r>
    </w:p>
    <w:p w14:paraId="0FF98187" w14:textId="139B79AA" w:rsidR="00D14860" w:rsidRDefault="00D14860" w:rsidP="00D14860">
      <w:pPr>
        <w:pStyle w:val="Heading3"/>
      </w:pPr>
      <w:bookmarkStart w:id="51" w:name="_Toc31196497"/>
      <w:bookmarkStart w:id="52" w:name="_Toc33115236"/>
      <w:r>
        <w:t>Dose Proportionality Exploration Tab</w:t>
      </w:r>
      <w:bookmarkEnd w:id="51"/>
      <w:bookmarkEnd w:id="52"/>
    </w:p>
    <w:p w14:paraId="71EAD029" w14:textId="77777777" w:rsidR="00D14860" w:rsidRDefault="00D14860" w:rsidP="00A7486F">
      <w:pPr>
        <w:pStyle w:val="BodyText"/>
        <w:keepNext/>
      </w:pPr>
      <w:r w:rsidRPr="0095599D">
        <w:rPr>
          <w:b/>
        </w:rPr>
        <w:t>Dose Proportionality Exploration</w:t>
      </w:r>
      <w:r w:rsidRPr="0095599D">
        <w:t xml:space="preserve"> tab allows a user to investigate concentration and duration of analytes in the patient's blood. The tab contains a set of appropriate box plots trellised by analyte (see </w:t>
      </w:r>
      <w:r w:rsidRPr="0095599D">
        <w:fldChar w:fldCharType="begin"/>
      </w:r>
      <w:r w:rsidRPr="0095599D">
        <w:instrText xml:space="preserve"> REF _Ref26813896 \h  \* MERGEFORMAT </w:instrText>
      </w:r>
      <w:r w:rsidRPr="0095599D">
        <w:fldChar w:fldCharType="separate"/>
      </w:r>
      <w:r w:rsidRPr="0095599D">
        <w:rPr>
          <w:b/>
          <w:bCs/>
        </w:rPr>
        <w:t>Trellised Plots</w:t>
      </w:r>
      <w:r w:rsidRPr="0095599D">
        <w:fldChar w:fldCharType="end"/>
      </w:r>
      <w:r w:rsidRPr="0095599D">
        <w:t xml:space="preserve"> section for trellis description).</w:t>
      </w:r>
    </w:p>
    <w:p w14:paraId="5840B6F8" w14:textId="77777777" w:rsidR="00D14860" w:rsidRDefault="00D14860" w:rsidP="00D14860">
      <w:pPr>
        <w:pStyle w:val="BodyText"/>
      </w:pPr>
      <w:r>
        <w:rPr>
          <w:noProof/>
        </w:rPr>
        <w:drawing>
          <wp:inline distT="0" distB="0" distL="0" distR="0" wp14:anchorId="4FBFBDC2" wp14:editId="3ECC20F3">
            <wp:extent cx="5941695" cy="3235960"/>
            <wp:effectExtent l="19050" t="19050" r="20955" b="215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1695" cy="3235960"/>
                    </a:xfrm>
                    <a:prstGeom prst="rect">
                      <a:avLst/>
                    </a:prstGeom>
                    <a:ln>
                      <a:solidFill>
                        <a:schemeClr val="bg2"/>
                      </a:solidFill>
                    </a:ln>
                  </pic:spPr>
                </pic:pic>
              </a:graphicData>
            </a:graphic>
          </wp:inline>
        </w:drawing>
      </w:r>
    </w:p>
    <w:p w14:paraId="45B82E85" w14:textId="77777777" w:rsidR="00D14860" w:rsidRDefault="00D14860" w:rsidP="00D14860">
      <w:pPr>
        <w:pStyle w:val="BodyText"/>
      </w:pPr>
      <w:r>
        <w:t>Main elements available on the Dose Proportionality Exploration tab are the following:</w:t>
      </w:r>
    </w:p>
    <w:p w14:paraId="45DD89C5" w14:textId="77777777" w:rsidR="00D14860" w:rsidRDefault="00D14860" w:rsidP="00D14860">
      <w:pPr>
        <w:pStyle w:val="ListBullet"/>
      </w:pPr>
      <w:r>
        <w:t>Trellised boxplots;</w:t>
      </w:r>
    </w:p>
    <w:p w14:paraId="5EFB2228" w14:textId="77777777" w:rsidR="00D14860" w:rsidRDefault="00D14860" w:rsidP="00D14860">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635A3F55" w14:textId="77777777" w:rsidR="00D14860" w:rsidRDefault="00D14860" w:rsidP="00D14860">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183C81D0" w14:textId="77777777" w:rsidR="00D14860" w:rsidRDefault="00D14860" w:rsidP="00D14860">
      <w:pPr>
        <w:pStyle w:val="ListBullet"/>
      </w:pPr>
      <w:r>
        <w:t xml:space="preserve">Chart context menu icons (see </w:t>
      </w:r>
      <w:r>
        <w:fldChar w:fldCharType="begin"/>
      </w:r>
      <w:r>
        <w:instrText xml:space="preserve"> REF _Ref30517987 \h </w:instrText>
      </w:r>
      <w:r>
        <w:fldChar w:fldCharType="separate"/>
      </w:r>
      <w:r>
        <w:t>Chart Context Menu</w:t>
      </w:r>
      <w:r>
        <w:fldChar w:fldCharType="end"/>
      </w:r>
      <w:r>
        <w:t xml:space="preserve"> section);</w:t>
      </w:r>
    </w:p>
    <w:p w14:paraId="644CCB8C" w14:textId="77777777" w:rsidR="00D14860" w:rsidRDefault="00D14860" w:rsidP="00D14860">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7129A288" w14:textId="77777777" w:rsidR="00D14860" w:rsidRPr="00C43F6A" w:rsidRDefault="00D14860" w:rsidP="00672C87">
      <w:pPr>
        <w:pStyle w:val="BodyText"/>
        <w:keepNext/>
        <w:rPr>
          <w:u w:val="single"/>
        </w:rPr>
      </w:pPr>
      <w:r w:rsidRPr="00C43F6A">
        <w:rPr>
          <w:u w:val="single"/>
        </w:rPr>
        <w:t>X axis</w:t>
      </w:r>
    </w:p>
    <w:p w14:paraId="654D3217" w14:textId="77777777" w:rsidR="00D14860" w:rsidRDefault="00D14860" w:rsidP="00D14860">
      <w:pPr>
        <w:pStyle w:val="BodyText"/>
      </w:pPr>
      <w:r>
        <w:rPr>
          <w:rStyle w:val="normaltextrun"/>
        </w:rPr>
        <w:t xml:space="preserve">The title of the X-axis is </w:t>
      </w:r>
      <w:r>
        <w:rPr>
          <w:rStyle w:val="normaltextrun"/>
          <w:b/>
        </w:rPr>
        <w:t>Nominal dose</w:t>
      </w:r>
      <w:r>
        <w:rPr>
          <w:rStyle w:val="normaltextrun"/>
        </w:rPr>
        <w:t>, and no other option is available.</w:t>
      </w:r>
      <w:r>
        <w:rPr>
          <w:rStyle w:val="normaltextrun"/>
          <w:rFonts w:ascii="Arial" w:hAnsi="Arial" w:cs="Arial"/>
        </w:rPr>
        <w:t> </w:t>
      </w:r>
      <w:r>
        <w:rPr>
          <w:rStyle w:val="eop"/>
        </w:rPr>
        <w:t> </w:t>
      </w:r>
    </w:p>
    <w:p w14:paraId="5D8791C4" w14:textId="77777777" w:rsidR="00D14860" w:rsidRPr="00C43F6A" w:rsidRDefault="00D14860" w:rsidP="00672C87">
      <w:pPr>
        <w:pStyle w:val="BodyText"/>
        <w:keepNext/>
        <w:rPr>
          <w:u w:val="single"/>
        </w:rPr>
      </w:pPr>
      <w:r w:rsidRPr="00C43F6A">
        <w:rPr>
          <w:u w:val="single"/>
        </w:rPr>
        <w:t>Y axis</w:t>
      </w:r>
    </w:p>
    <w:p w14:paraId="34EFFE3F" w14:textId="77777777" w:rsidR="00D14860" w:rsidRDefault="00D14860" w:rsidP="00D14860">
      <w:pPr>
        <w:pStyle w:val="BodyText"/>
      </w:pPr>
      <w:r>
        <w:rPr>
          <w:rStyle w:val="normaltextrun"/>
        </w:rPr>
        <w:t xml:space="preserve">The default title of the Y-axis is </w:t>
      </w:r>
      <w:r w:rsidRPr="000236A4">
        <w:rPr>
          <w:rStyle w:val="normaltextrun"/>
          <w:b/>
        </w:rPr>
        <w:t>CMax(ng/ml) Cycle: Cycle 0 Day: 0</w:t>
      </w:r>
      <w:r>
        <w:rPr>
          <w:rStyle w:val="normaltextrun"/>
        </w:rPr>
        <w:t xml:space="preserve">. </w:t>
      </w:r>
      <w:r w:rsidRPr="000236A4">
        <w:rPr>
          <w:rStyle w:val="normaltextrun"/>
          <w:b/>
        </w:rPr>
        <w:t>Y</w:t>
      </w:r>
      <w:r>
        <w:rPr>
          <w:rStyle w:val="normaltextrun"/>
        </w:rPr>
        <w:t xml:space="preserve"> </w:t>
      </w:r>
      <w:r w:rsidRPr="00244EB4">
        <w:rPr>
          <w:b/>
        </w:rPr>
        <w:t>Axis Settings</w:t>
      </w:r>
      <w:r>
        <w:t xml:space="preserve"> menu provides a user with the following settings:</w:t>
      </w:r>
    </w:p>
    <w:p w14:paraId="75F97BE5" w14:textId="77777777" w:rsidR="00D14860" w:rsidRPr="0095599D" w:rsidRDefault="00D14860" w:rsidP="00D14860">
      <w:pPr>
        <w:pStyle w:val="ListBullet"/>
      </w:pPr>
      <w:r w:rsidRPr="0095599D">
        <w:t>Parameter (CMax, CMin, TMax etc.);</w:t>
      </w:r>
    </w:p>
    <w:p w14:paraId="7F12E531" w14:textId="77777777" w:rsidR="00D14860" w:rsidRDefault="00D14860" w:rsidP="00D14860">
      <w:pPr>
        <w:pStyle w:val="ListBullet"/>
      </w:pPr>
      <w:r>
        <w:t>Cycle;</w:t>
      </w:r>
    </w:p>
    <w:p w14:paraId="12EF8350" w14:textId="77777777" w:rsidR="00D14860" w:rsidRDefault="00D14860" w:rsidP="003C151B">
      <w:pPr>
        <w:pStyle w:val="ListBullet"/>
      </w:pPr>
      <w:r>
        <w:lastRenderedPageBreak/>
        <w:t>Day.</w:t>
      </w:r>
    </w:p>
    <w:p w14:paraId="098D46F1" w14:textId="77777777" w:rsidR="00D14860" w:rsidRDefault="00D14860" w:rsidP="00D14860">
      <w:pPr>
        <w:pStyle w:val="BodyText"/>
      </w:pPr>
      <w:r>
        <w:rPr>
          <w:noProof/>
        </w:rPr>
        <w:drawing>
          <wp:inline distT="0" distB="0" distL="0" distR="0" wp14:anchorId="63D73A6C" wp14:editId="3818CD7D">
            <wp:extent cx="2050741" cy="1508879"/>
            <wp:effectExtent l="19050" t="19050" r="26035" b="152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056488" cy="1513107"/>
                    </a:xfrm>
                    <a:prstGeom prst="rect">
                      <a:avLst/>
                    </a:prstGeom>
                    <a:ln>
                      <a:solidFill>
                        <a:schemeClr val="bg2"/>
                      </a:solidFill>
                    </a:ln>
                  </pic:spPr>
                </pic:pic>
              </a:graphicData>
            </a:graphic>
          </wp:inline>
        </w:drawing>
      </w:r>
    </w:p>
    <w:p w14:paraId="0BE74BD8" w14:textId="77777777" w:rsidR="00D14860" w:rsidRPr="00C43F6A" w:rsidRDefault="00D14860" w:rsidP="00672C87">
      <w:pPr>
        <w:pStyle w:val="BodyText"/>
        <w:keepNext/>
        <w:rPr>
          <w:u w:val="single"/>
        </w:rPr>
      </w:pPr>
      <w:r w:rsidRPr="00C43F6A">
        <w:rPr>
          <w:u w:val="single"/>
        </w:rPr>
        <w:t>Tooltips</w:t>
      </w:r>
    </w:p>
    <w:p w14:paraId="43554B1A" w14:textId="77777777" w:rsidR="00D14860" w:rsidRPr="00213860" w:rsidRDefault="00D14860" w:rsidP="00D14860">
      <w:pPr>
        <w:pStyle w:val="BodyText"/>
      </w:pPr>
      <w:r>
        <w:t xml:space="preserve">When a user hovers the cursor over a point, </w:t>
      </w:r>
      <w:r w:rsidRPr="00213860">
        <w:t>the tooltip with the following fields is displayed:</w:t>
      </w:r>
    </w:p>
    <w:p w14:paraId="3A2EEFAD" w14:textId="77777777" w:rsidR="00D14860" w:rsidRDefault="00D14860" w:rsidP="00D14860">
      <w:pPr>
        <w:pStyle w:val="ListBullet"/>
      </w:pPr>
      <w:r>
        <w:t>X-axis value;</w:t>
      </w:r>
    </w:p>
    <w:p w14:paraId="35AD8169" w14:textId="77777777" w:rsidR="00D14860" w:rsidRDefault="00D14860" w:rsidP="00D14860">
      <w:pPr>
        <w:pStyle w:val="ListBullet"/>
      </w:pPr>
      <w:r>
        <w:t>Y-axis value;</w:t>
      </w:r>
    </w:p>
    <w:p w14:paraId="5C4A7082" w14:textId="77777777" w:rsidR="00D14860" w:rsidRPr="00C027A6" w:rsidRDefault="00D14860" w:rsidP="00A7486F">
      <w:pPr>
        <w:pStyle w:val="ListBullet"/>
        <w:keepNext/>
        <w:rPr>
          <w:u w:val="single"/>
        </w:rPr>
      </w:pPr>
      <w:r>
        <w:t>Subject ID: &lt;value&gt;.</w:t>
      </w:r>
    </w:p>
    <w:p w14:paraId="2ECB237D" w14:textId="77777777" w:rsidR="00D14860" w:rsidRDefault="00D14860" w:rsidP="00D14860">
      <w:pPr>
        <w:pStyle w:val="BodyText"/>
        <w:rPr>
          <w:u w:val="single"/>
        </w:rPr>
      </w:pPr>
      <w:r>
        <w:rPr>
          <w:noProof/>
        </w:rPr>
        <w:drawing>
          <wp:inline distT="0" distB="0" distL="0" distR="0" wp14:anchorId="53C07993" wp14:editId="2A900BA1">
            <wp:extent cx="1428571" cy="828571"/>
            <wp:effectExtent l="0" t="0" r="63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28571" cy="828571"/>
                    </a:xfrm>
                    <a:prstGeom prst="rect">
                      <a:avLst/>
                    </a:prstGeom>
                  </pic:spPr>
                </pic:pic>
              </a:graphicData>
            </a:graphic>
          </wp:inline>
        </w:drawing>
      </w:r>
    </w:p>
    <w:p w14:paraId="421D3A57" w14:textId="77777777" w:rsidR="00D14860" w:rsidRPr="00213860" w:rsidRDefault="00D14860" w:rsidP="00D14860">
      <w:pPr>
        <w:pStyle w:val="BodyText"/>
      </w:pPr>
      <w:r>
        <w:t xml:space="preserve">When a user hovers the cursor over a box, </w:t>
      </w:r>
      <w:r w:rsidRPr="00213860">
        <w:t>the tooltip with the following fields is displayed:</w:t>
      </w:r>
    </w:p>
    <w:p w14:paraId="765403D4" w14:textId="77777777" w:rsidR="00D14860" w:rsidRDefault="00D14860" w:rsidP="00D14860">
      <w:pPr>
        <w:pStyle w:val="ListBullet"/>
      </w:pPr>
      <w:r>
        <w:t>X-axis value;</w:t>
      </w:r>
    </w:p>
    <w:p w14:paraId="1023CF42" w14:textId="77777777" w:rsidR="00D14860" w:rsidRDefault="00D14860" w:rsidP="00D14860">
      <w:pPr>
        <w:pStyle w:val="ListBullet"/>
      </w:pPr>
      <w:r>
        <w:t>Upper whisker: &lt;value&gt;;</w:t>
      </w:r>
    </w:p>
    <w:p w14:paraId="48D2D88A" w14:textId="77777777" w:rsidR="00D14860" w:rsidRDefault="00D14860" w:rsidP="00D14860">
      <w:pPr>
        <w:pStyle w:val="ListBullet"/>
      </w:pPr>
      <w:r>
        <w:t>Upper quartile: &lt;value&gt;;</w:t>
      </w:r>
    </w:p>
    <w:p w14:paraId="5BC9FD7F" w14:textId="77777777" w:rsidR="00D14860" w:rsidRDefault="00D14860" w:rsidP="00D14860">
      <w:pPr>
        <w:pStyle w:val="ListBullet"/>
      </w:pPr>
      <w:r>
        <w:t>Median: &lt;value&gt;;</w:t>
      </w:r>
    </w:p>
    <w:p w14:paraId="6F0EE965" w14:textId="77777777" w:rsidR="00D14860" w:rsidRDefault="00D14860" w:rsidP="00D14860">
      <w:pPr>
        <w:pStyle w:val="ListBullet"/>
      </w:pPr>
      <w:r>
        <w:t>Lower quartile: &lt;value&gt;;</w:t>
      </w:r>
    </w:p>
    <w:p w14:paraId="2A1CB5FD" w14:textId="77777777" w:rsidR="00D14860" w:rsidRDefault="00D14860" w:rsidP="00D14860">
      <w:pPr>
        <w:pStyle w:val="ListBullet"/>
      </w:pPr>
      <w:r>
        <w:t>Lower whisker: &lt;value&gt;;</w:t>
      </w:r>
    </w:p>
    <w:p w14:paraId="2A7E6CC6" w14:textId="77777777" w:rsidR="00D14860" w:rsidRDefault="00D14860" w:rsidP="00A7486F">
      <w:pPr>
        <w:pStyle w:val="ListBullet"/>
        <w:keepNext/>
      </w:pPr>
      <w:r>
        <w:t>Sample size: &lt;value&gt;.</w:t>
      </w:r>
    </w:p>
    <w:p w14:paraId="4F1FB4CE" w14:textId="77777777" w:rsidR="00D14860" w:rsidRDefault="00D14860" w:rsidP="00D14860">
      <w:pPr>
        <w:pStyle w:val="BodyText"/>
        <w:rPr>
          <w:u w:val="single"/>
        </w:rPr>
      </w:pPr>
      <w:r>
        <w:rPr>
          <w:noProof/>
        </w:rPr>
        <w:drawing>
          <wp:inline distT="0" distB="0" distL="0" distR="0" wp14:anchorId="468A9AF9" wp14:editId="731AE372">
            <wp:extent cx="1342857" cy="1333333"/>
            <wp:effectExtent l="0" t="0" r="0" b="63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42857" cy="1333333"/>
                    </a:xfrm>
                    <a:prstGeom prst="rect">
                      <a:avLst/>
                    </a:prstGeom>
                  </pic:spPr>
                </pic:pic>
              </a:graphicData>
            </a:graphic>
          </wp:inline>
        </w:drawing>
      </w:r>
    </w:p>
    <w:p w14:paraId="0E682A9D" w14:textId="77777777" w:rsidR="00D14860" w:rsidRPr="00C43F6A" w:rsidRDefault="00D14860" w:rsidP="00672C87">
      <w:pPr>
        <w:pStyle w:val="BodyText"/>
        <w:keepNext/>
        <w:rPr>
          <w:u w:val="single"/>
        </w:rPr>
      </w:pPr>
      <w:r w:rsidRPr="00C43F6A">
        <w:rPr>
          <w:u w:val="single"/>
        </w:rPr>
        <w:lastRenderedPageBreak/>
        <w:t xml:space="preserve">Dose Proportionality Filters </w:t>
      </w:r>
    </w:p>
    <w:p w14:paraId="4D379277" w14:textId="77777777" w:rsidR="00D14860" w:rsidRDefault="00D14860" w:rsidP="00A7486F">
      <w:pPr>
        <w:pStyle w:val="BodyText"/>
        <w:keepNext/>
      </w:pPr>
      <w:r w:rsidRPr="00376F3D">
        <w:rPr>
          <w:b/>
        </w:rPr>
        <w:t xml:space="preserve">Dose </w:t>
      </w:r>
      <w:r>
        <w:rPr>
          <w:b/>
        </w:rPr>
        <w:t>P</w:t>
      </w:r>
      <w:r w:rsidRPr="00376F3D">
        <w:rPr>
          <w:b/>
        </w:rPr>
        <w:t>roportionality Filters</w:t>
      </w:r>
      <w:r>
        <w:t xml:space="preserve"> panel allows a user to select analytes</w:t>
      </w:r>
      <w:r w:rsidRPr="00376F3D">
        <w:t xml:space="preserve"> </w:t>
      </w:r>
      <w:r>
        <w:t>only.</w:t>
      </w:r>
    </w:p>
    <w:p w14:paraId="67FAB95E" w14:textId="77777777" w:rsidR="00D14860" w:rsidRDefault="00D14860" w:rsidP="00D14860">
      <w:pPr>
        <w:pStyle w:val="BodyText"/>
      </w:pPr>
      <w:r>
        <w:rPr>
          <w:noProof/>
        </w:rPr>
        <w:drawing>
          <wp:inline distT="0" distB="0" distL="0" distR="0" wp14:anchorId="08F5F999" wp14:editId="699482F3">
            <wp:extent cx="1928216" cy="3107185"/>
            <wp:effectExtent l="19050" t="19050" r="15240" b="171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33720" cy="3116054"/>
                    </a:xfrm>
                    <a:prstGeom prst="rect">
                      <a:avLst/>
                    </a:prstGeom>
                    <a:ln>
                      <a:solidFill>
                        <a:schemeClr val="bg2"/>
                      </a:solidFill>
                    </a:ln>
                  </pic:spPr>
                </pic:pic>
              </a:graphicData>
            </a:graphic>
          </wp:inline>
        </w:drawing>
      </w:r>
    </w:p>
    <w:p w14:paraId="18A638B2" w14:textId="77777777" w:rsidR="00D14860" w:rsidRPr="00C43F6A" w:rsidRDefault="00D14860" w:rsidP="00672C87">
      <w:pPr>
        <w:pStyle w:val="BodyText"/>
        <w:keepNext/>
        <w:rPr>
          <w:u w:val="single"/>
        </w:rPr>
      </w:pPr>
      <w:r w:rsidRPr="00C43F6A">
        <w:rPr>
          <w:u w:val="single"/>
        </w:rPr>
        <w:t>Dose Proportionality Settings</w:t>
      </w:r>
    </w:p>
    <w:p w14:paraId="3BD9CD92" w14:textId="77777777" w:rsidR="00D14860" w:rsidRPr="00376F3D" w:rsidRDefault="00D14860" w:rsidP="00A7486F">
      <w:pPr>
        <w:pStyle w:val="BodyText"/>
        <w:keepNext/>
      </w:pPr>
      <w:r w:rsidRPr="00376F3D">
        <w:rPr>
          <w:b/>
        </w:rPr>
        <w:t xml:space="preserve">Dose </w:t>
      </w:r>
      <w:r>
        <w:rPr>
          <w:b/>
        </w:rPr>
        <w:t>P</w:t>
      </w:r>
      <w:r w:rsidRPr="00376F3D">
        <w:rPr>
          <w:b/>
        </w:rPr>
        <w:t>roportionality</w:t>
      </w:r>
      <w:r>
        <w:rPr>
          <w:b/>
        </w:rPr>
        <w:t xml:space="preserve"> Settings </w:t>
      </w:r>
      <w:r>
        <w:t>panel allows a user to change plot scaling only.</w:t>
      </w:r>
    </w:p>
    <w:p w14:paraId="2DB029C4" w14:textId="77777777" w:rsidR="00D14860" w:rsidRDefault="00D14860" w:rsidP="00D14860">
      <w:pPr>
        <w:pStyle w:val="BodyText"/>
      </w:pPr>
      <w:r>
        <w:rPr>
          <w:noProof/>
        </w:rPr>
        <w:drawing>
          <wp:inline distT="0" distB="0" distL="0" distR="0" wp14:anchorId="2AEA42F7" wp14:editId="01708BE8">
            <wp:extent cx="1899821" cy="3045142"/>
            <wp:effectExtent l="19050" t="19050" r="24765" b="222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02518" cy="3049465"/>
                    </a:xfrm>
                    <a:prstGeom prst="rect">
                      <a:avLst/>
                    </a:prstGeom>
                    <a:ln>
                      <a:solidFill>
                        <a:schemeClr val="bg2"/>
                      </a:solidFill>
                    </a:ln>
                  </pic:spPr>
                </pic:pic>
              </a:graphicData>
            </a:graphic>
          </wp:inline>
        </w:drawing>
      </w:r>
    </w:p>
    <w:p w14:paraId="5A3F01DE" w14:textId="77777777" w:rsidR="00D14860" w:rsidRPr="00C43F6A" w:rsidRDefault="00D14860" w:rsidP="00672C87">
      <w:pPr>
        <w:pStyle w:val="BodyText"/>
        <w:keepNext/>
        <w:rPr>
          <w:u w:val="single"/>
        </w:rPr>
      </w:pPr>
      <w:r w:rsidRPr="00C43F6A">
        <w:rPr>
          <w:u w:val="single"/>
        </w:rPr>
        <w:t>Details on Demand table</w:t>
      </w:r>
    </w:p>
    <w:p w14:paraId="3E378E4B" w14:textId="77777777" w:rsidR="00D14860" w:rsidRDefault="00D14860" w:rsidP="00D14860">
      <w:pPr>
        <w:pStyle w:val="BodyText"/>
      </w:pPr>
      <w:r w:rsidRPr="00063096">
        <w:t>Details on Demand table</w:t>
      </w:r>
      <w:r>
        <w:t xml:space="preserve"> contains two tabs: PK Parameters (Dose) tab and Subjects tab.</w:t>
      </w:r>
    </w:p>
    <w:p w14:paraId="745ABB9E" w14:textId="77777777" w:rsidR="00D14860" w:rsidRDefault="00D14860" w:rsidP="00A7486F">
      <w:pPr>
        <w:pStyle w:val="BodyText"/>
        <w:keepNext/>
      </w:pPr>
      <w:r>
        <w:lastRenderedPageBreak/>
        <w:t>PK Parameters (Dose) tab:</w:t>
      </w:r>
    </w:p>
    <w:p w14:paraId="57DC9D93" w14:textId="77777777" w:rsidR="00D14860" w:rsidRDefault="00D14860" w:rsidP="00D14860">
      <w:pPr>
        <w:pStyle w:val="BodyText"/>
      </w:pPr>
      <w:r>
        <w:rPr>
          <w:noProof/>
        </w:rPr>
        <w:drawing>
          <wp:inline distT="0" distB="0" distL="0" distR="0" wp14:anchorId="4514D4F4" wp14:editId="55B3FEC6">
            <wp:extent cx="5941695" cy="2224405"/>
            <wp:effectExtent l="0" t="0" r="1905"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1695" cy="2224405"/>
                    </a:xfrm>
                    <a:prstGeom prst="rect">
                      <a:avLst/>
                    </a:prstGeom>
                  </pic:spPr>
                </pic:pic>
              </a:graphicData>
            </a:graphic>
          </wp:inline>
        </w:drawing>
      </w:r>
    </w:p>
    <w:p w14:paraId="4595EFF0" w14:textId="77777777" w:rsidR="00D14860" w:rsidRDefault="00D14860" w:rsidP="00A7486F">
      <w:pPr>
        <w:pStyle w:val="BodyText"/>
        <w:keepNext/>
      </w:pPr>
      <w:r>
        <w:t>Subjects tab:</w:t>
      </w:r>
    </w:p>
    <w:p w14:paraId="2422945E" w14:textId="77777777" w:rsidR="00D14860" w:rsidRPr="000708C4" w:rsidRDefault="00D14860" w:rsidP="00D14860">
      <w:pPr>
        <w:pStyle w:val="BodyText"/>
      </w:pPr>
      <w:r>
        <w:rPr>
          <w:noProof/>
        </w:rPr>
        <w:drawing>
          <wp:inline distT="0" distB="0" distL="0" distR="0" wp14:anchorId="1BB8B5D7" wp14:editId="7541D44F">
            <wp:extent cx="5941695" cy="2199005"/>
            <wp:effectExtent l="19050" t="19050" r="20955" b="1079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1695" cy="2199005"/>
                    </a:xfrm>
                    <a:prstGeom prst="rect">
                      <a:avLst/>
                    </a:prstGeom>
                    <a:ln>
                      <a:solidFill>
                        <a:schemeClr val="bg2"/>
                      </a:solidFill>
                    </a:ln>
                  </pic:spPr>
                </pic:pic>
              </a:graphicData>
            </a:graphic>
          </wp:inline>
        </w:drawing>
      </w:r>
    </w:p>
    <w:p w14:paraId="5DA2AD3E" w14:textId="2A497FC5" w:rsidR="00D14860" w:rsidRDefault="00D14860" w:rsidP="00D14860">
      <w:pPr>
        <w:pStyle w:val="Heading3"/>
      </w:pPr>
      <w:bookmarkStart w:id="53" w:name="_Toc31196498"/>
      <w:bookmarkStart w:id="54" w:name="_Toc33115237"/>
      <w:r>
        <w:lastRenderedPageBreak/>
        <w:t>PK-Response</w:t>
      </w:r>
      <w:r w:rsidRPr="00CB2C7B">
        <w:t xml:space="preserve"> </w:t>
      </w:r>
      <w:r>
        <w:t>Exploration Tab</w:t>
      </w:r>
      <w:bookmarkEnd w:id="53"/>
      <w:bookmarkEnd w:id="54"/>
    </w:p>
    <w:p w14:paraId="44DD0E39" w14:textId="77777777" w:rsidR="00D14860" w:rsidRDefault="00D14860" w:rsidP="00A7486F">
      <w:pPr>
        <w:pStyle w:val="BodyText"/>
        <w:keepNext/>
      </w:pPr>
      <w:r w:rsidRPr="0095599D">
        <w:rPr>
          <w:b/>
        </w:rPr>
        <w:t>PK Response Exploration</w:t>
      </w:r>
      <w:r w:rsidRPr="0095599D">
        <w:t xml:space="preserve"> tab allows a user to investigate dependency between Stacked PK Results and RECIST Response (response to anticancer treatment).The tab contains a set of appropriate box plots trellised by analyte (see </w:t>
      </w:r>
      <w:r w:rsidRPr="0095599D">
        <w:fldChar w:fldCharType="begin"/>
      </w:r>
      <w:r w:rsidRPr="0095599D">
        <w:instrText xml:space="preserve"> REF _Ref26813896 \h  \* MERGEFORMAT </w:instrText>
      </w:r>
      <w:r w:rsidRPr="0095599D">
        <w:fldChar w:fldCharType="separate"/>
      </w:r>
      <w:r w:rsidRPr="0095599D">
        <w:rPr>
          <w:b/>
          <w:bCs/>
        </w:rPr>
        <w:t>Trellised Plots</w:t>
      </w:r>
      <w:r w:rsidRPr="0095599D">
        <w:fldChar w:fldCharType="end"/>
      </w:r>
      <w:r w:rsidRPr="0095599D">
        <w:t xml:space="preserve"> section for trellis description).</w:t>
      </w:r>
    </w:p>
    <w:p w14:paraId="6F776D5B" w14:textId="77777777" w:rsidR="00D14860" w:rsidRDefault="00D14860" w:rsidP="00D14860">
      <w:pPr>
        <w:pStyle w:val="BodyText"/>
      </w:pPr>
      <w:r>
        <w:rPr>
          <w:noProof/>
        </w:rPr>
        <w:drawing>
          <wp:inline distT="0" distB="0" distL="0" distR="0" wp14:anchorId="5533BCD0" wp14:editId="797AD2F5">
            <wp:extent cx="5941695" cy="3711575"/>
            <wp:effectExtent l="19050" t="19050" r="20955" b="222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1695" cy="3711575"/>
                    </a:xfrm>
                    <a:prstGeom prst="rect">
                      <a:avLst/>
                    </a:prstGeom>
                    <a:ln>
                      <a:solidFill>
                        <a:schemeClr val="bg2"/>
                      </a:solidFill>
                    </a:ln>
                  </pic:spPr>
                </pic:pic>
              </a:graphicData>
            </a:graphic>
          </wp:inline>
        </w:drawing>
      </w:r>
    </w:p>
    <w:p w14:paraId="53AB354B" w14:textId="77777777" w:rsidR="00D14860" w:rsidRDefault="00D14860" w:rsidP="00D14860">
      <w:pPr>
        <w:pStyle w:val="BodyText"/>
      </w:pPr>
      <w:r>
        <w:t>Main elements available on the PK-Response Exploration tab are the following:</w:t>
      </w:r>
    </w:p>
    <w:p w14:paraId="6A285430" w14:textId="77777777" w:rsidR="00D14860" w:rsidRDefault="00D14860" w:rsidP="00D14860">
      <w:pPr>
        <w:pStyle w:val="ListBullet"/>
      </w:pPr>
      <w:r>
        <w:t>Trellised boxplots;</w:t>
      </w:r>
    </w:p>
    <w:p w14:paraId="28329C64" w14:textId="77777777" w:rsidR="00D14860" w:rsidRDefault="00D14860" w:rsidP="00D14860">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38A671D5" w14:textId="77777777" w:rsidR="00D14860" w:rsidRDefault="00D14860" w:rsidP="00D14860">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6469D97C" w14:textId="77777777" w:rsidR="00D14860" w:rsidRDefault="00D14860" w:rsidP="00D14860">
      <w:pPr>
        <w:pStyle w:val="ListBullet"/>
      </w:pPr>
      <w:r>
        <w:t xml:space="preserve">Chart context menu icons (see </w:t>
      </w:r>
      <w:r>
        <w:fldChar w:fldCharType="begin"/>
      </w:r>
      <w:r>
        <w:instrText xml:space="preserve"> REF _Ref30517987 \h </w:instrText>
      </w:r>
      <w:r>
        <w:fldChar w:fldCharType="separate"/>
      </w:r>
      <w:r>
        <w:t>Chart Context Menu</w:t>
      </w:r>
      <w:r>
        <w:fldChar w:fldCharType="end"/>
      </w:r>
      <w:r>
        <w:t xml:space="preserve"> section);</w:t>
      </w:r>
    </w:p>
    <w:p w14:paraId="4BC95378" w14:textId="77777777" w:rsidR="00D14860" w:rsidRDefault="00D14860" w:rsidP="00D14860">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0594123E" w14:textId="77777777" w:rsidR="00D14860" w:rsidRPr="00C43F6A" w:rsidRDefault="00D14860" w:rsidP="00672C87">
      <w:pPr>
        <w:pStyle w:val="BodyText"/>
        <w:keepNext/>
        <w:rPr>
          <w:u w:val="single"/>
        </w:rPr>
      </w:pPr>
      <w:r w:rsidRPr="00C43F6A">
        <w:rPr>
          <w:u w:val="single"/>
        </w:rPr>
        <w:t>X axis</w:t>
      </w:r>
    </w:p>
    <w:p w14:paraId="1C8C7A5D" w14:textId="77777777" w:rsidR="00D14860" w:rsidRDefault="00D14860" w:rsidP="00D14860">
      <w:pPr>
        <w:pStyle w:val="BodyText"/>
        <w:rPr>
          <w:rStyle w:val="normaltextrun"/>
        </w:rPr>
      </w:pPr>
      <w:r>
        <w:rPr>
          <w:rStyle w:val="normaltextrun"/>
        </w:rPr>
        <w:t xml:space="preserve">The default title of the X-axis is </w:t>
      </w:r>
      <w:r>
        <w:rPr>
          <w:rStyle w:val="normaltextrun"/>
          <w:b/>
        </w:rPr>
        <w:t>Best overall response.</w:t>
      </w:r>
      <w:r>
        <w:rPr>
          <w:rStyle w:val="normaltextrun"/>
        </w:rPr>
        <w:t xml:space="preserve"> </w:t>
      </w:r>
      <w:r w:rsidRPr="00BC6442">
        <w:rPr>
          <w:rStyle w:val="normaltextrun"/>
          <w:b/>
        </w:rPr>
        <w:t>X Axis Settings</w:t>
      </w:r>
      <w:r>
        <w:rPr>
          <w:rStyle w:val="normaltextrun"/>
        </w:rPr>
        <w:t xml:space="preserve"> menu provides a user with the following settings:</w:t>
      </w:r>
    </w:p>
    <w:p w14:paraId="543F1135" w14:textId="77777777" w:rsidR="00D14860" w:rsidRDefault="00D14860" w:rsidP="00D14860">
      <w:pPr>
        <w:pStyle w:val="ListBullet"/>
        <w:rPr>
          <w:rStyle w:val="normaltextrun"/>
        </w:rPr>
      </w:pPr>
      <w:r>
        <w:rPr>
          <w:rStyle w:val="normaltextrun"/>
        </w:rPr>
        <w:t>Best overall response;</w:t>
      </w:r>
    </w:p>
    <w:p w14:paraId="12840CC7" w14:textId="77777777" w:rsidR="00D14860" w:rsidRDefault="00D14860" w:rsidP="00D14860">
      <w:pPr>
        <w:pStyle w:val="ListBullet"/>
        <w:rPr>
          <w:rStyle w:val="normaltextrun"/>
        </w:rPr>
      </w:pPr>
      <w:r>
        <w:rPr>
          <w:rStyle w:val="normaltextrun"/>
        </w:rPr>
        <w:t>Overall response, week 0;</w:t>
      </w:r>
    </w:p>
    <w:p w14:paraId="6EEADEB2" w14:textId="77777777" w:rsidR="00D14860" w:rsidRDefault="00D14860" w:rsidP="00D14860">
      <w:pPr>
        <w:pStyle w:val="ListBullet"/>
        <w:rPr>
          <w:rStyle w:val="normaltextrun"/>
        </w:rPr>
      </w:pPr>
      <w:r>
        <w:rPr>
          <w:rStyle w:val="normaltextrun"/>
        </w:rPr>
        <w:t>Overall response, week 12;</w:t>
      </w:r>
    </w:p>
    <w:p w14:paraId="436E398A" w14:textId="77777777" w:rsidR="00D14860" w:rsidRDefault="00D14860" w:rsidP="00D14860">
      <w:pPr>
        <w:pStyle w:val="ListBullet"/>
        <w:rPr>
          <w:rStyle w:val="normaltextrun"/>
        </w:rPr>
      </w:pPr>
      <w:r>
        <w:rPr>
          <w:rStyle w:val="normaltextrun"/>
        </w:rPr>
        <w:t>Overall response, week 18;</w:t>
      </w:r>
    </w:p>
    <w:p w14:paraId="76A24C1B" w14:textId="77777777" w:rsidR="00D14860" w:rsidRDefault="00D14860" w:rsidP="003C151B">
      <w:pPr>
        <w:pStyle w:val="ListBullet"/>
        <w:rPr>
          <w:rStyle w:val="normaltextrun"/>
        </w:rPr>
      </w:pPr>
      <w:r>
        <w:rPr>
          <w:rStyle w:val="normaltextrun"/>
        </w:rPr>
        <w:t>…</w:t>
      </w:r>
    </w:p>
    <w:p w14:paraId="4B4E9401" w14:textId="77777777" w:rsidR="00D14860" w:rsidRDefault="00D14860" w:rsidP="00D14860">
      <w:pPr>
        <w:pStyle w:val="BodyText"/>
      </w:pPr>
      <w:r>
        <w:rPr>
          <w:noProof/>
        </w:rPr>
        <w:lastRenderedPageBreak/>
        <w:drawing>
          <wp:inline distT="0" distB="0" distL="0" distR="0" wp14:anchorId="5FC99C80" wp14:editId="77FBEF5F">
            <wp:extent cx="1797624" cy="1686757"/>
            <wp:effectExtent l="19050" t="19050" r="12700" b="2794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99684" cy="1688690"/>
                    </a:xfrm>
                    <a:prstGeom prst="rect">
                      <a:avLst/>
                    </a:prstGeom>
                    <a:ln>
                      <a:solidFill>
                        <a:schemeClr val="bg2"/>
                      </a:solidFill>
                    </a:ln>
                  </pic:spPr>
                </pic:pic>
              </a:graphicData>
            </a:graphic>
          </wp:inline>
        </w:drawing>
      </w:r>
    </w:p>
    <w:p w14:paraId="2090CF4B" w14:textId="77777777" w:rsidR="00D14860" w:rsidRPr="00C43F6A" w:rsidRDefault="00D14860" w:rsidP="00672C87">
      <w:pPr>
        <w:pStyle w:val="BodyText"/>
        <w:keepNext/>
        <w:rPr>
          <w:u w:val="single"/>
        </w:rPr>
      </w:pPr>
      <w:r w:rsidRPr="00C43F6A">
        <w:rPr>
          <w:u w:val="single"/>
        </w:rPr>
        <w:t>Y axis</w:t>
      </w:r>
    </w:p>
    <w:p w14:paraId="6E6D3D6B" w14:textId="77777777" w:rsidR="00D14860" w:rsidRDefault="00D14860" w:rsidP="00D14860">
      <w:pPr>
        <w:pStyle w:val="BodyText"/>
      </w:pPr>
      <w:r>
        <w:rPr>
          <w:rStyle w:val="normaltextrun"/>
        </w:rPr>
        <w:t xml:space="preserve">The default title of the Y-axis is </w:t>
      </w:r>
      <w:r w:rsidRPr="000236A4">
        <w:rPr>
          <w:rStyle w:val="normaltextrun"/>
          <w:b/>
        </w:rPr>
        <w:t>CMax(ng/ml) Cycle: Cycle 0 Day: 0</w:t>
      </w:r>
      <w:r>
        <w:rPr>
          <w:rStyle w:val="normaltextrun"/>
        </w:rPr>
        <w:t xml:space="preserve">. </w:t>
      </w:r>
      <w:r w:rsidRPr="000236A4">
        <w:rPr>
          <w:rStyle w:val="normaltextrun"/>
          <w:b/>
        </w:rPr>
        <w:t>Y</w:t>
      </w:r>
      <w:r>
        <w:rPr>
          <w:rStyle w:val="normaltextrun"/>
        </w:rPr>
        <w:t xml:space="preserve"> </w:t>
      </w:r>
      <w:r w:rsidRPr="00244EB4">
        <w:rPr>
          <w:b/>
        </w:rPr>
        <w:t>Axis Settings</w:t>
      </w:r>
      <w:r>
        <w:t xml:space="preserve"> menu provides a user with the following settings:</w:t>
      </w:r>
    </w:p>
    <w:p w14:paraId="6FDA3584" w14:textId="77777777" w:rsidR="00D14860" w:rsidRPr="0095599D" w:rsidRDefault="00D14860" w:rsidP="00D14860">
      <w:pPr>
        <w:pStyle w:val="ListBullet"/>
      </w:pPr>
      <w:r w:rsidRPr="0095599D">
        <w:t>Parameter (CMax, CMin, TMax etc.);</w:t>
      </w:r>
    </w:p>
    <w:p w14:paraId="21440EB4" w14:textId="77777777" w:rsidR="00D14860" w:rsidRDefault="00D14860" w:rsidP="00D14860">
      <w:pPr>
        <w:pStyle w:val="ListBullet"/>
      </w:pPr>
      <w:r>
        <w:t>Cycle;</w:t>
      </w:r>
    </w:p>
    <w:p w14:paraId="4AF4CBB5" w14:textId="77777777" w:rsidR="00D14860" w:rsidRDefault="00D14860" w:rsidP="00A7486F">
      <w:pPr>
        <w:pStyle w:val="ListBullet"/>
        <w:keepNext/>
      </w:pPr>
      <w:r>
        <w:t>Day.</w:t>
      </w:r>
    </w:p>
    <w:p w14:paraId="2C37C110" w14:textId="77777777" w:rsidR="00D14860" w:rsidRDefault="00D14860" w:rsidP="00D14860">
      <w:pPr>
        <w:pStyle w:val="BodyText"/>
      </w:pPr>
      <w:r>
        <w:rPr>
          <w:noProof/>
        </w:rPr>
        <w:drawing>
          <wp:inline distT="0" distB="0" distL="0" distR="0" wp14:anchorId="2A91E631" wp14:editId="171AFEC8">
            <wp:extent cx="2050741" cy="1508879"/>
            <wp:effectExtent l="19050" t="19050" r="26035" b="152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056488" cy="1513107"/>
                    </a:xfrm>
                    <a:prstGeom prst="rect">
                      <a:avLst/>
                    </a:prstGeom>
                    <a:ln>
                      <a:solidFill>
                        <a:schemeClr val="bg2"/>
                      </a:solidFill>
                    </a:ln>
                  </pic:spPr>
                </pic:pic>
              </a:graphicData>
            </a:graphic>
          </wp:inline>
        </w:drawing>
      </w:r>
    </w:p>
    <w:p w14:paraId="71F64246" w14:textId="77777777" w:rsidR="00D14860" w:rsidRPr="00C43F6A" w:rsidRDefault="00D14860" w:rsidP="00672C87">
      <w:pPr>
        <w:pStyle w:val="BodyText"/>
        <w:keepNext/>
        <w:rPr>
          <w:u w:val="single"/>
        </w:rPr>
      </w:pPr>
      <w:r w:rsidRPr="00C43F6A">
        <w:rPr>
          <w:u w:val="single"/>
        </w:rPr>
        <w:t>Tooltips</w:t>
      </w:r>
    </w:p>
    <w:p w14:paraId="0F5971DE" w14:textId="77777777" w:rsidR="00D14860" w:rsidRPr="00213860" w:rsidRDefault="00D14860" w:rsidP="00D14860">
      <w:pPr>
        <w:pStyle w:val="BodyText"/>
      </w:pPr>
      <w:r>
        <w:t xml:space="preserve">When a user hovers the cursor over a box, </w:t>
      </w:r>
      <w:r w:rsidRPr="00213860">
        <w:t>the tooltip with the following fields is displayed:</w:t>
      </w:r>
    </w:p>
    <w:p w14:paraId="7571FDA1" w14:textId="77777777" w:rsidR="00D14860" w:rsidRDefault="00D14860" w:rsidP="00D14860">
      <w:pPr>
        <w:pStyle w:val="ListBullet"/>
      </w:pPr>
      <w:r>
        <w:t>X-axis value;</w:t>
      </w:r>
    </w:p>
    <w:p w14:paraId="311BFB3B" w14:textId="77777777" w:rsidR="00D14860" w:rsidRDefault="00D14860" w:rsidP="00D14860">
      <w:pPr>
        <w:pStyle w:val="ListBullet"/>
      </w:pPr>
      <w:r>
        <w:t>Upper whisker: &lt;value&gt;;</w:t>
      </w:r>
    </w:p>
    <w:p w14:paraId="1981D616" w14:textId="77777777" w:rsidR="00D14860" w:rsidRDefault="00D14860" w:rsidP="00D14860">
      <w:pPr>
        <w:pStyle w:val="ListBullet"/>
      </w:pPr>
      <w:r>
        <w:t>Upper quartile: &lt;value&gt;;</w:t>
      </w:r>
    </w:p>
    <w:p w14:paraId="24FEC0B1" w14:textId="77777777" w:rsidR="00D14860" w:rsidRDefault="00D14860" w:rsidP="00D14860">
      <w:pPr>
        <w:pStyle w:val="ListBullet"/>
      </w:pPr>
      <w:r>
        <w:t>Median: &lt;value&gt;;</w:t>
      </w:r>
    </w:p>
    <w:p w14:paraId="5C3310B4" w14:textId="77777777" w:rsidR="00D14860" w:rsidRDefault="00D14860" w:rsidP="00D14860">
      <w:pPr>
        <w:pStyle w:val="ListBullet"/>
      </w:pPr>
      <w:r>
        <w:t>Lower quartile: &lt;value&gt;;</w:t>
      </w:r>
    </w:p>
    <w:p w14:paraId="2E14B164" w14:textId="77777777" w:rsidR="00D14860" w:rsidRDefault="00D14860" w:rsidP="00D14860">
      <w:pPr>
        <w:pStyle w:val="ListBullet"/>
      </w:pPr>
      <w:r>
        <w:t>Lower whisker: &lt;value&gt;;</w:t>
      </w:r>
    </w:p>
    <w:p w14:paraId="6AE627A9" w14:textId="77777777" w:rsidR="00D14860" w:rsidRDefault="00D14860" w:rsidP="00A7486F">
      <w:pPr>
        <w:pStyle w:val="ListBullet"/>
        <w:keepNext/>
      </w:pPr>
      <w:r>
        <w:t>Sample size: &lt;value&gt;.</w:t>
      </w:r>
    </w:p>
    <w:p w14:paraId="1A8C7289" w14:textId="77777777" w:rsidR="00D14860" w:rsidRDefault="00D14860" w:rsidP="00D14860">
      <w:pPr>
        <w:pStyle w:val="BodyText"/>
        <w:rPr>
          <w:u w:val="single"/>
        </w:rPr>
      </w:pPr>
      <w:r>
        <w:rPr>
          <w:noProof/>
        </w:rPr>
        <w:drawing>
          <wp:inline distT="0" distB="0" distL="0" distR="0" wp14:anchorId="293780A3" wp14:editId="01AD0E76">
            <wp:extent cx="3514286" cy="1257143"/>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14286" cy="1257143"/>
                    </a:xfrm>
                    <a:prstGeom prst="rect">
                      <a:avLst/>
                    </a:prstGeom>
                  </pic:spPr>
                </pic:pic>
              </a:graphicData>
            </a:graphic>
          </wp:inline>
        </w:drawing>
      </w:r>
    </w:p>
    <w:p w14:paraId="1912BA3A" w14:textId="77777777" w:rsidR="00D14860" w:rsidRPr="00C43F6A" w:rsidRDefault="00D14860" w:rsidP="00672C87">
      <w:pPr>
        <w:pStyle w:val="BodyText"/>
        <w:keepNext/>
        <w:rPr>
          <w:u w:val="single"/>
        </w:rPr>
      </w:pPr>
      <w:r w:rsidRPr="00C43F6A">
        <w:rPr>
          <w:u w:val="single"/>
        </w:rPr>
        <w:lastRenderedPageBreak/>
        <w:t xml:space="preserve">PK-Response Filters </w:t>
      </w:r>
    </w:p>
    <w:p w14:paraId="7E7F0F58" w14:textId="77777777" w:rsidR="00D14860" w:rsidRDefault="00D14860" w:rsidP="00A7486F">
      <w:pPr>
        <w:pStyle w:val="BodyText"/>
        <w:keepNext/>
      </w:pPr>
      <w:r w:rsidRPr="00BC6442">
        <w:rPr>
          <w:b/>
        </w:rPr>
        <w:t>PK-Response</w:t>
      </w:r>
      <w:r w:rsidRPr="00376F3D">
        <w:rPr>
          <w:b/>
        </w:rPr>
        <w:t xml:space="preserve"> Filters</w:t>
      </w:r>
      <w:r>
        <w:t xml:space="preserve"> panel allows a user to select analytes</w:t>
      </w:r>
      <w:r w:rsidRPr="00376F3D">
        <w:t xml:space="preserve"> </w:t>
      </w:r>
      <w:r>
        <w:t>only.</w:t>
      </w:r>
    </w:p>
    <w:p w14:paraId="6B7C9FB9" w14:textId="77777777" w:rsidR="00D14860" w:rsidRDefault="00D14860" w:rsidP="00D14860">
      <w:pPr>
        <w:pStyle w:val="BodyText"/>
      </w:pPr>
      <w:r>
        <w:rPr>
          <w:noProof/>
        </w:rPr>
        <w:drawing>
          <wp:inline distT="0" distB="0" distL="0" distR="0" wp14:anchorId="55348165" wp14:editId="67106323">
            <wp:extent cx="1627978" cy="2636668"/>
            <wp:effectExtent l="19050" t="19050" r="10795"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632564" cy="2644096"/>
                    </a:xfrm>
                    <a:prstGeom prst="rect">
                      <a:avLst/>
                    </a:prstGeom>
                    <a:ln>
                      <a:solidFill>
                        <a:schemeClr val="bg2"/>
                      </a:solidFill>
                    </a:ln>
                  </pic:spPr>
                </pic:pic>
              </a:graphicData>
            </a:graphic>
          </wp:inline>
        </w:drawing>
      </w:r>
    </w:p>
    <w:p w14:paraId="270866AF" w14:textId="77777777" w:rsidR="00D14860" w:rsidRPr="00C43F6A" w:rsidRDefault="00D14860" w:rsidP="00672C87">
      <w:pPr>
        <w:pStyle w:val="BodyText"/>
        <w:keepNext/>
        <w:rPr>
          <w:u w:val="single"/>
        </w:rPr>
      </w:pPr>
      <w:r w:rsidRPr="00C43F6A">
        <w:rPr>
          <w:u w:val="single"/>
        </w:rPr>
        <w:t>PK-Response Settings</w:t>
      </w:r>
    </w:p>
    <w:p w14:paraId="0857FF66" w14:textId="77777777" w:rsidR="00D14860" w:rsidRDefault="00D14860" w:rsidP="00A7486F">
      <w:pPr>
        <w:pStyle w:val="BodyText"/>
        <w:keepNext/>
      </w:pPr>
      <w:r>
        <w:rPr>
          <w:b/>
        </w:rPr>
        <w:t>PK-Response</w:t>
      </w:r>
      <w:r w:rsidRPr="00376F3D">
        <w:rPr>
          <w:b/>
        </w:rPr>
        <w:t xml:space="preserve"> </w:t>
      </w:r>
      <w:r>
        <w:rPr>
          <w:b/>
        </w:rPr>
        <w:t xml:space="preserve">Settings </w:t>
      </w:r>
      <w:r>
        <w:t>panel allows a user to change plot scaling only.</w:t>
      </w:r>
    </w:p>
    <w:p w14:paraId="32EDABE5" w14:textId="77777777" w:rsidR="00D14860" w:rsidRPr="00376F3D" w:rsidRDefault="00D14860" w:rsidP="00D14860">
      <w:pPr>
        <w:pStyle w:val="BodyText"/>
      </w:pPr>
      <w:r>
        <w:rPr>
          <w:noProof/>
        </w:rPr>
        <w:drawing>
          <wp:inline distT="0" distB="0" distL="0" distR="0" wp14:anchorId="07EFDCA1" wp14:editId="7AB81E3D">
            <wp:extent cx="1627505" cy="2704460"/>
            <wp:effectExtent l="19050" t="19050" r="10795" b="203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31173" cy="2710554"/>
                    </a:xfrm>
                    <a:prstGeom prst="rect">
                      <a:avLst/>
                    </a:prstGeom>
                    <a:ln>
                      <a:solidFill>
                        <a:schemeClr val="bg2"/>
                      </a:solidFill>
                    </a:ln>
                  </pic:spPr>
                </pic:pic>
              </a:graphicData>
            </a:graphic>
          </wp:inline>
        </w:drawing>
      </w:r>
    </w:p>
    <w:p w14:paraId="62E840BD" w14:textId="77777777" w:rsidR="00D14860" w:rsidRPr="00C43F6A" w:rsidRDefault="00D14860" w:rsidP="00672C87">
      <w:pPr>
        <w:pStyle w:val="BodyText"/>
        <w:keepNext/>
        <w:rPr>
          <w:u w:val="single"/>
        </w:rPr>
      </w:pPr>
      <w:r w:rsidRPr="00C43F6A">
        <w:rPr>
          <w:u w:val="single"/>
        </w:rPr>
        <w:t>Details on Demand table</w:t>
      </w:r>
    </w:p>
    <w:p w14:paraId="0308769E" w14:textId="77777777" w:rsidR="00D14860" w:rsidRDefault="00D14860" w:rsidP="00D14860">
      <w:pPr>
        <w:pStyle w:val="BodyText"/>
      </w:pPr>
      <w:r w:rsidRPr="00063096">
        <w:t>Details on Demand table</w:t>
      </w:r>
      <w:r>
        <w:t xml:space="preserve"> contains three tabs: PK Parameters (Response)</w:t>
      </w:r>
      <w:r w:rsidRPr="00CB24DE">
        <w:t xml:space="preserve"> </w:t>
      </w:r>
      <w:r>
        <w:t>tab, RECIST</w:t>
      </w:r>
      <w:r w:rsidRPr="00CB24DE">
        <w:t xml:space="preserve"> </w:t>
      </w:r>
      <w:r>
        <w:t>tab and Subjects</w:t>
      </w:r>
      <w:r w:rsidRPr="00CB24DE">
        <w:t xml:space="preserve"> </w:t>
      </w:r>
      <w:r>
        <w:t>tab.</w:t>
      </w:r>
    </w:p>
    <w:p w14:paraId="76BB4AB6" w14:textId="77777777" w:rsidR="00D14860" w:rsidRDefault="00D14860" w:rsidP="00A7486F">
      <w:pPr>
        <w:pStyle w:val="BodyText"/>
        <w:keepNext/>
      </w:pPr>
      <w:r>
        <w:lastRenderedPageBreak/>
        <w:t>PK Parameters (Response) tab:</w:t>
      </w:r>
    </w:p>
    <w:p w14:paraId="0A2E149F" w14:textId="77777777" w:rsidR="00D14860" w:rsidRDefault="00D14860" w:rsidP="00D14860">
      <w:pPr>
        <w:pStyle w:val="BodyText"/>
      </w:pPr>
      <w:r>
        <w:rPr>
          <w:noProof/>
        </w:rPr>
        <w:drawing>
          <wp:inline distT="0" distB="0" distL="0" distR="0" wp14:anchorId="6308FF62" wp14:editId="046D09EB">
            <wp:extent cx="5941695" cy="2226310"/>
            <wp:effectExtent l="19050" t="19050" r="20955" b="215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1695" cy="2226310"/>
                    </a:xfrm>
                    <a:prstGeom prst="rect">
                      <a:avLst/>
                    </a:prstGeom>
                    <a:ln>
                      <a:solidFill>
                        <a:schemeClr val="bg2"/>
                      </a:solidFill>
                    </a:ln>
                  </pic:spPr>
                </pic:pic>
              </a:graphicData>
            </a:graphic>
          </wp:inline>
        </w:drawing>
      </w:r>
    </w:p>
    <w:p w14:paraId="24D9BC8E" w14:textId="77777777" w:rsidR="00D14860" w:rsidRDefault="00D14860" w:rsidP="00A7486F">
      <w:pPr>
        <w:pStyle w:val="BodyText"/>
        <w:keepNext/>
      </w:pPr>
      <w:r>
        <w:t>RECIST tab:</w:t>
      </w:r>
    </w:p>
    <w:p w14:paraId="50234E2E" w14:textId="77777777" w:rsidR="00D14860" w:rsidRDefault="00D14860" w:rsidP="00D14860">
      <w:pPr>
        <w:pStyle w:val="BodyText"/>
      </w:pPr>
      <w:r>
        <w:rPr>
          <w:noProof/>
        </w:rPr>
        <w:drawing>
          <wp:inline distT="0" distB="0" distL="0" distR="0" wp14:anchorId="3651087A" wp14:editId="6622244E">
            <wp:extent cx="5941695" cy="2203450"/>
            <wp:effectExtent l="19050" t="19050" r="20955" b="2540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1695" cy="2203450"/>
                    </a:xfrm>
                    <a:prstGeom prst="rect">
                      <a:avLst/>
                    </a:prstGeom>
                    <a:ln>
                      <a:solidFill>
                        <a:schemeClr val="bg2"/>
                      </a:solidFill>
                    </a:ln>
                  </pic:spPr>
                </pic:pic>
              </a:graphicData>
            </a:graphic>
          </wp:inline>
        </w:drawing>
      </w:r>
    </w:p>
    <w:p w14:paraId="757B1632" w14:textId="77777777" w:rsidR="00D14860" w:rsidRDefault="00D14860" w:rsidP="00A7486F">
      <w:pPr>
        <w:pStyle w:val="BodyText"/>
        <w:keepNext/>
      </w:pPr>
      <w:r>
        <w:t>Subjects tab:</w:t>
      </w:r>
    </w:p>
    <w:p w14:paraId="0E0F740D" w14:textId="77777777" w:rsidR="00D14860" w:rsidRDefault="00D14860" w:rsidP="00D14860">
      <w:pPr>
        <w:pStyle w:val="BodyText"/>
      </w:pPr>
      <w:r>
        <w:rPr>
          <w:noProof/>
        </w:rPr>
        <w:drawing>
          <wp:inline distT="0" distB="0" distL="0" distR="0" wp14:anchorId="029FB378" wp14:editId="46D7BD6C">
            <wp:extent cx="5941695" cy="2317750"/>
            <wp:effectExtent l="19050" t="19050" r="20955" b="254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1695" cy="2317750"/>
                    </a:xfrm>
                    <a:prstGeom prst="rect">
                      <a:avLst/>
                    </a:prstGeom>
                    <a:ln>
                      <a:solidFill>
                        <a:schemeClr val="bg2"/>
                      </a:solidFill>
                    </a:ln>
                  </pic:spPr>
                </pic:pic>
              </a:graphicData>
            </a:graphic>
          </wp:inline>
        </w:drawing>
      </w:r>
    </w:p>
    <w:p w14:paraId="1333ABCE" w14:textId="5C7D6F51" w:rsidR="00D14860" w:rsidRDefault="00D14860" w:rsidP="007136FD">
      <w:pPr>
        <w:pStyle w:val="Heading2"/>
      </w:pPr>
      <w:bookmarkStart w:id="55" w:name="_Toc26982036"/>
      <w:bookmarkStart w:id="56" w:name="_Toc33115238"/>
      <w:r>
        <w:t>Adverse Events View</w:t>
      </w:r>
      <w:bookmarkEnd w:id="55"/>
      <w:bookmarkEnd w:id="56"/>
    </w:p>
    <w:p w14:paraId="0FF5A7F4" w14:textId="77777777" w:rsidR="009C46DB" w:rsidRDefault="009C46DB" w:rsidP="009C46DB">
      <w:pPr>
        <w:pStyle w:val="BodyText"/>
      </w:pPr>
      <w:r w:rsidRPr="006F1ECD">
        <w:rPr>
          <w:b/>
        </w:rPr>
        <w:t>Adverse Events view</w:t>
      </w:r>
      <w:r>
        <w:t xml:space="preserve"> allows a user to investigate the adverse events that have been recorded for all subjects. </w:t>
      </w:r>
    </w:p>
    <w:p w14:paraId="5E38F901" w14:textId="77777777" w:rsidR="009C46DB" w:rsidRDefault="009C46DB" w:rsidP="009C46DB">
      <w:pPr>
        <w:pStyle w:val="BodyText"/>
      </w:pPr>
      <w:r>
        <w:t xml:space="preserve">The following tabs are available on the </w:t>
      </w:r>
      <w:r w:rsidRPr="006F1ECD">
        <w:rPr>
          <w:b/>
        </w:rPr>
        <w:t>Adverse Events</w:t>
      </w:r>
      <w:r>
        <w:t xml:space="preserve"> view: </w:t>
      </w:r>
    </w:p>
    <w:p w14:paraId="4AB59280" w14:textId="77777777" w:rsidR="009C46DB" w:rsidRDefault="009C46DB" w:rsidP="009C46DB">
      <w:pPr>
        <w:pStyle w:val="ListBullet"/>
      </w:pPr>
      <w:r>
        <w:t>AEs Subject Counts;</w:t>
      </w:r>
    </w:p>
    <w:p w14:paraId="32C20AFF" w14:textId="77777777" w:rsidR="009C46DB" w:rsidRDefault="009C46DB" w:rsidP="009C46DB">
      <w:pPr>
        <w:pStyle w:val="ListBullet"/>
      </w:pPr>
      <w:r>
        <w:lastRenderedPageBreak/>
        <w:t>AEs over Time;</w:t>
      </w:r>
    </w:p>
    <w:p w14:paraId="592CB1F3" w14:textId="77777777" w:rsidR="009C46DB" w:rsidRDefault="009C46DB" w:rsidP="009C46DB">
      <w:pPr>
        <w:pStyle w:val="ListBullet"/>
      </w:pPr>
      <w:r>
        <w:t>AEs Table;</w:t>
      </w:r>
    </w:p>
    <w:p w14:paraId="22B3A4E6" w14:textId="77777777" w:rsidR="009C46DB" w:rsidRDefault="009C46DB" w:rsidP="009C46DB">
      <w:pPr>
        <w:pStyle w:val="ListBullet"/>
      </w:pPr>
      <w:r>
        <w:t>AE Summaries;</w:t>
      </w:r>
    </w:p>
    <w:p w14:paraId="60C9DB6D" w14:textId="77777777" w:rsidR="009C46DB" w:rsidRDefault="009C46DB" w:rsidP="009C46DB">
      <w:pPr>
        <w:pStyle w:val="ListBullet"/>
      </w:pPr>
      <w:r>
        <w:t>AEs Chord Diagram;</w:t>
      </w:r>
    </w:p>
    <w:p w14:paraId="3AF3D690" w14:textId="77777777" w:rsidR="009C46DB" w:rsidRDefault="009C46DB" w:rsidP="009C46DB">
      <w:pPr>
        <w:pStyle w:val="ListBullet"/>
      </w:pPr>
      <w:r>
        <w:t>CI Event Counts;</w:t>
      </w:r>
    </w:p>
    <w:p w14:paraId="377B36B8" w14:textId="77777777" w:rsidR="009C46DB" w:rsidRDefault="009C46DB" w:rsidP="009C46DB">
      <w:pPr>
        <w:pStyle w:val="ListBullet"/>
      </w:pPr>
      <w:r>
        <w:t>CI Events Over Time;</w:t>
      </w:r>
    </w:p>
    <w:p w14:paraId="0CEEF39C" w14:textId="77777777" w:rsidR="009C46DB" w:rsidRDefault="009C46DB" w:rsidP="009C46DB">
      <w:pPr>
        <w:pStyle w:val="ListBullet"/>
      </w:pPr>
      <w:r>
        <w:t>Cerebrovascular Event Counts;</w:t>
      </w:r>
    </w:p>
    <w:p w14:paraId="46045514" w14:textId="77777777" w:rsidR="009C46DB" w:rsidRDefault="009C46DB" w:rsidP="009C46DB">
      <w:pPr>
        <w:pStyle w:val="ListBullet"/>
      </w:pPr>
      <w:r>
        <w:t>Cerebrovascular Events Over Time;</w:t>
      </w:r>
    </w:p>
    <w:p w14:paraId="2F40BCF4" w14:textId="77777777" w:rsidR="009C46DB" w:rsidRDefault="009C46DB" w:rsidP="009C46DB">
      <w:pPr>
        <w:pStyle w:val="ListBullet"/>
      </w:pPr>
      <w:r>
        <w:t>Additional CVOT Suspected Endpoint Counts;</w:t>
      </w:r>
    </w:p>
    <w:p w14:paraId="619DAA90" w14:textId="77777777" w:rsidR="009C46DB" w:rsidRPr="00712891" w:rsidRDefault="009C46DB" w:rsidP="009C46DB">
      <w:pPr>
        <w:pStyle w:val="ListBullet"/>
      </w:pPr>
      <w:r>
        <w:t>Additional Suspected CVOT Endpoints Over Time;</w:t>
      </w:r>
    </w:p>
    <w:p w14:paraId="78A552EA" w14:textId="77777777" w:rsidR="009C46DB" w:rsidRDefault="009C46DB" w:rsidP="009C46DB">
      <w:pPr>
        <w:pStyle w:val="BodyText"/>
      </w:pPr>
      <w:r>
        <w:t>The following elements are available for all tabs but the AE Summaries</w:t>
      </w:r>
      <w:r w:rsidRPr="006F1ECD">
        <w:t xml:space="preserve"> </w:t>
      </w:r>
      <w:r>
        <w:t>tab:</w:t>
      </w:r>
    </w:p>
    <w:p w14:paraId="796ADDD4" w14:textId="77777777" w:rsidR="009C46DB" w:rsidRDefault="009C46DB" w:rsidP="009C46DB">
      <w:pPr>
        <w:pStyle w:val="ListBullet"/>
      </w:pPr>
      <w:r>
        <w:t xml:space="preserve">Population filters (collapsed by default) in the right slide menu (see </w:t>
      </w:r>
      <w:r>
        <w:fldChar w:fldCharType="begin"/>
      </w:r>
      <w:r>
        <w:instrText xml:space="preserve"> REF _Ref26976536 \h </w:instrText>
      </w:r>
      <w:r>
        <w:fldChar w:fldCharType="separate"/>
      </w:r>
      <w:r>
        <w:t>Population Filters</w:t>
      </w:r>
      <w:r>
        <w:fldChar w:fldCharType="end"/>
      </w:r>
      <w:r>
        <w:t xml:space="preserve"> section);</w:t>
      </w:r>
    </w:p>
    <w:p w14:paraId="13CD13EA" w14:textId="77777777" w:rsidR="009C46DB" w:rsidRDefault="009C46DB" w:rsidP="009C46DB">
      <w:pPr>
        <w:pStyle w:val="ListBullet"/>
      </w:pPr>
      <w:r>
        <w:t xml:space="preserve">Cohort filters (collapsed by default) in the right slide menu (see </w:t>
      </w:r>
      <w:r>
        <w:fldChar w:fldCharType="begin"/>
      </w:r>
      <w:r>
        <w:instrText xml:space="preserve"> REF _Ref30518031 \h </w:instrText>
      </w:r>
      <w:r>
        <w:fldChar w:fldCharType="separate"/>
      </w:r>
      <w:r>
        <w:t>Cohort Filters</w:t>
      </w:r>
      <w:r>
        <w:fldChar w:fldCharType="end"/>
      </w:r>
      <w:r>
        <w:t xml:space="preserve"> section);</w:t>
      </w:r>
    </w:p>
    <w:p w14:paraId="3D81C243" w14:textId="77777777" w:rsidR="009C46DB" w:rsidRDefault="009C46DB" w:rsidP="009C46DB">
      <w:pPr>
        <w:pStyle w:val="ListBullet"/>
      </w:pPr>
      <w:r>
        <w:t xml:space="preserve">Population filter widget (see </w:t>
      </w:r>
      <w:r>
        <w:fldChar w:fldCharType="begin"/>
      </w:r>
      <w:r>
        <w:instrText xml:space="preserve"> REF _Ref26976536 \h </w:instrText>
      </w:r>
      <w:r>
        <w:fldChar w:fldCharType="separate"/>
      </w:r>
      <w:r>
        <w:t>Population Filters</w:t>
      </w:r>
      <w:r>
        <w:fldChar w:fldCharType="end"/>
      </w:r>
      <w:r>
        <w:t xml:space="preserve"> section);</w:t>
      </w:r>
    </w:p>
    <w:p w14:paraId="36065E68" w14:textId="77777777" w:rsidR="009C46DB" w:rsidRDefault="009C46DB" w:rsidP="009C46DB">
      <w:pPr>
        <w:pStyle w:val="ListBullet"/>
      </w:pPr>
      <w:r>
        <w:t xml:space="preserve">Event filter widget (see </w:t>
      </w:r>
      <w:r>
        <w:fldChar w:fldCharType="begin"/>
      </w:r>
      <w:r>
        <w:instrText xml:space="preserve"> REF _Ref30608878 \h </w:instrText>
      </w:r>
      <w:r>
        <w:fldChar w:fldCharType="separate"/>
      </w:r>
      <w:r>
        <w:t>Event Filters</w:t>
      </w:r>
      <w:r>
        <w:fldChar w:fldCharType="end"/>
      </w:r>
      <w:r>
        <w:t xml:space="preserve"> section).</w:t>
      </w:r>
    </w:p>
    <w:p w14:paraId="2D607BFF" w14:textId="77777777" w:rsidR="009C46DB" w:rsidRPr="006F1ECD" w:rsidRDefault="009C46DB" w:rsidP="009C46DB">
      <w:pPr>
        <w:pStyle w:val="BodyText"/>
      </w:pPr>
      <w:r>
        <w:t>Additionally, specific Events Filters and Settings panels are available for some tabs.</w:t>
      </w:r>
    </w:p>
    <w:p w14:paraId="6981B2A9" w14:textId="56F047AF" w:rsidR="009C46DB" w:rsidRDefault="009C46DB" w:rsidP="009C46DB">
      <w:pPr>
        <w:pStyle w:val="Heading3"/>
      </w:pPr>
      <w:bookmarkStart w:id="57" w:name="_Toc31196500"/>
      <w:bookmarkStart w:id="58" w:name="_Toc33115239"/>
      <w:r>
        <w:t>AEs Subject Counts Tab</w:t>
      </w:r>
      <w:bookmarkEnd w:id="57"/>
      <w:bookmarkEnd w:id="58"/>
    </w:p>
    <w:p w14:paraId="2FAFF31C" w14:textId="77777777" w:rsidR="009C46DB" w:rsidRDefault="009C46DB" w:rsidP="00A7486F">
      <w:pPr>
        <w:pStyle w:val="BodyText"/>
        <w:keepNext/>
      </w:pPr>
      <w:r w:rsidRPr="00A327C0">
        <w:rPr>
          <w:b/>
        </w:rPr>
        <w:t>AEs Subject Counts</w:t>
      </w:r>
      <w:r>
        <w:t xml:space="preserve"> tab provides a user with the bar plot that displays the counts and maximum recorded severity of each AE category for which an AE has been recorded. Adverse Events Subject Counts tab is visualized by the incidence rate and occurrence of each event (the entire set of adverse events for all subjects who received one or more dose of investigational product), grouped by the MedDRA dictionary terms and categorized by their grade of severity. It allows quick assimilation of what AE categories have the highest counts and also highlights relative frequencies of different AE severity (CTC grades).</w:t>
      </w:r>
    </w:p>
    <w:p w14:paraId="0C0E3A5D" w14:textId="77777777" w:rsidR="009C46DB" w:rsidRDefault="009C46DB" w:rsidP="009C46DB">
      <w:pPr>
        <w:pStyle w:val="BodyText"/>
      </w:pPr>
      <w:r>
        <w:rPr>
          <w:noProof/>
        </w:rPr>
        <w:drawing>
          <wp:inline distT="0" distB="0" distL="0" distR="0" wp14:anchorId="49637BA8" wp14:editId="088BC649">
            <wp:extent cx="5941695" cy="3720465"/>
            <wp:effectExtent l="19050" t="19050" r="20955" b="133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1695" cy="3720465"/>
                    </a:xfrm>
                    <a:prstGeom prst="rect">
                      <a:avLst/>
                    </a:prstGeom>
                    <a:ln>
                      <a:solidFill>
                        <a:schemeClr val="bg2"/>
                      </a:solidFill>
                    </a:ln>
                  </pic:spPr>
                </pic:pic>
              </a:graphicData>
            </a:graphic>
          </wp:inline>
        </w:drawing>
      </w:r>
    </w:p>
    <w:p w14:paraId="18E1B650" w14:textId="77777777" w:rsidR="009C46DB" w:rsidRDefault="009C46DB" w:rsidP="009C46DB">
      <w:pPr>
        <w:pStyle w:val="BodyText"/>
      </w:pPr>
      <w:r w:rsidRPr="00264B2D">
        <w:lastRenderedPageBreak/>
        <w:t>Bars in the plot are subdivided into colored-coded sections that represent different AE severity according to MedDRA CTC grades.</w:t>
      </w:r>
    </w:p>
    <w:p w14:paraId="261BDB34" w14:textId="77777777" w:rsidR="009C46DB" w:rsidRDefault="009C46DB" w:rsidP="009C46DB">
      <w:pPr>
        <w:pStyle w:val="BodyText"/>
      </w:pPr>
      <w:r>
        <w:t>Main elements available on the AEs Subject Counts tab are the following:</w:t>
      </w:r>
    </w:p>
    <w:p w14:paraId="15B51FF4" w14:textId="77777777" w:rsidR="009C46DB" w:rsidRDefault="009C46DB" w:rsidP="009C46DB">
      <w:pPr>
        <w:pStyle w:val="ListBullet"/>
      </w:pPr>
      <w:r>
        <w:t>Bar plot;</w:t>
      </w:r>
    </w:p>
    <w:p w14:paraId="609780BF" w14:textId="77777777" w:rsidR="009C46DB" w:rsidRDefault="009C46DB" w:rsidP="009C46DB">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2F330690" w14:textId="77777777" w:rsidR="009C46DB" w:rsidRDefault="009C46DB" w:rsidP="009C46DB">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538FA0B9" w14:textId="77777777" w:rsidR="009C46DB" w:rsidRDefault="009C46DB" w:rsidP="009C46DB">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4815ADF3" w14:textId="77777777" w:rsidR="009C46DB" w:rsidRDefault="009C46DB" w:rsidP="009C46DB">
      <w:pPr>
        <w:pStyle w:val="ListBullet"/>
      </w:pPr>
      <w:r>
        <w:t xml:space="preserve">Chart context menu icon (see </w:t>
      </w:r>
      <w:r>
        <w:fldChar w:fldCharType="begin"/>
      </w:r>
      <w:r>
        <w:instrText xml:space="preserve"> REF _Ref30517987 \h </w:instrText>
      </w:r>
      <w:r>
        <w:fldChar w:fldCharType="separate"/>
      </w:r>
      <w:r>
        <w:t>Chart Context Menu</w:t>
      </w:r>
      <w:r>
        <w:fldChar w:fldCharType="end"/>
      </w:r>
      <w:r>
        <w:t xml:space="preserve"> section);</w:t>
      </w:r>
    </w:p>
    <w:p w14:paraId="02BF2DD4"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7B4DDCBA" w14:textId="77777777" w:rsidR="009C46DB" w:rsidRPr="00D709AC" w:rsidRDefault="009C46DB" w:rsidP="00672C87">
      <w:pPr>
        <w:pStyle w:val="BodyText"/>
        <w:keepNext/>
        <w:rPr>
          <w:u w:val="single"/>
        </w:rPr>
      </w:pPr>
      <w:r w:rsidRPr="00D709AC">
        <w:rPr>
          <w:u w:val="single"/>
        </w:rPr>
        <w:t>X axis</w:t>
      </w:r>
    </w:p>
    <w:p w14:paraId="7519CD0C" w14:textId="77777777" w:rsidR="009C46DB" w:rsidRDefault="009C46DB" w:rsidP="009C46DB">
      <w:pPr>
        <w:pStyle w:val="BodyText"/>
      </w:pPr>
      <w:r>
        <w:rPr>
          <w:rStyle w:val="normaltextrun"/>
        </w:rPr>
        <w:t xml:space="preserve">The title of the X-axis is </w:t>
      </w:r>
      <w:r>
        <w:rPr>
          <w:rStyle w:val="normaltextrun"/>
          <w:b/>
        </w:rPr>
        <w:t>PT</w:t>
      </w:r>
      <w:r>
        <w:rPr>
          <w:rStyle w:val="normaltextrun"/>
        </w:rPr>
        <w:t xml:space="preserve"> by default.</w:t>
      </w:r>
      <w:r>
        <w:rPr>
          <w:rStyle w:val="normaltextrun"/>
          <w:rFonts w:ascii="Arial" w:hAnsi="Arial" w:cs="Arial"/>
        </w:rPr>
        <w:t> </w:t>
      </w:r>
      <w:r>
        <w:rPr>
          <w:rStyle w:val="eop"/>
        </w:rPr>
        <w:t> </w:t>
      </w:r>
    </w:p>
    <w:p w14:paraId="79DC317A" w14:textId="77777777" w:rsidR="009C46DB" w:rsidRDefault="009C46DB" w:rsidP="009C46DB">
      <w:pPr>
        <w:pStyle w:val="BodyText"/>
        <w:rPr>
          <w:rStyle w:val="normaltextrun"/>
        </w:rPr>
      </w:pPr>
      <w:r>
        <w:rPr>
          <w:rStyle w:val="normaltextrun"/>
        </w:rPr>
        <w:t>Value of X-axis could be changed by choosing one of the options from dropdown list under the plot:</w:t>
      </w:r>
    </w:p>
    <w:p w14:paraId="0F6319B9" w14:textId="77777777" w:rsidR="009C46DB" w:rsidRDefault="009C46DB" w:rsidP="009C46DB">
      <w:pPr>
        <w:pStyle w:val="ListBullet"/>
      </w:pPr>
      <w:r>
        <w:t>PT;</w:t>
      </w:r>
    </w:p>
    <w:p w14:paraId="67DE802F" w14:textId="77777777" w:rsidR="009C46DB" w:rsidRDefault="009C46DB" w:rsidP="009C46DB">
      <w:pPr>
        <w:pStyle w:val="ListBullet"/>
      </w:pPr>
      <w:r>
        <w:t>HLT;</w:t>
      </w:r>
    </w:p>
    <w:p w14:paraId="5DE86AD5" w14:textId="77777777" w:rsidR="009C46DB" w:rsidRDefault="009C46DB" w:rsidP="009C46DB">
      <w:pPr>
        <w:pStyle w:val="ListBullet"/>
      </w:pPr>
      <w:r>
        <w:t>SOC;</w:t>
      </w:r>
    </w:p>
    <w:p w14:paraId="38574C77" w14:textId="77777777" w:rsidR="009C46DB" w:rsidRDefault="009C46DB" w:rsidP="00A7486F">
      <w:pPr>
        <w:pStyle w:val="ListBullet"/>
        <w:keepNext/>
      </w:pPr>
      <w:r>
        <w:t>Special interest group.</w:t>
      </w:r>
    </w:p>
    <w:p w14:paraId="081D37F7" w14:textId="77777777" w:rsidR="009C46DB" w:rsidRDefault="009C46DB" w:rsidP="009C46DB">
      <w:pPr>
        <w:pStyle w:val="BodyText"/>
      </w:pPr>
      <w:r>
        <w:rPr>
          <w:noProof/>
        </w:rPr>
        <w:drawing>
          <wp:inline distT="0" distB="0" distL="0" distR="0" wp14:anchorId="7542815C" wp14:editId="13699206">
            <wp:extent cx="1660124" cy="777716"/>
            <wp:effectExtent l="19050" t="19050" r="16510" b="2286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69872" cy="782283"/>
                    </a:xfrm>
                    <a:prstGeom prst="rect">
                      <a:avLst/>
                    </a:prstGeom>
                    <a:ln>
                      <a:solidFill>
                        <a:schemeClr val="bg2"/>
                      </a:solidFill>
                    </a:ln>
                  </pic:spPr>
                </pic:pic>
              </a:graphicData>
            </a:graphic>
          </wp:inline>
        </w:drawing>
      </w:r>
    </w:p>
    <w:p w14:paraId="63F8C430" w14:textId="77777777" w:rsidR="009C46DB" w:rsidRPr="00D709AC" w:rsidRDefault="009C46DB" w:rsidP="00672C87">
      <w:pPr>
        <w:pStyle w:val="BodyText"/>
        <w:keepNext/>
        <w:rPr>
          <w:u w:val="single"/>
        </w:rPr>
      </w:pPr>
      <w:r w:rsidRPr="00D709AC">
        <w:rPr>
          <w:u w:val="single"/>
        </w:rPr>
        <w:t>Y axis</w:t>
      </w:r>
    </w:p>
    <w:p w14:paraId="598B4DE3" w14:textId="77777777" w:rsidR="009C46DB" w:rsidRDefault="009C46DB" w:rsidP="009C46DB">
      <w:pPr>
        <w:pStyle w:val="BodyText"/>
      </w:pPr>
      <w:r>
        <w:rPr>
          <w:rStyle w:val="normaltextrun"/>
        </w:rPr>
        <w:t xml:space="preserve">The default title of the Y-axis is </w:t>
      </w:r>
      <w:r>
        <w:rPr>
          <w:rStyle w:val="normaltextrun"/>
          <w:b/>
        </w:rPr>
        <w:t>Subjects (count)</w:t>
      </w:r>
      <w:r>
        <w:rPr>
          <w:rStyle w:val="normaltextrun"/>
        </w:rPr>
        <w:t xml:space="preserve">. </w:t>
      </w:r>
      <w:r w:rsidRPr="000236A4">
        <w:rPr>
          <w:rStyle w:val="normaltextrun"/>
          <w:b/>
        </w:rPr>
        <w:t>Y</w:t>
      </w:r>
      <w:r>
        <w:rPr>
          <w:rStyle w:val="normaltextrun"/>
        </w:rPr>
        <w:t xml:space="preserve"> </w:t>
      </w:r>
      <w:r w:rsidRPr="00244EB4">
        <w:rPr>
          <w:b/>
        </w:rPr>
        <w:t>Axis Settings</w:t>
      </w:r>
      <w:r>
        <w:t xml:space="preserve"> menu provides a user with the following settings:</w:t>
      </w:r>
    </w:p>
    <w:p w14:paraId="5037DF3F" w14:textId="77777777" w:rsidR="009C46DB" w:rsidRDefault="009C46DB" w:rsidP="009C46DB">
      <w:pPr>
        <w:pStyle w:val="ListBullet"/>
      </w:pPr>
      <w:r>
        <w:t>Y axis measure;</w:t>
      </w:r>
    </w:p>
    <w:p w14:paraId="0A7C4F4E" w14:textId="77777777" w:rsidR="009C46DB" w:rsidRDefault="009C46DB" w:rsidP="00A7486F">
      <w:pPr>
        <w:pStyle w:val="ListBullet"/>
        <w:keepNext/>
      </w:pPr>
      <w:r>
        <w:t>Unit of measure.</w:t>
      </w:r>
    </w:p>
    <w:p w14:paraId="5DFB0786" w14:textId="77777777" w:rsidR="009C46DB" w:rsidRDefault="009C46DB" w:rsidP="009C46DB">
      <w:pPr>
        <w:pStyle w:val="BodyText"/>
      </w:pPr>
      <w:r>
        <w:rPr>
          <w:noProof/>
        </w:rPr>
        <w:drawing>
          <wp:inline distT="0" distB="0" distL="0" distR="0" wp14:anchorId="54139D5C" wp14:editId="0F88C092">
            <wp:extent cx="1814595" cy="1296140"/>
            <wp:effectExtent l="19050" t="19050" r="14605" b="1841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16461" cy="1297473"/>
                    </a:xfrm>
                    <a:prstGeom prst="rect">
                      <a:avLst/>
                    </a:prstGeom>
                    <a:ln>
                      <a:solidFill>
                        <a:schemeClr val="bg2"/>
                      </a:solidFill>
                    </a:ln>
                  </pic:spPr>
                </pic:pic>
              </a:graphicData>
            </a:graphic>
          </wp:inline>
        </w:drawing>
      </w:r>
      <w:r>
        <w:t xml:space="preserve"> </w:t>
      </w:r>
      <w:r>
        <w:rPr>
          <w:noProof/>
        </w:rPr>
        <w:drawing>
          <wp:inline distT="0" distB="0" distL="0" distR="0" wp14:anchorId="0C5054F8" wp14:editId="00D85CDA">
            <wp:extent cx="1847286" cy="772357"/>
            <wp:effectExtent l="19050" t="19050" r="19685" b="279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49762" cy="773392"/>
                    </a:xfrm>
                    <a:prstGeom prst="rect">
                      <a:avLst/>
                    </a:prstGeom>
                    <a:ln>
                      <a:solidFill>
                        <a:schemeClr val="bg2"/>
                      </a:solidFill>
                    </a:ln>
                  </pic:spPr>
                </pic:pic>
              </a:graphicData>
            </a:graphic>
          </wp:inline>
        </w:drawing>
      </w:r>
      <w:r>
        <w:t xml:space="preserve"> </w:t>
      </w:r>
      <w:r>
        <w:rPr>
          <w:noProof/>
        </w:rPr>
        <w:drawing>
          <wp:inline distT="0" distB="0" distL="0" distR="0" wp14:anchorId="076ED7DD" wp14:editId="425BE365">
            <wp:extent cx="1762964" cy="905522"/>
            <wp:effectExtent l="19050" t="19050" r="27940" b="279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65176" cy="906658"/>
                    </a:xfrm>
                    <a:prstGeom prst="rect">
                      <a:avLst/>
                    </a:prstGeom>
                    <a:ln>
                      <a:solidFill>
                        <a:schemeClr val="bg2"/>
                      </a:solidFill>
                    </a:ln>
                  </pic:spPr>
                </pic:pic>
              </a:graphicData>
            </a:graphic>
          </wp:inline>
        </w:drawing>
      </w:r>
    </w:p>
    <w:p w14:paraId="025C959F" w14:textId="77777777" w:rsidR="009C46DB" w:rsidRPr="00D709AC" w:rsidRDefault="009C46DB" w:rsidP="00672C87">
      <w:pPr>
        <w:pStyle w:val="BodyText"/>
        <w:keepNext/>
        <w:rPr>
          <w:u w:val="single"/>
        </w:rPr>
      </w:pPr>
      <w:r w:rsidRPr="00D709AC">
        <w:rPr>
          <w:u w:val="single"/>
        </w:rPr>
        <w:t>Coloring</w:t>
      </w:r>
    </w:p>
    <w:p w14:paraId="34E4A47E" w14:textId="77777777" w:rsidR="009C46DB" w:rsidRDefault="009C46DB" w:rsidP="009C46DB">
      <w:pPr>
        <w:pStyle w:val="BodyText"/>
      </w:pPr>
      <w:r w:rsidRPr="002902E4">
        <w:t xml:space="preserve">Appropriate </w:t>
      </w:r>
      <w:r>
        <w:t>menu provides a user with two options:</w:t>
      </w:r>
    </w:p>
    <w:p w14:paraId="4287444D" w14:textId="77777777" w:rsidR="009C46DB" w:rsidRDefault="009C46DB" w:rsidP="009C46DB">
      <w:pPr>
        <w:pStyle w:val="ListBullet"/>
      </w:pPr>
      <w:r>
        <w:t>All;</w:t>
      </w:r>
    </w:p>
    <w:p w14:paraId="5A54163D" w14:textId="77777777" w:rsidR="009C46DB" w:rsidRPr="002902E4" w:rsidRDefault="009C46DB" w:rsidP="00A7486F">
      <w:pPr>
        <w:pStyle w:val="ListBullet"/>
        <w:keepNext/>
      </w:pPr>
      <w:r>
        <w:t>Maximum experienced severity grade (selected by default).</w:t>
      </w:r>
    </w:p>
    <w:p w14:paraId="66E5FAF3" w14:textId="77777777" w:rsidR="009C46DB" w:rsidRDefault="009C46DB" w:rsidP="009C46DB">
      <w:pPr>
        <w:pStyle w:val="BodyText"/>
        <w:rPr>
          <w:u w:val="single"/>
        </w:rPr>
      </w:pPr>
      <w:r>
        <w:rPr>
          <w:noProof/>
        </w:rPr>
        <w:drawing>
          <wp:inline distT="0" distB="0" distL="0" distR="0" wp14:anchorId="5A2F822D" wp14:editId="6BA1F0D4">
            <wp:extent cx="2266667" cy="314286"/>
            <wp:effectExtent l="19050" t="19050" r="19685" b="1016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66667" cy="314286"/>
                    </a:xfrm>
                    <a:prstGeom prst="rect">
                      <a:avLst/>
                    </a:prstGeom>
                    <a:ln>
                      <a:solidFill>
                        <a:schemeClr val="bg2"/>
                      </a:solidFill>
                    </a:ln>
                  </pic:spPr>
                </pic:pic>
              </a:graphicData>
            </a:graphic>
          </wp:inline>
        </w:drawing>
      </w:r>
    </w:p>
    <w:p w14:paraId="1FD91F7C" w14:textId="77777777" w:rsidR="009C46DB" w:rsidRPr="00D709AC" w:rsidRDefault="009C46DB" w:rsidP="00672C87">
      <w:pPr>
        <w:pStyle w:val="BodyText"/>
        <w:keepNext/>
        <w:rPr>
          <w:u w:val="single"/>
        </w:rPr>
      </w:pPr>
      <w:r w:rsidRPr="00D709AC">
        <w:rPr>
          <w:u w:val="single"/>
        </w:rPr>
        <w:t>Tooltips</w:t>
      </w:r>
    </w:p>
    <w:p w14:paraId="67999E67" w14:textId="77777777" w:rsidR="009C46DB" w:rsidRPr="00213860" w:rsidRDefault="009C46DB" w:rsidP="009C46DB">
      <w:pPr>
        <w:pStyle w:val="BodyText"/>
      </w:pPr>
      <w:r>
        <w:t xml:space="preserve">When a user hovers the cursor over a bar, </w:t>
      </w:r>
      <w:r w:rsidRPr="00213860">
        <w:t>the tooltip with the following fields is displayed:</w:t>
      </w:r>
    </w:p>
    <w:p w14:paraId="0B5EC4C4" w14:textId="77777777" w:rsidR="009C46DB" w:rsidRDefault="009C46DB" w:rsidP="009C46DB">
      <w:pPr>
        <w:pStyle w:val="ListBullet"/>
      </w:pPr>
      <w:r>
        <w:lastRenderedPageBreak/>
        <w:t>X-axis value;</w:t>
      </w:r>
    </w:p>
    <w:p w14:paraId="4DAF4388" w14:textId="77777777" w:rsidR="009C46DB" w:rsidRDefault="009C46DB" w:rsidP="009C46DB">
      <w:pPr>
        <w:pStyle w:val="ListBullet"/>
      </w:pPr>
      <w:r>
        <w:t>Y-axis value;</w:t>
      </w:r>
    </w:p>
    <w:p w14:paraId="57BE9850" w14:textId="77777777" w:rsidR="009C46DB" w:rsidRDefault="009C46DB" w:rsidP="00A7486F">
      <w:pPr>
        <w:pStyle w:val="ListBullet"/>
        <w:keepNext/>
      </w:pPr>
      <w:r>
        <w:t>Coloring option value.</w:t>
      </w:r>
    </w:p>
    <w:p w14:paraId="45E62215" w14:textId="77777777" w:rsidR="009C46DB" w:rsidRDefault="009C46DB" w:rsidP="009C46DB">
      <w:pPr>
        <w:pStyle w:val="BodyText"/>
        <w:rPr>
          <w:u w:val="single"/>
        </w:rPr>
      </w:pPr>
      <w:r>
        <w:rPr>
          <w:noProof/>
        </w:rPr>
        <w:drawing>
          <wp:inline distT="0" distB="0" distL="0" distR="0" wp14:anchorId="3EA0F837" wp14:editId="405F31EB">
            <wp:extent cx="2714286" cy="704762"/>
            <wp:effectExtent l="19050" t="19050" r="10160" b="196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14286" cy="704762"/>
                    </a:xfrm>
                    <a:prstGeom prst="rect">
                      <a:avLst/>
                    </a:prstGeom>
                    <a:ln>
                      <a:solidFill>
                        <a:schemeClr val="bg2"/>
                      </a:solidFill>
                    </a:ln>
                  </pic:spPr>
                </pic:pic>
              </a:graphicData>
            </a:graphic>
          </wp:inline>
        </w:drawing>
      </w:r>
    </w:p>
    <w:p w14:paraId="28B6647C" w14:textId="77777777" w:rsidR="009C46DB" w:rsidRPr="00D709AC" w:rsidRDefault="009C46DB" w:rsidP="00672C87">
      <w:pPr>
        <w:pStyle w:val="BodyText"/>
        <w:keepNext/>
        <w:rPr>
          <w:u w:val="single"/>
        </w:rPr>
      </w:pPr>
      <w:r w:rsidRPr="00D709AC">
        <w:rPr>
          <w:u w:val="single"/>
        </w:rPr>
        <w:t xml:space="preserve">Adverse Event Filters </w:t>
      </w:r>
    </w:p>
    <w:p w14:paraId="7839AF40" w14:textId="77777777" w:rsidR="009C46DB" w:rsidRDefault="009C46DB" w:rsidP="00A7486F">
      <w:pPr>
        <w:pStyle w:val="BodyText"/>
        <w:keepNext/>
      </w:pPr>
      <w:r>
        <w:t>A user can apply Adverse Event filters to modify the plot.</w:t>
      </w:r>
    </w:p>
    <w:p w14:paraId="58053205" w14:textId="77777777" w:rsidR="009C46DB" w:rsidRDefault="009C46DB" w:rsidP="009C46DB">
      <w:pPr>
        <w:pStyle w:val="BodyText"/>
        <w:rPr>
          <w:u w:val="single"/>
        </w:rPr>
      </w:pPr>
      <w:r>
        <w:rPr>
          <w:noProof/>
        </w:rPr>
        <w:drawing>
          <wp:inline distT="0" distB="0" distL="0" distR="0" wp14:anchorId="1F0AD958" wp14:editId="7E40B7B1">
            <wp:extent cx="1731146" cy="4236622"/>
            <wp:effectExtent l="19050" t="19050" r="21590" b="1206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731146" cy="4236622"/>
                    </a:xfrm>
                    <a:prstGeom prst="rect">
                      <a:avLst/>
                    </a:prstGeom>
                    <a:ln>
                      <a:solidFill>
                        <a:schemeClr val="bg2"/>
                      </a:solidFill>
                    </a:ln>
                  </pic:spPr>
                </pic:pic>
              </a:graphicData>
            </a:graphic>
          </wp:inline>
        </w:drawing>
      </w:r>
    </w:p>
    <w:p w14:paraId="5A5CC8C0" w14:textId="77777777" w:rsidR="009C46DB" w:rsidRPr="00D709AC" w:rsidRDefault="009C46DB" w:rsidP="00672C87">
      <w:pPr>
        <w:pStyle w:val="BodyText"/>
        <w:keepNext/>
        <w:rPr>
          <w:u w:val="single"/>
        </w:rPr>
      </w:pPr>
      <w:r w:rsidRPr="00D709AC">
        <w:rPr>
          <w:u w:val="single"/>
        </w:rPr>
        <w:t>Details on Demand table</w:t>
      </w:r>
    </w:p>
    <w:p w14:paraId="348E4CE9" w14:textId="77777777" w:rsidR="009C46DB" w:rsidRDefault="009C46DB" w:rsidP="009C46DB">
      <w:pPr>
        <w:pStyle w:val="BodyText"/>
      </w:pPr>
      <w:r w:rsidRPr="00063096">
        <w:t>Details on Demand table</w:t>
      </w:r>
      <w:r>
        <w:t xml:space="preserve"> contains two tabs: Adverse Events tab and Subjects tab.</w:t>
      </w:r>
    </w:p>
    <w:p w14:paraId="52295458" w14:textId="77777777" w:rsidR="009C46DB" w:rsidRDefault="009C46DB" w:rsidP="00A7486F">
      <w:pPr>
        <w:pStyle w:val="BodyText"/>
        <w:keepNext/>
      </w:pPr>
      <w:r>
        <w:lastRenderedPageBreak/>
        <w:t>Adverse Events tab:</w:t>
      </w:r>
    </w:p>
    <w:p w14:paraId="16959BAC" w14:textId="77777777" w:rsidR="009C46DB" w:rsidRDefault="009C46DB" w:rsidP="009C46DB">
      <w:pPr>
        <w:pStyle w:val="BodyText"/>
      </w:pPr>
      <w:r>
        <w:rPr>
          <w:noProof/>
        </w:rPr>
        <w:drawing>
          <wp:inline distT="0" distB="0" distL="0" distR="0" wp14:anchorId="13D40062" wp14:editId="471F657A">
            <wp:extent cx="5941695" cy="2076450"/>
            <wp:effectExtent l="19050" t="19050" r="20955" b="190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1695" cy="2076450"/>
                    </a:xfrm>
                    <a:prstGeom prst="rect">
                      <a:avLst/>
                    </a:prstGeom>
                    <a:ln>
                      <a:solidFill>
                        <a:schemeClr val="bg2"/>
                      </a:solidFill>
                    </a:ln>
                  </pic:spPr>
                </pic:pic>
              </a:graphicData>
            </a:graphic>
          </wp:inline>
        </w:drawing>
      </w:r>
    </w:p>
    <w:p w14:paraId="0481D7F3" w14:textId="77777777" w:rsidR="009C46DB" w:rsidRDefault="009C46DB" w:rsidP="00A7486F">
      <w:pPr>
        <w:pStyle w:val="BodyText"/>
        <w:keepNext/>
      </w:pPr>
      <w:r>
        <w:t>Subjects tab:</w:t>
      </w:r>
    </w:p>
    <w:p w14:paraId="04463D2E" w14:textId="77777777" w:rsidR="009C46DB" w:rsidRPr="006F1ECD" w:rsidRDefault="009C46DB" w:rsidP="009C46DB">
      <w:pPr>
        <w:pStyle w:val="BodyText"/>
      </w:pPr>
      <w:r>
        <w:rPr>
          <w:noProof/>
        </w:rPr>
        <w:drawing>
          <wp:inline distT="0" distB="0" distL="0" distR="0" wp14:anchorId="1A84C3CD" wp14:editId="72585813">
            <wp:extent cx="5941695" cy="1948180"/>
            <wp:effectExtent l="19050" t="19050" r="20955" b="139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1695" cy="1948180"/>
                    </a:xfrm>
                    <a:prstGeom prst="rect">
                      <a:avLst/>
                    </a:prstGeom>
                    <a:ln>
                      <a:solidFill>
                        <a:schemeClr val="bg2"/>
                      </a:solidFill>
                    </a:ln>
                  </pic:spPr>
                </pic:pic>
              </a:graphicData>
            </a:graphic>
          </wp:inline>
        </w:drawing>
      </w:r>
    </w:p>
    <w:p w14:paraId="15A5AE28" w14:textId="37A4C56D" w:rsidR="009C46DB" w:rsidRDefault="009C46DB" w:rsidP="009C46DB">
      <w:pPr>
        <w:pStyle w:val="Heading3"/>
      </w:pPr>
      <w:bookmarkStart w:id="59" w:name="_Toc31196501"/>
      <w:bookmarkStart w:id="60" w:name="_Toc33115240"/>
      <w:r>
        <w:t>AEs Over Time</w:t>
      </w:r>
      <w:r w:rsidRPr="004E68DA">
        <w:t xml:space="preserve"> </w:t>
      </w:r>
      <w:r>
        <w:t>Tab</w:t>
      </w:r>
      <w:bookmarkEnd w:id="59"/>
      <w:bookmarkEnd w:id="60"/>
    </w:p>
    <w:p w14:paraId="101700F6" w14:textId="77777777" w:rsidR="009C46DB" w:rsidRDefault="009C46DB" w:rsidP="009C46DB">
      <w:pPr>
        <w:pStyle w:val="BodyText"/>
      </w:pPr>
      <w:r w:rsidRPr="00A327C0">
        <w:rPr>
          <w:b/>
        </w:rPr>
        <w:t xml:space="preserve">AEs </w:t>
      </w:r>
      <w:r>
        <w:rPr>
          <w:b/>
        </w:rPr>
        <w:t>Over Time</w:t>
      </w:r>
      <w:r>
        <w:t xml:space="preserve"> tab provides a user with the bar plot that displays </w:t>
      </w:r>
      <w:r w:rsidRPr="00A327C0">
        <w:t xml:space="preserve">the counts and maximum severity of each recorded AE </w:t>
      </w:r>
      <w:r>
        <w:t>over the time</w:t>
      </w:r>
      <w:r w:rsidRPr="00A327C0">
        <w:t xml:space="preserve">. </w:t>
      </w:r>
    </w:p>
    <w:p w14:paraId="5D8C9B55" w14:textId="77777777" w:rsidR="009C46DB" w:rsidRDefault="009C46DB" w:rsidP="00A7486F">
      <w:pPr>
        <w:pStyle w:val="BodyText"/>
        <w:keepNext/>
      </w:pPr>
      <w:r>
        <w:t>The</w:t>
      </w:r>
      <w:r w:rsidRPr="00A327C0">
        <w:t xml:space="preserve"> tab is visualized by the incidence rate and occurrence of each event (the entire set of adverse events for all subjects who received one or more dose of investigational product), categorized by their </w:t>
      </w:r>
      <w:r w:rsidRPr="00A327C0">
        <w:lastRenderedPageBreak/>
        <w:t>grade of severity. It allows quick assimilation of what AE</w:t>
      </w:r>
      <w:r>
        <w:t>s</w:t>
      </w:r>
      <w:r w:rsidRPr="00A327C0">
        <w:t xml:space="preserve"> have the highest counts </w:t>
      </w:r>
      <w:r>
        <w:t>at a particular period of time</w:t>
      </w:r>
      <w:r w:rsidRPr="00A327C0">
        <w:t xml:space="preserve"> and also highlights relative frequencies of different AE severity (CTC grades).</w:t>
      </w:r>
    </w:p>
    <w:p w14:paraId="762FEE08" w14:textId="77777777" w:rsidR="009C46DB" w:rsidRDefault="009C46DB" w:rsidP="009C46DB">
      <w:pPr>
        <w:pStyle w:val="BodyText"/>
      </w:pPr>
      <w:r>
        <w:rPr>
          <w:noProof/>
        </w:rPr>
        <w:drawing>
          <wp:inline distT="0" distB="0" distL="0" distR="0" wp14:anchorId="4237D17B" wp14:editId="726C29D5">
            <wp:extent cx="5941695" cy="3731895"/>
            <wp:effectExtent l="19050" t="19050" r="20955" b="2095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1695" cy="3731895"/>
                    </a:xfrm>
                    <a:prstGeom prst="rect">
                      <a:avLst/>
                    </a:prstGeom>
                    <a:ln>
                      <a:solidFill>
                        <a:schemeClr val="bg2"/>
                      </a:solidFill>
                    </a:ln>
                  </pic:spPr>
                </pic:pic>
              </a:graphicData>
            </a:graphic>
          </wp:inline>
        </w:drawing>
      </w:r>
    </w:p>
    <w:p w14:paraId="27CBA72A" w14:textId="77777777" w:rsidR="009C46DB" w:rsidRDefault="009C46DB" w:rsidP="009C46DB">
      <w:pPr>
        <w:pStyle w:val="BodyText"/>
      </w:pPr>
      <w:r>
        <w:t>Main elements available on the AEs Over Time tab are the following:</w:t>
      </w:r>
    </w:p>
    <w:p w14:paraId="4AD8AC48" w14:textId="77777777" w:rsidR="009C46DB" w:rsidRDefault="009C46DB" w:rsidP="009C46DB">
      <w:pPr>
        <w:pStyle w:val="ListBullet"/>
      </w:pPr>
      <w:r>
        <w:t>Bar plot;</w:t>
      </w:r>
    </w:p>
    <w:p w14:paraId="75561E92" w14:textId="77777777" w:rsidR="009C46DB" w:rsidRDefault="009C46DB" w:rsidP="009C46DB">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03DFADC5" w14:textId="77777777" w:rsidR="009C46DB" w:rsidRDefault="009C46DB" w:rsidP="009C46DB">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371A133E" w14:textId="77777777" w:rsidR="009C46DB" w:rsidRDefault="009C46DB" w:rsidP="009C46DB">
      <w:pPr>
        <w:pStyle w:val="ListBullet"/>
      </w:pPr>
      <w:r>
        <w:t>Z-axis title;</w:t>
      </w:r>
    </w:p>
    <w:p w14:paraId="7E60FF98" w14:textId="77777777" w:rsidR="009C46DB" w:rsidRDefault="009C46DB" w:rsidP="009C46DB">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6A3A74C2" w14:textId="77777777" w:rsidR="009C46DB" w:rsidRDefault="009C46DB" w:rsidP="009C46DB">
      <w:pPr>
        <w:pStyle w:val="ListBullet"/>
      </w:pPr>
      <w:r>
        <w:t xml:space="preserve">Chart context menu icon (see </w:t>
      </w:r>
      <w:r>
        <w:fldChar w:fldCharType="begin"/>
      </w:r>
      <w:r>
        <w:instrText xml:space="preserve"> REF _Ref30517987 \h </w:instrText>
      </w:r>
      <w:r>
        <w:fldChar w:fldCharType="separate"/>
      </w:r>
      <w:r>
        <w:t>Chart Context Menu</w:t>
      </w:r>
      <w:r>
        <w:fldChar w:fldCharType="end"/>
      </w:r>
      <w:r>
        <w:t xml:space="preserve"> section);</w:t>
      </w:r>
    </w:p>
    <w:p w14:paraId="5F9E3122"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52CFCC74" w14:textId="77777777" w:rsidR="009C46DB" w:rsidRPr="00D709AC" w:rsidRDefault="009C46DB" w:rsidP="00672C87">
      <w:pPr>
        <w:pStyle w:val="BodyText"/>
        <w:keepNext/>
        <w:rPr>
          <w:u w:val="single"/>
        </w:rPr>
      </w:pPr>
      <w:r w:rsidRPr="00D709AC">
        <w:rPr>
          <w:u w:val="single"/>
        </w:rPr>
        <w:t>X axis</w:t>
      </w:r>
    </w:p>
    <w:p w14:paraId="08E35596" w14:textId="77777777" w:rsidR="009C46DB" w:rsidRDefault="009C46DB" w:rsidP="009C46DB">
      <w:pPr>
        <w:pStyle w:val="BodyText"/>
      </w:pPr>
      <w:r>
        <w:rPr>
          <w:rStyle w:val="normaltextrun"/>
        </w:rPr>
        <w:t xml:space="preserve">The title of the X-axis is </w:t>
      </w:r>
      <w:r>
        <w:rPr>
          <w:rStyle w:val="normaltextrun"/>
          <w:b/>
        </w:rPr>
        <w:t>Weeks since first treatment</w:t>
      </w:r>
      <w:r>
        <w:rPr>
          <w:rStyle w:val="normaltextrun"/>
        </w:rPr>
        <w:t xml:space="preserve"> by default. </w:t>
      </w:r>
      <w:r>
        <w:t xml:space="preserve">X-axis has time binning (see </w:t>
      </w:r>
      <w:r>
        <w:fldChar w:fldCharType="begin"/>
      </w:r>
      <w:r>
        <w:instrText xml:space="preserve"> REF _Ref31640041 \h </w:instrText>
      </w:r>
      <w:r>
        <w:fldChar w:fldCharType="separate"/>
      </w:r>
      <w:r w:rsidRPr="005375EF">
        <w:t>Time Binning</w:t>
      </w:r>
      <w:r>
        <w:fldChar w:fldCharType="end"/>
      </w:r>
      <w:r>
        <w:t xml:space="preserve"> section for details).</w:t>
      </w:r>
    </w:p>
    <w:p w14:paraId="14570DFF" w14:textId="77777777" w:rsidR="009C46DB" w:rsidRDefault="009C46DB" w:rsidP="009C46DB">
      <w:pPr>
        <w:pStyle w:val="BodyText"/>
        <w:rPr>
          <w:rStyle w:val="normaltextrun"/>
        </w:rPr>
      </w:pPr>
      <w:r>
        <w:rPr>
          <w:rStyle w:val="normaltextrun"/>
        </w:rPr>
        <w:t>Value of X-axis could be changed by choosing one of the options from dropdown list under the plot:</w:t>
      </w:r>
    </w:p>
    <w:p w14:paraId="6AC0B372" w14:textId="77777777" w:rsidR="009C46DB" w:rsidRDefault="009C46DB" w:rsidP="009C46DB">
      <w:pPr>
        <w:pStyle w:val="ListBullet"/>
      </w:pPr>
      <w:r>
        <w:t>Days since first treatment;</w:t>
      </w:r>
    </w:p>
    <w:p w14:paraId="7DB10503" w14:textId="77777777" w:rsidR="009C46DB" w:rsidRDefault="009C46DB" w:rsidP="009C46DB">
      <w:pPr>
        <w:pStyle w:val="ListBullet"/>
      </w:pPr>
      <w:r>
        <w:t>Weeks since first treatment;</w:t>
      </w:r>
    </w:p>
    <w:p w14:paraId="0B1A33D0" w14:textId="77777777" w:rsidR="009C46DB" w:rsidRDefault="009C46DB" w:rsidP="009C46DB">
      <w:pPr>
        <w:pStyle w:val="ListBullet"/>
      </w:pPr>
      <w:r>
        <w:t>Days since randomisation;</w:t>
      </w:r>
    </w:p>
    <w:p w14:paraId="07425F73" w14:textId="77777777" w:rsidR="009C46DB" w:rsidRDefault="009C46DB" w:rsidP="003C151B">
      <w:pPr>
        <w:pStyle w:val="ListBullet"/>
      </w:pPr>
      <w:r>
        <w:t>Weeks since</w:t>
      </w:r>
      <w:r w:rsidRPr="000A17C3">
        <w:t xml:space="preserve"> </w:t>
      </w:r>
      <w:r>
        <w:t>randomisation.</w:t>
      </w:r>
      <w:r w:rsidRPr="00CC02BE">
        <w:rPr>
          <w:noProof/>
        </w:rPr>
        <w:t xml:space="preserve"> </w:t>
      </w:r>
    </w:p>
    <w:p w14:paraId="18546AB0" w14:textId="77777777" w:rsidR="009C46DB" w:rsidRDefault="009C46DB" w:rsidP="009C46DB">
      <w:pPr>
        <w:pStyle w:val="BodyText"/>
      </w:pPr>
      <w:r>
        <w:rPr>
          <w:noProof/>
        </w:rPr>
        <w:drawing>
          <wp:inline distT="0" distB="0" distL="0" distR="0" wp14:anchorId="3A8DBB87" wp14:editId="6A5FFA4A">
            <wp:extent cx="1852488" cy="919064"/>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74421" cy="929946"/>
                    </a:xfrm>
                    <a:prstGeom prst="rect">
                      <a:avLst/>
                    </a:prstGeom>
                  </pic:spPr>
                </pic:pic>
              </a:graphicData>
            </a:graphic>
          </wp:inline>
        </w:drawing>
      </w:r>
      <w:r>
        <w:t xml:space="preserve">  </w:t>
      </w:r>
      <w:r>
        <w:rPr>
          <w:noProof/>
        </w:rPr>
        <w:drawing>
          <wp:inline distT="0" distB="0" distL="0" distR="0" wp14:anchorId="7F11D753" wp14:editId="6A7E8150">
            <wp:extent cx="1905217" cy="879987"/>
            <wp:effectExtent l="19050" t="19050" r="19050" b="158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18884" cy="886300"/>
                    </a:xfrm>
                    <a:prstGeom prst="rect">
                      <a:avLst/>
                    </a:prstGeom>
                    <a:ln>
                      <a:solidFill>
                        <a:schemeClr val="bg2"/>
                      </a:solidFill>
                    </a:ln>
                  </pic:spPr>
                </pic:pic>
              </a:graphicData>
            </a:graphic>
          </wp:inline>
        </w:drawing>
      </w:r>
    </w:p>
    <w:p w14:paraId="798DA658" w14:textId="77777777" w:rsidR="009C46DB" w:rsidRPr="00D709AC" w:rsidRDefault="009C46DB" w:rsidP="00672C87">
      <w:pPr>
        <w:pStyle w:val="BodyText"/>
        <w:keepNext/>
        <w:rPr>
          <w:u w:val="single"/>
        </w:rPr>
      </w:pPr>
      <w:r w:rsidRPr="00D709AC">
        <w:rPr>
          <w:u w:val="single"/>
        </w:rPr>
        <w:lastRenderedPageBreak/>
        <w:t>Y axis</w:t>
      </w:r>
    </w:p>
    <w:p w14:paraId="4A3377F4" w14:textId="77777777" w:rsidR="009C46DB" w:rsidRDefault="009C46DB" w:rsidP="009C46DB">
      <w:pPr>
        <w:pStyle w:val="BodyText"/>
      </w:pPr>
      <w:r>
        <w:rPr>
          <w:rStyle w:val="normaltextrun"/>
        </w:rPr>
        <w:t xml:space="preserve">The default title of the Y-axis is </w:t>
      </w:r>
      <w:r>
        <w:rPr>
          <w:rStyle w:val="normaltextrun"/>
          <w:b/>
        </w:rPr>
        <w:t>AE count (incl. duration)</w:t>
      </w:r>
      <w:r>
        <w:rPr>
          <w:rStyle w:val="normaltextrun"/>
        </w:rPr>
        <w:t xml:space="preserve">. </w:t>
      </w:r>
    </w:p>
    <w:p w14:paraId="338D9A64" w14:textId="77777777" w:rsidR="009C46DB" w:rsidRDefault="009C46DB" w:rsidP="009C46DB">
      <w:pPr>
        <w:pStyle w:val="BodyText"/>
        <w:rPr>
          <w:rStyle w:val="normaltextrun"/>
        </w:rPr>
      </w:pPr>
      <w:r>
        <w:rPr>
          <w:rStyle w:val="normaltextrun"/>
        </w:rPr>
        <w:t>Value of Y-axis could be changed by choosing one of the options from dropdown list:</w:t>
      </w:r>
    </w:p>
    <w:p w14:paraId="5A68C47F" w14:textId="77777777" w:rsidR="009C46DB" w:rsidRPr="00CC02BE" w:rsidRDefault="009C46DB" w:rsidP="009C46DB">
      <w:pPr>
        <w:pStyle w:val="ListBullet"/>
      </w:pPr>
      <w:r w:rsidRPr="00CC02BE">
        <w:rPr>
          <w:rStyle w:val="normaltextrun"/>
        </w:rPr>
        <w:t>AE count (incl. duration)</w:t>
      </w:r>
      <w:r>
        <w:rPr>
          <w:rStyle w:val="normaltextrun"/>
        </w:rPr>
        <w:t>;</w:t>
      </w:r>
    </w:p>
    <w:p w14:paraId="004711A2" w14:textId="5DFD1415" w:rsidR="009C46DB" w:rsidRDefault="009C46DB" w:rsidP="00A7486F">
      <w:pPr>
        <w:pStyle w:val="ListBullet"/>
        <w:keepNext/>
        <w:rPr>
          <w:rStyle w:val="normaltextrun"/>
        </w:rPr>
      </w:pPr>
      <w:r w:rsidRPr="00CC02BE">
        <w:rPr>
          <w:rStyle w:val="normaltextrun"/>
        </w:rPr>
        <w:t>AE count</w:t>
      </w:r>
      <w:r>
        <w:rPr>
          <w:rStyle w:val="normaltextrun"/>
        </w:rPr>
        <w:t xml:space="preserve"> (start days only).</w:t>
      </w:r>
    </w:p>
    <w:p w14:paraId="50F85DFE" w14:textId="145CDD10" w:rsidR="00DD4484" w:rsidRDefault="00DD4484" w:rsidP="00DD4484">
      <w:pPr>
        <w:pStyle w:val="BodyText"/>
      </w:pPr>
      <w:r>
        <w:rPr>
          <w:noProof/>
        </w:rPr>
        <w:drawing>
          <wp:inline distT="0" distB="0" distL="0" distR="0" wp14:anchorId="49996270" wp14:editId="1C62424C">
            <wp:extent cx="1961905" cy="371429"/>
            <wp:effectExtent l="0" t="0" r="63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61905" cy="371429"/>
                    </a:xfrm>
                    <a:prstGeom prst="rect">
                      <a:avLst/>
                    </a:prstGeom>
                  </pic:spPr>
                </pic:pic>
              </a:graphicData>
            </a:graphic>
          </wp:inline>
        </w:drawing>
      </w:r>
    </w:p>
    <w:p w14:paraId="417C30FE" w14:textId="77777777" w:rsidR="009C46DB" w:rsidRPr="00B373BA" w:rsidRDefault="009C46DB" w:rsidP="009C46DB">
      <w:pPr>
        <w:pStyle w:val="BodyText"/>
      </w:pPr>
      <w:r w:rsidRPr="00B373BA">
        <w:rPr>
          <w:b/>
        </w:rPr>
        <w:t>Note</w:t>
      </w:r>
      <w:r>
        <w:t>:</w:t>
      </w:r>
      <w:r w:rsidRPr="00B373BA">
        <w:rPr>
          <w:rStyle w:val="normaltextrun"/>
        </w:rPr>
        <w:t xml:space="preserve"> </w:t>
      </w:r>
      <w:r>
        <w:rPr>
          <w:rStyle w:val="normaltextrun"/>
        </w:rPr>
        <w:t>“</w:t>
      </w:r>
      <w:r w:rsidRPr="00CC02BE">
        <w:rPr>
          <w:rStyle w:val="normaltextrun"/>
        </w:rPr>
        <w:t>AE count (incl. duration)</w:t>
      </w:r>
      <w:r>
        <w:rPr>
          <w:rStyle w:val="normaltextrun"/>
        </w:rPr>
        <w:t xml:space="preserve">” option </w:t>
      </w:r>
      <w:r w:rsidRPr="00B373BA">
        <w:rPr>
          <w:rStyle w:val="normaltextrun"/>
        </w:rPr>
        <w:t>counts any given adverse event across all X axis categories in which the event was present.</w:t>
      </w:r>
      <w:r>
        <w:rPr>
          <w:rStyle w:val="normaltextrun"/>
        </w:rPr>
        <w:t xml:space="preserve"> “</w:t>
      </w:r>
      <w:r w:rsidRPr="00CC02BE">
        <w:rPr>
          <w:rStyle w:val="normaltextrun"/>
        </w:rPr>
        <w:t>AE count</w:t>
      </w:r>
      <w:r>
        <w:rPr>
          <w:rStyle w:val="normaltextrun"/>
        </w:rPr>
        <w:t xml:space="preserve"> (start days only)’ </w:t>
      </w:r>
      <w:r w:rsidRPr="00B373BA">
        <w:t>option counts adverse events in the X category in which they started (according to the AE start date).</w:t>
      </w:r>
    </w:p>
    <w:p w14:paraId="54706281" w14:textId="77777777" w:rsidR="009C46DB" w:rsidRPr="00DD4484" w:rsidRDefault="009C46DB" w:rsidP="00672C87">
      <w:pPr>
        <w:pStyle w:val="BodyText"/>
        <w:keepNext/>
        <w:rPr>
          <w:u w:val="single"/>
        </w:rPr>
      </w:pPr>
      <w:r w:rsidRPr="00DD4484">
        <w:rPr>
          <w:u w:val="single"/>
        </w:rPr>
        <w:t xml:space="preserve">Z-axis </w:t>
      </w:r>
    </w:p>
    <w:p w14:paraId="767FDC1B" w14:textId="77777777" w:rsidR="009C46DB" w:rsidRDefault="009C46DB" w:rsidP="009C46DB">
      <w:pPr>
        <w:pStyle w:val="BodyText"/>
        <w:rPr>
          <w:u w:val="single"/>
        </w:rPr>
      </w:pPr>
      <w:r w:rsidRPr="00CC02BE">
        <w:t>The plot includes a Z axis that is a single grey line that displays the total number of subjects on the study at the given point in time. The line isn't angled between data points but 'step</w:t>
      </w:r>
      <w:r>
        <w:t>s</w:t>
      </w:r>
      <w:r w:rsidRPr="00CC02BE">
        <w:t>' downward each time a subject leaves. For points in time up to and including day zero (including negative values) the number of subjects is assumed to be equal to the number of subjects at day zero. Y zoom bar also affects the Z axis.</w:t>
      </w:r>
    </w:p>
    <w:p w14:paraId="222BF192" w14:textId="77777777" w:rsidR="009C46DB" w:rsidRPr="00DD4484" w:rsidRDefault="009C46DB" w:rsidP="00672C87">
      <w:pPr>
        <w:pStyle w:val="BodyText"/>
        <w:keepNext/>
        <w:rPr>
          <w:u w:val="single"/>
        </w:rPr>
      </w:pPr>
      <w:r w:rsidRPr="00DD4484">
        <w:rPr>
          <w:u w:val="single"/>
        </w:rPr>
        <w:t>Coloring</w:t>
      </w:r>
    </w:p>
    <w:p w14:paraId="0ADF27F6" w14:textId="77777777" w:rsidR="009C46DB" w:rsidRDefault="009C46DB" w:rsidP="009C46DB">
      <w:pPr>
        <w:pStyle w:val="BodyText"/>
      </w:pPr>
      <w:r w:rsidRPr="002902E4">
        <w:t xml:space="preserve">Appropriate </w:t>
      </w:r>
      <w:r>
        <w:t>menu provides a user with two options:</w:t>
      </w:r>
    </w:p>
    <w:p w14:paraId="2E0CCB81" w14:textId="77777777" w:rsidR="009C46DB" w:rsidRDefault="009C46DB" w:rsidP="009C46DB">
      <w:pPr>
        <w:pStyle w:val="ListBullet"/>
      </w:pPr>
      <w:r>
        <w:t>All;</w:t>
      </w:r>
    </w:p>
    <w:p w14:paraId="3BE7E41D" w14:textId="77777777" w:rsidR="009C46DB" w:rsidRPr="002902E4" w:rsidRDefault="009C46DB" w:rsidP="00A7486F">
      <w:pPr>
        <w:pStyle w:val="ListBullet"/>
        <w:keepNext/>
      </w:pPr>
      <w:r>
        <w:t>Maximum experienced severity grade (selected by default).</w:t>
      </w:r>
    </w:p>
    <w:p w14:paraId="4A26F49E" w14:textId="77777777" w:rsidR="009C46DB" w:rsidRDefault="009C46DB" w:rsidP="009C46DB">
      <w:pPr>
        <w:pStyle w:val="BodyText"/>
        <w:rPr>
          <w:u w:val="single"/>
        </w:rPr>
      </w:pPr>
      <w:r>
        <w:rPr>
          <w:noProof/>
        </w:rPr>
        <w:drawing>
          <wp:inline distT="0" distB="0" distL="0" distR="0" wp14:anchorId="1233C523" wp14:editId="671E98D8">
            <wp:extent cx="2266667" cy="314286"/>
            <wp:effectExtent l="0" t="0" r="63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66667" cy="314286"/>
                    </a:xfrm>
                    <a:prstGeom prst="rect">
                      <a:avLst/>
                    </a:prstGeom>
                  </pic:spPr>
                </pic:pic>
              </a:graphicData>
            </a:graphic>
          </wp:inline>
        </w:drawing>
      </w:r>
    </w:p>
    <w:p w14:paraId="53832132" w14:textId="77777777" w:rsidR="009C46DB" w:rsidRPr="00DD4484" w:rsidRDefault="009C46DB" w:rsidP="00672C87">
      <w:pPr>
        <w:pStyle w:val="BodyText"/>
        <w:keepNext/>
        <w:rPr>
          <w:u w:val="single"/>
        </w:rPr>
      </w:pPr>
      <w:r w:rsidRPr="00DD4484">
        <w:rPr>
          <w:u w:val="single"/>
        </w:rPr>
        <w:t>Tooltips</w:t>
      </w:r>
    </w:p>
    <w:p w14:paraId="689D6629" w14:textId="77777777" w:rsidR="009C46DB" w:rsidRPr="00213860" w:rsidRDefault="009C46DB" w:rsidP="009C46DB">
      <w:pPr>
        <w:pStyle w:val="BodyText"/>
      </w:pPr>
      <w:r>
        <w:t xml:space="preserve">When a user hovers the cursor over a bar, </w:t>
      </w:r>
      <w:r w:rsidRPr="00213860">
        <w:t>the tooltip with the following fields is displayed:</w:t>
      </w:r>
    </w:p>
    <w:p w14:paraId="79651B6B" w14:textId="77777777" w:rsidR="009C46DB" w:rsidRDefault="009C46DB" w:rsidP="009C46DB">
      <w:pPr>
        <w:pStyle w:val="ListBullet"/>
      </w:pPr>
      <w:r>
        <w:t>X-axis value;</w:t>
      </w:r>
    </w:p>
    <w:p w14:paraId="36D9C09F" w14:textId="77777777" w:rsidR="009C46DB" w:rsidRDefault="009C46DB" w:rsidP="009C46DB">
      <w:pPr>
        <w:pStyle w:val="ListBullet"/>
      </w:pPr>
      <w:r>
        <w:t>Z-axis value;</w:t>
      </w:r>
    </w:p>
    <w:p w14:paraId="5ABF6B34" w14:textId="77777777" w:rsidR="009C46DB" w:rsidRDefault="009C46DB" w:rsidP="00A7486F">
      <w:pPr>
        <w:pStyle w:val="ListBullet"/>
        <w:keepNext/>
      </w:pPr>
      <w:r>
        <w:t>Y-axis value for each coloring category.</w:t>
      </w:r>
    </w:p>
    <w:p w14:paraId="7C8082C1" w14:textId="77777777" w:rsidR="009C46DB" w:rsidRDefault="009C46DB" w:rsidP="009C46DB">
      <w:pPr>
        <w:pStyle w:val="BodyText"/>
      </w:pPr>
      <w:r>
        <w:rPr>
          <w:noProof/>
        </w:rPr>
        <w:drawing>
          <wp:inline distT="0" distB="0" distL="0" distR="0" wp14:anchorId="1BDA7B1A" wp14:editId="27B145C0">
            <wp:extent cx="1590476" cy="1409524"/>
            <wp:effectExtent l="19050" t="19050" r="10160" b="1968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590476" cy="1409524"/>
                    </a:xfrm>
                    <a:prstGeom prst="rect">
                      <a:avLst/>
                    </a:prstGeom>
                    <a:ln>
                      <a:solidFill>
                        <a:schemeClr val="bg2"/>
                      </a:solidFill>
                    </a:ln>
                  </pic:spPr>
                </pic:pic>
              </a:graphicData>
            </a:graphic>
          </wp:inline>
        </w:drawing>
      </w:r>
    </w:p>
    <w:p w14:paraId="69251049" w14:textId="77777777" w:rsidR="009C46DB" w:rsidRPr="00DD4484" w:rsidRDefault="009C46DB" w:rsidP="00672C87">
      <w:pPr>
        <w:pStyle w:val="BodyText"/>
        <w:keepNext/>
        <w:rPr>
          <w:u w:val="single"/>
        </w:rPr>
      </w:pPr>
      <w:r w:rsidRPr="00DD4484">
        <w:rPr>
          <w:u w:val="single"/>
        </w:rPr>
        <w:lastRenderedPageBreak/>
        <w:t xml:space="preserve">Adverse Event Filters </w:t>
      </w:r>
    </w:p>
    <w:p w14:paraId="4DEEA932" w14:textId="77777777" w:rsidR="009C46DB" w:rsidRDefault="009C46DB" w:rsidP="00A7486F">
      <w:pPr>
        <w:pStyle w:val="BodyText"/>
        <w:keepNext/>
      </w:pPr>
      <w:r>
        <w:t>A user can apply Adverse Event filters to modify the plot.</w:t>
      </w:r>
    </w:p>
    <w:p w14:paraId="57DDB37C" w14:textId="77777777" w:rsidR="009C46DB" w:rsidRDefault="009C46DB" w:rsidP="009C46DB">
      <w:pPr>
        <w:pStyle w:val="BodyText"/>
        <w:rPr>
          <w:u w:val="single"/>
        </w:rPr>
      </w:pPr>
      <w:r>
        <w:rPr>
          <w:noProof/>
        </w:rPr>
        <w:drawing>
          <wp:inline distT="0" distB="0" distL="0" distR="0" wp14:anchorId="56CD9E28" wp14:editId="29394258">
            <wp:extent cx="1731146" cy="4236622"/>
            <wp:effectExtent l="19050" t="19050" r="21590" b="1206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731146" cy="4236622"/>
                    </a:xfrm>
                    <a:prstGeom prst="rect">
                      <a:avLst/>
                    </a:prstGeom>
                    <a:ln>
                      <a:solidFill>
                        <a:schemeClr val="bg2"/>
                      </a:solidFill>
                    </a:ln>
                  </pic:spPr>
                </pic:pic>
              </a:graphicData>
            </a:graphic>
          </wp:inline>
        </w:drawing>
      </w:r>
    </w:p>
    <w:p w14:paraId="6F3B9175" w14:textId="77777777" w:rsidR="009C46DB" w:rsidRPr="00DD4484" w:rsidRDefault="009C46DB" w:rsidP="00672C87">
      <w:pPr>
        <w:pStyle w:val="BodyText"/>
        <w:keepNext/>
        <w:rPr>
          <w:u w:val="single"/>
        </w:rPr>
      </w:pPr>
      <w:r w:rsidRPr="00DD4484">
        <w:rPr>
          <w:u w:val="single"/>
        </w:rPr>
        <w:t>Details on Demand table</w:t>
      </w:r>
    </w:p>
    <w:p w14:paraId="5B48278B" w14:textId="77777777" w:rsidR="009C46DB" w:rsidRDefault="009C46DB" w:rsidP="009C46DB">
      <w:pPr>
        <w:pStyle w:val="BodyText"/>
      </w:pPr>
      <w:r w:rsidRPr="00063096">
        <w:t>Details on Demand table</w:t>
      </w:r>
      <w:r>
        <w:t xml:space="preserve"> contains two tabs: Adverse Events tab and Subjects tab.</w:t>
      </w:r>
    </w:p>
    <w:p w14:paraId="7A21EB04" w14:textId="77777777" w:rsidR="009C46DB" w:rsidRDefault="009C46DB" w:rsidP="00A7486F">
      <w:pPr>
        <w:pStyle w:val="BodyText"/>
        <w:keepNext/>
      </w:pPr>
      <w:r>
        <w:t>Adverse Events tab:</w:t>
      </w:r>
    </w:p>
    <w:p w14:paraId="0241EB66" w14:textId="77777777" w:rsidR="009C46DB" w:rsidRDefault="009C46DB" w:rsidP="009C46DB">
      <w:pPr>
        <w:pStyle w:val="BodyText"/>
      </w:pPr>
      <w:r>
        <w:rPr>
          <w:noProof/>
        </w:rPr>
        <w:drawing>
          <wp:inline distT="0" distB="0" distL="0" distR="0" wp14:anchorId="14B2ED55" wp14:editId="2F4794AC">
            <wp:extent cx="5941695" cy="2239010"/>
            <wp:effectExtent l="0" t="0" r="1905" b="889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1695" cy="2239010"/>
                    </a:xfrm>
                    <a:prstGeom prst="rect">
                      <a:avLst/>
                    </a:prstGeom>
                  </pic:spPr>
                </pic:pic>
              </a:graphicData>
            </a:graphic>
          </wp:inline>
        </w:drawing>
      </w:r>
    </w:p>
    <w:p w14:paraId="35F04DBF" w14:textId="77777777" w:rsidR="009C46DB" w:rsidRDefault="009C46DB" w:rsidP="00A7486F">
      <w:pPr>
        <w:pStyle w:val="BodyText"/>
        <w:keepNext/>
      </w:pPr>
      <w:r>
        <w:lastRenderedPageBreak/>
        <w:t>Subjects tab:</w:t>
      </w:r>
    </w:p>
    <w:p w14:paraId="5EE359E0" w14:textId="77777777" w:rsidR="009C46DB" w:rsidRDefault="009C46DB" w:rsidP="009C46DB">
      <w:pPr>
        <w:pStyle w:val="BodyText"/>
      </w:pPr>
      <w:r>
        <w:rPr>
          <w:noProof/>
        </w:rPr>
        <w:drawing>
          <wp:inline distT="0" distB="0" distL="0" distR="0" wp14:anchorId="681F4633" wp14:editId="12D509D1">
            <wp:extent cx="5941695" cy="1465580"/>
            <wp:effectExtent l="19050" t="19050" r="20955" b="2032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1695" cy="1465580"/>
                    </a:xfrm>
                    <a:prstGeom prst="rect">
                      <a:avLst/>
                    </a:prstGeom>
                    <a:ln>
                      <a:solidFill>
                        <a:schemeClr val="bg2"/>
                      </a:solidFill>
                    </a:ln>
                  </pic:spPr>
                </pic:pic>
              </a:graphicData>
            </a:graphic>
          </wp:inline>
        </w:drawing>
      </w:r>
    </w:p>
    <w:p w14:paraId="52FBCDC6" w14:textId="73CA280F" w:rsidR="009C46DB" w:rsidRDefault="009C46DB" w:rsidP="009C46DB">
      <w:pPr>
        <w:pStyle w:val="Heading3"/>
      </w:pPr>
      <w:bookmarkStart w:id="61" w:name="_Toc31196502"/>
      <w:bookmarkStart w:id="62" w:name="_Toc33115241"/>
      <w:r>
        <w:t>AEs Table</w:t>
      </w:r>
      <w:r w:rsidRPr="004E68DA">
        <w:t xml:space="preserve"> </w:t>
      </w:r>
      <w:r>
        <w:t>Tab</w:t>
      </w:r>
      <w:bookmarkEnd w:id="61"/>
      <w:bookmarkEnd w:id="62"/>
    </w:p>
    <w:p w14:paraId="2112183F" w14:textId="77777777" w:rsidR="009C46DB" w:rsidRPr="002245E9" w:rsidRDefault="009C46DB" w:rsidP="00A7486F">
      <w:pPr>
        <w:pStyle w:val="BodyText"/>
        <w:keepNext/>
      </w:pPr>
      <w:r w:rsidRPr="008C1AE4">
        <w:rPr>
          <w:b/>
        </w:rPr>
        <w:t xml:space="preserve">AEs Table </w:t>
      </w:r>
      <w:r>
        <w:t>tab provides a user with the</w:t>
      </w:r>
      <w:r w:rsidRPr="002245E9">
        <w:t xml:space="preserve"> </w:t>
      </w:r>
      <w:r>
        <w:t xml:space="preserve">table </w:t>
      </w:r>
      <w:r w:rsidRPr="002245E9">
        <w:t xml:space="preserve">that shows counts and percentages of subjects who have experienced an AE at different severity levels. </w:t>
      </w:r>
      <w:r>
        <w:t>The tab</w:t>
      </w:r>
      <w:r w:rsidRPr="00A327C0">
        <w:t xml:space="preserve"> allows quick</w:t>
      </w:r>
      <w:r w:rsidRPr="002245E9">
        <w:t xml:space="preserve"> understand</w:t>
      </w:r>
      <w:r>
        <w:t>ing</w:t>
      </w:r>
      <w:r w:rsidRPr="002245E9">
        <w:t xml:space="preserve"> what % of subjects have experienced a given AE, or set of AEs. </w:t>
      </w:r>
    </w:p>
    <w:p w14:paraId="4E38F144" w14:textId="77777777" w:rsidR="009C46DB" w:rsidRDefault="009C46DB" w:rsidP="009C46DB">
      <w:pPr>
        <w:pStyle w:val="BodyText"/>
      </w:pPr>
      <w:r>
        <w:rPr>
          <w:noProof/>
        </w:rPr>
        <w:drawing>
          <wp:inline distT="0" distB="0" distL="0" distR="0" wp14:anchorId="11E65100" wp14:editId="4BBE17B5">
            <wp:extent cx="5941695" cy="3545205"/>
            <wp:effectExtent l="19050" t="19050" r="20955" b="1714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1695" cy="3545205"/>
                    </a:xfrm>
                    <a:prstGeom prst="rect">
                      <a:avLst/>
                    </a:prstGeom>
                    <a:ln>
                      <a:solidFill>
                        <a:schemeClr val="bg2"/>
                      </a:solidFill>
                    </a:ln>
                  </pic:spPr>
                </pic:pic>
              </a:graphicData>
            </a:graphic>
          </wp:inline>
        </w:drawing>
      </w:r>
    </w:p>
    <w:p w14:paraId="798CA95F" w14:textId="77777777" w:rsidR="009C46DB" w:rsidRDefault="009C46DB" w:rsidP="009C46DB">
      <w:pPr>
        <w:pStyle w:val="BodyText"/>
      </w:pPr>
      <w:r>
        <w:t>Main elements available on the AEs Table tab are the following:</w:t>
      </w:r>
    </w:p>
    <w:p w14:paraId="244AA264" w14:textId="77777777" w:rsidR="009C46DB" w:rsidRDefault="009C46DB" w:rsidP="009C46DB">
      <w:pPr>
        <w:pStyle w:val="ListBullet"/>
      </w:pPr>
      <w:r>
        <w:t>Table;</w:t>
      </w:r>
    </w:p>
    <w:p w14:paraId="5E4499FD" w14:textId="77777777" w:rsidR="009C46DB" w:rsidRDefault="009C46DB" w:rsidP="009C46DB">
      <w:pPr>
        <w:pStyle w:val="ListBullet"/>
      </w:pPr>
      <w:r w:rsidRPr="008C1AE4">
        <w:rPr>
          <w:b/>
        </w:rPr>
        <w:t>AE level</w:t>
      </w:r>
      <w:r>
        <w:t xml:space="preserve"> control;</w:t>
      </w:r>
    </w:p>
    <w:p w14:paraId="08D45994" w14:textId="77777777" w:rsidR="009C46DB" w:rsidRDefault="009C46DB" w:rsidP="009C46DB">
      <w:pPr>
        <w:pStyle w:val="ListBullet"/>
      </w:pPr>
      <w:r w:rsidRPr="008C1AE4">
        <w:rPr>
          <w:b/>
        </w:rPr>
        <w:t>Search</w:t>
      </w:r>
      <w:r>
        <w:t xml:space="preserve"> field;</w:t>
      </w:r>
    </w:p>
    <w:p w14:paraId="557D2E00" w14:textId="77777777" w:rsidR="009C46DB" w:rsidRDefault="009C46DB" w:rsidP="009C46DB">
      <w:pPr>
        <w:pStyle w:val="ListBullet"/>
      </w:pPr>
      <w:r w:rsidRPr="008C1AE4">
        <w:t>Export this table</w:t>
      </w:r>
      <w:r>
        <w:t xml:space="preserve"> link.</w:t>
      </w:r>
    </w:p>
    <w:p w14:paraId="3E5A886C" w14:textId="77777777" w:rsidR="009C46DB" w:rsidRDefault="009C46DB" w:rsidP="009C46DB">
      <w:pPr>
        <w:pStyle w:val="BodyText"/>
      </w:pPr>
      <w:r w:rsidRPr="008C1AE4">
        <w:t xml:space="preserve">Table contains the following columns: </w:t>
      </w:r>
    </w:p>
    <w:p w14:paraId="32306995" w14:textId="77777777" w:rsidR="009C46DB" w:rsidRDefault="009C46DB" w:rsidP="009C46DB">
      <w:pPr>
        <w:pStyle w:val="ListBullet"/>
      </w:pPr>
      <w:r w:rsidRPr="008C1AE4">
        <w:t>Term</w:t>
      </w:r>
      <w:r>
        <w:t>/Max. severity grade experienced;</w:t>
      </w:r>
    </w:p>
    <w:p w14:paraId="064F4483" w14:textId="77777777" w:rsidR="009C46DB" w:rsidRDefault="009C46DB" w:rsidP="009C46DB">
      <w:pPr>
        <w:pStyle w:val="ListBullet"/>
      </w:pPr>
      <w:r w:rsidRPr="008C1AE4">
        <w:t>Al</w:t>
      </w:r>
      <w:r>
        <w:t xml:space="preserve">l </w:t>
      </w:r>
      <w:r w:rsidRPr="006F6A0B">
        <w:rPr>
          <w:lang w:val="ru-RU"/>
        </w:rPr>
        <w:t>(</w:t>
      </w:r>
      <w:r>
        <w:t>Number</w:t>
      </w:r>
      <w:r w:rsidRPr="006F6A0B">
        <w:rPr>
          <w:lang w:val="ru-RU"/>
        </w:rPr>
        <w:t xml:space="preserve"> </w:t>
      </w:r>
      <w:r>
        <w:t>of</w:t>
      </w:r>
      <w:r w:rsidRPr="006F6A0B">
        <w:rPr>
          <w:lang w:val="ru-RU"/>
        </w:rPr>
        <w:t xml:space="preserve"> </w:t>
      </w:r>
      <w:r>
        <w:t>subjects</w:t>
      </w:r>
      <w:r w:rsidRPr="006F6A0B">
        <w:rPr>
          <w:lang w:val="ru-RU"/>
        </w:rPr>
        <w:t>)</w:t>
      </w:r>
      <w:r>
        <w:t>.</w:t>
      </w:r>
    </w:p>
    <w:p w14:paraId="2A03FEBA" w14:textId="77777777" w:rsidR="009C46DB" w:rsidRDefault="009C46DB" w:rsidP="009C46DB">
      <w:pPr>
        <w:pStyle w:val="BodyText"/>
      </w:pPr>
      <w:r w:rsidRPr="008C1AE4">
        <w:t xml:space="preserve">Data in the </w:t>
      </w:r>
      <w:r w:rsidRPr="00712201">
        <w:rPr>
          <w:b/>
        </w:rPr>
        <w:t>Term</w:t>
      </w:r>
      <w:r w:rsidRPr="008C1AE4">
        <w:t xml:space="preserve"> </w:t>
      </w:r>
      <w:r>
        <w:t xml:space="preserve">column </w:t>
      </w:r>
      <w:r w:rsidRPr="008C1AE4">
        <w:t xml:space="preserve">is </w:t>
      </w:r>
      <w:r>
        <w:t>list of adverse events that correspond to the selected category</w:t>
      </w:r>
      <w:r w:rsidRPr="008C1AE4">
        <w:t xml:space="preserve">. Once the Term is expanded, there is one result row per severity grade, plus one row for "No incidence" (counting subjects who have not experienced the AE category). </w:t>
      </w:r>
    </w:p>
    <w:p w14:paraId="764FF4B1" w14:textId="77777777" w:rsidR="009C46DB" w:rsidRDefault="009C46DB" w:rsidP="009C46DB">
      <w:pPr>
        <w:pStyle w:val="BodyText"/>
      </w:pPr>
      <w:r w:rsidRPr="008C1AE4">
        <w:t xml:space="preserve">In some cases there are also rows where the severity grade column is empty, which are labelled "No severity grade recorded". In some cases there are empty terms with label "No term recorded". </w:t>
      </w:r>
    </w:p>
    <w:p w14:paraId="746B234F" w14:textId="77777777" w:rsidR="009C46DB" w:rsidRPr="008C1AE4" w:rsidRDefault="009C46DB" w:rsidP="009C46DB">
      <w:pPr>
        <w:pStyle w:val="BodyText"/>
      </w:pPr>
      <w:r w:rsidRPr="008C1AE4">
        <w:lastRenderedPageBreak/>
        <w:t xml:space="preserve">Data in the </w:t>
      </w:r>
      <w:r w:rsidRPr="00712201">
        <w:rPr>
          <w:b/>
        </w:rPr>
        <w:t>All</w:t>
      </w:r>
      <w:r>
        <w:t xml:space="preserve"> column is a</w:t>
      </w:r>
      <w:r w:rsidRPr="008C1AE4">
        <w:t xml:space="preserve"> count</w:t>
      </w:r>
      <w:r>
        <w:t xml:space="preserve"> of</w:t>
      </w:r>
      <w:r w:rsidRPr="008C1AE4">
        <w:t xml:space="preserve"> subjects according to their maximum severity grade experienced (where an empty severity grade is lower than a grade 1). </w:t>
      </w:r>
    </w:p>
    <w:p w14:paraId="4D367506" w14:textId="77777777" w:rsidR="009C46DB" w:rsidRPr="00242D51" w:rsidRDefault="009C46DB" w:rsidP="009C46DB">
      <w:pPr>
        <w:pStyle w:val="BodyText"/>
      </w:pPr>
      <w:r w:rsidRPr="00242D51">
        <w:rPr>
          <w:b/>
        </w:rPr>
        <w:t>Note</w:t>
      </w:r>
      <w:r>
        <w:t xml:space="preserve">: </w:t>
      </w:r>
      <w:r w:rsidRPr="00242D51">
        <w:rPr>
          <w:b/>
        </w:rPr>
        <w:t>Search</w:t>
      </w:r>
      <w:r w:rsidRPr="00242D51">
        <w:t xml:space="preserve"> field coul</w:t>
      </w:r>
      <w:r>
        <w:t>d be used to search through AE t</w:t>
      </w:r>
      <w:r w:rsidRPr="00242D51">
        <w:t>erms and severity grades</w:t>
      </w:r>
      <w:r>
        <w:t>.</w:t>
      </w:r>
    </w:p>
    <w:p w14:paraId="3D34539A" w14:textId="77777777" w:rsidR="009C46DB" w:rsidRDefault="009C46DB" w:rsidP="009C46DB">
      <w:pPr>
        <w:pStyle w:val="BodyText"/>
      </w:pPr>
      <w:r>
        <w:t>AE level dropdown list allows a user to select required AE level:</w:t>
      </w:r>
    </w:p>
    <w:p w14:paraId="1B780E6B" w14:textId="77777777" w:rsidR="009C46DB" w:rsidRDefault="009C46DB" w:rsidP="009C46DB">
      <w:pPr>
        <w:pStyle w:val="ListBullet"/>
      </w:pPr>
      <w:r>
        <w:t>PT;</w:t>
      </w:r>
    </w:p>
    <w:p w14:paraId="67CDDFAF" w14:textId="77777777" w:rsidR="009C46DB" w:rsidRDefault="009C46DB" w:rsidP="009C46DB">
      <w:pPr>
        <w:pStyle w:val="ListBullet"/>
      </w:pPr>
      <w:r>
        <w:t>HLT;</w:t>
      </w:r>
    </w:p>
    <w:p w14:paraId="600B1AFB" w14:textId="77777777" w:rsidR="009C46DB" w:rsidRDefault="009C46DB" w:rsidP="009C46DB">
      <w:pPr>
        <w:pStyle w:val="ListBullet"/>
      </w:pPr>
      <w:r>
        <w:t>SOC;</w:t>
      </w:r>
    </w:p>
    <w:p w14:paraId="25170A4B" w14:textId="77777777" w:rsidR="009C46DB" w:rsidRDefault="009C46DB" w:rsidP="00A7486F">
      <w:pPr>
        <w:pStyle w:val="ListBullet"/>
        <w:keepNext/>
      </w:pPr>
      <w:r>
        <w:t>Special interest group.</w:t>
      </w:r>
    </w:p>
    <w:p w14:paraId="7FF2A36D" w14:textId="77777777" w:rsidR="009C46DB" w:rsidRDefault="009C46DB" w:rsidP="009C46DB">
      <w:pPr>
        <w:pStyle w:val="BodyText"/>
      </w:pPr>
      <w:r>
        <w:rPr>
          <w:noProof/>
        </w:rPr>
        <w:drawing>
          <wp:inline distT="0" distB="0" distL="0" distR="0" wp14:anchorId="56A0691F" wp14:editId="62EDB974">
            <wp:extent cx="1763808" cy="1154097"/>
            <wp:effectExtent l="19050" t="19050" r="27305" b="273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765915" cy="1155475"/>
                    </a:xfrm>
                    <a:prstGeom prst="rect">
                      <a:avLst/>
                    </a:prstGeom>
                    <a:ln>
                      <a:solidFill>
                        <a:schemeClr val="bg2"/>
                      </a:solidFill>
                    </a:ln>
                  </pic:spPr>
                </pic:pic>
              </a:graphicData>
            </a:graphic>
          </wp:inline>
        </w:drawing>
      </w:r>
    </w:p>
    <w:p w14:paraId="1A74980B" w14:textId="77777777" w:rsidR="009C46DB" w:rsidRDefault="009C46DB" w:rsidP="00A7486F">
      <w:pPr>
        <w:pStyle w:val="BodyText"/>
        <w:keepNext/>
      </w:pPr>
      <w:r>
        <w:t>A user can click</w:t>
      </w:r>
      <w:r w:rsidRPr="00242D51">
        <w:rPr>
          <w:b/>
        </w:rPr>
        <w:t xml:space="preserve"> Export this table</w:t>
      </w:r>
      <w:r>
        <w:t xml:space="preserve"> link in order to save the data locally as a .csv file. The following disclaimer appears:</w:t>
      </w:r>
    </w:p>
    <w:p w14:paraId="05F992D3" w14:textId="77777777" w:rsidR="009C46DB" w:rsidRDefault="009C46DB" w:rsidP="009C46DB">
      <w:pPr>
        <w:pStyle w:val="BodyText"/>
      </w:pPr>
      <w:r>
        <w:rPr>
          <w:noProof/>
        </w:rPr>
        <w:drawing>
          <wp:inline distT="0" distB="0" distL="0" distR="0" wp14:anchorId="54F08642" wp14:editId="2A5B7A21">
            <wp:extent cx="3344460" cy="1180730"/>
            <wp:effectExtent l="19050" t="19050" r="27940" b="196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50843" cy="1182984"/>
                    </a:xfrm>
                    <a:prstGeom prst="rect">
                      <a:avLst/>
                    </a:prstGeom>
                    <a:ln>
                      <a:solidFill>
                        <a:schemeClr val="bg2"/>
                      </a:solidFill>
                    </a:ln>
                  </pic:spPr>
                </pic:pic>
              </a:graphicData>
            </a:graphic>
          </wp:inline>
        </w:drawing>
      </w:r>
    </w:p>
    <w:p w14:paraId="52825E4D" w14:textId="77777777" w:rsidR="009C46DB" w:rsidRDefault="009C46DB" w:rsidP="009C46DB">
      <w:pPr>
        <w:pStyle w:val="BodyText"/>
      </w:pPr>
      <w:r>
        <w:t xml:space="preserve">Click </w:t>
      </w:r>
      <w:r w:rsidRPr="00242D51">
        <w:rPr>
          <w:b/>
        </w:rPr>
        <w:t>Continue to download</w:t>
      </w:r>
      <w:r>
        <w:t xml:space="preserve"> button to proceed.</w:t>
      </w:r>
    </w:p>
    <w:p w14:paraId="6E688BE8" w14:textId="77777777" w:rsidR="009C46DB" w:rsidRPr="00DD4484" w:rsidRDefault="009C46DB" w:rsidP="00672C87">
      <w:pPr>
        <w:pStyle w:val="BodyText"/>
        <w:keepNext/>
        <w:rPr>
          <w:u w:val="single"/>
        </w:rPr>
      </w:pPr>
      <w:r w:rsidRPr="00DD4484">
        <w:rPr>
          <w:u w:val="single"/>
        </w:rPr>
        <w:lastRenderedPageBreak/>
        <w:t xml:space="preserve">Adverse Events Filters </w:t>
      </w:r>
    </w:p>
    <w:p w14:paraId="3BCC3E9D" w14:textId="77777777" w:rsidR="009C46DB" w:rsidRDefault="009C46DB" w:rsidP="00A7486F">
      <w:pPr>
        <w:pStyle w:val="BodyText"/>
        <w:keepNext/>
      </w:pPr>
      <w:r>
        <w:t>A user can apply Adverse Events filters to modify the table.</w:t>
      </w:r>
    </w:p>
    <w:p w14:paraId="258AE647" w14:textId="77777777" w:rsidR="009C46DB" w:rsidRPr="002245E9" w:rsidRDefault="009C46DB" w:rsidP="009C46DB">
      <w:pPr>
        <w:pStyle w:val="BodyText"/>
      </w:pPr>
      <w:r>
        <w:rPr>
          <w:noProof/>
        </w:rPr>
        <w:drawing>
          <wp:inline distT="0" distB="0" distL="0" distR="0" wp14:anchorId="126909E6" wp14:editId="62AD8216">
            <wp:extent cx="1731146" cy="4236622"/>
            <wp:effectExtent l="19050" t="19050" r="21590" b="1206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731146" cy="4236622"/>
                    </a:xfrm>
                    <a:prstGeom prst="rect">
                      <a:avLst/>
                    </a:prstGeom>
                    <a:ln>
                      <a:solidFill>
                        <a:schemeClr val="bg2"/>
                      </a:solidFill>
                    </a:ln>
                  </pic:spPr>
                </pic:pic>
              </a:graphicData>
            </a:graphic>
          </wp:inline>
        </w:drawing>
      </w:r>
    </w:p>
    <w:p w14:paraId="5CB0F214" w14:textId="46C1A9C3" w:rsidR="009C46DB" w:rsidRDefault="009C46DB" w:rsidP="009C46DB">
      <w:pPr>
        <w:pStyle w:val="Heading3"/>
      </w:pPr>
      <w:bookmarkStart w:id="63" w:name="_Toc31196503"/>
      <w:bookmarkStart w:id="64" w:name="_Toc33115242"/>
      <w:r>
        <w:t>AE Summaries</w:t>
      </w:r>
      <w:r w:rsidRPr="006F1ECD">
        <w:t xml:space="preserve"> </w:t>
      </w:r>
      <w:r>
        <w:t>Tab</w:t>
      </w:r>
      <w:bookmarkEnd w:id="63"/>
      <w:bookmarkEnd w:id="64"/>
    </w:p>
    <w:p w14:paraId="0B43E3A1" w14:textId="77777777" w:rsidR="009C46DB" w:rsidRDefault="009C46DB" w:rsidP="009C46DB">
      <w:pPr>
        <w:pStyle w:val="BodyText"/>
      </w:pPr>
      <w:r>
        <w:t>AE Summaries tab allows a user to browse various AEs categories counts.</w:t>
      </w:r>
    </w:p>
    <w:p w14:paraId="46803C5A" w14:textId="77777777" w:rsidR="009C46DB" w:rsidRDefault="009C46DB" w:rsidP="009C46DB">
      <w:pPr>
        <w:pStyle w:val="BodyText"/>
      </w:pPr>
      <w:r>
        <w:t>The tab comprises of four subtabs:</w:t>
      </w:r>
    </w:p>
    <w:p w14:paraId="4098309F" w14:textId="77777777" w:rsidR="009C46DB" w:rsidRDefault="009C46DB" w:rsidP="009C46DB">
      <w:pPr>
        <w:pStyle w:val="ListBullet"/>
      </w:pPr>
      <w:r>
        <w:t>Any Category;</w:t>
      </w:r>
    </w:p>
    <w:p w14:paraId="298E1B21" w14:textId="77777777" w:rsidR="009C46DB" w:rsidRDefault="009C46DB" w:rsidP="009C46DB">
      <w:pPr>
        <w:pStyle w:val="ListBullet"/>
      </w:pPr>
      <w:r>
        <w:t>Most common AEs;</w:t>
      </w:r>
    </w:p>
    <w:p w14:paraId="4BB392E2" w14:textId="77777777" w:rsidR="009C46DB" w:rsidRDefault="009C46DB" w:rsidP="009C46DB">
      <w:pPr>
        <w:pStyle w:val="ListBullet"/>
      </w:pPr>
      <w:r>
        <w:t>AEs with outcome of death;</w:t>
      </w:r>
    </w:p>
    <w:p w14:paraId="4316D665" w14:textId="77777777" w:rsidR="009C46DB" w:rsidRDefault="009C46DB" w:rsidP="009C46DB">
      <w:pPr>
        <w:pStyle w:val="ListBullet"/>
      </w:pPr>
      <w:r>
        <w:t>SAEs leading to discontinuation of study treatment.</w:t>
      </w:r>
    </w:p>
    <w:p w14:paraId="5E2BC8EA" w14:textId="77777777" w:rsidR="009C46DB" w:rsidRDefault="009C46DB" w:rsidP="009C46DB">
      <w:pPr>
        <w:pStyle w:val="BodyText"/>
      </w:pPr>
      <w:r>
        <w:t>The following elements are available for all subtabs:</w:t>
      </w:r>
    </w:p>
    <w:p w14:paraId="50C7AC3F" w14:textId="77777777" w:rsidR="009C46DB" w:rsidRDefault="009C46DB" w:rsidP="009C46DB">
      <w:pPr>
        <w:pStyle w:val="ListBullet"/>
      </w:pPr>
      <w:r>
        <w:t>“Total subjects dosed: &lt;value&gt;” row;</w:t>
      </w:r>
    </w:p>
    <w:p w14:paraId="1727D4AA" w14:textId="77777777" w:rsidR="009C46DB" w:rsidRDefault="009C46DB" w:rsidP="009C46DB">
      <w:pPr>
        <w:pStyle w:val="ListBullet"/>
      </w:pPr>
      <w:r>
        <w:t>Subtab description row;</w:t>
      </w:r>
    </w:p>
    <w:p w14:paraId="6E16472F" w14:textId="77777777" w:rsidR="009C46DB" w:rsidRDefault="009C46DB" w:rsidP="009C46DB">
      <w:pPr>
        <w:pStyle w:val="ListBullet"/>
      </w:pPr>
      <w:r w:rsidRPr="006767D8">
        <w:t>Export this table</w:t>
      </w:r>
      <w:r>
        <w:t xml:space="preserve"> link;</w:t>
      </w:r>
    </w:p>
    <w:p w14:paraId="67B5D693" w14:textId="77777777" w:rsidR="009C46DB" w:rsidRDefault="009C46DB" w:rsidP="009C46DB">
      <w:pPr>
        <w:pStyle w:val="ListBullet"/>
      </w:pPr>
      <w:r>
        <w:t>Table;</w:t>
      </w:r>
    </w:p>
    <w:p w14:paraId="45F5B306" w14:textId="77777777" w:rsidR="009C46DB" w:rsidRDefault="009C46DB" w:rsidP="009C46DB">
      <w:pPr>
        <w:pStyle w:val="ListBullet"/>
      </w:pPr>
      <w:r w:rsidRPr="00DA7565">
        <w:rPr>
          <w:b/>
        </w:rPr>
        <w:t>Note</w:t>
      </w:r>
      <w:r>
        <w:t xml:space="preserve"> section.</w:t>
      </w:r>
    </w:p>
    <w:p w14:paraId="7DE1BD0D" w14:textId="77777777" w:rsidR="009C46DB" w:rsidRDefault="009C46DB" w:rsidP="009C46DB">
      <w:pPr>
        <w:pStyle w:val="BodyText"/>
      </w:pPr>
      <w:r w:rsidRPr="00B373BA">
        <w:rPr>
          <w:b/>
        </w:rPr>
        <w:t>Note</w:t>
      </w:r>
      <w:r w:rsidRPr="00B373BA">
        <w:t>: Only those adverse events with an onset date on or after the date of first dose and up to and including 28 days following the date of last dose of study medication are considered in each of the AE Summaries tab.</w:t>
      </w:r>
    </w:p>
    <w:p w14:paraId="581E8DB0" w14:textId="656FA23A" w:rsidR="009C46DB" w:rsidRDefault="009C46DB" w:rsidP="00A7486F">
      <w:pPr>
        <w:pStyle w:val="Heading4"/>
      </w:pPr>
      <w:bookmarkStart w:id="65" w:name="_Toc31196504"/>
      <w:bookmarkStart w:id="66" w:name="_Toc33115243"/>
      <w:r>
        <w:lastRenderedPageBreak/>
        <w:t>Any Category</w:t>
      </w:r>
      <w:r w:rsidRPr="00DA7565">
        <w:t xml:space="preserve"> </w:t>
      </w:r>
      <w:r>
        <w:t>Subtab</w:t>
      </w:r>
      <w:bookmarkEnd w:id="65"/>
      <w:bookmarkEnd w:id="66"/>
    </w:p>
    <w:p w14:paraId="272E7D6B" w14:textId="77777777" w:rsidR="009C46DB" w:rsidRDefault="009C46DB" w:rsidP="00A7486F">
      <w:pPr>
        <w:pStyle w:val="BodyText"/>
        <w:keepNext/>
      </w:pPr>
      <w:r w:rsidRPr="00DA7565">
        <w:rPr>
          <w:b/>
        </w:rPr>
        <w:t>Any Category</w:t>
      </w:r>
      <w:r w:rsidRPr="00DA7565">
        <w:t xml:space="preserve"> </w:t>
      </w:r>
      <w:r>
        <w:t>sub</w:t>
      </w:r>
      <w:r w:rsidRPr="00DA7565">
        <w:t xml:space="preserve">tab </w:t>
      </w:r>
      <w:r>
        <w:t xml:space="preserve">is the default tab. It provides a user with </w:t>
      </w:r>
      <w:r w:rsidRPr="00DA7565">
        <w:t>the counts of each AE category for which an AE has been recorde</w:t>
      </w:r>
      <w:r>
        <w:t>d.</w:t>
      </w:r>
    </w:p>
    <w:p w14:paraId="3D8E3B9A" w14:textId="77777777" w:rsidR="009C46DB" w:rsidRDefault="009C46DB" w:rsidP="009C46DB">
      <w:pPr>
        <w:pStyle w:val="BodyText"/>
      </w:pPr>
      <w:r>
        <w:rPr>
          <w:noProof/>
        </w:rPr>
        <w:drawing>
          <wp:inline distT="0" distB="0" distL="0" distR="0" wp14:anchorId="35647569" wp14:editId="69F91ACD">
            <wp:extent cx="5941695" cy="4293870"/>
            <wp:effectExtent l="19050" t="19050" r="20955" b="1143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1695" cy="4293870"/>
                    </a:xfrm>
                    <a:prstGeom prst="rect">
                      <a:avLst/>
                    </a:prstGeom>
                    <a:ln>
                      <a:solidFill>
                        <a:schemeClr val="bg2"/>
                      </a:solidFill>
                    </a:ln>
                  </pic:spPr>
                </pic:pic>
              </a:graphicData>
            </a:graphic>
          </wp:inline>
        </w:drawing>
      </w:r>
    </w:p>
    <w:p w14:paraId="14915299" w14:textId="77777777" w:rsidR="009C46DB" w:rsidRDefault="009C46DB" w:rsidP="009C46DB">
      <w:pPr>
        <w:pStyle w:val="BodyText"/>
      </w:pPr>
      <w:r>
        <w:t>The table contains the following headers:</w:t>
      </w:r>
    </w:p>
    <w:p w14:paraId="261A6E48" w14:textId="77777777" w:rsidR="009C46DB" w:rsidRDefault="009C46DB" w:rsidP="009C46DB">
      <w:pPr>
        <w:pStyle w:val="ListBullet"/>
      </w:pPr>
      <w:r>
        <w:t>Category;</w:t>
      </w:r>
    </w:p>
    <w:p w14:paraId="5F058A8F" w14:textId="77777777" w:rsidR="009C46DB" w:rsidRDefault="009C46DB" w:rsidP="009C46DB">
      <w:pPr>
        <w:pStyle w:val="ListBullet"/>
      </w:pPr>
      <w:r>
        <w:t>Number(%) of subjects.</w:t>
      </w:r>
    </w:p>
    <w:p w14:paraId="72A177F2" w14:textId="77777777" w:rsidR="009C46DB" w:rsidRDefault="009C46DB" w:rsidP="009C46DB">
      <w:pPr>
        <w:pStyle w:val="BodyText"/>
      </w:pPr>
      <w:r>
        <w:t>Number(%) of subjects is divided by the following headers:</w:t>
      </w:r>
    </w:p>
    <w:p w14:paraId="3783839D" w14:textId="77777777" w:rsidR="009C46DB" w:rsidRDefault="009C46DB" w:rsidP="009C46DB">
      <w:pPr>
        <w:pStyle w:val="ListBullet"/>
      </w:pPr>
      <w:r>
        <w:t>Study ID;</w:t>
      </w:r>
    </w:p>
    <w:p w14:paraId="4B5CEBE3" w14:textId="77777777" w:rsidR="009C46DB" w:rsidRDefault="009C46DB" w:rsidP="009C46DB">
      <w:pPr>
        <w:pStyle w:val="ListBullet"/>
      </w:pPr>
      <w:r>
        <w:t>Study part;</w:t>
      </w:r>
    </w:p>
    <w:p w14:paraId="46D232BD" w14:textId="77777777" w:rsidR="009C46DB" w:rsidRDefault="009C46DB" w:rsidP="009C46DB">
      <w:pPr>
        <w:pStyle w:val="ListBullet"/>
      </w:pPr>
      <w:r>
        <w:t>Grouping name;</w:t>
      </w:r>
    </w:p>
    <w:p w14:paraId="08F15D3F" w14:textId="77777777" w:rsidR="009C46DB" w:rsidRDefault="009C46DB" w:rsidP="009C46DB">
      <w:pPr>
        <w:pStyle w:val="ListBullet"/>
      </w:pPr>
      <w:r>
        <w:t>Subject group;</w:t>
      </w:r>
    </w:p>
    <w:p w14:paraId="2E92F289" w14:textId="77777777" w:rsidR="009C46DB" w:rsidRPr="004F2029" w:rsidRDefault="009C46DB" w:rsidP="009C46DB">
      <w:pPr>
        <w:pStyle w:val="ListBullet"/>
      </w:pPr>
      <w:r>
        <w:t>Number of subjects dosed (N=&lt;value&gt;).</w:t>
      </w:r>
    </w:p>
    <w:p w14:paraId="566F3188" w14:textId="77777777" w:rsidR="009C46DB" w:rsidRDefault="009C46DB" w:rsidP="009C46DB">
      <w:pPr>
        <w:pStyle w:val="BodyText"/>
      </w:pPr>
      <w:r w:rsidRPr="004F2029">
        <w:rPr>
          <w:b/>
        </w:rPr>
        <w:t>Note</w:t>
      </w:r>
      <w:r>
        <w:t xml:space="preserve">: </w:t>
      </w:r>
      <w:r w:rsidRPr="004F2029">
        <w:t>Table contains values as number of patients and this number as a % of total number of patients dosed.</w:t>
      </w:r>
    </w:p>
    <w:p w14:paraId="02CC1E5A" w14:textId="77777777" w:rsidR="009C46DB" w:rsidRPr="00DA7565" w:rsidRDefault="009C46DB" w:rsidP="009C46DB">
      <w:pPr>
        <w:pStyle w:val="BodyText"/>
      </w:pPr>
      <w:r w:rsidRPr="00DA7565">
        <w:rPr>
          <w:b/>
        </w:rPr>
        <w:t>Note</w:t>
      </w:r>
      <w:r>
        <w:t xml:space="preserve">: </w:t>
      </w:r>
      <w:r w:rsidRPr="00DA7565">
        <w:t>Patients with multiple AE in the same AE category are counted once, e.g., for 'Any AE' category, if a subject has multiple AE, the subject is counted only once NOT one time for each AE</w:t>
      </w:r>
      <w:r>
        <w:t>.</w:t>
      </w:r>
    </w:p>
    <w:p w14:paraId="6BB52468" w14:textId="48A0C2D3" w:rsidR="009C46DB" w:rsidRDefault="009C46DB" w:rsidP="00A7486F">
      <w:pPr>
        <w:pStyle w:val="Heading4"/>
      </w:pPr>
      <w:bookmarkStart w:id="67" w:name="_Toc31196505"/>
      <w:bookmarkStart w:id="68" w:name="_Toc33115244"/>
      <w:r>
        <w:lastRenderedPageBreak/>
        <w:t>Most Common AEs</w:t>
      </w:r>
      <w:r w:rsidRPr="00DA7565">
        <w:t xml:space="preserve"> </w:t>
      </w:r>
      <w:r>
        <w:t>Subtab</w:t>
      </w:r>
      <w:bookmarkEnd w:id="67"/>
      <w:bookmarkEnd w:id="68"/>
    </w:p>
    <w:p w14:paraId="1F428F17" w14:textId="77777777" w:rsidR="009C46DB" w:rsidRDefault="009C46DB" w:rsidP="00A7486F">
      <w:pPr>
        <w:pStyle w:val="BodyText"/>
        <w:keepNext/>
      </w:pPr>
      <w:r w:rsidRPr="00E22F6A">
        <w:rPr>
          <w:b/>
        </w:rPr>
        <w:t xml:space="preserve">Most </w:t>
      </w:r>
      <w:r>
        <w:rPr>
          <w:b/>
        </w:rPr>
        <w:t>c</w:t>
      </w:r>
      <w:r w:rsidRPr="00E22F6A">
        <w:rPr>
          <w:b/>
        </w:rPr>
        <w:t>ommon AEs</w:t>
      </w:r>
      <w:r w:rsidRPr="004F2029">
        <w:t xml:space="preserve"> </w:t>
      </w:r>
      <w:r>
        <w:t>s</w:t>
      </w:r>
      <w:r w:rsidRPr="004F2029">
        <w:t>ubtab</w:t>
      </w:r>
      <w:r>
        <w:t xml:space="preserve"> provides a user with the count of </w:t>
      </w:r>
      <w:r w:rsidRPr="004F2029">
        <w:t>most common AEs</w:t>
      </w:r>
      <w:r>
        <w:t>.</w:t>
      </w:r>
    </w:p>
    <w:p w14:paraId="57781FB9" w14:textId="77777777" w:rsidR="009C46DB" w:rsidRDefault="009C46DB" w:rsidP="009C46DB">
      <w:pPr>
        <w:pStyle w:val="BodyText"/>
      </w:pPr>
      <w:r>
        <w:rPr>
          <w:noProof/>
        </w:rPr>
        <w:drawing>
          <wp:inline distT="0" distB="0" distL="0" distR="0" wp14:anchorId="14862CA0" wp14:editId="7A6ABD27">
            <wp:extent cx="5941695" cy="4377690"/>
            <wp:effectExtent l="19050" t="19050" r="20955" b="2286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1695" cy="4377690"/>
                    </a:xfrm>
                    <a:prstGeom prst="rect">
                      <a:avLst/>
                    </a:prstGeom>
                    <a:ln>
                      <a:solidFill>
                        <a:schemeClr val="bg2"/>
                      </a:solidFill>
                    </a:ln>
                  </pic:spPr>
                </pic:pic>
              </a:graphicData>
            </a:graphic>
          </wp:inline>
        </w:drawing>
      </w:r>
    </w:p>
    <w:p w14:paraId="3665E927" w14:textId="77777777" w:rsidR="009C46DB" w:rsidRDefault="009C46DB" w:rsidP="009C46DB">
      <w:pPr>
        <w:pStyle w:val="BodyText"/>
      </w:pPr>
      <w:r>
        <w:t>The table contains the following columns:</w:t>
      </w:r>
    </w:p>
    <w:p w14:paraId="7EAE5B0D" w14:textId="77777777" w:rsidR="009C46DB" w:rsidRDefault="009C46DB" w:rsidP="009C46DB">
      <w:pPr>
        <w:pStyle w:val="ListBullet"/>
      </w:pPr>
      <w:r>
        <w:t>PT;</w:t>
      </w:r>
    </w:p>
    <w:p w14:paraId="01E7F26B" w14:textId="77777777" w:rsidR="009C46DB" w:rsidRDefault="009C46DB" w:rsidP="009C46DB">
      <w:pPr>
        <w:pStyle w:val="ListBullet"/>
      </w:pPr>
      <w:r>
        <w:t>Subjects data;</w:t>
      </w:r>
    </w:p>
    <w:p w14:paraId="3A4BAD8A" w14:textId="77777777" w:rsidR="009C46DB" w:rsidRDefault="009C46DB" w:rsidP="009C46DB">
      <w:pPr>
        <w:pStyle w:val="ListBullet"/>
      </w:pPr>
      <w:r>
        <w:t>Total.</w:t>
      </w:r>
    </w:p>
    <w:p w14:paraId="044D6998" w14:textId="77777777" w:rsidR="009C46DB" w:rsidRDefault="009C46DB" w:rsidP="009C46DB">
      <w:pPr>
        <w:pStyle w:val="BodyText"/>
      </w:pPr>
      <w:r>
        <w:t>Subjects data column is divided by the following headers:</w:t>
      </w:r>
    </w:p>
    <w:p w14:paraId="28D8AA43" w14:textId="77777777" w:rsidR="009C46DB" w:rsidRDefault="009C46DB" w:rsidP="009C46DB">
      <w:pPr>
        <w:pStyle w:val="ListBullet"/>
      </w:pPr>
      <w:r>
        <w:t>Study ID;</w:t>
      </w:r>
    </w:p>
    <w:p w14:paraId="1B088F1B" w14:textId="77777777" w:rsidR="009C46DB" w:rsidRDefault="009C46DB" w:rsidP="009C46DB">
      <w:pPr>
        <w:pStyle w:val="ListBullet"/>
      </w:pPr>
      <w:r>
        <w:t>Study part;</w:t>
      </w:r>
    </w:p>
    <w:p w14:paraId="3266AC37" w14:textId="77777777" w:rsidR="009C46DB" w:rsidRDefault="009C46DB" w:rsidP="009C46DB">
      <w:pPr>
        <w:pStyle w:val="ListBullet"/>
      </w:pPr>
      <w:r>
        <w:t>Grouping name;</w:t>
      </w:r>
    </w:p>
    <w:p w14:paraId="27E996AB" w14:textId="77777777" w:rsidR="009C46DB" w:rsidRDefault="009C46DB" w:rsidP="009C46DB">
      <w:pPr>
        <w:pStyle w:val="ListBullet"/>
      </w:pPr>
      <w:r>
        <w:t>Subject group;</w:t>
      </w:r>
    </w:p>
    <w:p w14:paraId="4745EC0C" w14:textId="77777777" w:rsidR="009C46DB" w:rsidRDefault="009C46DB" w:rsidP="009C46DB">
      <w:pPr>
        <w:pStyle w:val="ListBullet"/>
      </w:pPr>
      <w:r>
        <w:t>Number of subjects dosed (N=&lt;value&gt;);</w:t>
      </w:r>
    </w:p>
    <w:p w14:paraId="607D5E9A" w14:textId="77777777" w:rsidR="009C46DB" w:rsidRPr="007A702B" w:rsidRDefault="009C46DB" w:rsidP="009C46DB">
      <w:pPr>
        <w:pStyle w:val="ListBullet"/>
      </w:pPr>
      <w:r>
        <w:t>Count of subjects;</w:t>
      </w:r>
    </w:p>
    <w:p w14:paraId="44A31668" w14:textId="77777777" w:rsidR="009C46DB" w:rsidRPr="004F2029" w:rsidRDefault="009C46DB" w:rsidP="009C46DB">
      <w:pPr>
        <w:pStyle w:val="ListBullet"/>
      </w:pPr>
      <w:r w:rsidRPr="007A702B">
        <w:t>% of total number of patients dosed</w:t>
      </w:r>
      <w:r>
        <w:t>.</w:t>
      </w:r>
    </w:p>
    <w:p w14:paraId="3F9F732A" w14:textId="77777777" w:rsidR="009C46DB" w:rsidRDefault="009C46DB" w:rsidP="009C46DB">
      <w:pPr>
        <w:pStyle w:val="BodyText"/>
      </w:pPr>
      <w:r w:rsidRPr="00E22F6A">
        <w:t>For each record in the study group, number of patients and % of total number of patients dosed are shown (the percentage is reported to 1 decimal place).</w:t>
      </w:r>
    </w:p>
    <w:p w14:paraId="6311F4DD" w14:textId="77777777" w:rsidR="009C46DB" w:rsidRDefault="009C46DB" w:rsidP="009C46DB">
      <w:pPr>
        <w:pStyle w:val="BodyText"/>
      </w:pPr>
      <w:r w:rsidRPr="00E22F6A">
        <w:t xml:space="preserve">The table lists the most common AE where most common is defined as total frequency of &gt;5% in any subject group - this means that if the AE does not occur for one subject group but has frequency of &gt;5% in another subject group it will appear in the </w:t>
      </w:r>
      <w:r>
        <w:t>PT column</w:t>
      </w:r>
      <w:r w:rsidRPr="00E22F6A">
        <w:t xml:space="preserve">. </w:t>
      </w:r>
    </w:p>
    <w:p w14:paraId="42EB9D9F" w14:textId="77777777" w:rsidR="009C46DB" w:rsidRDefault="009C46DB" w:rsidP="009C46DB">
      <w:pPr>
        <w:pStyle w:val="BodyText"/>
      </w:pPr>
      <w:r w:rsidRPr="00E22F6A">
        <w:t xml:space="preserve">The adverse events are sorted in decreasing frequency, by the total across the groups. </w:t>
      </w:r>
    </w:p>
    <w:p w14:paraId="640AC6B5" w14:textId="77777777" w:rsidR="009C46DB" w:rsidRDefault="009C46DB" w:rsidP="009C46DB">
      <w:pPr>
        <w:pStyle w:val="BodyText"/>
      </w:pPr>
      <w:r w:rsidRPr="00E22F6A">
        <w:t>The MEDRA preferred term for AE is displayed.</w:t>
      </w:r>
    </w:p>
    <w:p w14:paraId="0C7607D1" w14:textId="77777777" w:rsidR="009C46DB" w:rsidRPr="004F2029" w:rsidRDefault="009C46DB" w:rsidP="009C46DB">
      <w:pPr>
        <w:pStyle w:val="BodyText"/>
      </w:pPr>
      <w:r w:rsidRPr="00E22F6A">
        <w:lastRenderedPageBreak/>
        <w:t xml:space="preserve">The first row in the table is the number of subjects with any AE; this number matches that in the table of "Adverse Events in </w:t>
      </w:r>
      <w:r>
        <w:t>A</w:t>
      </w:r>
      <w:r w:rsidRPr="00E22F6A">
        <w:t xml:space="preserve">ny </w:t>
      </w:r>
      <w:r>
        <w:t>C</w:t>
      </w:r>
      <w:r w:rsidRPr="00E22F6A">
        <w:t>ategory"</w:t>
      </w:r>
      <w:r>
        <w:t xml:space="preserve"> subtab</w:t>
      </w:r>
      <w:r w:rsidRPr="00E22F6A">
        <w:t>. If there are no subjects with any AE then only the first row in the table which will contain 0 is displayed.</w:t>
      </w:r>
    </w:p>
    <w:p w14:paraId="27168C48" w14:textId="0197B5D9" w:rsidR="009C46DB" w:rsidRDefault="009C46DB" w:rsidP="00A7486F">
      <w:pPr>
        <w:pStyle w:val="Heading4"/>
      </w:pPr>
      <w:bookmarkStart w:id="69" w:name="_Toc31196506"/>
      <w:bookmarkStart w:id="70" w:name="_Toc33115245"/>
      <w:r>
        <w:t>AEs With Outcome Of Death</w:t>
      </w:r>
      <w:r w:rsidRPr="00DA7565">
        <w:t xml:space="preserve"> </w:t>
      </w:r>
      <w:r>
        <w:t>Subtab</w:t>
      </w:r>
      <w:bookmarkEnd w:id="69"/>
      <w:bookmarkEnd w:id="70"/>
    </w:p>
    <w:p w14:paraId="27107834" w14:textId="77777777" w:rsidR="009C46DB" w:rsidRPr="00F4575E" w:rsidRDefault="009C46DB" w:rsidP="00A7486F">
      <w:pPr>
        <w:pStyle w:val="BodyText"/>
        <w:keepNext/>
      </w:pPr>
      <w:r w:rsidRPr="00E22F6A">
        <w:rPr>
          <w:b/>
        </w:rPr>
        <w:t xml:space="preserve">AEs </w:t>
      </w:r>
      <w:r>
        <w:rPr>
          <w:b/>
        </w:rPr>
        <w:t>w</w:t>
      </w:r>
      <w:r w:rsidRPr="00E22F6A">
        <w:rPr>
          <w:b/>
        </w:rPr>
        <w:t xml:space="preserve">ith </w:t>
      </w:r>
      <w:r>
        <w:rPr>
          <w:b/>
        </w:rPr>
        <w:t>o</w:t>
      </w:r>
      <w:r w:rsidRPr="00E22F6A">
        <w:rPr>
          <w:b/>
        </w:rPr>
        <w:t xml:space="preserve">utcome </w:t>
      </w:r>
      <w:r>
        <w:rPr>
          <w:b/>
        </w:rPr>
        <w:t>o</w:t>
      </w:r>
      <w:r w:rsidRPr="00E22F6A">
        <w:rPr>
          <w:b/>
        </w:rPr>
        <w:t xml:space="preserve">f </w:t>
      </w:r>
      <w:r>
        <w:rPr>
          <w:b/>
        </w:rPr>
        <w:t>d</w:t>
      </w:r>
      <w:r w:rsidRPr="00E22F6A">
        <w:rPr>
          <w:b/>
        </w:rPr>
        <w:t>eath</w:t>
      </w:r>
      <w:r w:rsidRPr="00E22F6A">
        <w:t xml:space="preserve"> </w:t>
      </w:r>
      <w:r>
        <w:t>s</w:t>
      </w:r>
      <w:r w:rsidRPr="00E22F6A">
        <w:t>ubtab</w:t>
      </w:r>
      <w:r>
        <w:t xml:space="preserve"> provides a user with the count of </w:t>
      </w:r>
      <w:r w:rsidRPr="00F4575E">
        <w:t>AEs with outcome of death.</w:t>
      </w:r>
    </w:p>
    <w:p w14:paraId="3DE038C2" w14:textId="77777777" w:rsidR="009C46DB" w:rsidRDefault="009C46DB" w:rsidP="009C46DB">
      <w:pPr>
        <w:pStyle w:val="BodyText"/>
      </w:pPr>
      <w:r>
        <w:rPr>
          <w:noProof/>
        </w:rPr>
        <w:drawing>
          <wp:inline distT="0" distB="0" distL="0" distR="0" wp14:anchorId="6BE788DC" wp14:editId="2C7A5E54">
            <wp:extent cx="5941695" cy="4314825"/>
            <wp:effectExtent l="19050" t="19050" r="20955" b="285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1695" cy="4314825"/>
                    </a:xfrm>
                    <a:prstGeom prst="rect">
                      <a:avLst/>
                    </a:prstGeom>
                    <a:ln>
                      <a:solidFill>
                        <a:schemeClr val="bg2"/>
                      </a:solidFill>
                    </a:ln>
                  </pic:spPr>
                </pic:pic>
              </a:graphicData>
            </a:graphic>
          </wp:inline>
        </w:drawing>
      </w:r>
    </w:p>
    <w:p w14:paraId="5DEE4A75" w14:textId="77777777" w:rsidR="009C46DB" w:rsidRDefault="009C46DB" w:rsidP="009C46DB">
      <w:pPr>
        <w:pStyle w:val="BodyText"/>
      </w:pPr>
      <w:r>
        <w:t>The table contains the following headers:</w:t>
      </w:r>
    </w:p>
    <w:p w14:paraId="19AB5E7F" w14:textId="77777777" w:rsidR="009C46DB" w:rsidRDefault="009C46DB" w:rsidP="009C46DB">
      <w:pPr>
        <w:pStyle w:val="ListBullet"/>
      </w:pPr>
      <w:r>
        <w:t>SOC;</w:t>
      </w:r>
    </w:p>
    <w:p w14:paraId="5E54E881" w14:textId="77777777" w:rsidR="009C46DB" w:rsidRDefault="009C46DB" w:rsidP="009C46DB">
      <w:pPr>
        <w:pStyle w:val="ListBullet"/>
      </w:pPr>
      <w:r>
        <w:t>PT;</w:t>
      </w:r>
    </w:p>
    <w:p w14:paraId="7A6889CE" w14:textId="77777777" w:rsidR="009C46DB" w:rsidRDefault="009C46DB" w:rsidP="009C46DB">
      <w:pPr>
        <w:pStyle w:val="ListBullet"/>
      </w:pPr>
      <w:r>
        <w:t>Number(%) of subjects.</w:t>
      </w:r>
    </w:p>
    <w:p w14:paraId="177BA816" w14:textId="77777777" w:rsidR="009C46DB" w:rsidRDefault="009C46DB" w:rsidP="009C46DB">
      <w:pPr>
        <w:pStyle w:val="BodyText"/>
      </w:pPr>
      <w:r>
        <w:t>Number(%) of subjects is divided by the following headers:</w:t>
      </w:r>
    </w:p>
    <w:p w14:paraId="7DEC1E64" w14:textId="77777777" w:rsidR="009C46DB" w:rsidRDefault="009C46DB" w:rsidP="009C46DB">
      <w:pPr>
        <w:pStyle w:val="ListBullet"/>
      </w:pPr>
      <w:r>
        <w:t>Study ID;</w:t>
      </w:r>
    </w:p>
    <w:p w14:paraId="6656F0B1" w14:textId="77777777" w:rsidR="009C46DB" w:rsidRDefault="009C46DB" w:rsidP="009C46DB">
      <w:pPr>
        <w:pStyle w:val="ListBullet"/>
      </w:pPr>
      <w:r>
        <w:t>Study part;</w:t>
      </w:r>
    </w:p>
    <w:p w14:paraId="305C94A3" w14:textId="77777777" w:rsidR="009C46DB" w:rsidRDefault="009C46DB" w:rsidP="009C46DB">
      <w:pPr>
        <w:pStyle w:val="ListBullet"/>
      </w:pPr>
      <w:r>
        <w:t>Grouping name;</w:t>
      </w:r>
    </w:p>
    <w:p w14:paraId="6ABEFEFD" w14:textId="77777777" w:rsidR="009C46DB" w:rsidRDefault="009C46DB" w:rsidP="009C46DB">
      <w:pPr>
        <w:pStyle w:val="ListBullet"/>
      </w:pPr>
      <w:r>
        <w:t>Subject group;</w:t>
      </w:r>
    </w:p>
    <w:p w14:paraId="3C491E94" w14:textId="77777777" w:rsidR="009C46DB" w:rsidRDefault="009C46DB" w:rsidP="009C46DB">
      <w:pPr>
        <w:pStyle w:val="ListBullet"/>
      </w:pPr>
      <w:r>
        <w:t>Number of subjects dosed (N=&lt;value&gt;).</w:t>
      </w:r>
    </w:p>
    <w:p w14:paraId="5C26F878" w14:textId="77777777" w:rsidR="009C46DB" w:rsidRDefault="009C46DB" w:rsidP="009C46DB">
      <w:pPr>
        <w:pStyle w:val="BodyText"/>
      </w:pPr>
      <w:r w:rsidRPr="00F4575E">
        <w:t xml:space="preserve">Table contains values as number of patients and this number as a % of total number of patients dosed (percentages are displayed to 1 decimal place). </w:t>
      </w:r>
    </w:p>
    <w:p w14:paraId="5E16F23A" w14:textId="77777777" w:rsidR="009C46DB" w:rsidRDefault="009C46DB" w:rsidP="009C46DB">
      <w:pPr>
        <w:pStyle w:val="BodyText"/>
      </w:pPr>
      <w:r w:rsidRPr="00F4575E">
        <w:t>The records are sorted by SOC (</w:t>
      </w:r>
      <w:r>
        <w:t>in alphabetical order</w:t>
      </w:r>
      <w:r w:rsidRPr="00F4575E">
        <w:t xml:space="preserve">) and within that, alphabetically by preferred term. </w:t>
      </w:r>
    </w:p>
    <w:p w14:paraId="315784B8" w14:textId="77777777" w:rsidR="009C46DB" w:rsidRPr="00E22F6A" w:rsidRDefault="009C46DB" w:rsidP="009C46DB">
      <w:pPr>
        <w:pStyle w:val="BodyText"/>
      </w:pPr>
      <w:r w:rsidRPr="00F4575E">
        <w:t xml:space="preserve">The first row in the table is the number of subjects with an AE with outcome of death; this number is consistent with that in the table of "Adverse Events in </w:t>
      </w:r>
      <w:r>
        <w:t>A</w:t>
      </w:r>
      <w:r w:rsidRPr="00F4575E">
        <w:t xml:space="preserve">ny </w:t>
      </w:r>
      <w:r>
        <w:t>C</w:t>
      </w:r>
      <w:r w:rsidRPr="00F4575E">
        <w:t>ategory"</w:t>
      </w:r>
      <w:r>
        <w:t xml:space="preserve"> subtab</w:t>
      </w:r>
      <w:r w:rsidRPr="00F4575E">
        <w:t>. If there are no subjects with AE leading to outcome of death then only see the first row in the table which will contain 0.</w:t>
      </w:r>
    </w:p>
    <w:p w14:paraId="058B6508" w14:textId="14159CE2" w:rsidR="009C46DB" w:rsidRDefault="009C46DB" w:rsidP="00A7486F">
      <w:pPr>
        <w:pStyle w:val="Heading4"/>
      </w:pPr>
      <w:bookmarkStart w:id="71" w:name="_Toc31196507"/>
      <w:bookmarkStart w:id="72" w:name="_Toc33115246"/>
      <w:r>
        <w:lastRenderedPageBreak/>
        <w:t>SAEs Leading To Discontinuation Of Study Treatment</w:t>
      </w:r>
      <w:r w:rsidRPr="00DA7565">
        <w:t xml:space="preserve"> </w:t>
      </w:r>
      <w:r>
        <w:t>Subtab</w:t>
      </w:r>
      <w:bookmarkEnd w:id="71"/>
      <w:bookmarkEnd w:id="72"/>
      <w:r>
        <w:t xml:space="preserve"> </w:t>
      </w:r>
    </w:p>
    <w:p w14:paraId="4FAFA3BF" w14:textId="77777777" w:rsidR="009C46DB" w:rsidRDefault="009C46DB" w:rsidP="00A7486F">
      <w:pPr>
        <w:pStyle w:val="BodyText"/>
        <w:keepNext/>
      </w:pPr>
      <w:r w:rsidRPr="00F4575E">
        <w:t>SAEs leading to discontinuation of study treatment subtab</w:t>
      </w:r>
      <w:r>
        <w:t xml:space="preserve"> provides a user with the count of </w:t>
      </w:r>
      <w:r w:rsidRPr="00F4575E">
        <w:t>Serious Adverse Events leading to discontinuation</w:t>
      </w:r>
      <w:r>
        <w:t>.</w:t>
      </w:r>
    </w:p>
    <w:p w14:paraId="2029A6F0" w14:textId="77777777" w:rsidR="009C46DB" w:rsidRDefault="009C46DB" w:rsidP="009C46DB">
      <w:pPr>
        <w:pStyle w:val="BodyText"/>
      </w:pPr>
      <w:r>
        <w:rPr>
          <w:noProof/>
        </w:rPr>
        <w:drawing>
          <wp:inline distT="0" distB="0" distL="0" distR="0" wp14:anchorId="6D818079" wp14:editId="1C2A987F">
            <wp:extent cx="5941695" cy="4350385"/>
            <wp:effectExtent l="19050" t="19050" r="20955" b="1206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1695" cy="4350385"/>
                    </a:xfrm>
                    <a:prstGeom prst="rect">
                      <a:avLst/>
                    </a:prstGeom>
                    <a:ln>
                      <a:solidFill>
                        <a:schemeClr val="bg2"/>
                      </a:solidFill>
                    </a:ln>
                  </pic:spPr>
                </pic:pic>
              </a:graphicData>
            </a:graphic>
          </wp:inline>
        </w:drawing>
      </w:r>
    </w:p>
    <w:p w14:paraId="78F602C7" w14:textId="77777777" w:rsidR="009C46DB" w:rsidRDefault="009C46DB" w:rsidP="009C46DB">
      <w:pPr>
        <w:pStyle w:val="BodyText"/>
      </w:pPr>
      <w:r>
        <w:t>The table contains the following headers:</w:t>
      </w:r>
    </w:p>
    <w:p w14:paraId="10D571F9" w14:textId="77777777" w:rsidR="009C46DB" w:rsidRDefault="009C46DB" w:rsidP="009C46DB">
      <w:pPr>
        <w:pStyle w:val="ListBullet"/>
      </w:pPr>
      <w:r>
        <w:t>SOC;</w:t>
      </w:r>
    </w:p>
    <w:p w14:paraId="678223AA" w14:textId="77777777" w:rsidR="009C46DB" w:rsidRDefault="009C46DB" w:rsidP="009C46DB">
      <w:pPr>
        <w:pStyle w:val="ListBullet"/>
      </w:pPr>
      <w:r>
        <w:t>PT;</w:t>
      </w:r>
    </w:p>
    <w:p w14:paraId="069F122B" w14:textId="77777777" w:rsidR="009C46DB" w:rsidRDefault="009C46DB" w:rsidP="009C46DB">
      <w:pPr>
        <w:pStyle w:val="ListBullet"/>
      </w:pPr>
      <w:r>
        <w:t>DRUG;</w:t>
      </w:r>
    </w:p>
    <w:p w14:paraId="1F88B432" w14:textId="77777777" w:rsidR="009C46DB" w:rsidRDefault="009C46DB" w:rsidP="009C46DB">
      <w:pPr>
        <w:pStyle w:val="ListBullet"/>
      </w:pPr>
      <w:r>
        <w:t>Number (%) of subjects.</w:t>
      </w:r>
    </w:p>
    <w:p w14:paraId="5A759AF5" w14:textId="77777777" w:rsidR="009C46DB" w:rsidRDefault="009C46DB" w:rsidP="009C46DB">
      <w:pPr>
        <w:pStyle w:val="BodyText"/>
      </w:pPr>
      <w:r>
        <w:t>Number (%) of subjects is divided by the following headers:</w:t>
      </w:r>
    </w:p>
    <w:p w14:paraId="6CC69D11" w14:textId="77777777" w:rsidR="009C46DB" w:rsidRDefault="009C46DB" w:rsidP="009C46DB">
      <w:pPr>
        <w:pStyle w:val="ListBullet"/>
      </w:pPr>
      <w:r>
        <w:t>Study ID;</w:t>
      </w:r>
    </w:p>
    <w:p w14:paraId="1A847CE1" w14:textId="77777777" w:rsidR="009C46DB" w:rsidRDefault="009C46DB" w:rsidP="009C46DB">
      <w:pPr>
        <w:pStyle w:val="ListBullet"/>
      </w:pPr>
      <w:r>
        <w:t>Study part;</w:t>
      </w:r>
    </w:p>
    <w:p w14:paraId="67B78633" w14:textId="77777777" w:rsidR="009C46DB" w:rsidRDefault="009C46DB" w:rsidP="009C46DB">
      <w:pPr>
        <w:pStyle w:val="ListBullet"/>
      </w:pPr>
      <w:r>
        <w:t>Grouping name;</w:t>
      </w:r>
    </w:p>
    <w:p w14:paraId="06A430CA" w14:textId="77777777" w:rsidR="009C46DB" w:rsidRDefault="009C46DB" w:rsidP="009C46DB">
      <w:pPr>
        <w:pStyle w:val="ListBullet"/>
      </w:pPr>
      <w:r>
        <w:t>Subject group;</w:t>
      </w:r>
    </w:p>
    <w:p w14:paraId="63F07C30" w14:textId="77777777" w:rsidR="009C46DB" w:rsidRDefault="009C46DB" w:rsidP="009C46DB">
      <w:pPr>
        <w:pStyle w:val="ListBullet"/>
      </w:pPr>
      <w:r>
        <w:t>Number of subjects dosed (N=&lt;value&gt;).</w:t>
      </w:r>
    </w:p>
    <w:p w14:paraId="1BD9303B" w14:textId="77777777" w:rsidR="009C46DB" w:rsidRDefault="009C46DB" w:rsidP="009C46DB">
      <w:pPr>
        <w:pStyle w:val="BodyText"/>
      </w:pPr>
      <w:r w:rsidRPr="00F4575E">
        <w:t xml:space="preserve">Table contains values as number of patients and this number as a % of total number of patients dosed (percentages are displayed to 1 decimal place). </w:t>
      </w:r>
    </w:p>
    <w:p w14:paraId="761C0565" w14:textId="77777777" w:rsidR="009C46DB" w:rsidRDefault="009C46DB" w:rsidP="009C46DB">
      <w:pPr>
        <w:pStyle w:val="BodyText"/>
      </w:pPr>
      <w:r w:rsidRPr="00F4575E">
        <w:t>The records are sorted by SOC (</w:t>
      </w:r>
      <w:r>
        <w:t>in alphabetical order</w:t>
      </w:r>
      <w:r w:rsidRPr="00F4575E">
        <w:t xml:space="preserve">) and within that, alphabetically by preferred term. </w:t>
      </w:r>
    </w:p>
    <w:p w14:paraId="2C07FC36" w14:textId="77777777" w:rsidR="009C46DB" w:rsidRPr="00DA7565" w:rsidRDefault="009C46DB" w:rsidP="009C46DB">
      <w:pPr>
        <w:pStyle w:val="BodyText"/>
      </w:pPr>
      <w:r w:rsidRPr="00F4575E">
        <w:t xml:space="preserve">The first row in the table is the number of subjects with a SAE which led to discontinuation; this number is consistent with that in the table of "Adverse Events in </w:t>
      </w:r>
      <w:r>
        <w:t>A</w:t>
      </w:r>
      <w:r w:rsidRPr="00F4575E">
        <w:t xml:space="preserve">ny </w:t>
      </w:r>
      <w:r>
        <w:t>C</w:t>
      </w:r>
      <w:r w:rsidRPr="00F4575E">
        <w:t>ategory"</w:t>
      </w:r>
      <w:r>
        <w:t xml:space="preserve"> subtab</w:t>
      </w:r>
      <w:r w:rsidRPr="00F4575E">
        <w:t>. If there are no subjects with SAE leading to discontinuation of study treatment then only first row in the table which will contain 0 will be present.</w:t>
      </w:r>
    </w:p>
    <w:p w14:paraId="0B9B01AB" w14:textId="5F5F184A" w:rsidR="009C46DB" w:rsidRDefault="009C46DB" w:rsidP="009C46DB">
      <w:pPr>
        <w:pStyle w:val="Heading3"/>
      </w:pPr>
      <w:bookmarkStart w:id="73" w:name="_Toc31196508"/>
      <w:bookmarkStart w:id="74" w:name="_Toc33115247"/>
      <w:r>
        <w:lastRenderedPageBreak/>
        <w:t>AEs Chord Diagram</w:t>
      </w:r>
      <w:r w:rsidRPr="006F1ECD">
        <w:t xml:space="preserve"> </w:t>
      </w:r>
      <w:r>
        <w:t>Tab</w:t>
      </w:r>
      <w:bookmarkEnd w:id="73"/>
      <w:bookmarkEnd w:id="74"/>
    </w:p>
    <w:p w14:paraId="549BB5C4" w14:textId="77777777" w:rsidR="009C46DB" w:rsidRDefault="009C46DB" w:rsidP="009C46DB">
      <w:pPr>
        <w:pStyle w:val="BodyText"/>
      </w:pPr>
      <w:r w:rsidRPr="005C49FD">
        <w:rPr>
          <w:b/>
        </w:rPr>
        <w:t>AEs Chord Diagram</w:t>
      </w:r>
      <w:r w:rsidRPr="007664F3">
        <w:t xml:space="preserve"> tab</w:t>
      </w:r>
      <w:r>
        <w:t xml:space="preserve"> provides a user with the chord diagram that displays </w:t>
      </w:r>
      <w:r w:rsidRPr="007664F3">
        <w:t xml:space="preserve">co-occurring </w:t>
      </w:r>
      <w:r>
        <w:t xml:space="preserve">adverse </w:t>
      </w:r>
      <w:r w:rsidRPr="007664F3">
        <w:t>events</w:t>
      </w:r>
      <w:r>
        <w:t>.</w:t>
      </w:r>
    </w:p>
    <w:p w14:paraId="74990654" w14:textId="77777777" w:rsidR="009C46DB" w:rsidRDefault="009C46DB" w:rsidP="00A7486F">
      <w:pPr>
        <w:pStyle w:val="BodyText"/>
        <w:keepNext/>
      </w:pPr>
      <w:r w:rsidRPr="007664F3">
        <w:rPr>
          <w:b/>
        </w:rPr>
        <w:t>Note</w:t>
      </w:r>
      <w:r>
        <w:t xml:space="preserve">: </w:t>
      </w:r>
      <w:r w:rsidRPr="007664F3">
        <w:t>A chord diagram is a graphical method of displaying the inter-relationships between data in a matrix. The data are arranged radially around a circle with the relationships between the data points typically drawn as arcs connecting the data.</w:t>
      </w:r>
      <w:r>
        <w:t xml:space="preserve"> See more detailed description below.</w:t>
      </w:r>
    </w:p>
    <w:p w14:paraId="2D94B476" w14:textId="77777777" w:rsidR="009C46DB" w:rsidRDefault="009C46DB" w:rsidP="009C46DB">
      <w:pPr>
        <w:pStyle w:val="BodyText"/>
      </w:pPr>
      <w:r>
        <w:rPr>
          <w:noProof/>
        </w:rPr>
        <w:drawing>
          <wp:inline distT="0" distB="0" distL="0" distR="0" wp14:anchorId="7A38328B" wp14:editId="58F7EE70">
            <wp:extent cx="5941695" cy="2624455"/>
            <wp:effectExtent l="19050" t="19050" r="20955" b="2349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1695" cy="2624455"/>
                    </a:xfrm>
                    <a:prstGeom prst="rect">
                      <a:avLst/>
                    </a:prstGeom>
                    <a:ln>
                      <a:solidFill>
                        <a:schemeClr val="bg2"/>
                      </a:solidFill>
                    </a:ln>
                  </pic:spPr>
                </pic:pic>
              </a:graphicData>
            </a:graphic>
          </wp:inline>
        </w:drawing>
      </w:r>
    </w:p>
    <w:p w14:paraId="3CDBD4BB" w14:textId="77777777" w:rsidR="009C46DB" w:rsidRDefault="009C46DB" w:rsidP="009C46DB">
      <w:pPr>
        <w:pStyle w:val="BodyText"/>
      </w:pPr>
      <w:r>
        <w:t>Main elements available on the AEs C</w:t>
      </w:r>
      <w:r w:rsidRPr="007664F3">
        <w:t xml:space="preserve">hord </w:t>
      </w:r>
      <w:r>
        <w:t>D</w:t>
      </w:r>
      <w:r w:rsidRPr="007664F3">
        <w:t>iagram</w:t>
      </w:r>
      <w:r>
        <w:t xml:space="preserve"> tab are the following:</w:t>
      </w:r>
    </w:p>
    <w:p w14:paraId="587CD6CF" w14:textId="77777777" w:rsidR="009C46DB" w:rsidRDefault="009C46DB" w:rsidP="009C46DB">
      <w:pPr>
        <w:pStyle w:val="ListBullet"/>
      </w:pPr>
      <w:r>
        <w:t>Chord diagram;</w:t>
      </w:r>
    </w:p>
    <w:p w14:paraId="4849AAFA" w14:textId="77777777" w:rsidR="009C46DB" w:rsidRDefault="009C46DB" w:rsidP="009C46DB">
      <w:pPr>
        <w:pStyle w:val="ListBullet"/>
      </w:pPr>
      <w:r>
        <w:t>Diagram title (above the diagram);</w:t>
      </w:r>
    </w:p>
    <w:p w14:paraId="4D310240" w14:textId="77777777" w:rsidR="009C46DB" w:rsidRDefault="009C46DB" w:rsidP="009C46DB">
      <w:pPr>
        <w:pStyle w:val="ListBullet"/>
      </w:pPr>
      <w:r>
        <w:t>Note (under the diagram);</w:t>
      </w:r>
    </w:p>
    <w:p w14:paraId="6C302B63" w14:textId="77777777" w:rsidR="009C46DB" w:rsidRDefault="009C46DB" w:rsidP="009C46DB">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0EFD6283" w14:textId="77777777" w:rsidR="009C46DB" w:rsidRDefault="009C46DB" w:rsidP="009C46DB">
      <w:pPr>
        <w:pStyle w:val="ListBullet"/>
      </w:pPr>
      <w:r>
        <w:t xml:space="preserve">Chart context menu icon (see </w:t>
      </w:r>
      <w:r>
        <w:fldChar w:fldCharType="begin"/>
      </w:r>
      <w:r>
        <w:instrText xml:space="preserve"> REF _Ref30517987 \h </w:instrText>
      </w:r>
      <w:r>
        <w:fldChar w:fldCharType="separate"/>
      </w:r>
      <w:r>
        <w:t>Chart Context Menu</w:t>
      </w:r>
      <w:r>
        <w:fldChar w:fldCharType="end"/>
      </w:r>
      <w:r>
        <w:t xml:space="preserve"> section);</w:t>
      </w:r>
    </w:p>
    <w:p w14:paraId="29B904A6" w14:textId="77777777" w:rsidR="009C46DB" w:rsidRDefault="009C46DB" w:rsidP="009C46DB">
      <w:pPr>
        <w:pStyle w:val="ListBullet"/>
      </w:pPr>
      <w:r>
        <w:t>Information icon besides the Chart context menu icon;</w:t>
      </w:r>
    </w:p>
    <w:p w14:paraId="39F40B9A"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626DEEBB" w14:textId="77777777" w:rsidR="009C46DB" w:rsidRPr="00DD4484" w:rsidRDefault="009C46DB" w:rsidP="00A7486F">
      <w:pPr>
        <w:pStyle w:val="BodyText"/>
        <w:keepNext/>
        <w:rPr>
          <w:u w:val="single"/>
        </w:rPr>
      </w:pPr>
      <w:r w:rsidRPr="00DD4484">
        <w:rPr>
          <w:u w:val="single"/>
        </w:rPr>
        <w:lastRenderedPageBreak/>
        <w:t>Information icon</w:t>
      </w:r>
    </w:p>
    <w:p w14:paraId="2E6C6955" w14:textId="77777777" w:rsidR="009C46DB" w:rsidRDefault="009C46DB" w:rsidP="00A7486F">
      <w:pPr>
        <w:pStyle w:val="BodyText"/>
        <w:keepNext/>
      </w:pPr>
      <w:r>
        <w:t xml:space="preserve">When a user clicks the information icon </w:t>
      </w:r>
      <w:r>
        <w:rPr>
          <w:noProof/>
        </w:rPr>
        <w:drawing>
          <wp:inline distT="0" distB="0" distL="0" distR="0" wp14:anchorId="3A8326EA" wp14:editId="5478ABE2">
            <wp:extent cx="171429" cy="200000"/>
            <wp:effectExtent l="0" t="0" r="63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1429" cy="200000"/>
                    </a:xfrm>
                    <a:prstGeom prst="rect">
                      <a:avLst/>
                    </a:prstGeom>
                  </pic:spPr>
                </pic:pic>
              </a:graphicData>
            </a:graphic>
          </wp:inline>
        </w:drawing>
      </w:r>
      <w:r>
        <w:t>, the following pop-up with chord diagram description appears:</w:t>
      </w:r>
    </w:p>
    <w:p w14:paraId="10119CDA" w14:textId="77777777" w:rsidR="009C46DB" w:rsidRDefault="009C46DB" w:rsidP="009C46DB">
      <w:pPr>
        <w:pStyle w:val="BodyText"/>
      </w:pPr>
      <w:r>
        <w:rPr>
          <w:noProof/>
        </w:rPr>
        <w:drawing>
          <wp:inline distT="0" distB="0" distL="0" distR="0" wp14:anchorId="3466E4E1" wp14:editId="6A67552A">
            <wp:extent cx="3151573" cy="2433043"/>
            <wp:effectExtent l="19050" t="19050" r="10795" b="247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53360" cy="2434422"/>
                    </a:xfrm>
                    <a:prstGeom prst="rect">
                      <a:avLst/>
                    </a:prstGeom>
                    <a:ln>
                      <a:solidFill>
                        <a:schemeClr val="bg2"/>
                      </a:solidFill>
                    </a:ln>
                  </pic:spPr>
                </pic:pic>
              </a:graphicData>
            </a:graphic>
          </wp:inline>
        </w:drawing>
      </w:r>
    </w:p>
    <w:p w14:paraId="0EBB08CD" w14:textId="77777777" w:rsidR="009C46DB" w:rsidRPr="00DD4484" w:rsidRDefault="009C46DB" w:rsidP="00672C87">
      <w:pPr>
        <w:pStyle w:val="BodyText"/>
        <w:keepNext/>
        <w:rPr>
          <w:u w:val="single"/>
        </w:rPr>
      </w:pPr>
      <w:r w:rsidRPr="00DD4484">
        <w:rPr>
          <w:u w:val="single"/>
        </w:rPr>
        <w:t>Coloring</w:t>
      </w:r>
    </w:p>
    <w:p w14:paraId="384D5D64" w14:textId="77777777" w:rsidR="009C46DB" w:rsidRDefault="009C46DB" w:rsidP="009C46DB">
      <w:pPr>
        <w:pStyle w:val="BodyText"/>
      </w:pPr>
      <w:r w:rsidRPr="002902E4">
        <w:t xml:space="preserve">Appropriate </w:t>
      </w:r>
      <w:r>
        <w:t xml:space="preserve">menu does not allow a user to change the coloring. The diagram is colored in accordance with AE term level items, and the term level can be changed on </w:t>
      </w:r>
      <w:r w:rsidRPr="00597B3D">
        <w:rPr>
          <w:b/>
        </w:rPr>
        <w:t>AEs Chord Diagrams Settings</w:t>
      </w:r>
      <w:r>
        <w:t xml:space="preserve"> panel.</w:t>
      </w:r>
    </w:p>
    <w:p w14:paraId="0B0492A8" w14:textId="77777777" w:rsidR="009C46DB" w:rsidRPr="00DD4484" w:rsidRDefault="009C46DB" w:rsidP="00672C87">
      <w:pPr>
        <w:pStyle w:val="BodyText"/>
        <w:keepNext/>
        <w:rPr>
          <w:u w:val="single"/>
        </w:rPr>
      </w:pPr>
      <w:r w:rsidRPr="00DD4484">
        <w:rPr>
          <w:u w:val="single"/>
        </w:rPr>
        <w:t>Tooltips</w:t>
      </w:r>
    </w:p>
    <w:p w14:paraId="497AFBE4" w14:textId="77777777" w:rsidR="009C46DB" w:rsidRPr="00213860" w:rsidRDefault="009C46DB" w:rsidP="009C46DB">
      <w:pPr>
        <w:pStyle w:val="BodyText"/>
      </w:pPr>
      <w:r>
        <w:t xml:space="preserve">When a user hovers the cursor over a chord, </w:t>
      </w:r>
      <w:r w:rsidRPr="00213860">
        <w:t>the tooltip with the following fields is displayed:</w:t>
      </w:r>
    </w:p>
    <w:p w14:paraId="0E1E30E6" w14:textId="77777777" w:rsidR="009C46DB" w:rsidRDefault="009C46DB" w:rsidP="009C46DB">
      <w:pPr>
        <w:pStyle w:val="ListBullet"/>
      </w:pPr>
      <w:r>
        <w:t>&lt;FIRST EVENT&gt; to &lt;SECOND EVENT&gt;;</w:t>
      </w:r>
    </w:p>
    <w:p w14:paraId="37469D94" w14:textId="77777777" w:rsidR="009C46DB" w:rsidRDefault="009C46DB" w:rsidP="009C46DB">
      <w:pPr>
        <w:pStyle w:val="ListBullet"/>
      </w:pPr>
      <w:r>
        <w:t>Number of incidence: &lt;value&gt;;</w:t>
      </w:r>
    </w:p>
    <w:p w14:paraId="2B180F2F" w14:textId="77777777" w:rsidR="009C46DB" w:rsidRDefault="009C46DB" w:rsidP="009C46DB">
      <w:pPr>
        <w:pStyle w:val="ListBullet"/>
      </w:pPr>
      <w:r>
        <w:t xml:space="preserve">Subjects affected and # times affected: </w:t>
      </w:r>
    </w:p>
    <w:p w14:paraId="550B3E70" w14:textId="77777777" w:rsidR="009C46DB" w:rsidRDefault="009C46DB" w:rsidP="00A7486F">
      <w:pPr>
        <w:pStyle w:val="ListBullet"/>
        <w:keepNext/>
      </w:pPr>
      <w:r>
        <w:t>&lt;SUBJECT ID&gt; x &lt;# TIMES&gt; list.</w:t>
      </w:r>
    </w:p>
    <w:p w14:paraId="2B6729A7" w14:textId="77777777" w:rsidR="009C46DB" w:rsidRDefault="009C46DB" w:rsidP="009C46DB">
      <w:pPr>
        <w:pStyle w:val="BodyText"/>
      </w:pPr>
      <w:r>
        <w:rPr>
          <w:noProof/>
        </w:rPr>
        <w:drawing>
          <wp:inline distT="0" distB="0" distL="0" distR="0" wp14:anchorId="193B2CC3" wp14:editId="0E30FC06">
            <wp:extent cx="4609524" cy="1228571"/>
            <wp:effectExtent l="19050" t="19050" r="19685" b="1016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09524" cy="1228571"/>
                    </a:xfrm>
                    <a:prstGeom prst="rect">
                      <a:avLst/>
                    </a:prstGeom>
                    <a:ln>
                      <a:solidFill>
                        <a:schemeClr val="bg2"/>
                      </a:solidFill>
                    </a:ln>
                  </pic:spPr>
                </pic:pic>
              </a:graphicData>
            </a:graphic>
          </wp:inline>
        </w:drawing>
      </w:r>
    </w:p>
    <w:p w14:paraId="2FB5B2C7" w14:textId="77777777" w:rsidR="009C46DB" w:rsidRDefault="009C46DB" w:rsidP="00A7486F">
      <w:pPr>
        <w:pStyle w:val="BodyText"/>
        <w:keepNext/>
      </w:pPr>
      <w:r>
        <w:lastRenderedPageBreak/>
        <w:t>List of affected subjects can be expanded and collapsed.</w:t>
      </w:r>
    </w:p>
    <w:p w14:paraId="68983E3A" w14:textId="77777777" w:rsidR="009C46DB" w:rsidRDefault="009C46DB" w:rsidP="009C46DB">
      <w:pPr>
        <w:pStyle w:val="BodyText"/>
      </w:pPr>
      <w:r>
        <w:rPr>
          <w:noProof/>
        </w:rPr>
        <w:drawing>
          <wp:inline distT="0" distB="0" distL="0" distR="0" wp14:anchorId="08413B17" wp14:editId="49848AB7">
            <wp:extent cx="4542857" cy="3219048"/>
            <wp:effectExtent l="19050" t="19050" r="10160" b="1968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42857" cy="3219048"/>
                    </a:xfrm>
                    <a:prstGeom prst="rect">
                      <a:avLst/>
                    </a:prstGeom>
                    <a:ln>
                      <a:solidFill>
                        <a:schemeClr val="bg2"/>
                      </a:solidFill>
                    </a:ln>
                  </pic:spPr>
                </pic:pic>
              </a:graphicData>
            </a:graphic>
          </wp:inline>
        </w:drawing>
      </w:r>
    </w:p>
    <w:p w14:paraId="33983148" w14:textId="77777777" w:rsidR="009C46DB" w:rsidRPr="00DD4484" w:rsidRDefault="009C46DB" w:rsidP="00672C87">
      <w:pPr>
        <w:pStyle w:val="BodyText"/>
        <w:keepNext/>
        <w:rPr>
          <w:u w:val="single"/>
        </w:rPr>
      </w:pPr>
      <w:r w:rsidRPr="00DD4484">
        <w:rPr>
          <w:u w:val="single"/>
        </w:rPr>
        <w:t xml:space="preserve">Adverse Events Filters </w:t>
      </w:r>
    </w:p>
    <w:p w14:paraId="70A75472" w14:textId="77777777" w:rsidR="009C46DB" w:rsidRDefault="009C46DB" w:rsidP="00A7486F">
      <w:pPr>
        <w:pStyle w:val="BodyText"/>
        <w:keepNext/>
      </w:pPr>
      <w:r>
        <w:t>A user can apply Adverse Events filters to modify the plot.</w:t>
      </w:r>
    </w:p>
    <w:p w14:paraId="5E5F8995" w14:textId="77777777" w:rsidR="009C46DB" w:rsidRDefault="009C46DB" w:rsidP="009C46DB">
      <w:pPr>
        <w:pStyle w:val="BodyText"/>
        <w:rPr>
          <w:u w:val="single"/>
        </w:rPr>
      </w:pPr>
      <w:r>
        <w:rPr>
          <w:noProof/>
        </w:rPr>
        <w:drawing>
          <wp:inline distT="0" distB="0" distL="0" distR="0" wp14:anchorId="7CCA7282" wp14:editId="7D97D1DF">
            <wp:extent cx="1731146" cy="4236622"/>
            <wp:effectExtent l="19050" t="19050" r="21590" b="1206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731146" cy="4236622"/>
                    </a:xfrm>
                    <a:prstGeom prst="rect">
                      <a:avLst/>
                    </a:prstGeom>
                    <a:ln>
                      <a:solidFill>
                        <a:schemeClr val="bg2"/>
                      </a:solidFill>
                    </a:ln>
                  </pic:spPr>
                </pic:pic>
              </a:graphicData>
            </a:graphic>
          </wp:inline>
        </w:drawing>
      </w:r>
    </w:p>
    <w:p w14:paraId="122DEFD3" w14:textId="77777777" w:rsidR="009C46DB" w:rsidRPr="00DD4484" w:rsidRDefault="009C46DB" w:rsidP="00672C87">
      <w:pPr>
        <w:pStyle w:val="BodyText"/>
        <w:keepNext/>
        <w:rPr>
          <w:u w:val="single"/>
        </w:rPr>
      </w:pPr>
      <w:r w:rsidRPr="00DD4484">
        <w:rPr>
          <w:u w:val="single"/>
        </w:rPr>
        <w:t>AEs Chord Diagrams Settings</w:t>
      </w:r>
    </w:p>
    <w:p w14:paraId="07562B33" w14:textId="77777777" w:rsidR="009C46DB" w:rsidRDefault="009C46DB" w:rsidP="009C46DB">
      <w:pPr>
        <w:pStyle w:val="BodyText"/>
      </w:pPr>
      <w:r w:rsidRPr="00597B3D">
        <w:rPr>
          <w:b/>
        </w:rPr>
        <w:t>AEs Chord Diagrams Settings</w:t>
      </w:r>
      <w:r>
        <w:rPr>
          <w:b/>
        </w:rPr>
        <w:t xml:space="preserve"> </w:t>
      </w:r>
      <w:r>
        <w:t>panel allows a user to change:</w:t>
      </w:r>
    </w:p>
    <w:p w14:paraId="0FC40A30" w14:textId="77777777" w:rsidR="009C46DB" w:rsidRDefault="009C46DB" w:rsidP="009C46DB">
      <w:pPr>
        <w:pStyle w:val="ListBullet"/>
      </w:pPr>
      <w:r>
        <w:lastRenderedPageBreak/>
        <w:t>Term level;</w:t>
      </w:r>
    </w:p>
    <w:p w14:paraId="6EC791ED" w14:textId="77777777" w:rsidR="009C46DB" w:rsidRDefault="009C46DB" w:rsidP="009C46DB">
      <w:pPr>
        <w:pStyle w:val="ListBullet"/>
      </w:pPr>
      <w:r>
        <w:t>Number of days between linked AEs;</w:t>
      </w:r>
    </w:p>
    <w:p w14:paraId="79361DAA" w14:textId="77777777" w:rsidR="009C46DB" w:rsidRDefault="009C46DB" w:rsidP="00A7486F">
      <w:pPr>
        <w:pStyle w:val="ListBullet"/>
        <w:keepNext/>
      </w:pPr>
      <w:r>
        <w:t>% of the links with the highest number of links.</w:t>
      </w:r>
    </w:p>
    <w:p w14:paraId="2C1D0A9B" w14:textId="77777777" w:rsidR="009C46DB" w:rsidRDefault="009C46DB" w:rsidP="009C46DB">
      <w:pPr>
        <w:pStyle w:val="BodyText"/>
      </w:pPr>
      <w:r>
        <w:rPr>
          <w:noProof/>
        </w:rPr>
        <w:drawing>
          <wp:inline distT="0" distB="0" distL="0" distR="0" wp14:anchorId="445B4089" wp14:editId="7BC7B097">
            <wp:extent cx="1793289" cy="3011274"/>
            <wp:effectExtent l="19050" t="19050" r="16510" b="1778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94583" cy="3013447"/>
                    </a:xfrm>
                    <a:prstGeom prst="rect">
                      <a:avLst/>
                    </a:prstGeom>
                    <a:ln>
                      <a:solidFill>
                        <a:schemeClr val="bg2"/>
                      </a:solidFill>
                    </a:ln>
                  </pic:spPr>
                </pic:pic>
              </a:graphicData>
            </a:graphic>
          </wp:inline>
        </w:drawing>
      </w:r>
    </w:p>
    <w:p w14:paraId="712C9BEC" w14:textId="77777777" w:rsidR="009C46DB" w:rsidRPr="00552571" w:rsidRDefault="009C46DB" w:rsidP="009C46DB">
      <w:pPr>
        <w:pStyle w:val="BodyText"/>
      </w:pPr>
      <w:r w:rsidRPr="00552571">
        <w:rPr>
          <w:b/>
        </w:rPr>
        <w:t>Note</w:t>
      </w:r>
      <w:r>
        <w:t xml:space="preserve">: </w:t>
      </w:r>
      <w:r w:rsidRPr="00552571">
        <w:t xml:space="preserve">Diagram title </w:t>
      </w:r>
      <w:r>
        <w:t xml:space="preserve">placed </w:t>
      </w:r>
      <w:r w:rsidRPr="00552571">
        <w:t>above the diagram</w:t>
      </w:r>
      <w:r>
        <w:t xml:space="preserve"> describes selected term level and number of days between linked AEs. </w:t>
      </w:r>
      <w:r w:rsidRPr="00552571">
        <w:t xml:space="preserve">Note </w:t>
      </w:r>
      <w:r>
        <w:t xml:space="preserve">placed </w:t>
      </w:r>
      <w:r w:rsidRPr="00552571">
        <w:t>under the diagram</w:t>
      </w:r>
      <w:r>
        <w:t xml:space="preserve"> describes selected % of the links.</w:t>
      </w:r>
    </w:p>
    <w:p w14:paraId="57668EBD" w14:textId="77777777" w:rsidR="009C46DB" w:rsidRPr="00DD4484" w:rsidRDefault="009C46DB" w:rsidP="00672C87">
      <w:pPr>
        <w:pStyle w:val="BodyText"/>
        <w:keepNext/>
        <w:rPr>
          <w:u w:val="single"/>
        </w:rPr>
      </w:pPr>
      <w:r w:rsidRPr="00DD4484">
        <w:rPr>
          <w:u w:val="single"/>
        </w:rPr>
        <w:t>Details on Demand table</w:t>
      </w:r>
    </w:p>
    <w:p w14:paraId="147ED8FB" w14:textId="77777777" w:rsidR="009C46DB" w:rsidRDefault="009C46DB" w:rsidP="009C46DB">
      <w:pPr>
        <w:pStyle w:val="BodyText"/>
      </w:pPr>
      <w:r w:rsidRPr="00063096">
        <w:t>Details on Demand table</w:t>
      </w:r>
      <w:r>
        <w:t xml:space="preserve"> contains two tabs: Linked Adverse Events tab and Subjects tab.</w:t>
      </w:r>
    </w:p>
    <w:p w14:paraId="6156D35F" w14:textId="77777777" w:rsidR="009C46DB" w:rsidRDefault="009C46DB" w:rsidP="00A7486F">
      <w:pPr>
        <w:pStyle w:val="BodyText"/>
        <w:keepNext/>
      </w:pPr>
      <w:r>
        <w:t>Linked Adverse Events tab:</w:t>
      </w:r>
    </w:p>
    <w:p w14:paraId="5AF7DA92" w14:textId="77777777" w:rsidR="009C46DB" w:rsidRDefault="009C46DB" w:rsidP="009C46DB">
      <w:pPr>
        <w:pStyle w:val="BodyText"/>
      </w:pPr>
      <w:r>
        <w:rPr>
          <w:noProof/>
        </w:rPr>
        <w:drawing>
          <wp:inline distT="0" distB="0" distL="0" distR="0" wp14:anchorId="36CE957B" wp14:editId="2E4956A4">
            <wp:extent cx="5941695" cy="2207260"/>
            <wp:effectExtent l="19050" t="19050" r="20955" b="2159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1695" cy="2207260"/>
                    </a:xfrm>
                    <a:prstGeom prst="rect">
                      <a:avLst/>
                    </a:prstGeom>
                    <a:ln>
                      <a:solidFill>
                        <a:schemeClr val="bg2"/>
                      </a:solidFill>
                    </a:ln>
                  </pic:spPr>
                </pic:pic>
              </a:graphicData>
            </a:graphic>
          </wp:inline>
        </w:drawing>
      </w:r>
    </w:p>
    <w:p w14:paraId="718904ED" w14:textId="77777777" w:rsidR="009C46DB" w:rsidRDefault="009C46DB" w:rsidP="00A7486F">
      <w:pPr>
        <w:pStyle w:val="BodyText"/>
        <w:keepNext/>
      </w:pPr>
      <w:r>
        <w:t>Subjects tab:</w:t>
      </w:r>
    </w:p>
    <w:p w14:paraId="308EFBE6" w14:textId="77777777" w:rsidR="009C46DB" w:rsidRPr="007664F3" w:rsidRDefault="009C46DB" w:rsidP="009C46DB">
      <w:pPr>
        <w:pStyle w:val="BodyText"/>
      </w:pPr>
      <w:r>
        <w:rPr>
          <w:noProof/>
        </w:rPr>
        <w:drawing>
          <wp:inline distT="0" distB="0" distL="0" distR="0" wp14:anchorId="4E8DABF1" wp14:editId="2C0A18A4">
            <wp:extent cx="5941695" cy="1203325"/>
            <wp:effectExtent l="19050" t="19050" r="20955" b="1587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1695" cy="1203325"/>
                    </a:xfrm>
                    <a:prstGeom prst="rect">
                      <a:avLst/>
                    </a:prstGeom>
                    <a:ln>
                      <a:solidFill>
                        <a:schemeClr val="bg2"/>
                      </a:solidFill>
                    </a:ln>
                  </pic:spPr>
                </pic:pic>
              </a:graphicData>
            </a:graphic>
          </wp:inline>
        </w:drawing>
      </w:r>
    </w:p>
    <w:p w14:paraId="78626D82" w14:textId="49F5FC86" w:rsidR="009C46DB" w:rsidRDefault="009C46DB" w:rsidP="009C46DB">
      <w:pPr>
        <w:pStyle w:val="Heading3"/>
      </w:pPr>
      <w:bookmarkStart w:id="75" w:name="_Toc31196509"/>
      <w:bookmarkStart w:id="76" w:name="_Toc33115248"/>
      <w:r>
        <w:lastRenderedPageBreak/>
        <w:t>CI Event Counts</w:t>
      </w:r>
      <w:r w:rsidRPr="006F1ECD">
        <w:t xml:space="preserve"> </w:t>
      </w:r>
      <w:r>
        <w:t>Tab</w:t>
      </w:r>
      <w:bookmarkEnd w:id="75"/>
      <w:bookmarkEnd w:id="76"/>
    </w:p>
    <w:p w14:paraId="731014F3" w14:textId="77777777" w:rsidR="009C46DB" w:rsidRDefault="009C46DB" w:rsidP="009C46DB">
      <w:pPr>
        <w:pStyle w:val="BodyText"/>
      </w:pPr>
      <w:r w:rsidRPr="00C43F6A">
        <w:rPr>
          <w:b/>
        </w:rPr>
        <w:t>CI Event Counts</w:t>
      </w:r>
      <w:r>
        <w:t xml:space="preserve"> tab </w:t>
      </w:r>
      <w:r w:rsidRPr="00F85EF6">
        <w:t>display</w:t>
      </w:r>
      <w:r>
        <w:t>s</w:t>
      </w:r>
      <w:r w:rsidRPr="00F85EF6">
        <w:t xml:space="preserve"> the count of subject or </w:t>
      </w:r>
      <w:r w:rsidRPr="006E041C">
        <w:t>Cardiac Ischemic</w:t>
      </w:r>
      <w:r>
        <w:t xml:space="preserve"> (</w:t>
      </w:r>
      <w:r w:rsidRPr="00F85EF6">
        <w:t>CI</w:t>
      </w:r>
      <w:r>
        <w:t>)</w:t>
      </w:r>
      <w:r w:rsidRPr="00F85EF6">
        <w:t xml:space="preserve"> events related to specific CI event category. </w:t>
      </w:r>
    </w:p>
    <w:p w14:paraId="4B00B0E1" w14:textId="77777777" w:rsidR="009C46DB" w:rsidRDefault="009C46DB" w:rsidP="00A7486F">
      <w:pPr>
        <w:pStyle w:val="BodyText"/>
        <w:keepNext/>
      </w:pPr>
      <w:r w:rsidRPr="00F85EF6">
        <w:t xml:space="preserve">CI Events plot is visualized by the incidence rate and occurrence of each event (the entire set of </w:t>
      </w:r>
      <w:r>
        <w:t xml:space="preserve">CI </w:t>
      </w:r>
      <w:r w:rsidRPr="00F85EF6">
        <w:t>adverse events for all subjects who received one or more dose of investigational product</w:t>
      </w:r>
      <w:r>
        <w:t>)</w:t>
      </w:r>
      <w:r w:rsidRPr="00F85EF6">
        <w:t>. It allows quick assimilation of what CI event categories have the highest counts and also highlights relative frequencies of different CI events.</w:t>
      </w:r>
    </w:p>
    <w:p w14:paraId="748E724A" w14:textId="77777777" w:rsidR="009C46DB" w:rsidRDefault="009C46DB" w:rsidP="009C46DB">
      <w:pPr>
        <w:pStyle w:val="BodyText"/>
      </w:pPr>
      <w:r>
        <w:rPr>
          <w:noProof/>
        </w:rPr>
        <w:drawing>
          <wp:inline distT="0" distB="0" distL="0" distR="0" wp14:anchorId="1A60081F" wp14:editId="71245E1B">
            <wp:extent cx="5941695" cy="2613660"/>
            <wp:effectExtent l="19050" t="19050" r="20955" b="152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1695" cy="2613660"/>
                    </a:xfrm>
                    <a:prstGeom prst="rect">
                      <a:avLst/>
                    </a:prstGeom>
                    <a:ln>
                      <a:solidFill>
                        <a:schemeClr val="bg2"/>
                      </a:solidFill>
                    </a:ln>
                  </pic:spPr>
                </pic:pic>
              </a:graphicData>
            </a:graphic>
          </wp:inline>
        </w:drawing>
      </w:r>
    </w:p>
    <w:p w14:paraId="17C376D3" w14:textId="77777777" w:rsidR="009C46DB" w:rsidRDefault="009C46DB" w:rsidP="009C46DB">
      <w:pPr>
        <w:pStyle w:val="BodyText"/>
      </w:pPr>
      <w:r>
        <w:t>Main elements available on the CI Event Counts tab are the following:</w:t>
      </w:r>
    </w:p>
    <w:p w14:paraId="40B22C88" w14:textId="77777777" w:rsidR="009C46DB" w:rsidRDefault="009C46DB" w:rsidP="009C46DB">
      <w:pPr>
        <w:pStyle w:val="ListBullet"/>
      </w:pPr>
      <w:r>
        <w:t>Bar plot;</w:t>
      </w:r>
    </w:p>
    <w:p w14:paraId="0E6339DF" w14:textId="77777777" w:rsidR="009C46DB" w:rsidRDefault="009C46DB" w:rsidP="009C46DB">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0FAFD909" w14:textId="77777777" w:rsidR="009C46DB" w:rsidRDefault="009C46DB" w:rsidP="009C46DB">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6825EA82" w14:textId="77777777" w:rsidR="009C46DB" w:rsidRDefault="009C46DB" w:rsidP="009C46DB">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11A27EEE" w14:textId="77777777" w:rsidR="009C46DB" w:rsidRDefault="009C46DB" w:rsidP="009C46DB">
      <w:pPr>
        <w:pStyle w:val="ListBullet"/>
      </w:pPr>
      <w:r>
        <w:t xml:space="preserve">Chart context menu icon (see </w:t>
      </w:r>
      <w:r>
        <w:fldChar w:fldCharType="begin"/>
      </w:r>
      <w:r>
        <w:instrText xml:space="preserve"> REF _Ref30517987 \h </w:instrText>
      </w:r>
      <w:r>
        <w:fldChar w:fldCharType="separate"/>
      </w:r>
      <w:r>
        <w:t>Chart Context Menu</w:t>
      </w:r>
      <w:r>
        <w:fldChar w:fldCharType="end"/>
      </w:r>
      <w:r>
        <w:t xml:space="preserve"> section);</w:t>
      </w:r>
    </w:p>
    <w:p w14:paraId="21EC340C"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7D95840D" w14:textId="77777777" w:rsidR="009C46DB" w:rsidRPr="00DD4484" w:rsidRDefault="009C46DB" w:rsidP="00672C87">
      <w:pPr>
        <w:pStyle w:val="BodyText"/>
        <w:keepNext/>
        <w:rPr>
          <w:u w:val="single"/>
        </w:rPr>
      </w:pPr>
      <w:r w:rsidRPr="00DD4484">
        <w:rPr>
          <w:u w:val="single"/>
        </w:rPr>
        <w:t>X axis</w:t>
      </w:r>
    </w:p>
    <w:p w14:paraId="6BF7E2CD" w14:textId="77777777" w:rsidR="009C46DB" w:rsidRDefault="009C46DB" w:rsidP="009C46DB">
      <w:pPr>
        <w:pStyle w:val="BodyText"/>
      </w:pPr>
      <w:r>
        <w:rPr>
          <w:rStyle w:val="normaltextrun"/>
        </w:rPr>
        <w:t xml:space="preserve">The title of the X-axis is </w:t>
      </w:r>
      <w:r>
        <w:rPr>
          <w:rStyle w:val="normaltextrun"/>
          <w:b/>
        </w:rPr>
        <w:t>Final Diagnosis</w:t>
      </w:r>
      <w:r>
        <w:rPr>
          <w:rStyle w:val="normaltextrun"/>
        </w:rPr>
        <w:t xml:space="preserve"> by default.</w:t>
      </w:r>
      <w:r>
        <w:rPr>
          <w:rStyle w:val="normaltextrun"/>
          <w:rFonts w:ascii="Arial" w:hAnsi="Arial" w:cs="Arial"/>
        </w:rPr>
        <w:t> </w:t>
      </w:r>
      <w:r>
        <w:rPr>
          <w:rStyle w:val="eop"/>
        </w:rPr>
        <w:t> </w:t>
      </w:r>
    </w:p>
    <w:p w14:paraId="1FC4CAE2" w14:textId="77777777" w:rsidR="009C46DB" w:rsidRDefault="009C46DB" w:rsidP="009C46DB">
      <w:pPr>
        <w:pStyle w:val="BodyText"/>
        <w:rPr>
          <w:rStyle w:val="normaltextrun"/>
        </w:rPr>
      </w:pPr>
      <w:r>
        <w:rPr>
          <w:rStyle w:val="normaltextrun"/>
        </w:rPr>
        <w:t>Value of X-axis could be changed by choosing one of the options from dropdown list under the plot:</w:t>
      </w:r>
    </w:p>
    <w:p w14:paraId="5BA8160B" w14:textId="77777777" w:rsidR="009C46DB" w:rsidRPr="00A17A1E" w:rsidRDefault="009C46DB" w:rsidP="009C46DB">
      <w:pPr>
        <w:pStyle w:val="ListBullet"/>
      </w:pPr>
      <w:r>
        <w:t>Final Diagnosis;</w:t>
      </w:r>
    </w:p>
    <w:p w14:paraId="5A628AF2" w14:textId="77777777" w:rsidR="009C46DB" w:rsidRPr="00A17A1E" w:rsidRDefault="009C46DB" w:rsidP="009C46DB">
      <w:pPr>
        <w:pStyle w:val="ListBullet"/>
      </w:pPr>
      <w:r w:rsidRPr="00A17A1E">
        <w:t>Is</w:t>
      </w:r>
      <w:r>
        <w:t>chemic Symptoms;</w:t>
      </w:r>
    </w:p>
    <w:p w14:paraId="117955C9" w14:textId="77777777" w:rsidR="009C46DB" w:rsidRPr="00A17A1E" w:rsidRDefault="009C46DB" w:rsidP="009C46DB">
      <w:pPr>
        <w:pStyle w:val="ListBullet"/>
      </w:pPr>
      <w:r>
        <w:t>Duration of CIE Symptoms;</w:t>
      </w:r>
    </w:p>
    <w:p w14:paraId="76DCBAC3" w14:textId="77777777" w:rsidR="009C46DB" w:rsidRPr="00A17A1E" w:rsidRDefault="009C46DB" w:rsidP="009C46DB">
      <w:pPr>
        <w:pStyle w:val="ListBullet"/>
      </w:pPr>
      <w:r w:rsidRPr="00A17A1E">
        <w:t>Did the Symptoms Prom</w:t>
      </w:r>
      <w:r>
        <w:t>p</w:t>
      </w:r>
      <w:r w:rsidRPr="00A17A1E">
        <w:t>t an Uns. Hosp</w:t>
      </w:r>
      <w:r>
        <w:t>.;</w:t>
      </w:r>
    </w:p>
    <w:p w14:paraId="0CF5B444" w14:textId="77777777" w:rsidR="009C46DB" w:rsidRPr="00A17A1E" w:rsidRDefault="009C46DB" w:rsidP="009C46DB">
      <w:pPr>
        <w:pStyle w:val="ListBullet"/>
      </w:pPr>
      <w:r w:rsidRPr="00A17A1E">
        <w:t>Event Susp. to be Due to Stent Thromb</w:t>
      </w:r>
      <w:r>
        <w:t>.;</w:t>
      </w:r>
    </w:p>
    <w:p w14:paraId="49115E0F" w14:textId="77777777" w:rsidR="009C46DB" w:rsidRPr="00A17A1E" w:rsidRDefault="009C46DB" w:rsidP="009C46DB">
      <w:pPr>
        <w:pStyle w:val="ListBullet"/>
      </w:pPr>
      <w:r w:rsidRPr="00A17A1E">
        <w:t xml:space="preserve">Previous ECG </w:t>
      </w:r>
      <w:r>
        <w:t>Before Event Available;</w:t>
      </w:r>
    </w:p>
    <w:p w14:paraId="3A52389F" w14:textId="77777777" w:rsidR="009C46DB" w:rsidRPr="00A17A1E" w:rsidRDefault="009C46DB" w:rsidP="009C46DB">
      <w:pPr>
        <w:pStyle w:val="ListBullet"/>
      </w:pPr>
      <w:r>
        <w:t>ECG at the Time of the Event;</w:t>
      </w:r>
    </w:p>
    <w:p w14:paraId="7F52F710" w14:textId="77777777" w:rsidR="009C46DB" w:rsidRPr="00A17A1E" w:rsidRDefault="009C46DB" w:rsidP="009C46DB">
      <w:pPr>
        <w:pStyle w:val="ListBullet"/>
      </w:pPr>
      <w:r w:rsidRPr="00A17A1E">
        <w:t>Were</w:t>
      </w:r>
      <w:r>
        <w:t xml:space="preserve"> Local Cardiac Biomarkers Drawn;</w:t>
      </w:r>
    </w:p>
    <w:p w14:paraId="2CDD0FB5" w14:textId="77777777" w:rsidR="009C46DB" w:rsidRPr="00A17A1E" w:rsidRDefault="009C46DB" w:rsidP="003C151B">
      <w:pPr>
        <w:pStyle w:val="ListBullet"/>
      </w:pPr>
      <w:r w:rsidRPr="00A17A1E">
        <w:t>Coronary Angiography Perfo</w:t>
      </w:r>
      <w:r>
        <w:t>r</w:t>
      </w:r>
      <w:r w:rsidRPr="00A17A1E">
        <w:t>med</w:t>
      </w:r>
      <w:r>
        <w:t>.</w:t>
      </w:r>
    </w:p>
    <w:p w14:paraId="37B06600" w14:textId="77777777" w:rsidR="009C46DB" w:rsidRDefault="009C46DB" w:rsidP="009C46DB">
      <w:pPr>
        <w:pStyle w:val="BodyText"/>
        <w:rPr>
          <w:rStyle w:val="normaltextrun"/>
        </w:rPr>
      </w:pPr>
      <w:r>
        <w:rPr>
          <w:noProof/>
        </w:rPr>
        <w:lastRenderedPageBreak/>
        <w:drawing>
          <wp:inline distT="0" distB="0" distL="0" distR="0" wp14:anchorId="1B3B31A4" wp14:editId="48EC0F8F">
            <wp:extent cx="2210540" cy="1417013"/>
            <wp:effectExtent l="19050" t="19050" r="18415" b="1206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14903" cy="1419810"/>
                    </a:xfrm>
                    <a:prstGeom prst="rect">
                      <a:avLst/>
                    </a:prstGeom>
                    <a:ln>
                      <a:solidFill>
                        <a:schemeClr val="bg2"/>
                      </a:solidFill>
                    </a:ln>
                  </pic:spPr>
                </pic:pic>
              </a:graphicData>
            </a:graphic>
          </wp:inline>
        </w:drawing>
      </w:r>
    </w:p>
    <w:p w14:paraId="0545E046" w14:textId="77777777" w:rsidR="009C46DB" w:rsidRPr="00DD4484" w:rsidRDefault="009C46DB" w:rsidP="00672C87">
      <w:pPr>
        <w:pStyle w:val="BodyText"/>
        <w:keepNext/>
        <w:rPr>
          <w:u w:val="single"/>
        </w:rPr>
      </w:pPr>
      <w:r w:rsidRPr="00DD4484">
        <w:rPr>
          <w:u w:val="single"/>
        </w:rPr>
        <w:t>Y axis</w:t>
      </w:r>
    </w:p>
    <w:p w14:paraId="64B9A1D6" w14:textId="77777777" w:rsidR="009C46DB" w:rsidRDefault="009C46DB" w:rsidP="009C46DB">
      <w:pPr>
        <w:pStyle w:val="BodyText"/>
      </w:pPr>
      <w:r>
        <w:rPr>
          <w:rStyle w:val="normaltextrun"/>
        </w:rPr>
        <w:t xml:space="preserve">The default title of the Y-axis is </w:t>
      </w:r>
      <w:r>
        <w:rPr>
          <w:rStyle w:val="normaltextrun"/>
          <w:b/>
        </w:rPr>
        <w:t>Subjects (count)</w:t>
      </w:r>
      <w:r>
        <w:rPr>
          <w:rStyle w:val="normaltextrun"/>
        </w:rPr>
        <w:t xml:space="preserve">. </w:t>
      </w:r>
      <w:r w:rsidRPr="000236A4">
        <w:rPr>
          <w:rStyle w:val="normaltextrun"/>
          <w:b/>
        </w:rPr>
        <w:t>Y</w:t>
      </w:r>
      <w:r>
        <w:rPr>
          <w:rStyle w:val="normaltextrun"/>
        </w:rPr>
        <w:t xml:space="preserve"> </w:t>
      </w:r>
      <w:r w:rsidRPr="00244EB4">
        <w:rPr>
          <w:b/>
        </w:rPr>
        <w:t>Axis Settings</w:t>
      </w:r>
      <w:r>
        <w:t xml:space="preserve"> menu provides a user with the following settings:</w:t>
      </w:r>
    </w:p>
    <w:p w14:paraId="408288BA" w14:textId="77777777" w:rsidR="009C46DB" w:rsidRDefault="009C46DB" w:rsidP="009C46DB">
      <w:pPr>
        <w:pStyle w:val="ListBullet"/>
      </w:pPr>
      <w:r>
        <w:t>Y axis measure;</w:t>
      </w:r>
    </w:p>
    <w:p w14:paraId="6AC41651" w14:textId="77777777" w:rsidR="009C46DB" w:rsidRDefault="009C46DB" w:rsidP="0018338F">
      <w:pPr>
        <w:pStyle w:val="ListBullet"/>
        <w:keepNext/>
      </w:pPr>
      <w:r>
        <w:t>Unit of measure.</w:t>
      </w:r>
    </w:p>
    <w:p w14:paraId="7F991DF4" w14:textId="77777777" w:rsidR="009C46DB" w:rsidRDefault="009C46DB" w:rsidP="009C46DB">
      <w:pPr>
        <w:pStyle w:val="BodyText"/>
      </w:pPr>
      <w:r>
        <w:rPr>
          <w:noProof/>
        </w:rPr>
        <w:drawing>
          <wp:inline distT="0" distB="0" distL="0" distR="0" wp14:anchorId="231DB685" wp14:editId="45EFD06D">
            <wp:extent cx="1814595" cy="1296140"/>
            <wp:effectExtent l="19050" t="19050" r="14605" b="1841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16461" cy="1297473"/>
                    </a:xfrm>
                    <a:prstGeom prst="rect">
                      <a:avLst/>
                    </a:prstGeom>
                    <a:ln>
                      <a:solidFill>
                        <a:schemeClr val="bg2"/>
                      </a:solidFill>
                    </a:ln>
                  </pic:spPr>
                </pic:pic>
              </a:graphicData>
            </a:graphic>
          </wp:inline>
        </w:drawing>
      </w:r>
      <w:r>
        <w:t xml:space="preserve"> </w:t>
      </w:r>
      <w:r>
        <w:rPr>
          <w:noProof/>
        </w:rPr>
        <w:drawing>
          <wp:inline distT="0" distB="0" distL="0" distR="0" wp14:anchorId="1C1BC3B6" wp14:editId="702FD5FC">
            <wp:extent cx="1888849" cy="922044"/>
            <wp:effectExtent l="19050" t="19050" r="16510" b="1143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895961" cy="925516"/>
                    </a:xfrm>
                    <a:prstGeom prst="rect">
                      <a:avLst/>
                    </a:prstGeom>
                    <a:ln>
                      <a:solidFill>
                        <a:schemeClr val="bg2"/>
                      </a:solidFill>
                    </a:ln>
                  </pic:spPr>
                </pic:pic>
              </a:graphicData>
            </a:graphic>
          </wp:inline>
        </w:drawing>
      </w:r>
      <w:r>
        <w:t xml:space="preserve"> </w:t>
      </w:r>
      <w:r>
        <w:rPr>
          <w:noProof/>
        </w:rPr>
        <w:drawing>
          <wp:inline distT="0" distB="0" distL="0" distR="0" wp14:anchorId="76311F93" wp14:editId="5595547F">
            <wp:extent cx="1762964" cy="905522"/>
            <wp:effectExtent l="19050" t="19050" r="27940" b="2794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65176" cy="906658"/>
                    </a:xfrm>
                    <a:prstGeom prst="rect">
                      <a:avLst/>
                    </a:prstGeom>
                    <a:ln>
                      <a:solidFill>
                        <a:schemeClr val="bg2"/>
                      </a:solidFill>
                    </a:ln>
                  </pic:spPr>
                </pic:pic>
              </a:graphicData>
            </a:graphic>
          </wp:inline>
        </w:drawing>
      </w:r>
    </w:p>
    <w:p w14:paraId="301F1580" w14:textId="77777777" w:rsidR="009C46DB" w:rsidRPr="00DD4484" w:rsidRDefault="009C46DB" w:rsidP="00672C87">
      <w:pPr>
        <w:pStyle w:val="BodyText"/>
        <w:keepNext/>
        <w:rPr>
          <w:u w:val="single"/>
        </w:rPr>
      </w:pPr>
      <w:r w:rsidRPr="00DD4484">
        <w:rPr>
          <w:u w:val="single"/>
        </w:rPr>
        <w:t>Coloring</w:t>
      </w:r>
    </w:p>
    <w:p w14:paraId="33888CB8" w14:textId="77777777" w:rsidR="009C46DB" w:rsidRDefault="009C46DB" w:rsidP="009C46DB">
      <w:pPr>
        <w:pStyle w:val="BodyText"/>
      </w:pPr>
      <w:r w:rsidRPr="002902E4">
        <w:t xml:space="preserve">Appropriate </w:t>
      </w:r>
      <w:r>
        <w:t>menu provides a user with the following options:</w:t>
      </w:r>
    </w:p>
    <w:p w14:paraId="188B31AF" w14:textId="77777777" w:rsidR="009C46DB" w:rsidRPr="00667497" w:rsidRDefault="009C46DB" w:rsidP="009C46DB">
      <w:pPr>
        <w:pStyle w:val="ListBullet"/>
      </w:pPr>
      <w:r w:rsidRPr="00667497">
        <w:t>All</w:t>
      </w:r>
      <w:r>
        <w:t xml:space="preserve"> </w:t>
      </w:r>
      <w:r w:rsidRPr="00667497">
        <w:t>(selected by default)</w:t>
      </w:r>
      <w:r>
        <w:t>;</w:t>
      </w:r>
    </w:p>
    <w:p w14:paraId="2EFDBAF3" w14:textId="77777777" w:rsidR="009C46DB" w:rsidRPr="00667497" w:rsidRDefault="009C46DB" w:rsidP="009C46DB">
      <w:pPr>
        <w:pStyle w:val="ListBullet"/>
      </w:pPr>
      <w:r>
        <w:t>Final Diagnosis;</w:t>
      </w:r>
    </w:p>
    <w:p w14:paraId="56F9D4D7" w14:textId="77777777" w:rsidR="009C46DB" w:rsidRPr="00667497" w:rsidRDefault="009C46DB" w:rsidP="009C46DB">
      <w:pPr>
        <w:pStyle w:val="ListBullet"/>
      </w:pPr>
      <w:r w:rsidRPr="00667497">
        <w:t>Is</w:t>
      </w:r>
      <w:r>
        <w:t>c</w:t>
      </w:r>
      <w:r w:rsidRPr="00667497">
        <w:t>hemic Symptoms</w:t>
      </w:r>
      <w:r>
        <w:t>;</w:t>
      </w:r>
    </w:p>
    <w:p w14:paraId="496730C5" w14:textId="77777777" w:rsidR="009C46DB" w:rsidRPr="00667497" w:rsidRDefault="009C46DB" w:rsidP="009C46DB">
      <w:pPr>
        <w:pStyle w:val="ListBullet"/>
      </w:pPr>
      <w:r w:rsidRPr="00667497">
        <w:t>Duration of CIE Symptoms</w:t>
      </w:r>
      <w:r>
        <w:t>;</w:t>
      </w:r>
    </w:p>
    <w:p w14:paraId="16C6C84A" w14:textId="77777777" w:rsidR="009C46DB" w:rsidRPr="00667497" w:rsidRDefault="009C46DB" w:rsidP="009C46DB">
      <w:pPr>
        <w:pStyle w:val="ListBullet"/>
      </w:pPr>
      <w:r w:rsidRPr="00667497">
        <w:t>Did the Symptoms Prom</w:t>
      </w:r>
      <w:r>
        <w:t>p</w:t>
      </w:r>
      <w:r w:rsidRPr="00667497">
        <w:t>t an Uns. Hosp</w:t>
      </w:r>
      <w:r>
        <w:t>.;</w:t>
      </w:r>
    </w:p>
    <w:p w14:paraId="62FE86BD" w14:textId="77777777" w:rsidR="009C46DB" w:rsidRPr="00667497" w:rsidRDefault="009C46DB" w:rsidP="009C46DB">
      <w:pPr>
        <w:pStyle w:val="ListBullet"/>
      </w:pPr>
      <w:r w:rsidRPr="00667497">
        <w:t>Event Susp. to be Due to Stent Thromb</w:t>
      </w:r>
      <w:r>
        <w:t>.;</w:t>
      </w:r>
    </w:p>
    <w:p w14:paraId="5983E1EA" w14:textId="77777777" w:rsidR="009C46DB" w:rsidRPr="00667497" w:rsidRDefault="009C46DB" w:rsidP="009C46DB">
      <w:pPr>
        <w:pStyle w:val="ListBullet"/>
      </w:pPr>
      <w:r w:rsidRPr="00667497">
        <w:t>Previous ECG Before Event Available</w:t>
      </w:r>
      <w:r>
        <w:t>;</w:t>
      </w:r>
    </w:p>
    <w:p w14:paraId="337EC55F" w14:textId="77777777" w:rsidR="009C46DB" w:rsidRPr="00667497" w:rsidRDefault="009C46DB" w:rsidP="009C46DB">
      <w:pPr>
        <w:pStyle w:val="ListBullet"/>
      </w:pPr>
      <w:r w:rsidRPr="00667497">
        <w:t>ECG at the Time of the Event</w:t>
      </w:r>
      <w:r>
        <w:t>;</w:t>
      </w:r>
    </w:p>
    <w:p w14:paraId="21668E8D" w14:textId="77777777" w:rsidR="009C46DB" w:rsidRPr="00667497" w:rsidRDefault="009C46DB" w:rsidP="009C46DB">
      <w:pPr>
        <w:pStyle w:val="ListBullet"/>
      </w:pPr>
      <w:r w:rsidRPr="00667497">
        <w:t>Were Local Cardiac Biomarkers Drawn</w:t>
      </w:r>
      <w:r>
        <w:t>;</w:t>
      </w:r>
    </w:p>
    <w:p w14:paraId="7677842C" w14:textId="77777777" w:rsidR="009C46DB" w:rsidRDefault="009C46DB" w:rsidP="0018338F">
      <w:pPr>
        <w:pStyle w:val="ListBullet"/>
        <w:keepNext/>
      </w:pPr>
      <w:r w:rsidRPr="00667497">
        <w:t>Coronary Angiography Perfo</w:t>
      </w:r>
      <w:r>
        <w:t>r</w:t>
      </w:r>
      <w:r w:rsidRPr="00667497">
        <w:t>me</w:t>
      </w:r>
      <w:r>
        <w:t>d.</w:t>
      </w:r>
    </w:p>
    <w:p w14:paraId="62167ABA" w14:textId="77777777" w:rsidR="009C46DB" w:rsidRDefault="009C46DB" w:rsidP="009C46DB">
      <w:pPr>
        <w:pStyle w:val="BodyText"/>
        <w:rPr>
          <w:u w:val="single"/>
        </w:rPr>
      </w:pPr>
      <w:r>
        <w:rPr>
          <w:noProof/>
        </w:rPr>
        <w:drawing>
          <wp:inline distT="0" distB="0" distL="0" distR="0" wp14:anchorId="5CD75CFC" wp14:editId="4D170903">
            <wp:extent cx="1873188" cy="1253709"/>
            <wp:effectExtent l="19050" t="19050" r="13335" b="2286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877331" cy="1256482"/>
                    </a:xfrm>
                    <a:prstGeom prst="rect">
                      <a:avLst/>
                    </a:prstGeom>
                    <a:ln>
                      <a:solidFill>
                        <a:schemeClr val="bg2"/>
                      </a:solidFill>
                    </a:ln>
                  </pic:spPr>
                </pic:pic>
              </a:graphicData>
            </a:graphic>
          </wp:inline>
        </w:drawing>
      </w:r>
    </w:p>
    <w:p w14:paraId="136F1D65" w14:textId="77777777" w:rsidR="009C46DB" w:rsidRPr="00DD4484" w:rsidRDefault="009C46DB" w:rsidP="00672C87">
      <w:pPr>
        <w:pStyle w:val="BodyText"/>
        <w:keepNext/>
        <w:rPr>
          <w:u w:val="single"/>
        </w:rPr>
      </w:pPr>
      <w:r w:rsidRPr="00DD4484">
        <w:rPr>
          <w:u w:val="single"/>
        </w:rPr>
        <w:t>Tooltips</w:t>
      </w:r>
    </w:p>
    <w:p w14:paraId="28C76DC8" w14:textId="77777777" w:rsidR="009C46DB" w:rsidRPr="00213860" w:rsidRDefault="009C46DB" w:rsidP="009C46DB">
      <w:pPr>
        <w:pStyle w:val="BodyText"/>
      </w:pPr>
      <w:r>
        <w:t xml:space="preserve">When a user hovers the cursor over a bar, </w:t>
      </w:r>
      <w:r w:rsidRPr="00213860">
        <w:t>the tooltip with the following fields is displayed:</w:t>
      </w:r>
    </w:p>
    <w:p w14:paraId="05CB4D14" w14:textId="77777777" w:rsidR="009C46DB" w:rsidRDefault="009C46DB" w:rsidP="009C46DB">
      <w:pPr>
        <w:pStyle w:val="ListBullet"/>
      </w:pPr>
      <w:r>
        <w:t>X-axis value</w:t>
      </w:r>
    </w:p>
    <w:p w14:paraId="6358AD50" w14:textId="77777777" w:rsidR="009C46DB" w:rsidRDefault="009C46DB" w:rsidP="009C46DB">
      <w:pPr>
        <w:pStyle w:val="ListBullet"/>
      </w:pPr>
      <w:r>
        <w:lastRenderedPageBreak/>
        <w:t>Y-axis value;</w:t>
      </w:r>
    </w:p>
    <w:p w14:paraId="5BFDC6FA" w14:textId="77777777" w:rsidR="009C46DB" w:rsidRDefault="009C46DB" w:rsidP="0018338F">
      <w:pPr>
        <w:pStyle w:val="ListBullet"/>
        <w:keepNext/>
      </w:pPr>
      <w:r>
        <w:t>Coloring option value.</w:t>
      </w:r>
    </w:p>
    <w:p w14:paraId="31C75AC2" w14:textId="77777777" w:rsidR="009C46DB" w:rsidRDefault="009C46DB" w:rsidP="009C46DB">
      <w:pPr>
        <w:pStyle w:val="BodyText"/>
      </w:pPr>
      <w:r>
        <w:rPr>
          <w:noProof/>
        </w:rPr>
        <w:drawing>
          <wp:inline distT="0" distB="0" distL="0" distR="0" wp14:anchorId="07C18D49" wp14:editId="2755F127">
            <wp:extent cx="2304762" cy="695238"/>
            <wp:effectExtent l="0" t="0" r="63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304762" cy="695238"/>
                    </a:xfrm>
                    <a:prstGeom prst="rect">
                      <a:avLst/>
                    </a:prstGeom>
                  </pic:spPr>
                </pic:pic>
              </a:graphicData>
            </a:graphic>
          </wp:inline>
        </w:drawing>
      </w:r>
    </w:p>
    <w:p w14:paraId="47F19A92" w14:textId="77777777" w:rsidR="009C46DB" w:rsidRPr="00DD4484" w:rsidRDefault="009C46DB" w:rsidP="00672C87">
      <w:pPr>
        <w:pStyle w:val="BodyText"/>
        <w:keepNext/>
        <w:rPr>
          <w:u w:val="single"/>
        </w:rPr>
      </w:pPr>
      <w:r w:rsidRPr="00DD4484">
        <w:rPr>
          <w:u w:val="single"/>
        </w:rPr>
        <w:t xml:space="preserve">CI Event Filters </w:t>
      </w:r>
    </w:p>
    <w:p w14:paraId="1AC3A191" w14:textId="77777777" w:rsidR="009C46DB" w:rsidRDefault="009C46DB" w:rsidP="0018338F">
      <w:pPr>
        <w:pStyle w:val="BodyText"/>
        <w:keepNext/>
      </w:pPr>
      <w:r>
        <w:t>A user can apply CI Events filters to modify the plot.</w:t>
      </w:r>
    </w:p>
    <w:p w14:paraId="5E19F8F0" w14:textId="77777777" w:rsidR="009C46DB" w:rsidRDefault="009C46DB" w:rsidP="009C46DB">
      <w:pPr>
        <w:pStyle w:val="BodyText"/>
      </w:pPr>
      <w:r>
        <w:rPr>
          <w:noProof/>
        </w:rPr>
        <w:drawing>
          <wp:inline distT="0" distB="0" distL="0" distR="0" wp14:anchorId="27113186" wp14:editId="59A598AD">
            <wp:extent cx="1902764" cy="5015883"/>
            <wp:effectExtent l="19050" t="19050" r="21590" b="1333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904219" cy="5019718"/>
                    </a:xfrm>
                    <a:prstGeom prst="rect">
                      <a:avLst/>
                    </a:prstGeom>
                    <a:ln>
                      <a:solidFill>
                        <a:schemeClr val="bg2"/>
                      </a:solidFill>
                    </a:ln>
                  </pic:spPr>
                </pic:pic>
              </a:graphicData>
            </a:graphic>
          </wp:inline>
        </w:drawing>
      </w:r>
    </w:p>
    <w:p w14:paraId="256FF10C" w14:textId="77777777" w:rsidR="009C46DB" w:rsidRPr="00DD4484" w:rsidRDefault="009C46DB" w:rsidP="00672C87">
      <w:pPr>
        <w:pStyle w:val="BodyText"/>
        <w:keepNext/>
        <w:rPr>
          <w:u w:val="single"/>
        </w:rPr>
      </w:pPr>
      <w:r w:rsidRPr="00DD4484">
        <w:rPr>
          <w:u w:val="single"/>
        </w:rPr>
        <w:t>Details on Demand table</w:t>
      </w:r>
    </w:p>
    <w:p w14:paraId="527F1560" w14:textId="77777777" w:rsidR="009C46DB" w:rsidRDefault="009C46DB" w:rsidP="009C46DB">
      <w:pPr>
        <w:pStyle w:val="BodyText"/>
      </w:pPr>
      <w:r w:rsidRPr="00063096">
        <w:t>Details on Demand table</w:t>
      </w:r>
      <w:r>
        <w:t xml:space="preserve"> contains two tabs: CI Events tab and Subjects tab.</w:t>
      </w:r>
    </w:p>
    <w:p w14:paraId="7063F0AB" w14:textId="77777777" w:rsidR="009C46DB" w:rsidRDefault="009C46DB" w:rsidP="0018338F">
      <w:pPr>
        <w:pStyle w:val="BodyText"/>
        <w:keepNext/>
      </w:pPr>
      <w:r>
        <w:lastRenderedPageBreak/>
        <w:t>CI Events tab:</w:t>
      </w:r>
    </w:p>
    <w:p w14:paraId="4514C66F" w14:textId="77777777" w:rsidR="009C46DB" w:rsidRDefault="009C46DB" w:rsidP="009C46DB">
      <w:pPr>
        <w:pStyle w:val="BodyText"/>
      </w:pPr>
      <w:r>
        <w:rPr>
          <w:noProof/>
        </w:rPr>
        <w:drawing>
          <wp:inline distT="0" distB="0" distL="0" distR="0" wp14:anchorId="40DF0B20" wp14:editId="47BAA224">
            <wp:extent cx="5941695" cy="1536700"/>
            <wp:effectExtent l="19050" t="19050" r="20955" b="2540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1695" cy="1536700"/>
                    </a:xfrm>
                    <a:prstGeom prst="rect">
                      <a:avLst/>
                    </a:prstGeom>
                    <a:ln>
                      <a:solidFill>
                        <a:schemeClr val="bg2"/>
                      </a:solidFill>
                    </a:ln>
                  </pic:spPr>
                </pic:pic>
              </a:graphicData>
            </a:graphic>
          </wp:inline>
        </w:drawing>
      </w:r>
    </w:p>
    <w:p w14:paraId="490D62F8" w14:textId="77777777" w:rsidR="009C46DB" w:rsidRDefault="009C46DB" w:rsidP="0018338F">
      <w:pPr>
        <w:pStyle w:val="BodyText"/>
        <w:keepNext/>
      </w:pPr>
      <w:r>
        <w:t>Subjects tab:</w:t>
      </w:r>
    </w:p>
    <w:p w14:paraId="219AAB59" w14:textId="77777777" w:rsidR="009C46DB" w:rsidRDefault="009C46DB" w:rsidP="009C46DB">
      <w:pPr>
        <w:pStyle w:val="BodyText"/>
      </w:pPr>
      <w:r>
        <w:rPr>
          <w:noProof/>
        </w:rPr>
        <w:drawing>
          <wp:inline distT="0" distB="0" distL="0" distR="0" wp14:anchorId="5DEB1EE9" wp14:editId="200DB6B3">
            <wp:extent cx="5941695" cy="1963420"/>
            <wp:effectExtent l="19050" t="19050" r="20955" b="1778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1695" cy="1963420"/>
                    </a:xfrm>
                    <a:prstGeom prst="rect">
                      <a:avLst/>
                    </a:prstGeom>
                    <a:ln>
                      <a:solidFill>
                        <a:schemeClr val="bg2"/>
                      </a:solidFill>
                    </a:ln>
                  </pic:spPr>
                </pic:pic>
              </a:graphicData>
            </a:graphic>
          </wp:inline>
        </w:drawing>
      </w:r>
    </w:p>
    <w:p w14:paraId="45AC3459" w14:textId="2429FEA1" w:rsidR="009C46DB" w:rsidRPr="00B574E5" w:rsidRDefault="009C46DB" w:rsidP="00A7486F">
      <w:pPr>
        <w:pStyle w:val="Heading4"/>
      </w:pPr>
      <w:bookmarkStart w:id="77" w:name="_Toc31196510"/>
      <w:bookmarkStart w:id="78" w:name="_Toc33115249"/>
      <w:r w:rsidRPr="00B574E5">
        <w:t>View Linked AEs</w:t>
      </w:r>
      <w:bookmarkEnd w:id="77"/>
      <w:bookmarkEnd w:id="78"/>
    </w:p>
    <w:p w14:paraId="7A610AF4" w14:textId="77777777" w:rsidR="009C46DB" w:rsidRDefault="009C46DB" w:rsidP="0018338F">
      <w:pPr>
        <w:pStyle w:val="BodyText"/>
        <w:keepNext/>
      </w:pPr>
      <w:r>
        <w:t>When a user selects an area, the selected area is highlighted and popup menu appears with the following data:</w:t>
      </w:r>
    </w:p>
    <w:p w14:paraId="77EE1D8F" w14:textId="77777777" w:rsidR="009C46DB" w:rsidRDefault="009C46DB" w:rsidP="009C46DB">
      <w:pPr>
        <w:pStyle w:val="BodyText"/>
      </w:pPr>
      <w:r>
        <w:rPr>
          <w:noProof/>
        </w:rPr>
        <w:drawing>
          <wp:inline distT="0" distB="0" distL="0" distR="0" wp14:anchorId="4926B3A3" wp14:editId="6CC66069">
            <wp:extent cx="1846555" cy="1612185"/>
            <wp:effectExtent l="0" t="0" r="190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49158" cy="1614458"/>
                    </a:xfrm>
                    <a:prstGeom prst="rect">
                      <a:avLst/>
                    </a:prstGeom>
                  </pic:spPr>
                </pic:pic>
              </a:graphicData>
            </a:graphic>
          </wp:inline>
        </w:drawing>
      </w:r>
    </w:p>
    <w:p w14:paraId="04F0FEF3" w14:textId="77777777" w:rsidR="009C46DB" w:rsidRDefault="009C46DB" w:rsidP="009C46DB">
      <w:pPr>
        <w:pStyle w:val="BodyText"/>
      </w:pPr>
      <w:r>
        <w:t xml:space="preserve">Additional option (as compared to typical pop-up menu) </w:t>
      </w:r>
      <w:r w:rsidRPr="00B574E5">
        <w:rPr>
          <w:b/>
        </w:rPr>
        <w:t>View Linked AEs</w:t>
      </w:r>
      <w:r>
        <w:t xml:space="preserve"> is provided to a user.</w:t>
      </w:r>
    </w:p>
    <w:p w14:paraId="2C715777" w14:textId="77777777" w:rsidR="009C46DB" w:rsidRDefault="009C46DB" w:rsidP="009C46DB">
      <w:pPr>
        <w:pStyle w:val="BodyText"/>
      </w:pPr>
      <w:r w:rsidRPr="00B574E5">
        <w:t xml:space="preserve">AE may be associated with multiple CI events. </w:t>
      </w:r>
      <w:r w:rsidRPr="00B574E5">
        <w:rPr>
          <w:b/>
        </w:rPr>
        <w:t>View linked AEs</w:t>
      </w:r>
      <w:r w:rsidRPr="00B574E5">
        <w:t xml:space="preserve"> is the link between CI Events and AEs, so that a user can filter and jump to AEs on the basis of select</w:t>
      </w:r>
      <w:r>
        <w:t>ed</w:t>
      </w:r>
      <w:r w:rsidRPr="00B574E5">
        <w:t xml:space="preserve"> CI events.</w:t>
      </w:r>
    </w:p>
    <w:p w14:paraId="133549FF" w14:textId="77777777" w:rsidR="009C46DB" w:rsidRDefault="009C46DB" w:rsidP="009C46DB">
      <w:pPr>
        <w:pStyle w:val="BodyText"/>
      </w:pPr>
      <w:r>
        <w:t xml:space="preserve">When a user clicks </w:t>
      </w:r>
      <w:r w:rsidRPr="00B574E5">
        <w:rPr>
          <w:b/>
        </w:rPr>
        <w:t>View linked AEs</w:t>
      </w:r>
      <w:r>
        <w:rPr>
          <w:b/>
        </w:rPr>
        <w:t xml:space="preserve"> </w:t>
      </w:r>
      <w:r w:rsidRPr="0030778D">
        <w:t>button</w:t>
      </w:r>
      <w:r>
        <w:t>,</w:t>
      </w:r>
      <w:r w:rsidRPr="00B574E5">
        <w:t xml:space="preserve"> </w:t>
      </w:r>
      <w:r w:rsidRPr="0030778D">
        <w:rPr>
          <w:b/>
        </w:rPr>
        <w:t>AEs Subject</w:t>
      </w:r>
      <w:r w:rsidRPr="00B574E5">
        <w:rPr>
          <w:b/>
        </w:rPr>
        <w:t xml:space="preserve"> Counts</w:t>
      </w:r>
      <w:r w:rsidRPr="00B574E5">
        <w:t xml:space="preserve"> tab of the </w:t>
      </w:r>
      <w:r w:rsidRPr="00B574E5">
        <w:rPr>
          <w:b/>
        </w:rPr>
        <w:t>Adverse Events</w:t>
      </w:r>
      <w:r w:rsidRPr="00B574E5">
        <w:t xml:space="preserve"> view is opened. Only those AEs that are linked to the given CI Events through the presence of AE number fields within both the AE data and the CI Event data are displayed. Not all AEs will be associated to a CI Event and it's not necessarily the case that every CI event have an associated AE record. </w:t>
      </w:r>
    </w:p>
    <w:p w14:paraId="7E648656" w14:textId="77777777" w:rsidR="009C46DB" w:rsidRDefault="009C46DB" w:rsidP="009C46DB">
      <w:pPr>
        <w:pStyle w:val="BodyText"/>
      </w:pPr>
      <w:r>
        <w:t>AE</w:t>
      </w:r>
      <w:r w:rsidRPr="00B574E5">
        <w:t xml:space="preserve"> filter widget </w:t>
      </w:r>
      <w:r>
        <w:t>on the top of the</w:t>
      </w:r>
      <w:r w:rsidRPr="0030778D">
        <w:rPr>
          <w:b/>
        </w:rPr>
        <w:t xml:space="preserve"> AEs Subject</w:t>
      </w:r>
      <w:r w:rsidRPr="00B574E5">
        <w:rPr>
          <w:b/>
        </w:rPr>
        <w:t xml:space="preserve"> Counts</w:t>
      </w:r>
      <w:r>
        <w:t xml:space="preserve"> page </w:t>
      </w:r>
      <w:r w:rsidRPr="00B574E5">
        <w:t>describes that the set of AEs have been limited based on an AE number.</w:t>
      </w:r>
      <w:r>
        <w:t xml:space="preserve"> </w:t>
      </w:r>
    </w:p>
    <w:p w14:paraId="7182951D" w14:textId="77777777" w:rsidR="009C46DB" w:rsidRDefault="009C46DB" w:rsidP="0018338F">
      <w:pPr>
        <w:pStyle w:val="BodyText"/>
        <w:keepNext/>
      </w:pPr>
      <w:r w:rsidRPr="006530A3">
        <w:rPr>
          <w:b/>
        </w:rPr>
        <w:lastRenderedPageBreak/>
        <w:t>Note</w:t>
      </w:r>
      <w:r>
        <w:t>: Click the tag to view the list of appropriate subject id’s followed by AE numbers (‘E0000100130-1’ means that subject id is E0000100130, and AE number is 1).</w:t>
      </w:r>
    </w:p>
    <w:p w14:paraId="399F6DC0" w14:textId="77777777" w:rsidR="009C46DB" w:rsidRDefault="009C46DB" w:rsidP="009C46DB">
      <w:pPr>
        <w:pStyle w:val="BodyText"/>
      </w:pPr>
      <w:r>
        <w:rPr>
          <w:noProof/>
        </w:rPr>
        <w:drawing>
          <wp:inline distT="0" distB="0" distL="0" distR="0" wp14:anchorId="116D8113" wp14:editId="30FD8328">
            <wp:extent cx="1988598" cy="1270309"/>
            <wp:effectExtent l="19050" t="19050" r="12065" b="2540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92791" cy="1272988"/>
                    </a:xfrm>
                    <a:prstGeom prst="rect">
                      <a:avLst/>
                    </a:prstGeom>
                    <a:ln>
                      <a:solidFill>
                        <a:schemeClr val="bg2"/>
                      </a:solidFill>
                    </a:ln>
                  </pic:spPr>
                </pic:pic>
              </a:graphicData>
            </a:graphic>
          </wp:inline>
        </w:drawing>
      </w:r>
    </w:p>
    <w:p w14:paraId="34422E1A" w14:textId="77777777" w:rsidR="009C46DB" w:rsidRDefault="009C46DB" w:rsidP="009C46DB">
      <w:pPr>
        <w:pStyle w:val="BodyText"/>
      </w:pPr>
      <w:r>
        <w:rPr>
          <w:noProof/>
        </w:rPr>
        <w:drawing>
          <wp:inline distT="0" distB="0" distL="0" distR="0" wp14:anchorId="089D536D" wp14:editId="1696316D">
            <wp:extent cx="5941695" cy="3406140"/>
            <wp:effectExtent l="19050" t="19050" r="20955" b="2286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1695" cy="3406140"/>
                    </a:xfrm>
                    <a:prstGeom prst="rect">
                      <a:avLst/>
                    </a:prstGeom>
                    <a:ln>
                      <a:solidFill>
                        <a:schemeClr val="bg2"/>
                      </a:solidFill>
                    </a:ln>
                  </pic:spPr>
                </pic:pic>
              </a:graphicData>
            </a:graphic>
          </wp:inline>
        </w:drawing>
      </w:r>
    </w:p>
    <w:p w14:paraId="69EF5CA1" w14:textId="72C7340F" w:rsidR="009C46DB" w:rsidRDefault="009C46DB" w:rsidP="009C46DB">
      <w:pPr>
        <w:pStyle w:val="Heading3"/>
      </w:pPr>
      <w:bookmarkStart w:id="79" w:name="_Toc31196511"/>
      <w:bookmarkStart w:id="80" w:name="_Toc33115250"/>
      <w:r>
        <w:t>CI Events Over Time</w:t>
      </w:r>
      <w:r w:rsidRPr="006F1ECD">
        <w:t xml:space="preserve"> </w:t>
      </w:r>
      <w:r>
        <w:t>Tab</w:t>
      </w:r>
      <w:bookmarkEnd w:id="79"/>
      <w:bookmarkEnd w:id="80"/>
    </w:p>
    <w:p w14:paraId="1EC18DBE" w14:textId="77777777" w:rsidR="009C46DB" w:rsidRPr="006E041C" w:rsidRDefault="009C46DB" w:rsidP="0018338F">
      <w:pPr>
        <w:pStyle w:val="BodyText"/>
        <w:keepNext/>
      </w:pPr>
      <w:r w:rsidRPr="006E041C">
        <w:rPr>
          <w:b/>
        </w:rPr>
        <w:t xml:space="preserve">CI Event </w:t>
      </w:r>
      <w:r>
        <w:rPr>
          <w:b/>
        </w:rPr>
        <w:t>O</w:t>
      </w:r>
      <w:r w:rsidRPr="006E041C">
        <w:rPr>
          <w:b/>
        </w:rPr>
        <w:t>ver Time</w:t>
      </w:r>
      <w:r w:rsidRPr="006E041C">
        <w:t xml:space="preserve"> tab display</w:t>
      </w:r>
      <w:r>
        <w:t>s</w:t>
      </w:r>
      <w:r w:rsidRPr="006E041C">
        <w:t xml:space="preserve"> the Cardiac Ischemic </w:t>
      </w:r>
      <w:r>
        <w:t>(</w:t>
      </w:r>
      <w:r w:rsidRPr="006E041C">
        <w:t>CI</w:t>
      </w:r>
      <w:r>
        <w:t>)</w:t>
      </w:r>
      <w:r w:rsidRPr="006E041C">
        <w:t xml:space="preserve"> event</w:t>
      </w:r>
      <w:r>
        <w:t>s</w:t>
      </w:r>
      <w:r w:rsidRPr="006E041C">
        <w:t xml:space="preserve"> count over time.</w:t>
      </w:r>
    </w:p>
    <w:p w14:paraId="0267722B" w14:textId="77777777" w:rsidR="009C46DB" w:rsidRDefault="009C46DB" w:rsidP="009C46DB">
      <w:pPr>
        <w:pStyle w:val="BodyText"/>
      </w:pPr>
      <w:r>
        <w:rPr>
          <w:noProof/>
        </w:rPr>
        <w:drawing>
          <wp:inline distT="0" distB="0" distL="0" distR="0" wp14:anchorId="1AF2D840" wp14:editId="715EC4D2">
            <wp:extent cx="5941695" cy="3121025"/>
            <wp:effectExtent l="19050" t="19050" r="20955" b="222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1695" cy="3121025"/>
                    </a:xfrm>
                    <a:prstGeom prst="rect">
                      <a:avLst/>
                    </a:prstGeom>
                    <a:ln>
                      <a:solidFill>
                        <a:schemeClr val="bg2"/>
                      </a:solidFill>
                    </a:ln>
                  </pic:spPr>
                </pic:pic>
              </a:graphicData>
            </a:graphic>
          </wp:inline>
        </w:drawing>
      </w:r>
    </w:p>
    <w:p w14:paraId="55937B51" w14:textId="77777777" w:rsidR="009C46DB" w:rsidRDefault="009C46DB" w:rsidP="009C46DB">
      <w:pPr>
        <w:pStyle w:val="BodyText"/>
      </w:pPr>
      <w:r>
        <w:lastRenderedPageBreak/>
        <w:t>Main elements available on the CI Events Over Time tab are the following:</w:t>
      </w:r>
    </w:p>
    <w:p w14:paraId="15EEA5E7" w14:textId="77777777" w:rsidR="009C46DB" w:rsidRDefault="009C46DB" w:rsidP="009C46DB">
      <w:pPr>
        <w:pStyle w:val="ListBullet"/>
      </w:pPr>
      <w:r>
        <w:t>Bar plot;</w:t>
      </w:r>
    </w:p>
    <w:p w14:paraId="7F5F405E" w14:textId="77777777" w:rsidR="009C46DB" w:rsidRDefault="009C46DB" w:rsidP="009C46DB">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043551DC" w14:textId="77777777" w:rsidR="009C46DB" w:rsidRDefault="009C46DB" w:rsidP="009C46DB">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0C921435" w14:textId="77777777" w:rsidR="009C46DB" w:rsidRDefault="009C46DB" w:rsidP="009C46DB">
      <w:pPr>
        <w:pStyle w:val="ListBullet"/>
      </w:pPr>
      <w:r>
        <w:t>Z-axis title;</w:t>
      </w:r>
    </w:p>
    <w:p w14:paraId="5B1DD9F8" w14:textId="77777777" w:rsidR="009C46DB" w:rsidRDefault="009C46DB" w:rsidP="009C46DB">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233FD916" w14:textId="77777777" w:rsidR="009C46DB" w:rsidRDefault="009C46DB" w:rsidP="009C46DB">
      <w:pPr>
        <w:pStyle w:val="ListBullet"/>
      </w:pPr>
      <w:r>
        <w:t xml:space="preserve">Chart context menu icon (see </w:t>
      </w:r>
      <w:r>
        <w:fldChar w:fldCharType="begin"/>
      </w:r>
      <w:r>
        <w:instrText xml:space="preserve"> REF _Ref30517987 \h </w:instrText>
      </w:r>
      <w:r>
        <w:fldChar w:fldCharType="separate"/>
      </w:r>
      <w:r>
        <w:t>Chart Context Menu</w:t>
      </w:r>
      <w:r>
        <w:fldChar w:fldCharType="end"/>
      </w:r>
      <w:r>
        <w:t xml:space="preserve"> section);</w:t>
      </w:r>
    </w:p>
    <w:p w14:paraId="6377DA3C"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07FC2750" w14:textId="77777777" w:rsidR="009C46DB" w:rsidRPr="00DD4484" w:rsidRDefault="009C46DB" w:rsidP="00672C87">
      <w:pPr>
        <w:pStyle w:val="BodyText"/>
        <w:keepNext/>
        <w:rPr>
          <w:u w:val="single"/>
        </w:rPr>
      </w:pPr>
      <w:r w:rsidRPr="00DD4484">
        <w:rPr>
          <w:u w:val="single"/>
        </w:rPr>
        <w:t>X axis</w:t>
      </w:r>
    </w:p>
    <w:p w14:paraId="6F7CD0AC" w14:textId="77777777" w:rsidR="009C46DB" w:rsidRDefault="009C46DB" w:rsidP="009C46DB">
      <w:pPr>
        <w:pStyle w:val="BodyText"/>
      </w:pPr>
      <w:r>
        <w:rPr>
          <w:rStyle w:val="normaltextrun"/>
        </w:rPr>
        <w:t xml:space="preserve">The title of the X-axis is </w:t>
      </w:r>
      <w:r>
        <w:rPr>
          <w:rStyle w:val="normaltextrun"/>
          <w:b/>
        </w:rPr>
        <w:t>Weeks since first dose</w:t>
      </w:r>
      <w:r>
        <w:rPr>
          <w:rStyle w:val="normaltextrun"/>
        </w:rPr>
        <w:t xml:space="preserve"> by default.</w:t>
      </w:r>
      <w:r>
        <w:rPr>
          <w:rStyle w:val="normaltextrun"/>
          <w:rFonts w:ascii="Arial" w:hAnsi="Arial" w:cs="Arial"/>
        </w:rPr>
        <w:t> </w:t>
      </w:r>
      <w:r>
        <w:rPr>
          <w:rStyle w:val="eop"/>
        </w:rPr>
        <w:t> </w:t>
      </w:r>
      <w:r>
        <w:t xml:space="preserve">X axis has time binning (see </w:t>
      </w:r>
      <w:r>
        <w:fldChar w:fldCharType="begin"/>
      </w:r>
      <w:r>
        <w:instrText xml:space="preserve"> REF _Ref31640041 \h </w:instrText>
      </w:r>
      <w:r>
        <w:fldChar w:fldCharType="separate"/>
      </w:r>
      <w:r w:rsidRPr="005375EF">
        <w:t>Time Binning</w:t>
      </w:r>
      <w:r>
        <w:fldChar w:fldCharType="end"/>
      </w:r>
      <w:r>
        <w:t xml:space="preserve"> section for details).</w:t>
      </w:r>
    </w:p>
    <w:p w14:paraId="225E418F" w14:textId="77777777" w:rsidR="009C46DB" w:rsidRDefault="009C46DB" w:rsidP="009C46DB">
      <w:pPr>
        <w:pStyle w:val="BodyText"/>
        <w:rPr>
          <w:rStyle w:val="normaltextrun"/>
        </w:rPr>
      </w:pPr>
      <w:r>
        <w:rPr>
          <w:rStyle w:val="normaltextrun"/>
        </w:rPr>
        <w:t>Value of X-axis could be changed by choosing one of the options from dropdown list under the plot:</w:t>
      </w:r>
    </w:p>
    <w:p w14:paraId="1505D428" w14:textId="77777777" w:rsidR="009C46DB" w:rsidRDefault="009C46DB" w:rsidP="009C46DB">
      <w:pPr>
        <w:pStyle w:val="ListBullet"/>
      </w:pPr>
      <w:r>
        <w:t>Days since first dose;</w:t>
      </w:r>
    </w:p>
    <w:p w14:paraId="1BA8C7C4" w14:textId="77777777" w:rsidR="009C46DB" w:rsidRDefault="009C46DB" w:rsidP="009C46DB">
      <w:pPr>
        <w:pStyle w:val="ListBullet"/>
      </w:pPr>
      <w:r>
        <w:t>Weeks since first dose;</w:t>
      </w:r>
    </w:p>
    <w:p w14:paraId="35047DC0" w14:textId="77777777" w:rsidR="009C46DB" w:rsidRDefault="009C46DB" w:rsidP="009C46DB">
      <w:pPr>
        <w:pStyle w:val="ListBullet"/>
      </w:pPr>
      <w:r>
        <w:t>Days since randomisation;</w:t>
      </w:r>
    </w:p>
    <w:p w14:paraId="0858F689" w14:textId="77777777" w:rsidR="009C46DB" w:rsidRDefault="009C46DB" w:rsidP="009C46DB">
      <w:pPr>
        <w:pStyle w:val="ListBullet"/>
      </w:pPr>
      <w:r>
        <w:t>Weeks since</w:t>
      </w:r>
      <w:r w:rsidRPr="000A17C3">
        <w:t xml:space="preserve"> </w:t>
      </w:r>
      <w:r>
        <w:t>randomisation;</w:t>
      </w:r>
    </w:p>
    <w:p w14:paraId="57F699B2" w14:textId="77777777" w:rsidR="009C46DB" w:rsidRDefault="009C46DB" w:rsidP="009C46DB">
      <w:pPr>
        <w:pStyle w:val="ListBullet"/>
      </w:pPr>
      <w:r>
        <w:t>Days since</w:t>
      </w:r>
      <w:r w:rsidRPr="00CC02BE">
        <w:rPr>
          <w:noProof/>
        </w:rPr>
        <w:t xml:space="preserve"> </w:t>
      </w:r>
      <w:r>
        <w:rPr>
          <w:noProof/>
        </w:rPr>
        <w:t>first dose of drug;</w:t>
      </w:r>
    </w:p>
    <w:p w14:paraId="2A7316C9" w14:textId="77777777" w:rsidR="009C46DB" w:rsidRDefault="009C46DB" w:rsidP="0018338F">
      <w:pPr>
        <w:pStyle w:val="ListBullet"/>
        <w:keepNext/>
      </w:pPr>
      <w:r>
        <w:t>Weeks</w:t>
      </w:r>
      <w:r w:rsidRPr="00363E2D">
        <w:t xml:space="preserve"> </w:t>
      </w:r>
      <w:r>
        <w:t>since</w:t>
      </w:r>
      <w:r w:rsidRPr="00CC02BE">
        <w:rPr>
          <w:noProof/>
        </w:rPr>
        <w:t xml:space="preserve"> </w:t>
      </w:r>
      <w:r>
        <w:rPr>
          <w:noProof/>
        </w:rPr>
        <w:t>first dose of drug.</w:t>
      </w:r>
    </w:p>
    <w:p w14:paraId="1C3DDDAF" w14:textId="77777777" w:rsidR="009C46DB" w:rsidRDefault="009C46DB" w:rsidP="009C46DB">
      <w:pPr>
        <w:pStyle w:val="BodyText"/>
      </w:pPr>
      <w:r>
        <w:rPr>
          <w:noProof/>
        </w:rPr>
        <w:drawing>
          <wp:inline distT="0" distB="0" distL="0" distR="0" wp14:anchorId="5BB1A79F" wp14:editId="49785800">
            <wp:extent cx="1811044" cy="877872"/>
            <wp:effectExtent l="19050" t="19050" r="17780" b="1778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842014" cy="892884"/>
                    </a:xfrm>
                    <a:prstGeom prst="rect">
                      <a:avLst/>
                    </a:prstGeom>
                    <a:ln>
                      <a:solidFill>
                        <a:schemeClr val="bg2"/>
                      </a:solidFill>
                    </a:ln>
                  </pic:spPr>
                </pic:pic>
              </a:graphicData>
            </a:graphic>
          </wp:inline>
        </w:drawing>
      </w:r>
      <w:r>
        <w:t xml:space="preserve">  </w:t>
      </w:r>
      <w:r>
        <w:rPr>
          <w:noProof/>
        </w:rPr>
        <w:drawing>
          <wp:inline distT="0" distB="0" distL="0" distR="0" wp14:anchorId="28D4DEA7" wp14:editId="096E80AB">
            <wp:extent cx="1888198" cy="1338764"/>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889551" cy="1339723"/>
                    </a:xfrm>
                    <a:prstGeom prst="rect">
                      <a:avLst/>
                    </a:prstGeom>
                  </pic:spPr>
                </pic:pic>
              </a:graphicData>
            </a:graphic>
          </wp:inline>
        </w:drawing>
      </w:r>
    </w:p>
    <w:p w14:paraId="0C6E530D" w14:textId="77777777" w:rsidR="009C46DB" w:rsidRPr="00DD4484" w:rsidRDefault="009C46DB" w:rsidP="00672C87">
      <w:pPr>
        <w:pStyle w:val="BodyText"/>
        <w:keepNext/>
        <w:rPr>
          <w:u w:val="single"/>
        </w:rPr>
      </w:pPr>
      <w:r w:rsidRPr="00DD4484">
        <w:rPr>
          <w:u w:val="single"/>
        </w:rPr>
        <w:t>Y axis</w:t>
      </w:r>
    </w:p>
    <w:p w14:paraId="7F74D058" w14:textId="77777777" w:rsidR="009C46DB" w:rsidRDefault="009C46DB" w:rsidP="009C46DB">
      <w:pPr>
        <w:pStyle w:val="BodyText"/>
        <w:rPr>
          <w:rStyle w:val="eop"/>
        </w:rPr>
      </w:pPr>
      <w:r>
        <w:rPr>
          <w:rStyle w:val="normaltextrun"/>
        </w:rPr>
        <w:t xml:space="preserve">The title of the Y-axis is </w:t>
      </w:r>
      <w:r>
        <w:rPr>
          <w:rStyle w:val="normaltextrun"/>
          <w:b/>
        </w:rPr>
        <w:t>Event count</w:t>
      </w:r>
      <w:r>
        <w:rPr>
          <w:rStyle w:val="normaltextrun"/>
        </w:rPr>
        <w:t>, and no other option is available.</w:t>
      </w:r>
      <w:r>
        <w:rPr>
          <w:rStyle w:val="normaltextrun"/>
          <w:rFonts w:ascii="Arial" w:hAnsi="Arial" w:cs="Arial"/>
        </w:rPr>
        <w:t> </w:t>
      </w:r>
      <w:r>
        <w:rPr>
          <w:rStyle w:val="eop"/>
        </w:rPr>
        <w:t> </w:t>
      </w:r>
    </w:p>
    <w:p w14:paraId="3F69A9C5" w14:textId="77777777" w:rsidR="009C46DB" w:rsidRPr="00DD4484" w:rsidRDefault="009C46DB" w:rsidP="00672C87">
      <w:pPr>
        <w:pStyle w:val="BodyText"/>
        <w:keepNext/>
        <w:rPr>
          <w:u w:val="single"/>
        </w:rPr>
      </w:pPr>
      <w:r w:rsidRPr="00DD4484">
        <w:rPr>
          <w:u w:val="single"/>
        </w:rPr>
        <w:t xml:space="preserve">Z-axis </w:t>
      </w:r>
    </w:p>
    <w:p w14:paraId="53A2B053" w14:textId="77777777" w:rsidR="009C46DB" w:rsidRDefault="009C46DB" w:rsidP="009C46DB">
      <w:pPr>
        <w:pStyle w:val="BodyText"/>
      </w:pPr>
      <w:r w:rsidRPr="004333E2">
        <w:t xml:space="preserve">The plot includes a Z axis that is a single grey line that displays the total number of subjects on the study at the given point in time. </w:t>
      </w:r>
    </w:p>
    <w:p w14:paraId="23533E1D" w14:textId="77777777" w:rsidR="009C46DB" w:rsidRDefault="009C46DB" w:rsidP="009C46DB">
      <w:pPr>
        <w:pStyle w:val="BodyText"/>
      </w:pPr>
      <w:r w:rsidRPr="004333E2">
        <w:t>The line isn't angled between data points but 'step</w:t>
      </w:r>
      <w:r>
        <w:t>s</w:t>
      </w:r>
      <w:r w:rsidRPr="004333E2">
        <w:t xml:space="preserve">' downward each time a subject leaves, as in the example. For points in time up to and including day zero (including negative values) the number of subjects is assumed to be equal to the number of subjects at day zero. </w:t>
      </w:r>
    </w:p>
    <w:p w14:paraId="4B82AFD5" w14:textId="77777777" w:rsidR="009C46DB" w:rsidRDefault="009C46DB" w:rsidP="009C46DB">
      <w:pPr>
        <w:pStyle w:val="BodyText"/>
      </w:pPr>
      <w:r w:rsidRPr="004333E2">
        <w:t>Y zoom bar also affects the Z axis</w:t>
      </w:r>
      <w:r>
        <w:t>.</w:t>
      </w:r>
    </w:p>
    <w:p w14:paraId="6FA05B4A" w14:textId="77777777" w:rsidR="009C46DB" w:rsidRPr="00DD4484" w:rsidRDefault="009C46DB" w:rsidP="00672C87">
      <w:pPr>
        <w:pStyle w:val="BodyText"/>
        <w:keepNext/>
        <w:rPr>
          <w:u w:val="single"/>
        </w:rPr>
      </w:pPr>
      <w:r w:rsidRPr="00DD4484">
        <w:rPr>
          <w:u w:val="single"/>
        </w:rPr>
        <w:t>Coloring</w:t>
      </w:r>
    </w:p>
    <w:p w14:paraId="75DB08B6" w14:textId="77777777" w:rsidR="009C46DB" w:rsidRDefault="009C46DB" w:rsidP="009C46DB">
      <w:pPr>
        <w:pStyle w:val="BodyText"/>
      </w:pPr>
      <w:r w:rsidRPr="002902E4">
        <w:t xml:space="preserve">Appropriate </w:t>
      </w:r>
      <w:r>
        <w:t>menu provides a user with the following options:</w:t>
      </w:r>
    </w:p>
    <w:p w14:paraId="6EEA1E6F" w14:textId="77777777" w:rsidR="009C46DB" w:rsidRPr="00667497" w:rsidRDefault="009C46DB" w:rsidP="009C46DB">
      <w:pPr>
        <w:pStyle w:val="ListBullet"/>
      </w:pPr>
      <w:r w:rsidRPr="00667497">
        <w:t>All</w:t>
      </w:r>
      <w:r>
        <w:t xml:space="preserve"> </w:t>
      </w:r>
      <w:r w:rsidRPr="00667497">
        <w:t>(selected by default)</w:t>
      </w:r>
      <w:r>
        <w:t>;</w:t>
      </w:r>
    </w:p>
    <w:p w14:paraId="269E6CF4" w14:textId="77777777" w:rsidR="009C46DB" w:rsidRPr="00667497" w:rsidRDefault="009C46DB" w:rsidP="009C46DB">
      <w:pPr>
        <w:pStyle w:val="ListBullet"/>
      </w:pPr>
      <w:r>
        <w:t>Final Diagnosis;</w:t>
      </w:r>
    </w:p>
    <w:p w14:paraId="26C6A462" w14:textId="77777777" w:rsidR="009C46DB" w:rsidRPr="00667497" w:rsidRDefault="009C46DB" w:rsidP="009C46DB">
      <w:pPr>
        <w:pStyle w:val="ListBullet"/>
      </w:pPr>
      <w:r w:rsidRPr="00667497">
        <w:t>Is</w:t>
      </w:r>
      <w:r>
        <w:t>c</w:t>
      </w:r>
      <w:r w:rsidRPr="00667497">
        <w:t>hemic Symptoms</w:t>
      </w:r>
      <w:r>
        <w:t>;</w:t>
      </w:r>
    </w:p>
    <w:p w14:paraId="2D9D11FA" w14:textId="77777777" w:rsidR="009C46DB" w:rsidRPr="00667497" w:rsidRDefault="009C46DB" w:rsidP="009C46DB">
      <w:pPr>
        <w:pStyle w:val="ListBullet"/>
      </w:pPr>
      <w:r w:rsidRPr="00667497">
        <w:t>Duration of CIE Symptoms</w:t>
      </w:r>
      <w:r>
        <w:t>;</w:t>
      </w:r>
    </w:p>
    <w:p w14:paraId="7DC77D82" w14:textId="77777777" w:rsidR="009C46DB" w:rsidRPr="00667497" w:rsidRDefault="009C46DB" w:rsidP="009C46DB">
      <w:pPr>
        <w:pStyle w:val="ListBullet"/>
      </w:pPr>
      <w:r w:rsidRPr="00667497">
        <w:t>Did the Symptoms Prom</w:t>
      </w:r>
      <w:r>
        <w:t>p</w:t>
      </w:r>
      <w:r w:rsidRPr="00667497">
        <w:t>t an Uns. Hosp</w:t>
      </w:r>
      <w:r>
        <w:t>.;</w:t>
      </w:r>
    </w:p>
    <w:p w14:paraId="6926CE53" w14:textId="77777777" w:rsidR="009C46DB" w:rsidRPr="00667497" w:rsidRDefault="009C46DB" w:rsidP="009C46DB">
      <w:pPr>
        <w:pStyle w:val="ListBullet"/>
      </w:pPr>
      <w:r w:rsidRPr="00667497">
        <w:lastRenderedPageBreak/>
        <w:t>Event Susp. to be Due to Stent Thromb</w:t>
      </w:r>
      <w:r>
        <w:t>.;</w:t>
      </w:r>
    </w:p>
    <w:p w14:paraId="10C627CA" w14:textId="77777777" w:rsidR="009C46DB" w:rsidRPr="00667497" w:rsidRDefault="009C46DB" w:rsidP="009C46DB">
      <w:pPr>
        <w:pStyle w:val="ListBullet"/>
      </w:pPr>
      <w:r w:rsidRPr="00667497">
        <w:t>Previous ECG Before Event Available</w:t>
      </w:r>
      <w:r>
        <w:t>;</w:t>
      </w:r>
    </w:p>
    <w:p w14:paraId="1CF1177F" w14:textId="77777777" w:rsidR="009C46DB" w:rsidRPr="00667497" w:rsidRDefault="009C46DB" w:rsidP="009C46DB">
      <w:pPr>
        <w:pStyle w:val="ListBullet"/>
      </w:pPr>
      <w:r w:rsidRPr="00667497">
        <w:t>ECG at the Time of the Event</w:t>
      </w:r>
      <w:r>
        <w:t>;</w:t>
      </w:r>
    </w:p>
    <w:p w14:paraId="681F35EE" w14:textId="77777777" w:rsidR="009C46DB" w:rsidRPr="00667497" w:rsidRDefault="009C46DB" w:rsidP="009C46DB">
      <w:pPr>
        <w:pStyle w:val="ListBullet"/>
      </w:pPr>
      <w:r w:rsidRPr="00667497">
        <w:t>Were Local Cardiac Biomarkers Drawn</w:t>
      </w:r>
      <w:r>
        <w:t>;</w:t>
      </w:r>
    </w:p>
    <w:p w14:paraId="1064E0A7" w14:textId="77777777" w:rsidR="009C46DB" w:rsidRDefault="009C46DB" w:rsidP="0018338F">
      <w:pPr>
        <w:pStyle w:val="ListBullet"/>
        <w:keepNext/>
      </w:pPr>
      <w:r w:rsidRPr="00667497">
        <w:t>Coronary Angiography Perfo</w:t>
      </w:r>
      <w:r>
        <w:t>r</w:t>
      </w:r>
      <w:r w:rsidRPr="00667497">
        <w:t>me</w:t>
      </w:r>
      <w:r>
        <w:t>d.</w:t>
      </w:r>
    </w:p>
    <w:p w14:paraId="090B1D72" w14:textId="77777777" w:rsidR="009C46DB" w:rsidRDefault="009C46DB" w:rsidP="009C46DB">
      <w:pPr>
        <w:pStyle w:val="BodyText"/>
        <w:rPr>
          <w:u w:val="single"/>
        </w:rPr>
      </w:pPr>
      <w:r>
        <w:rPr>
          <w:noProof/>
        </w:rPr>
        <w:drawing>
          <wp:inline distT="0" distB="0" distL="0" distR="0" wp14:anchorId="6F4AC4FC" wp14:editId="2273DF79">
            <wp:extent cx="2095130" cy="1402252"/>
            <wp:effectExtent l="19050" t="19050" r="19685" b="2667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98090" cy="1404233"/>
                    </a:xfrm>
                    <a:prstGeom prst="rect">
                      <a:avLst/>
                    </a:prstGeom>
                    <a:ln>
                      <a:solidFill>
                        <a:schemeClr val="bg2"/>
                      </a:solidFill>
                    </a:ln>
                  </pic:spPr>
                </pic:pic>
              </a:graphicData>
            </a:graphic>
          </wp:inline>
        </w:drawing>
      </w:r>
    </w:p>
    <w:p w14:paraId="0A75496D" w14:textId="77777777" w:rsidR="009C46DB" w:rsidRPr="00DD4484" w:rsidRDefault="009C46DB" w:rsidP="00672C87">
      <w:pPr>
        <w:pStyle w:val="BodyText"/>
        <w:keepNext/>
        <w:rPr>
          <w:u w:val="single"/>
        </w:rPr>
      </w:pPr>
      <w:r w:rsidRPr="00DD4484">
        <w:rPr>
          <w:u w:val="single"/>
        </w:rPr>
        <w:t>Tooltips</w:t>
      </w:r>
    </w:p>
    <w:p w14:paraId="508E981D" w14:textId="77777777" w:rsidR="009C46DB" w:rsidRPr="00213860" w:rsidRDefault="009C46DB" w:rsidP="009C46DB">
      <w:pPr>
        <w:pStyle w:val="BodyText"/>
      </w:pPr>
      <w:r>
        <w:t xml:space="preserve">When a user hovers the cursor over a bar, </w:t>
      </w:r>
      <w:r w:rsidRPr="00213860">
        <w:t>the tooltip with the following fields is displayed:</w:t>
      </w:r>
    </w:p>
    <w:p w14:paraId="096E6F40" w14:textId="77777777" w:rsidR="009C46DB" w:rsidRDefault="009C46DB" w:rsidP="009C46DB">
      <w:pPr>
        <w:pStyle w:val="ListBullet"/>
      </w:pPr>
      <w:r>
        <w:t>X-axis</w:t>
      </w:r>
      <w:r w:rsidRPr="004333E2">
        <w:t xml:space="preserve"> </w:t>
      </w:r>
      <w:r>
        <w:t>value;</w:t>
      </w:r>
    </w:p>
    <w:p w14:paraId="6CAE8E23" w14:textId="77777777" w:rsidR="009C46DB" w:rsidRDefault="009C46DB" w:rsidP="009C46DB">
      <w:pPr>
        <w:pStyle w:val="ListBullet"/>
      </w:pPr>
      <w:r>
        <w:t>Z-axis value;</w:t>
      </w:r>
    </w:p>
    <w:p w14:paraId="7F8FD523" w14:textId="77777777" w:rsidR="009C46DB" w:rsidRDefault="009C46DB" w:rsidP="0018338F">
      <w:pPr>
        <w:pStyle w:val="ListBullet"/>
        <w:keepNext/>
      </w:pPr>
      <w:r>
        <w:t>Y-axis value for each coloring category.</w:t>
      </w:r>
    </w:p>
    <w:p w14:paraId="4BF0ACCE" w14:textId="77777777" w:rsidR="009C46DB" w:rsidRDefault="009C46DB" w:rsidP="009C46DB">
      <w:pPr>
        <w:pStyle w:val="BodyText"/>
      </w:pPr>
      <w:r>
        <w:rPr>
          <w:noProof/>
        </w:rPr>
        <w:drawing>
          <wp:inline distT="0" distB="0" distL="0" distR="0" wp14:anchorId="5250FC66" wp14:editId="07EFADEC">
            <wp:extent cx="1590476" cy="1961905"/>
            <wp:effectExtent l="0" t="0" r="0" b="63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590476" cy="1961905"/>
                    </a:xfrm>
                    <a:prstGeom prst="rect">
                      <a:avLst/>
                    </a:prstGeom>
                  </pic:spPr>
                </pic:pic>
              </a:graphicData>
            </a:graphic>
          </wp:inline>
        </w:drawing>
      </w:r>
    </w:p>
    <w:p w14:paraId="6B2235DF" w14:textId="77777777" w:rsidR="009C46DB" w:rsidRPr="00DD4484" w:rsidRDefault="009C46DB" w:rsidP="00672C87">
      <w:pPr>
        <w:pStyle w:val="BodyText"/>
        <w:keepNext/>
        <w:rPr>
          <w:u w:val="single"/>
        </w:rPr>
      </w:pPr>
      <w:r w:rsidRPr="00DD4484">
        <w:rPr>
          <w:u w:val="single"/>
        </w:rPr>
        <w:lastRenderedPageBreak/>
        <w:t xml:space="preserve">CI Event Filters </w:t>
      </w:r>
    </w:p>
    <w:p w14:paraId="1A79A074" w14:textId="77777777" w:rsidR="009C46DB" w:rsidRDefault="009C46DB" w:rsidP="0018338F">
      <w:pPr>
        <w:pStyle w:val="BodyText"/>
        <w:keepNext/>
      </w:pPr>
      <w:r>
        <w:t>A user can apply CI Events filters to modify the plot.</w:t>
      </w:r>
    </w:p>
    <w:p w14:paraId="470D401B" w14:textId="77777777" w:rsidR="009C46DB" w:rsidRDefault="009C46DB" w:rsidP="009C46DB">
      <w:pPr>
        <w:pStyle w:val="BodyText"/>
      </w:pPr>
      <w:r>
        <w:rPr>
          <w:noProof/>
        </w:rPr>
        <w:drawing>
          <wp:inline distT="0" distB="0" distL="0" distR="0" wp14:anchorId="10EFFA8C" wp14:editId="616B8F18">
            <wp:extent cx="1902764" cy="5015883"/>
            <wp:effectExtent l="19050" t="19050" r="21590" b="133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904219" cy="5019718"/>
                    </a:xfrm>
                    <a:prstGeom prst="rect">
                      <a:avLst/>
                    </a:prstGeom>
                    <a:ln>
                      <a:solidFill>
                        <a:schemeClr val="bg2"/>
                      </a:solidFill>
                    </a:ln>
                  </pic:spPr>
                </pic:pic>
              </a:graphicData>
            </a:graphic>
          </wp:inline>
        </w:drawing>
      </w:r>
    </w:p>
    <w:p w14:paraId="62612DF6" w14:textId="77777777" w:rsidR="009C46DB" w:rsidRPr="00DD4484" w:rsidRDefault="009C46DB" w:rsidP="00672C87">
      <w:pPr>
        <w:pStyle w:val="BodyText"/>
        <w:keepNext/>
        <w:rPr>
          <w:u w:val="single"/>
        </w:rPr>
      </w:pPr>
      <w:r w:rsidRPr="00DD4484">
        <w:rPr>
          <w:u w:val="single"/>
        </w:rPr>
        <w:t>Details on Demand table</w:t>
      </w:r>
    </w:p>
    <w:p w14:paraId="452D349F" w14:textId="77777777" w:rsidR="009C46DB" w:rsidRDefault="009C46DB" w:rsidP="009C46DB">
      <w:pPr>
        <w:pStyle w:val="BodyText"/>
      </w:pPr>
      <w:r w:rsidRPr="00063096">
        <w:t>Details on Demand table</w:t>
      </w:r>
      <w:r>
        <w:t xml:space="preserve"> contains two tabs: CI Events tab and Subjects tab.</w:t>
      </w:r>
    </w:p>
    <w:p w14:paraId="72489412" w14:textId="77777777" w:rsidR="009C46DB" w:rsidRDefault="009C46DB" w:rsidP="0018338F">
      <w:pPr>
        <w:pStyle w:val="BodyText"/>
        <w:keepNext/>
      </w:pPr>
      <w:r>
        <w:t>CI Events tab:</w:t>
      </w:r>
    </w:p>
    <w:p w14:paraId="65656E59" w14:textId="77777777" w:rsidR="009C46DB" w:rsidRDefault="009C46DB" w:rsidP="009C46DB">
      <w:pPr>
        <w:pStyle w:val="BodyText"/>
      </w:pPr>
      <w:r>
        <w:rPr>
          <w:noProof/>
        </w:rPr>
        <w:drawing>
          <wp:inline distT="0" distB="0" distL="0" distR="0" wp14:anchorId="765D7B6F" wp14:editId="7B554ADB">
            <wp:extent cx="5941695" cy="2214245"/>
            <wp:effectExtent l="19050" t="19050" r="20955" b="1460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1695" cy="2214245"/>
                    </a:xfrm>
                    <a:prstGeom prst="rect">
                      <a:avLst/>
                    </a:prstGeom>
                    <a:ln>
                      <a:solidFill>
                        <a:schemeClr val="bg2"/>
                      </a:solidFill>
                    </a:ln>
                  </pic:spPr>
                </pic:pic>
              </a:graphicData>
            </a:graphic>
          </wp:inline>
        </w:drawing>
      </w:r>
    </w:p>
    <w:p w14:paraId="7F473740" w14:textId="77777777" w:rsidR="009C46DB" w:rsidRDefault="009C46DB" w:rsidP="0018338F">
      <w:pPr>
        <w:pStyle w:val="BodyText"/>
        <w:keepNext/>
      </w:pPr>
      <w:r>
        <w:lastRenderedPageBreak/>
        <w:t>Subjects tab:</w:t>
      </w:r>
    </w:p>
    <w:p w14:paraId="6A1F9A2B" w14:textId="77777777" w:rsidR="009C46DB" w:rsidRDefault="009C46DB" w:rsidP="009C46DB">
      <w:pPr>
        <w:pStyle w:val="BodyText"/>
      </w:pPr>
      <w:r>
        <w:rPr>
          <w:noProof/>
        </w:rPr>
        <w:drawing>
          <wp:inline distT="0" distB="0" distL="0" distR="0" wp14:anchorId="1225A561" wp14:editId="49462A6B">
            <wp:extent cx="5941695" cy="2078355"/>
            <wp:effectExtent l="19050" t="19050" r="20955" b="1714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1695" cy="2078355"/>
                    </a:xfrm>
                    <a:prstGeom prst="rect">
                      <a:avLst/>
                    </a:prstGeom>
                    <a:ln>
                      <a:solidFill>
                        <a:schemeClr val="bg2"/>
                      </a:solidFill>
                    </a:ln>
                  </pic:spPr>
                </pic:pic>
              </a:graphicData>
            </a:graphic>
          </wp:inline>
        </w:drawing>
      </w:r>
    </w:p>
    <w:p w14:paraId="596A50A4" w14:textId="11421D29" w:rsidR="009C46DB" w:rsidRPr="00B574E5" w:rsidRDefault="009C46DB" w:rsidP="00A7486F">
      <w:pPr>
        <w:pStyle w:val="Heading4"/>
      </w:pPr>
      <w:bookmarkStart w:id="81" w:name="_Toc31196512"/>
      <w:bookmarkStart w:id="82" w:name="_Toc33115251"/>
      <w:r w:rsidRPr="00B574E5">
        <w:t>View Linked AEs</w:t>
      </w:r>
      <w:bookmarkEnd w:id="81"/>
      <w:bookmarkEnd w:id="82"/>
    </w:p>
    <w:p w14:paraId="5EA4886E" w14:textId="77777777" w:rsidR="009C46DB" w:rsidRDefault="009C46DB" w:rsidP="0018338F">
      <w:pPr>
        <w:pStyle w:val="BodyText"/>
        <w:keepNext/>
      </w:pPr>
      <w:r>
        <w:t>When a user selects an area, the selected area is highlighted and popup menu appears with the following data:</w:t>
      </w:r>
    </w:p>
    <w:p w14:paraId="6912D088" w14:textId="77777777" w:rsidR="009C46DB" w:rsidRDefault="009C46DB" w:rsidP="009C46DB">
      <w:pPr>
        <w:pStyle w:val="BodyText"/>
      </w:pPr>
      <w:r>
        <w:rPr>
          <w:noProof/>
        </w:rPr>
        <w:drawing>
          <wp:inline distT="0" distB="0" distL="0" distR="0" wp14:anchorId="23D61CD8" wp14:editId="681D595E">
            <wp:extent cx="1846555" cy="1612185"/>
            <wp:effectExtent l="0" t="0" r="1905" b="762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49158" cy="1614458"/>
                    </a:xfrm>
                    <a:prstGeom prst="rect">
                      <a:avLst/>
                    </a:prstGeom>
                  </pic:spPr>
                </pic:pic>
              </a:graphicData>
            </a:graphic>
          </wp:inline>
        </w:drawing>
      </w:r>
    </w:p>
    <w:p w14:paraId="11D6D2D1" w14:textId="77777777" w:rsidR="009C46DB" w:rsidRDefault="009C46DB" w:rsidP="009C46DB">
      <w:pPr>
        <w:pStyle w:val="BodyText"/>
      </w:pPr>
      <w:r>
        <w:t xml:space="preserve">Additional option (as compared to typical pop-up menu) </w:t>
      </w:r>
      <w:r w:rsidRPr="00B574E5">
        <w:rPr>
          <w:b/>
        </w:rPr>
        <w:t>View Linked AEs</w:t>
      </w:r>
      <w:r>
        <w:t xml:space="preserve"> is provided to a user.</w:t>
      </w:r>
    </w:p>
    <w:p w14:paraId="7962547E" w14:textId="77777777" w:rsidR="009C46DB" w:rsidRDefault="009C46DB" w:rsidP="009C46DB">
      <w:pPr>
        <w:pStyle w:val="BodyText"/>
      </w:pPr>
      <w:r w:rsidRPr="00B574E5">
        <w:t xml:space="preserve">AE may be associated with multiple CI events. </w:t>
      </w:r>
      <w:r w:rsidRPr="00B574E5">
        <w:rPr>
          <w:b/>
        </w:rPr>
        <w:t>View linked AEs</w:t>
      </w:r>
      <w:r w:rsidRPr="00B574E5">
        <w:t xml:space="preserve"> is the link between CI Events and AEs, so that a user can filter and jump to AEs on the basis of selecting CI events.</w:t>
      </w:r>
    </w:p>
    <w:p w14:paraId="4C506B4C" w14:textId="77777777" w:rsidR="009C46DB" w:rsidRDefault="009C46DB" w:rsidP="009C46DB">
      <w:pPr>
        <w:pStyle w:val="BodyText"/>
      </w:pPr>
      <w:r>
        <w:t xml:space="preserve">When a user clicks </w:t>
      </w:r>
      <w:r w:rsidRPr="00B574E5">
        <w:rPr>
          <w:b/>
        </w:rPr>
        <w:t>View linked AEs</w:t>
      </w:r>
      <w:r>
        <w:t>,</w:t>
      </w:r>
      <w:r w:rsidRPr="00B574E5">
        <w:t xml:space="preserve"> </w:t>
      </w:r>
      <w:r w:rsidRPr="00B574E5">
        <w:rPr>
          <w:b/>
        </w:rPr>
        <w:t>AE Counts</w:t>
      </w:r>
      <w:r w:rsidRPr="00B574E5">
        <w:t xml:space="preserve"> tab of the </w:t>
      </w:r>
      <w:r w:rsidRPr="00B574E5">
        <w:rPr>
          <w:b/>
        </w:rPr>
        <w:t>Adverse Events</w:t>
      </w:r>
      <w:r w:rsidRPr="00B574E5">
        <w:t xml:space="preserve"> view is opened. Only those AEs that are linked to the given CI Events through the presence of AE number fields within both the AE data and the CI Event data are displayed. Not all AEs will be associated to a CI Event and it's not necessarily the case that every CI event have an associated AE record. </w:t>
      </w:r>
    </w:p>
    <w:p w14:paraId="44311076" w14:textId="77777777" w:rsidR="009C46DB" w:rsidRDefault="009C46DB" w:rsidP="009C46DB">
      <w:pPr>
        <w:pStyle w:val="BodyText"/>
      </w:pPr>
      <w:r>
        <w:t>AE</w:t>
      </w:r>
      <w:r w:rsidRPr="00B574E5">
        <w:t xml:space="preserve"> filter widget </w:t>
      </w:r>
      <w:r>
        <w:t xml:space="preserve">on the top of the page </w:t>
      </w:r>
      <w:r w:rsidRPr="00B574E5">
        <w:t>describes that the set of AEs have been limited based on an AE number.</w:t>
      </w:r>
    </w:p>
    <w:p w14:paraId="29514E25" w14:textId="77777777" w:rsidR="009C46DB" w:rsidRDefault="009C46DB" w:rsidP="0018338F">
      <w:pPr>
        <w:pStyle w:val="BodyText"/>
        <w:keepNext/>
      </w:pPr>
      <w:r w:rsidRPr="006530A3">
        <w:rPr>
          <w:b/>
        </w:rPr>
        <w:t>Note</w:t>
      </w:r>
      <w:r>
        <w:t>: Click the tag to view the list of appropriate subject id’s followed by AE numbers (‘E0000100130-1’ means that subject id is E0000100130, and AE number is 1).</w:t>
      </w:r>
    </w:p>
    <w:p w14:paraId="2F2F9BA9" w14:textId="77777777" w:rsidR="009C46DB" w:rsidRDefault="009C46DB" w:rsidP="009C46DB">
      <w:pPr>
        <w:pStyle w:val="BodyText"/>
      </w:pPr>
      <w:r>
        <w:rPr>
          <w:noProof/>
        </w:rPr>
        <w:drawing>
          <wp:inline distT="0" distB="0" distL="0" distR="0" wp14:anchorId="48FA4F41" wp14:editId="45BF3DDD">
            <wp:extent cx="1988598" cy="1270309"/>
            <wp:effectExtent l="19050" t="19050" r="12065" b="2540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92791" cy="1272988"/>
                    </a:xfrm>
                    <a:prstGeom prst="rect">
                      <a:avLst/>
                    </a:prstGeom>
                    <a:ln>
                      <a:solidFill>
                        <a:schemeClr val="bg2"/>
                      </a:solidFill>
                    </a:ln>
                  </pic:spPr>
                </pic:pic>
              </a:graphicData>
            </a:graphic>
          </wp:inline>
        </w:drawing>
      </w:r>
    </w:p>
    <w:p w14:paraId="50738167" w14:textId="77777777" w:rsidR="009C46DB" w:rsidRPr="00B574E5" w:rsidRDefault="009C46DB" w:rsidP="009C46DB">
      <w:pPr>
        <w:pStyle w:val="BodyText"/>
      </w:pPr>
      <w:r>
        <w:rPr>
          <w:noProof/>
        </w:rPr>
        <w:lastRenderedPageBreak/>
        <w:drawing>
          <wp:inline distT="0" distB="0" distL="0" distR="0" wp14:anchorId="54B52B8A" wp14:editId="45542852">
            <wp:extent cx="5941695" cy="3540760"/>
            <wp:effectExtent l="19050" t="19050" r="20955" b="2159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1695" cy="3540760"/>
                    </a:xfrm>
                    <a:prstGeom prst="rect">
                      <a:avLst/>
                    </a:prstGeom>
                    <a:ln>
                      <a:solidFill>
                        <a:schemeClr val="bg2"/>
                      </a:solidFill>
                    </a:ln>
                  </pic:spPr>
                </pic:pic>
              </a:graphicData>
            </a:graphic>
          </wp:inline>
        </w:drawing>
      </w:r>
    </w:p>
    <w:p w14:paraId="0CC5336F" w14:textId="401BAE01" w:rsidR="009C46DB" w:rsidRDefault="009C46DB" w:rsidP="009C46DB">
      <w:pPr>
        <w:pStyle w:val="Heading3"/>
      </w:pPr>
      <w:bookmarkStart w:id="83" w:name="_Toc31196513"/>
      <w:bookmarkStart w:id="84" w:name="_Toc33115252"/>
      <w:r>
        <w:t>Cerebrovascular Event Counts</w:t>
      </w:r>
      <w:r w:rsidRPr="006F1ECD">
        <w:t xml:space="preserve"> </w:t>
      </w:r>
      <w:r>
        <w:t>Tab</w:t>
      </w:r>
      <w:bookmarkEnd w:id="83"/>
      <w:bookmarkEnd w:id="84"/>
    </w:p>
    <w:p w14:paraId="0452DD1B" w14:textId="77777777" w:rsidR="009C46DB" w:rsidRDefault="009C46DB" w:rsidP="009C46DB">
      <w:pPr>
        <w:pStyle w:val="BodyText"/>
      </w:pPr>
      <w:r w:rsidRPr="00C43F6A">
        <w:rPr>
          <w:b/>
        </w:rPr>
        <w:t>Cerebrovascular Event Counts</w:t>
      </w:r>
      <w:r>
        <w:t xml:space="preserve"> tab displays the count of subject or </w:t>
      </w:r>
      <w:r w:rsidRPr="00AA2183">
        <w:t>Cerebrovascular</w:t>
      </w:r>
      <w:r>
        <w:t xml:space="preserve"> events related to specific </w:t>
      </w:r>
      <w:r w:rsidRPr="00AA2183">
        <w:t>Cerebrovascular</w:t>
      </w:r>
      <w:r>
        <w:t xml:space="preserve"> event category. </w:t>
      </w:r>
    </w:p>
    <w:p w14:paraId="79F8F5A0" w14:textId="77777777" w:rsidR="009C46DB" w:rsidRDefault="009C46DB" w:rsidP="0018338F">
      <w:pPr>
        <w:pStyle w:val="BodyText"/>
        <w:keepNext/>
      </w:pPr>
      <w:r w:rsidRPr="00AA2183">
        <w:t>Cerebrovascular</w:t>
      </w:r>
      <w:r>
        <w:t xml:space="preserve"> Events plot is visualized by the incidence rate and occurrence of each event (the entire set of c</w:t>
      </w:r>
      <w:r w:rsidRPr="00AA2183">
        <w:t>erebrovascular</w:t>
      </w:r>
      <w:r>
        <w:t xml:space="preserve"> events for all subjects who received one or more dose of investigational product). It allows quick assimilation of what </w:t>
      </w:r>
      <w:r w:rsidRPr="00AA2183">
        <w:t>Cerebrovascular</w:t>
      </w:r>
      <w:r>
        <w:t xml:space="preserve"> event categories have the highest counts and also highlights relative frequencies of different </w:t>
      </w:r>
      <w:r w:rsidRPr="00AA2183">
        <w:t>Cerebrovascular</w:t>
      </w:r>
      <w:r>
        <w:t xml:space="preserve"> events.</w:t>
      </w:r>
    </w:p>
    <w:p w14:paraId="5EF3EA64" w14:textId="77777777" w:rsidR="009C46DB" w:rsidRDefault="009C46DB" w:rsidP="009C46DB">
      <w:pPr>
        <w:pStyle w:val="BodyText"/>
      </w:pPr>
      <w:r w:rsidRPr="001426CD">
        <w:rPr>
          <w:noProof/>
        </w:rPr>
        <w:t xml:space="preserve"> </w:t>
      </w:r>
      <w:r>
        <w:rPr>
          <w:noProof/>
        </w:rPr>
        <w:drawing>
          <wp:inline distT="0" distB="0" distL="0" distR="0" wp14:anchorId="62628F2B" wp14:editId="7A1B61E6">
            <wp:extent cx="5941695" cy="2938780"/>
            <wp:effectExtent l="19050" t="19050" r="20955" b="1397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1695" cy="2938780"/>
                    </a:xfrm>
                    <a:prstGeom prst="rect">
                      <a:avLst/>
                    </a:prstGeom>
                    <a:ln>
                      <a:solidFill>
                        <a:schemeClr val="bg2"/>
                      </a:solidFill>
                    </a:ln>
                  </pic:spPr>
                </pic:pic>
              </a:graphicData>
            </a:graphic>
          </wp:inline>
        </w:drawing>
      </w:r>
    </w:p>
    <w:p w14:paraId="4E73F47D" w14:textId="77777777" w:rsidR="009C46DB" w:rsidRDefault="009C46DB" w:rsidP="009C46DB">
      <w:pPr>
        <w:pStyle w:val="BodyText"/>
      </w:pPr>
      <w:r>
        <w:t xml:space="preserve">Main elements available on the </w:t>
      </w:r>
      <w:r w:rsidRPr="00AA2183">
        <w:t>Cerebrovascular</w:t>
      </w:r>
      <w:r>
        <w:t xml:space="preserve"> Event Counts tab are the following:</w:t>
      </w:r>
    </w:p>
    <w:p w14:paraId="51774A68" w14:textId="77777777" w:rsidR="009C46DB" w:rsidRDefault="009C46DB" w:rsidP="009C46DB">
      <w:pPr>
        <w:pStyle w:val="ListBullet"/>
      </w:pPr>
      <w:r>
        <w:t>Bar plot;</w:t>
      </w:r>
    </w:p>
    <w:p w14:paraId="686E604E" w14:textId="77777777" w:rsidR="009C46DB" w:rsidRDefault="009C46DB" w:rsidP="009C46DB">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6D717915" w14:textId="77777777" w:rsidR="009C46DB" w:rsidRDefault="009C46DB" w:rsidP="009C46DB">
      <w:pPr>
        <w:pStyle w:val="ListBullet"/>
      </w:pPr>
      <w:r>
        <w:lastRenderedPageBreak/>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353F1849" w14:textId="77777777" w:rsidR="009C46DB" w:rsidRDefault="009C46DB" w:rsidP="009C46DB">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50937386" w14:textId="77777777" w:rsidR="009C46DB" w:rsidRDefault="009C46DB" w:rsidP="009C46DB">
      <w:pPr>
        <w:pStyle w:val="ListBullet"/>
      </w:pPr>
      <w:r>
        <w:t xml:space="preserve">Chart context menu icon (see </w:t>
      </w:r>
      <w:r>
        <w:fldChar w:fldCharType="begin"/>
      </w:r>
      <w:r>
        <w:instrText xml:space="preserve"> REF _Ref30517987 \h </w:instrText>
      </w:r>
      <w:r>
        <w:fldChar w:fldCharType="separate"/>
      </w:r>
      <w:r>
        <w:t>Chart Context Menu</w:t>
      </w:r>
      <w:r>
        <w:fldChar w:fldCharType="end"/>
      </w:r>
      <w:r>
        <w:t xml:space="preserve"> section);</w:t>
      </w:r>
    </w:p>
    <w:p w14:paraId="43C3AEB3"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4511ECC2" w14:textId="77777777" w:rsidR="009C46DB" w:rsidRPr="00DD4484" w:rsidRDefault="009C46DB" w:rsidP="00672C87">
      <w:pPr>
        <w:pStyle w:val="BodyText"/>
        <w:keepNext/>
        <w:rPr>
          <w:u w:val="single"/>
        </w:rPr>
      </w:pPr>
      <w:r w:rsidRPr="00DD4484">
        <w:rPr>
          <w:u w:val="single"/>
        </w:rPr>
        <w:t>X axis</w:t>
      </w:r>
    </w:p>
    <w:p w14:paraId="5BB49F3F" w14:textId="77777777" w:rsidR="009C46DB" w:rsidRDefault="009C46DB" w:rsidP="009C46DB">
      <w:pPr>
        <w:pStyle w:val="BodyText"/>
      </w:pPr>
      <w:r>
        <w:rPr>
          <w:rStyle w:val="normaltextrun"/>
        </w:rPr>
        <w:t xml:space="preserve">The title of the X-axis is </w:t>
      </w:r>
      <w:r>
        <w:rPr>
          <w:rStyle w:val="normaltextrun"/>
          <w:b/>
        </w:rPr>
        <w:t>Type of Event</w:t>
      </w:r>
      <w:r>
        <w:rPr>
          <w:rStyle w:val="normaltextrun"/>
        </w:rPr>
        <w:t xml:space="preserve"> by default.</w:t>
      </w:r>
      <w:r>
        <w:rPr>
          <w:rStyle w:val="normaltextrun"/>
          <w:rFonts w:ascii="Arial" w:hAnsi="Arial" w:cs="Arial"/>
        </w:rPr>
        <w:t> </w:t>
      </w:r>
      <w:r>
        <w:rPr>
          <w:rStyle w:val="eop"/>
        </w:rPr>
        <w:t> </w:t>
      </w:r>
    </w:p>
    <w:p w14:paraId="3B4E2CBF" w14:textId="77777777" w:rsidR="009C46DB" w:rsidRDefault="009C46DB" w:rsidP="009C46DB">
      <w:pPr>
        <w:pStyle w:val="BodyText"/>
        <w:rPr>
          <w:rStyle w:val="normaltextrun"/>
        </w:rPr>
      </w:pPr>
      <w:r>
        <w:rPr>
          <w:rStyle w:val="normaltextrun"/>
        </w:rPr>
        <w:t>Value of X-axis could be changed by choosing one of the options from dropdown list under the plot:</w:t>
      </w:r>
    </w:p>
    <w:p w14:paraId="411774B4" w14:textId="77777777" w:rsidR="009C46DB" w:rsidRDefault="009C46DB" w:rsidP="009C46DB">
      <w:pPr>
        <w:pStyle w:val="ListBullet"/>
      </w:pPr>
      <w:r>
        <w:t>All;</w:t>
      </w:r>
    </w:p>
    <w:p w14:paraId="3BE4E4A6" w14:textId="77777777" w:rsidR="009C46DB" w:rsidRDefault="009C46DB" w:rsidP="009C46DB">
      <w:pPr>
        <w:pStyle w:val="ListBullet"/>
      </w:pPr>
      <w:r>
        <w:t>Type of Event;</w:t>
      </w:r>
    </w:p>
    <w:p w14:paraId="5724842D" w14:textId="77777777" w:rsidR="009C46DB" w:rsidRDefault="009C46DB" w:rsidP="009C46DB">
      <w:pPr>
        <w:pStyle w:val="ListBullet"/>
      </w:pPr>
      <w:r>
        <w:t>If Primary Ischemic Stroke;</w:t>
      </w:r>
    </w:p>
    <w:p w14:paraId="2EEFA451" w14:textId="77777777" w:rsidR="009C46DB" w:rsidRDefault="009C46DB" w:rsidP="0018338F">
      <w:pPr>
        <w:pStyle w:val="ListBullet"/>
        <w:keepNext/>
      </w:pPr>
      <w:r>
        <w:t>If Traumatic.</w:t>
      </w:r>
    </w:p>
    <w:p w14:paraId="3A7F7578" w14:textId="77777777" w:rsidR="009C46DB" w:rsidRDefault="009C46DB" w:rsidP="009C46DB">
      <w:pPr>
        <w:pStyle w:val="BodyText"/>
      </w:pPr>
      <w:r>
        <w:rPr>
          <w:noProof/>
        </w:rPr>
        <w:drawing>
          <wp:inline distT="0" distB="0" distL="0" distR="0" wp14:anchorId="0787A95F" wp14:editId="7A795BE1">
            <wp:extent cx="1771869" cy="843379"/>
            <wp:effectExtent l="19050" t="19050" r="19050" b="1397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785030" cy="849643"/>
                    </a:xfrm>
                    <a:prstGeom prst="rect">
                      <a:avLst/>
                    </a:prstGeom>
                    <a:ln>
                      <a:solidFill>
                        <a:schemeClr val="bg2"/>
                      </a:solidFill>
                    </a:ln>
                  </pic:spPr>
                </pic:pic>
              </a:graphicData>
            </a:graphic>
          </wp:inline>
        </w:drawing>
      </w:r>
    </w:p>
    <w:p w14:paraId="46CA3F5B" w14:textId="77777777" w:rsidR="009C46DB" w:rsidRPr="00DD4484" w:rsidRDefault="009C46DB" w:rsidP="00672C87">
      <w:pPr>
        <w:pStyle w:val="BodyText"/>
        <w:keepNext/>
        <w:rPr>
          <w:u w:val="single"/>
        </w:rPr>
      </w:pPr>
      <w:r w:rsidRPr="00DD4484">
        <w:rPr>
          <w:u w:val="single"/>
        </w:rPr>
        <w:t>Y axis</w:t>
      </w:r>
    </w:p>
    <w:p w14:paraId="57ED59D4" w14:textId="77777777" w:rsidR="009C46DB" w:rsidRDefault="009C46DB" w:rsidP="009C46DB">
      <w:pPr>
        <w:pStyle w:val="BodyText"/>
      </w:pPr>
      <w:r>
        <w:rPr>
          <w:rStyle w:val="normaltextrun"/>
        </w:rPr>
        <w:t xml:space="preserve">The default title of the Y-axis is </w:t>
      </w:r>
      <w:r>
        <w:rPr>
          <w:rStyle w:val="normaltextrun"/>
          <w:b/>
        </w:rPr>
        <w:t>Subjects (count)</w:t>
      </w:r>
      <w:r>
        <w:rPr>
          <w:rStyle w:val="normaltextrun"/>
        </w:rPr>
        <w:t xml:space="preserve">. </w:t>
      </w:r>
      <w:r w:rsidRPr="000236A4">
        <w:rPr>
          <w:rStyle w:val="normaltextrun"/>
          <w:b/>
        </w:rPr>
        <w:t>Y</w:t>
      </w:r>
      <w:r>
        <w:rPr>
          <w:rStyle w:val="normaltextrun"/>
        </w:rPr>
        <w:t xml:space="preserve"> </w:t>
      </w:r>
      <w:r w:rsidRPr="00244EB4">
        <w:rPr>
          <w:b/>
        </w:rPr>
        <w:t>Axis Settings</w:t>
      </w:r>
      <w:r>
        <w:t xml:space="preserve"> menu provides a user with the following settings:</w:t>
      </w:r>
    </w:p>
    <w:p w14:paraId="479BF6B4" w14:textId="77777777" w:rsidR="009C46DB" w:rsidRDefault="009C46DB" w:rsidP="009C46DB">
      <w:pPr>
        <w:pStyle w:val="ListBullet"/>
      </w:pPr>
      <w:r>
        <w:t>Y axis measure;</w:t>
      </w:r>
    </w:p>
    <w:p w14:paraId="45542551" w14:textId="77777777" w:rsidR="009C46DB" w:rsidRDefault="009C46DB" w:rsidP="0018338F">
      <w:pPr>
        <w:pStyle w:val="ListBullet"/>
        <w:keepNext/>
      </w:pPr>
      <w:r>
        <w:t>Unit of measure.</w:t>
      </w:r>
    </w:p>
    <w:p w14:paraId="48286AAB" w14:textId="77777777" w:rsidR="009C46DB" w:rsidRDefault="009C46DB" w:rsidP="009C46DB">
      <w:pPr>
        <w:pStyle w:val="BodyText"/>
      </w:pPr>
      <w:r>
        <w:rPr>
          <w:noProof/>
        </w:rPr>
        <w:drawing>
          <wp:inline distT="0" distB="0" distL="0" distR="0" wp14:anchorId="1CC6B3B0" wp14:editId="0DE81E9D">
            <wp:extent cx="1814595" cy="1296140"/>
            <wp:effectExtent l="19050" t="19050" r="14605" b="1841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16461" cy="1297473"/>
                    </a:xfrm>
                    <a:prstGeom prst="rect">
                      <a:avLst/>
                    </a:prstGeom>
                    <a:ln>
                      <a:solidFill>
                        <a:schemeClr val="bg2"/>
                      </a:solidFill>
                    </a:ln>
                  </pic:spPr>
                </pic:pic>
              </a:graphicData>
            </a:graphic>
          </wp:inline>
        </w:drawing>
      </w:r>
      <w:r>
        <w:t xml:space="preserve"> </w:t>
      </w:r>
      <w:r>
        <w:rPr>
          <w:noProof/>
        </w:rPr>
        <w:drawing>
          <wp:inline distT="0" distB="0" distL="0" distR="0" wp14:anchorId="1CEB1EF1" wp14:editId="030EB5FB">
            <wp:extent cx="1888849" cy="922044"/>
            <wp:effectExtent l="19050" t="19050" r="16510" b="1143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895961" cy="925516"/>
                    </a:xfrm>
                    <a:prstGeom prst="rect">
                      <a:avLst/>
                    </a:prstGeom>
                    <a:ln>
                      <a:solidFill>
                        <a:schemeClr val="bg2"/>
                      </a:solidFill>
                    </a:ln>
                  </pic:spPr>
                </pic:pic>
              </a:graphicData>
            </a:graphic>
          </wp:inline>
        </w:drawing>
      </w:r>
      <w:r>
        <w:t xml:space="preserve"> </w:t>
      </w:r>
      <w:r>
        <w:rPr>
          <w:noProof/>
        </w:rPr>
        <w:drawing>
          <wp:inline distT="0" distB="0" distL="0" distR="0" wp14:anchorId="66681B06" wp14:editId="42E1A1E7">
            <wp:extent cx="1762964" cy="905522"/>
            <wp:effectExtent l="19050" t="19050" r="27940" b="279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65176" cy="906658"/>
                    </a:xfrm>
                    <a:prstGeom prst="rect">
                      <a:avLst/>
                    </a:prstGeom>
                    <a:ln>
                      <a:solidFill>
                        <a:schemeClr val="bg2"/>
                      </a:solidFill>
                    </a:ln>
                  </pic:spPr>
                </pic:pic>
              </a:graphicData>
            </a:graphic>
          </wp:inline>
        </w:drawing>
      </w:r>
    </w:p>
    <w:p w14:paraId="5190FE95" w14:textId="77777777" w:rsidR="009C46DB" w:rsidRPr="00DD4484" w:rsidRDefault="009C46DB" w:rsidP="00672C87">
      <w:pPr>
        <w:pStyle w:val="BodyText"/>
        <w:keepNext/>
        <w:rPr>
          <w:u w:val="single"/>
        </w:rPr>
      </w:pPr>
      <w:r w:rsidRPr="00DD4484">
        <w:rPr>
          <w:u w:val="single"/>
        </w:rPr>
        <w:t>Coloring</w:t>
      </w:r>
    </w:p>
    <w:p w14:paraId="42837983" w14:textId="77777777" w:rsidR="009C46DB" w:rsidRDefault="009C46DB" w:rsidP="009C46DB">
      <w:pPr>
        <w:pStyle w:val="BodyText"/>
      </w:pPr>
      <w:r w:rsidRPr="002902E4">
        <w:t xml:space="preserve">Appropriate </w:t>
      </w:r>
      <w:r>
        <w:t>menu provides a user with the following options:</w:t>
      </w:r>
    </w:p>
    <w:p w14:paraId="48D97932" w14:textId="77777777" w:rsidR="009C46DB" w:rsidRDefault="009C46DB" w:rsidP="009C46DB">
      <w:pPr>
        <w:pStyle w:val="ListBullet"/>
      </w:pPr>
      <w:r>
        <w:t>All (selected by default);</w:t>
      </w:r>
    </w:p>
    <w:p w14:paraId="5A0B4E80" w14:textId="77777777" w:rsidR="009C46DB" w:rsidRDefault="009C46DB" w:rsidP="009C46DB">
      <w:pPr>
        <w:pStyle w:val="ListBullet"/>
      </w:pPr>
      <w:r>
        <w:t>Type of Event;</w:t>
      </w:r>
    </w:p>
    <w:p w14:paraId="7ECF6E72" w14:textId="77777777" w:rsidR="009C46DB" w:rsidRDefault="009C46DB" w:rsidP="009C46DB">
      <w:pPr>
        <w:pStyle w:val="ListBullet"/>
      </w:pPr>
      <w:r>
        <w:t>If Primary Ischemic Stroke;</w:t>
      </w:r>
    </w:p>
    <w:p w14:paraId="76CD0578" w14:textId="77777777" w:rsidR="009C46DB" w:rsidRDefault="009C46DB" w:rsidP="0018338F">
      <w:pPr>
        <w:pStyle w:val="ListBullet"/>
        <w:keepNext/>
      </w:pPr>
      <w:r>
        <w:t>If Traumatic.</w:t>
      </w:r>
    </w:p>
    <w:p w14:paraId="3257C8C0" w14:textId="77777777" w:rsidR="009C46DB" w:rsidRDefault="009C46DB" w:rsidP="009C46DB">
      <w:pPr>
        <w:pStyle w:val="BodyText"/>
      </w:pPr>
      <w:r>
        <w:rPr>
          <w:noProof/>
        </w:rPr>
        <w:drawing>
          <wp:inline distT="0" distB="0" distL="0" distR="0" wp14:anchorId="650CFAE6" wp14:editId="3E023D8B">
            <wp:extent cx="1410335" cy="550173"/>
            <wp:effectExtent l="19050" t="19050" r="18415" b="2159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34747"/>
                    <a:stretch/>
                  </pic:blipFill>
                  <pic:spPr bwMode="auto">
                    <a:xfrm>
                      <a:off x="0" y="0"/>
                      <a:ext cx="1420512" cy="554143"/>
                    </a:xfrm>
                    <a:prstGeom prst="rect">
                      <a:avLst/>
                    </a:prstGeom>
                    <a:ln w="9525" cap="flat" cmpd="sng" algn="ctr">
                      <a:solidFill>
                        <a:srgbClr val="E7E6E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BD46D6" w14:textId="77777777" w:rsidR="009C46DB" w:rsidRPr="00DD4484" w:rsidRDefault="009C46DB" w:rsidP="00672C87">
      <w:pPr>
        <w:pStyle w:val="BodyText"/>
        <w:keepNext/>
        <w:rPr>
          <w:u w:val="single"/>
        </w:rPr>
      </w:pPr>
      <w:r w:rsidRPr="00DD4484">
        <w:rPr>
          <w:u w:val="single"/>
        </w:rPr>
        <w:t>Tooltips</w:t>
      </w:r>
    </w:p>
    <w:p w14:paraId="34537ED2" w14:textId="77777777" w:rsidR="009C46DB" w:rsidRPr="00213860" w:rsidRDefault="009C46DB" w:rsidP="009C46DB">
      <w:pPr>
        <w:pStyle w:val="BodyText"/>
      </w:pPr>
      <w:r>
        <w:t xml:space="preserve">When a user hovers the cursor over a bar, </w:t>
      </w:r>
      <w:r w:rsidRPr="00213860">
        <w:t>the tooltip with the following fields is displayed:</w:t>
      </w:r>
    </w:p>
    <w:p w14:paraId="02351A88" w14:textId="77777777" w:rsidR="009C46DB" w:rsidRDefault="009C46DB" w:rsidP="009C46DB">
      <w:pPr>
        <w:pStyle w:val="ListBullet"/>
      </w:pPr>
      <w:r>
        <w:t>X-axis value;</w:t>
      </w:r>
    </w:p>
    <w:p w14:paraId="4A477785" w14:textId="77777777" w:rsidR="009C46DB" w:rsidRDefault="009C46DB" w:rsidP="009C46DB">
      <w:pPr>
        <w:pStyle w:val="ListBullet"/>
      </w:pPr>
      <w:r>
        <w:lastRenderedPageBreak/>
        <w:t>Y-axis value;</w:t>
      </w:r>
    </w:p>
    <w:p w14:paraId="32C1184A" w14:textId="77777777" w:rsidR="009C46DB" w:rsidRDefault="009C46DB" w:rsidP="0018338F">
      <w:pPr>
        <w:pStyle w:val="ListBullet"/>
        <w:keepNext/>
      </w:pPr>
      <w:r>
        <w:t>Coloring option value.</w:t>
      </w:r>
    </w:p>
    <w:p w14:paraId="34CD99BD" w14:textId="77777777" w:rsidR="009C46DB" w:rsidRDefault="009C46DB" w:rsidP="009C46DB">
      <w:pPr>
        <w:pStyle w:val="BodyText"/>
      </w:pPr>
      <w:r>
        <w:rPr>
          <w:noProof/>
        </w:rPr>
        <w:drawing>
          <wp:inline distT="0" distB="0" distL="0" distR="0" wp14:anchorId="76FFDE3A" wp14:editId="50FD4404">
            <wp:extent cx="1713390" cy="546190"/>
            <wp:effectExtent l="19050" t="19050" r="20320" b="2540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731355" cy="551917"/>
                    </a:xfrm>
                    <a:prstGeom prst="rect">
                      <a:avLst/>
                    </a:prstGeom>
                    <a:ln>
                      <a:solidFill>
                        <a:schemeClr val="bg2"/>
                      </a:solidFill>
                    </a:ln>
                  </pic:spPr>
                </pic:pic>
              </a:graphicData>
            </a:graphic>
          </wp:inline>
        </w:drawing>
      </w:r>
    </w:p>
    <w:p w14:paraId="4E8FACBE" w14:textId="77777777" w:rsidR="009C46DB" w:rsidRPr="00DD4484" w:rsidRDefault="009C46DB" w:rsidP="00672C87">
      <w:pPr>
        <w:pStyle w:val="BodyText"/>
        <w:keepNext/>
        <w:rPr>
          <w:u w:val="single"/>
        </w:rPr>
      </w:pPr>
      <w:r w:rsidRPr="00DD4484">
        <w:rPr>
          <w:u w:val="single"/>
        </w:rPr>
        <w:t xml:space="preserve">Cerebrovascular Events Filters </w:t>
      </w:r>
    </w:p>
    <w:p w14:paraId="78E2E0FE" w14:textId="77777777" w:rsidR="009C46DB" w:rsidRDefault="009C46DB" w:rsidP="0018338F">
      <w:pPr>
        <w:pStyle w:val="BodyText"/>
        <w:keepNext/>
      </w:pPr>
      <w:r>
        <w:t xml:space="preserve">A user can apply </w:t>
      </w:r>
      <w:r w:rsidRPr="00AA2183">
        <w:t>Cerebrovascular</w:t>
      </w:r>
      <w:r>
        <w:t xml:space="preserve"> Events filters to modify the plot.</w:t>
      </w:r>
    </w:p>
    <w:p w14:paraId="32DE66A9" w14:textId="77777777" w:rsidR="009C46DB" w:rsidRDefault="009C46DB" w:rsidP="009C46DB">
      <w:pPr>
        <w:pStyle w:val="BodyText"/>
      </w:pPr>
      <w:r>
        <w:rPr>
          <w:noProof/>
        </w:rPr>
        <w:drawing>
          <wp:inline distT="0" distB="0" distL="0" distR="0" wp14:anchorId="1F272B7E" wp14:editId="3CBC32AD">
            <wp:extent cx="1882066" cy="2742439"/>
            <wp:effectExtent l="19050" t="19050" r="23495" b="203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84756" cy="2746358"/>
                    </a:xfrm>
                    <a:prstGeom prst="rect">
                      <a:avLst/>
                    </a:prstGeom>
                    <a:ln>
                      <a:solidFill>
                        <a:schemeClr val="bg2"/>
                      </a:solidFill>
                    </a:ln>
                  </pic:spPr>
                </pic:pic>
              </a:graphicData>
            </a:graphic>
          </wp:inline>
        </w:drawing>
      </w:r>
    </w:p>
    <w:p w14:paraId="19153AF0" w14:textId="77777777" w:rsidR="009C46DB" w:rsidRPr="00DD4484" w:rsidRDefault="009C46DB" w:rsidP="00672C87">
      <w:pPr>
        <w:pStyle w:val="BodyText"/>
        <w:keepNext/>
        <w:rPr>
          <w:u w:val="single"/>
        </w:rPr>
      </w:pPr>
      <w:r w:rsidRPr="00DD4484">
        <w:rPr>
          <w:u w:val="single"/>
        </w:rPr>
        <w:t>Details on Demand table</w:t>
      </w:r>
    </w:p>
    <w:p w14:paraId="5E82BEFC" w14:textId="77777777" w:rsidR="009C46DB" w:rsidRDefault="009C46DB" w:rsidP="009C46DB">
      <w:pPr>
        <w:pStyle w:val="BodyText"/>
      </w:pPr>
      <w:r w:rsidRPr="00063096">
        <w:t>Details on Demand table</w:t>
      </w:r>
      <w:r>
        <w:t xml:space="preserve"> contains two tabs: </w:t>
      </w:r>
      <w:r w:rsidRPr="00AA2183">
        <w:t>Cerebrovascular</w:t>
      </w:r>
      <w:r>
        <w:t xml:space="preserve"> Events tab and Subjects tab.</w:t>
      </w:r>
    </w:p>
    <w:p w14:paraId="58E5B36B" w14:textId="77777777" w:rsidR="009C46DB" w:rsidRDefault="009C46DB" w:rsidP="0018338F">
      <w:pPr>
        <w:pStyle w:val="BodyText"/>
        <w:keepNext/>
      </w:pPr>
      <w:r w:rsidRPr="00AA2183">
        <w:t>Cerebrovascular</w:t>
      </w:r>
      <w:r>
        <w:t xml:space="preserve"> Events tab:</w:t>
      </w:r>
    </w:p>
    <w:p w14:paraId="7F2102F5" w14:textId="77777777" w:rsidR="009C46DB" w:rsidRDefault="009C46DB" w:rsidP="009C46DB">
      <w:pPr>
        <w:pStyle w:val="BodyText"/>
      </w:pPr>
      <w:r>
        <w:rPr>
          <w:noProof/>
        </w:rPr>
        <w:drawing>
          <wp:inline distT="0" distB="0" distL="0" distR="0" wp14:anchorId="1AF0EFA4" wp14:editId="2826236C">
            <wp:extent cx="5941695" cy="1577340"/>
            <wp:effectExtent l="19050" t="19050" r="20955" b="2286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1695" cy="1577340"/>
                    </a:xfrm>
                    <a:prstGeom prst="rect">
                      <a:avLst/>
                    </a:prstGeom>
                    <a:ln>
                      <a:solidFill>
                        <a:schemeClr val="bg2"/>
                      </a:solidFill>
                    </a:ln>
                  </pic:spPr>
                </pic:pic>
              </a:graphicData>
            </a:graphic>
          </wp:inline>
        </w:drawing>
      </w:r>
    </w:p>
    <w:p w14:paraId="307B7135" w14:textId="77777777" w:rsidR="009C46DB" w:rsidRDefault="009C46DB" w:rsidP="0018338F">
      <w:pPr>
        <w:pStyle w:val="BodyText"/>
        <w:keepNext/>
      </w:pPr>
      <w:r>
        <w:t>Subjects tab:</w:t>
      </w:r>
    </w:p>
    <w:p w14:paraId="0AB2D001" w14:textId="77777777" w:rsidR="009C46DB" w:rsidRDefault="009C46DB" w:rsidP="009C46DB">
      <w:pPr>
        <w:pStyle w:val="BodyText"/>
      </w:pPr>
      <w:r>
        <w:rPr>
          <w:noProof/>
        </w:rPr>
        <w:drawing>
          <wp:inline distT="0" distB="0" distL="0" distR="0" wp14:anchorId="5A29AC97" wp14:editId="0BCF0C34">
            <wp:extent cx="5941695" cy="1324610"/>
            <wp:effectExtent l="19050" t="19050" r="20955" b="2794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1695" cy="1324610"/>
                    </a:xfrm>
                    <a:prstGeom prst="rect">
                      <a:avLst/>
                    </a:prstGeom>
                    <a:ln>
                      <a:solidFill>
                        <a:schemeClr val="bg2"/>
                      </a:solidFill>
                    </a:ln>
                  </pic:spPr>
                </pic:pic>
              </a:graphicData>
            </a:graphic>
          </wp:inline>
        </w:drawing>
      </w:r>
    </w:p>
    <w:p w14:paraId="08E2705D" w14:textId="7B70B8B1" w:rsidR="009C46DB" w:rsidRPr="00B574E5" w:rsidRDefault="009C46DB" w:rsidP="00A7486F">
      <w:pPr>
        <w:pStyle w:val="Heading4"/>
      </w:pPr>
      <w:bookmarkStart w:id="85" w:name="_Toc31196514"/>
      <w:bookmarkStart w:id="86" w:name="_Toc33115253"/>
      <w:r w:rsidRPr="00B574E5">
        <w:lastRenderedPageBreak/>
        <w:t>View Linked AEs</w:t>
      </w:r>
      <w:bookmarkEnd w:id="85"/>
      <w:bookmarkEnd w:id="86"/>
    </w:p>
    <w:p w14:paraId="71FD4386" w14:textId="77777777" w:rsidR="009C46DB" w:rsidRDefault="009C46DB" w:rsidP="0018338F">
      <w:pPr>
        <w:pStyle w:val="BodyText"/>
        <w:keepNext/>
      </w:pPr>
      <w:r>
        <w:t>When a user selects an area, the selected area is highlighted and popup menu appears with the following data:</w:t>
      </w:r>
    </w:p>
    <w:p w14:paraId="1C145E2C" w14:textId="77777777" w:rsidR="009C46DB" w:rsidRDefault="009C46DB" w:rsidP="009C46DB">
      <w:pPr>
        <w:pStyle w:val="BodyText"/>
      </w:pPr>
      <w:r>
        <w:rPr>
          <w:noProof/>
        </w:rPr>
        <w:drawing>
          <wp:inline distT="0" distB="0" distL="0" distR="0" wp14:anchorId="2113D739" wp14:editId="11345F41">
            <wp:extent cx="1846555" cy="1612185"/>
            <wp:effectExtent l="0" t="0" r="1905"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49158" cy="1614458"/>
                    </a:xfrm>
                    <a:prstGeom prst="rect">
                      <a:avLst/>
                    </a:prstGeom>
                  </pic:spPr>
                </pic:pic>
              </a:graphicData>
            </a:graphic>
          </wp:inline>
        </w:drawing>
      </w:r>
    </w:p>
    <w:p w14:paraId="546D8670" w14:textId="77777777" w:rsidR="009C46DB" w:rsidRDefault="009C46DB" w:rsidP="009C46DB">
      <w:pPr>
        <w:pStyle w:val="BodyText"/>
      </w:pPr>
      <w:r>
        <w:t xml:space="preserve">Additional option (as compared to typical pop-up menu) </w:t>
      </w:r>
      <w:r w:rsidRPr="00B574E5">
        <w:rPr>
          <w:b/>
        </w:rPr>
        <w:t>View Linked AEs</w:t>
      </w:r>
      <w:r>
        <w:t xml:space="preserve"> is provided to a user.</w:t>
      </w:r>
    </w:p>
    <w:p w14:paraId="08CB6955" w14:textId="77777777" w:rsidR="009C46DB" w:rsidRDefault="009C46DB" w:rsidP="009C46DB">
      <w:pPr>
        <w:pStyle w:val="BodyText"/>
      </w:pPr>
      <w:r w:rsidRPr="00B574E5">
        <w:t xml:space="preserve">AE may be associated with multiple </w:t>
      </w:r>
      <w:r w:rsidRPr="00AA2183">
        <w:t>Cerebrovascular</w:t>
      </w:r>
      <w:r>
        <w:t xml:space="preserve"> </w:t>
      </w:r>
      <w:r w:rsidRPr="00B574E5">
        <w:t xml:space="preserve">events. </w:t>
      </w:r>
      <w:r w:rsidRPr="00B574E5">
        <w:rPr>
          <w:b/>
        </w:rPr>
        <w:t>View linked AEs</w:t>
      </w:r>
      <w:r w:rsidRPr="00B574E5">
        <w:t xml:space="preserve"> is the link between </w:t>
      </w:r>
      <w:r w:rsidRPr="00AA2183">
        <w:t>Cerebrovascular</w:t>
      </w:r>
      <w:r>
        <w:t xml:space="preserve"> </w:t>
      </w:r>
      <w:r w:rsidRPr="00B574E5">
        <w:t>Events and AEs, so that a user can filter and jump to AEs on the basis of select</w:t>
      </w:r>
      <w:r>
        <w:t>ed</w:t>
      </w:r>
      <w:r w:rsidRPr="00B574E5">
        <w:t xml:space="preserve"> </w:t>
      </w:r>
      <w:r w:rsidRPr="00AA2183">
        <w:t>Cerebrovascular</w:t>
      </w:r>
      <w:r>
        <w:t xml:space="preserve"> </w:t>
      </w:r>
      <w:r w:rsidRPr="00B574E5">
        <w:t>events.</w:t>
      </w:r>
    </w:p>
    <w:p w14:paraId="7E9491E8" w14:textId="77777777" w:rsidR="009C46DB" w:rsidRDefault="009C46DB" w:rsidP="009C46DB">
      <w:pPr>
        <w:pStyle w:val="BodyText"/>
      </w:pPr>
      <w:r>
        <w:t xml:space="preserve">When a user clicks </w:t>
      </w:r>
      <w:r w:rsidRPr="00B574E5">
        <w:rPr>
          <w:b/>
        </w:rPr>
        <w:t>View linked AEs</w:t>
      </w:r>
      <w:r>
        <w:rPr>
          <w:b/>
        </w:rPr>
        <w:t xml:space="preserve"> </w:t>
      </w:r>
      <w:r w:rsidRPr="00363E2D">
        <w:t>button</w:t>
      </w:r>
      <w:r>
        <w:t>,</w:t>
      </w:r>
      <w:r w:rsidRPr="00B574E5">
        <w:t xml:space="preserve"> </w:t>
      </w:r>
      <w:r w:rsidRPr="00363E2D">
        <w:rPr>
          <w:b/>
        </w:rPr>
        <w:t xml:space="preserve">AEs Subject </w:t>
      </w:r>
      <w:r w:rsidRPr="00B574E5">
        <w:rPr>
          <w:b/>
        </w:rPr>
        <w:t>Counts</w:t>
      </w:r>
      <w:r w:rsidRPr="00B574E5">
        <w:t xml:space="preserve"> tab of the </w:t>
      </w:r>
      <w:r w:rsidRPr="00B574E5">
        <w:rPr>
          <w:b/>
        </w:rPr>
        <w:t>Adverse Events</w:t>
      </w:r>
      <w:r w:rsidRPr="00B574E5">
        <w:t xml:space="preserve"> view is opened. Only those AEs that are linked to the given </w:t>
      </w:r>
      <w:r w:rsidRPr="00AA2183">
        <w:t>Cerebrovascular</w:t>
      </w:r>
      <w:r>
        <w:t xml:space="preserve"> </w:t>
      </w:r>
      <w:r w:rsidRPr="00B574E5">
        <w:t xml:space="preserve">Events through the presence of AE number fields within both the AE data and the </w:t>
      </w:r>
      <w:r w:rsidRPr="00AA2183">
        <w:t>Cerebrovascular</w:t>
      </w:r>
      <w:r>
        <w:t xml:space="preserve"> </w:t>
      </w:r>
      <w:r w:rsidRPr="00B574E5">
        <w:t xml:space="preserve">Event data are displayed. Not all AEs will be associated to a </w:t>
      </w:r>
      <w:r w:rsidRPr="00AA2183">
        <w:t>Cerebrovascular</w:t>
      </w:r>
      <w:r>
        <w:t xml:space="preserve"> </w:t>
      </w:r>
      <w:r w:rsidRPr="00B574E5">
        <w:t xml:space="preserve">Event and it's not necessarily the case that every </w:t>
      </w:r>
      <w:r w:rsidRPr="00AA2183">
        <w:t>Cerebrovascular</w:t>
      </w:r>
      <w:r>
        <w:t xml:space="preserve"> </w:t>
      </w:r>
      <w:r w:rsidRPr="00B574E5">
        <w:t xml:space="preserve">event have an associated AE record. </w:t>
      </w:r>
    </w:p>
    <w:p w14:paraId="24AE5BAE" w14:textId="77777777" w:rsidR="009C46DB" w:rsidRDefault="009C46DB" w:rsidP="009C46DB">
      <w:pPr>
        <w:pStyle w:val="BodyText"/>
      </w:pPr>
      <w:r>
        <w:t>AE</w:t>
      </w:r>
      <w:r w:rsidRPr="00B574E5">
        <w:t xml:space="preserve"> filter widget </w:t>
      </w:r>
      <w:r>
        <w:t xml:space="preserve">on the top of the </w:t>
      </w:r>
      <w:r w:rsidRPr="00363E2D">
        <w:rPr>
          <w:b/>
        </w:rPr>
        <w:t xml:space="preserve">AEs Subject </w:t>
      </w:r>
      <w:r w:rsidRPr="00B574E5">
        <w:rPr>
          <w:b/>
        </w:rPr>
        <w:t>Counts</w:t>
      </w:r>
      <w:r>
        <w:t xml:space="preserve"> page </w:t>
      </w:r>
      <w:r w:rsidRPr="00B574E5">
        <w:t>describes that the set of AEs have been limited based on an AE number.</w:t>
      </w:r>
    </w:p>
    <w:p w14:paraId="4FFFF95A" w14:textId="77777777" w:rsidR="009C46DB" w:rsidRDefault="009C46DB" w:rsidP="0018338F">
      <w:pPr>
        <w:pStyle w:val="BodyText"/>
        <w:keepNext/>
      </w:pPr>
      <w:r w:rsidRPr="006530A3">
        <w:rPr>
          <w:b/>
        </w:rPr>
        <w:t>Note</w:t>
      </w:r>
      <w:r>
        <w:t>: Click the tag to view the list of appropriate subject id’s followed by AE numbers (‘E0000100130-1’ means that subject id is E0000100130, and AE number is 1).</w:t>
      </w:r>
    </w:p>
    <w:p w14:paraId="2A0DD50D" w14:textId="77777777" w:rsidR="009C46DB" w:rsidRDefault="009C46DB" w:rsidP="009C46DB">
      <w:pPr>
        <w:pStyle w:val="BodyText"/>
      </w:pPr>
      <w:r>
        <w:rPr>
          <w:noProof/>
        </w:rPr>
        <w:drawing>
          <wp:inline distT="0" distB="0" distL="0" distR="0" wp14:anchorId="21370746" wp14:editId="571EC6EB">
            <wp:extent cx="1988598" cy="1270309"/>
            <wp:effectExtent l="19050" t="19050" r="12065" b="2540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92791" cy="1272988"/>
                    </a:xfrm>
                    <a:prstGeom prst="rect">
                      <a:avLst/>
                    </a:prstGeom>
                    <a:ln>
                      <a:solidFill>
                        <a:schemeClr val="bg2"/>
                      </a:solidFill>
                    </a:ln>
                  </pic:spPr>
                </pic:pic>
              </a:graphicData>
            </a:graphic>
          </wp:inline>
        </w:drawing>
      </w:r>
    </w:p>
    <w:p w14:paraId="6FB32804" w14:textId="77777777" w:rsidR="009C46DB" w:rsidRDefault="009C46DB" w:rsidP="009C46DB">
      <w:pPr>
        <w:pStyle w:val="BodyText"/>
      </w:pPr>
      <w:r>
        <w:rPr>
          <w:noProof/>
        </w:rPr>
        <w:lastRenderedPageBreak/>
        <w:drawing>
          <wp:inline distT="0" distB="0" distL="0" distR="0" wp14:anchorId="52C211F1" wp14:editId="7A372BF4">
            <wp:extent cx="5941695" cy="3775710"/>
            <wp:effectExtent l="19050" t="19050" r="20955" b="1524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1695" cy="3775710"/>
                    </a:xfrm>
                    <a:prstGeom prst="rect">
                      <a:avLst/>
                    </a:prstGeom>
                    <a:ln>
                      <a:solidFill>
                        <a:schemeClr val="bg2"/>
                      </a:solidFill>
                    </a:ln>
                  </pic:spPr>
                </pic:pic>
              </a:graphicData>
            </a:graphic>
          </wp:inline>
        </w:drawing>
      </w:r>
    </w:p>
    <w:p w14:paraId="4713088E" w14:textId="0DF8828B" w:rsidR="009C46DB" w:rsidRDefault="009C46DB" w:rsidP="009C46DB">
      <w:pPr>
        <w:pStyle w:val="Heading3"/>
      </w:pPr>
      <w:bookmarkStart w:id="87" w:name="_Toc31196515"/>
      <w:bookmarkStart w:id="88" w:name="_Toc33115254"/>
      <w:r>
        <w:t>Cerebrovascular Events Over Time</w:t>
      </w:r>
      <w:r w:rsidRPr="006F1ECD">
        <w:t xml:space="preserve"> </w:t>
      </w:r>
      <w:r>
        <w:t>Tab</w:t>
      </w:r>
      <w:bookmarkEnd w:id="87"/>
      <w:bookmarkEnd w:id="88"/>
    </w:p>
    <w:p w14:paraId="403C0707" w14:textId="77777777" w:rsidR="009C46DB" w:rsidRDefault="009C46DB" w:rsidP="0018338F">
      <w:pPr>
        <w:pStyle w:val="BodyText"/>
        <w:keepNext/>
      </w:pPr>
      <w:r>
        <w:rPr>
          <w:b/>
        </w:rPr>
        <w:t>Cerebrovascular Events O</w:t>
      </w:r>
      <w:r w:rsidRPr="0043776B">
        <w:rPr>
          <w:b/>
        </w:rPr>
        <w:t>ver Time</w:t>
      </w:r>
      <w:r w:rsidRPr="0043776B">
        <w:t xml:space="preserve"> tab display</w:t>
      </w:r>
      <w:r>
        <w:t>s</w:t>
      </w:r>
      <w:r w:rsidRPr="0043776B">
        <w:t xml:space="preserve"> the Cerebrovascular Events count over time.</w:t>
      </w:r>
    </w:p>
    <w:p w14:paraId="59E67068" w14:textId="77777777" w:rsidR="009C46DB" w:rsidRDefault="009C46DB" w:rsidP="009C46DB">
      <w:pPr>
        <w:pStyle w:val="BodyText"/>
      </w:pPr>
      <w:r>
        <w:rPr>
          <w:noProof/>
        </w:rPr>
        <w:drawing>
          <wp:inline distT="0" distB="0" distL="0" distR="0" wp14:anchorId="319E34F0" wp14:editId="1D61BA6C">
            <wp:extent cx="5941695" cy="3740785"/>
            <wp:effectExtent l="19050" t="19050" r="20955" b="1206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1695" cy="3740785"/>
                    </a:xfrm>
                    <a:prstGeom prst="rect">
                      <a:avLst/>
                    </a:prstGeom>
                    <a:ln>
                      <a:solidFill>
                        <a:schemeClr val="bg2"/>
                      </a:solidFill>
                    </a:ln>
                  </pic:spPr>
                </pic:pic>
              </a:graphicData>
            </a:graphic>
          </wp:inline>
        </w:drawing>
      </w:r>
    </w:p>
    <w:p w14:paraId="78732FF4" w14:textId="77777777" w:rsidR="009C46DB" w:rsidRDefault="009C46DB" w:rsidP="009C46DB">
      <w:pPr>
        <w:pStyle w:val="BodyText"/>
      </w:pPr>
      <w:r>
        <w:t xml:space="preserve">Main elements available on the </w:t>
      </w:r>
      <w:r w:rsidRPr="0043776B">
        <w:t xml:space="preserve">Cerebrovascular </w:t>
      </w:r>
      <w:r>
        <w:t>Events Over Time tab are the following:</w:t>
      </w:r>
    </w:p>
    <w:p w14:paraId="76038C3D" w14:textId="77777777" w:rsidR="009C46DB" w:rsidRDefault="009C46DB" w:rsidP="009C46DB">
      <w:pPr>
        <w:pStyle w:val="ListBullet"/>
      </w:pPr>
      <w:r>
        <w:t>Bar plot;</w:t>
      </w:r>
    </w:p>
    <w:p w14:paraId="0127EFE2" w14:textId="77777777" w:rsidR="009C46DB" w:rsidRDefault="009C46DB" w:rsidP="009C46DB">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742A5DFB" w14:textId="77777777" w:rsidR="009C46DB" w:rsidRDefault="009C46DB" w:rsidP="009C46DB">
      <w:pPr>
        <w:pStyle w:val="ListBullet"/>
      </w:pPr>
      <w:r>
        <w:lastRenderedPageBreak/>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18645ED2" w14:textId="77777777" w:rsidR="009C46DB" w:rsidRDefault="009C46DB" w:rsidP="009C46DB">
      <w:pPr>
        <w:pStyle w:val="ListBullet"/>
      </w:pPr>
      <w:r>
        <w:t>Z-axis title;</w:t>
      </w:r>
    </w:p>
    <w:p w14:paraId="5D966E3C" w14:textId="77777777" w:rsidR="009C46DB" w:rsidRDefault="009C46DB" w:rsidP="009C46DB">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6F0FECBB" w14:textId="77777777" w:rsidR="009C46DB" w:rsidRDefault="009C46DB" w:rsidP="009C46DB">
      <w:pPr>
        <w:pStyle w:val="ListBullet"/>
      </w:pPr>
      <w:r>
        <w:t xml:space="preserve">Chart context menu icon (see </w:t>
      </w:r>
      <w:r>
        <w:fldChar w:fldCharType="begin"/>
      </w:r>
      <w:r>
        <w:instrText xml:space="preserve"> REF _Ref30517987 \h </w:instrText>
      </w:r>
      <w:r>
        <w:fldChar w:fldCharType="separate"/>
      </w:r>
      <w:r>
        <w:t>Chart Context Menu</w:t>
      </w:r>
      <w:r>
        <w:fldChar w:fldCharType="end"/>
      </w:r>
      <w:r>
        <w:t xml:space="preserve"> section);</w:t>
      </w:r>
    </w:p>
    <w:p w14:paraId="50F9A237"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13D1018F" w14:textId="77777777" w:rsidR="009C46DB" w:rsidRPr="00DD4484" w:rsidRDefault="009C46DB" w:rsidP="009C46DB">
      <w:pPr>
        <w:pStyle w:val="BodyText"/>
        <w:rPr>
          <w:u w:val="single"/>
        </w:rPr>
      </w:pPr>
      <w:r w:rsidRPr="00DD4484">
        <w:rPr>
          <w:u w:val="single"/>
        </w:rPr>
        <w:t>X axis</w:t>
      </w:r>
    </w:p>
    <w:p w14:paraId="54357BCD" w14:textId="77777777" w:rsidR="009C46DB" w:rsidRDefault="009C46DB" w:rsidP="009C46DB">
      <w:pPr>
        <w:pStyle w:val="BodyText"/>
      </w:pPr>
      <w:r>
        <w:rPr>
          <w:rStyle w:val="normaltextrun"/>
        </w:rPr>
        <w:t xml:space="preserve">The title of the X-axis is </w:t>
      </w:r>
      <w:r>
        <w:rPr>
          <w:rStyle w:val="normaltextrun"/>
          <w:b/>
        </w:rPr>
        <w:t>Weeks since first dose</w:t>
      </w:r>
      <w:r>
        <w:rPr>
          <w:rStyle w:val="normaltextrun"/>
        </w:rPr>
        <w:t xml:space="preserve"> by default.</w:t>
      </w:r>
      <w:r>
        <w:rPr>
          <w:rStyle w:val="normaltextrun"/>
          <w:rFonts w:ascii="Arial" w:hAnsi="Arial" w:cs="Arial"/>
        </w:rPr>
        <w:t> </w:t>
      </w:r>
      <w:r>
        <w:rPr>
          <w:rStyle w:val="eop"/>
        </w:rPr>
        <w:t> </w:t>
      </w:r>
      <w:r>
        <w:t xml:space="preserve">X axis has time binning (see </w:t>
      </w:r>
      <w:r>
        <w:fldChar w:fldCharType="begin"/>
      </w:r>
      <w:r>
        <w:instrText xml:space="preserve"> REF _Ref31640041 \h </w:instrText>
      </w:r>
      <w:r>
        <w:fldChar w:fldCharType="separate"/>
      </w:r>
      <w:r w:rsidRPr="005375EF">
        <w:t>Time Binning</w:t>
      </w:r>
      <w:r>
        <w:fldChar w:fldCharType="end"/>
      </w:r>
      <w:r>
        <w:t xml:space="preserve"> section for details).</w:t>
      </w:r>
    </w:p>
    <w:p w14:paraId="22DB51CC" w14:textId="77777777" w:rsidR="009C46DB" w:rsidRDefault="009C46DB" w:rsidP="009C46DB">
      <w:pPr>
        <w:pStyle w:val="BodyText"/>
        <w:rPr>
          <w:rStyle w:val="normaltextrun"/>
        </w:rPr>
      </w:pPr>
      <w:r>
        <w:rPr>
          <w:rStyle w:val="normaltextrun"/>
        </w:rPr>
        <w:t>Value of X-axis could be changed by choosing one of the options from dropdown list under the plot:</w:t>
      </w:r>
    </w:p>
    <w:p w14:paraId="52DDCF48" w14:textId="77777777" w:rsidR="009C46DB" w:rsidRDefault="009C46DB" w:rsidP="009C46DB">
      <w:pPr>
        <w:pStyle w:val="ListBullet"/>
      </w:pPr>
      <w:r>
        <w:t>Days since first dose;</w:t>
      </w:r>
    </w:p>
    <w:p w14:paraId="2265E4A2" w14:textId="77777777" w:rsidR="009C46DB" w:rsidRDefault="009C46DB" w:rsidP="009C46DB">
      <w:pPr>
        <w:pStyle w:val="ListBullet"/>
      </w:pPr>
      <w:r>
        <w:t>Weeks since first dose;</w:t>
      </w:r>
    </w:p>
    <w:p w14:paraId="3A00EEC6" w14:textId="77777777" w:rsidR="009C46DB" w:rsidRDefault="009C46DB" w:rsidP="009C46DB">
      <w:pPr>
        <w:pStyle w:val="ListBullet"/>
      </w:pPr>
      <w:r>
        <w:t>Days since randomisation;</w:t>
      </w:r>
    </w:p>
    <w:p w14:paraId="50D4E630" w14:textId="77777777" w:rsidR="009C46DB" w:rsidRDefault="009C46DB" w:rsidP="009C46DB">
      <w:pPr>
        <w:pStyle w:val="ListBullet"/>
      </w:pPr>
      <w:r>
        <w:t>Weeks since</w:t>
      </w:r>
      <w:r w:rsidRPr="000A17C3">
        <w:t xml:space="preserve"> </w:t>
      </w:r>
      <w:r>
        <w:t>randomisation;</w:t>
      </w:r>
    </w:p>
    <w:p w14:paraId="128FAB7D" w14:textId="77777777" w:rsidR="009C46DB" w:rsidRDefault="009C46DB" w:rsidP="009C46DB">
      <w:pPr>
        <w:pStyle w:val="ListBullet"/>
      </w:pPr>
      <w:r>
        <w:t>Days since</w:t>
      </w:r>
      <w:r w:rsidRPr="00CC02BE">
        <w:rPr>
          <w:noProof/>
        </w:rPr>
        <w:t xml:space="preserve"> </w:t>
      </w:r>
      <w:r>
        <w:rPr>
          <w:noProof/>
        </w:rPr>
        <w:t>first dose of drug;</w:t>
      </w:r>
    </w:p>
    <w:p w14:paraId="2CB28B0A" w14:textId="77777777" w:rsidR="009C46DB" w:rsidRDefault="009C46DB" w:rsidP="0018338F">
      <w:pPr>
        <w:pStyle w:val="ListBullet"/>
        <w:keepNext/>
      </w:pPr>
      <w:r>
        <w:t>Weeks</w:t>
      </w:r>
      <w:r w:rsidRPr="00363E2D">
        <w:t xml:space="preserve"> </w:t>
      </w:r>
      <w:r>
        <w:t>since</w:t>
      </w:r>
      <w:r w:rsidRPr="00CC02BE">
        <w:rPr>
          <w:noProof/>
        </w:rPr>
        <w:t xml:space="preserve"> </w:t>
      </w:r>
      <w:r>
        <w:rPr>
          <w:noProof/>
        </w:rPr>
        <w:t>first dose of drug.</w:t>
      </w:r>
    </w:p>
    <w:p w14:paraId="588CD40D" w14:textId="77777777" w:rsidR="009C46DB" w:rsidRDefault="009C46DB" w:rsidP="009C46DB">
      <w:pPr>
        <w:pStyle w:val="BodyText"/>
      </w:pPr>
      <w:r>
        <w:rPr>
          <w:noProof/>
        </w:rPr>
        <w:drawing>
          <wp:inline distT="0" distB="0" distL="0" distR="0" wp14:anchorId="493995E7" wp14:editId="4138A27F">
            <wp:extent cx="1811044" cy="877872"/>
            <wp:effectExtent l="19050" t="19050" r="17780" b="1778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842014" cy="892884"/>
                    </a:xfrm>
                    <a:prstGeom prst="rect">
                      <a:avLst/>
                    </a:prstGeom>
                    <a:ln>
                      <a:solidFill>
                        <a:schemeClr val="bg2"/>
                      </a:solidFill>
                    </a:ln>
                  </pic:spPr>
                </pic:pic>
              </a:graphicData>
            </a:graphic>
          </wp:inline>
        </w:drawing>
      </w:r>
      <w:r>
        <w:t xml:space="preserve">  </w:t>
      </w:r>
      <w:r>
        <w:rPr>
          <w:noProof/>
        </w:rPr>
        <w:drawing>
          <wp:inline distT="0" distB="0" distL="0" distR="0" wp14:anchorId="34BECB56" wp14:editId="168B7CFC">
            <wp:extent cx="1888198" cy="1338764"/>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889551" cy="1339723"/>
                    </a:xfrm>
                    <a:prstGeom prst="rect">
                      <a:avLst/>
                    </a:prstGeom>
                  </pic:spPr>
                </pic:pic>
              </a:graphicData>
            </a:graphic>
          </wp:inline>
        </w:drawing>
      </w:r>
    </w:p>
    <w:p w14:paraId="2DAFD343" w14:textId="77777777" w:rsidR="009C46DB" w:rsidRPr="00DD4484" w:rsidRDefault="009C46DB" w:rsidP="009C46DB">
      <w:pPr>
        <w:pStyle w:val="BodyText"/>
        <w:rPr>
          <w:u w:val="single"/>
        </w:rPr>
      </w:pPr>
      <w:r w:rsidRPr="00DD4484">
        <w:rPr>
          <w:u w:val="single"/>
        </w:rPr>
        <w:t>Y axis</w:t>
      </w:r>
    </w:p>
    <w:p w14:paraId="4D487154" w14:textId="77777777" w:rsidR="009C46DB" w:rsidRDefault="009C46DB" w:rsidP="009C46DB">
      <w:pPr>
        <w:pStyle w:val="BodyText"/>
        <w:rPr>
          <w:rStyle w:val="eop"/>
        </w:rPr>
      </w:pPr>
      <w:r>
        <w:rPr>
          <w:rStyle w:val="normaltextrun"/>
        </w:rPr>
        <w:t xml:space="preserve">The title of the Y-axis is </w:t>
      </w:r>
      <w:r w:rsidRPr="0043776B">
        <w:rPr>
          <w:rStyle w:val="normaltextrun"/>
          <w:b/>
        </w:rPr>
        <w:t>Cerebrovascular e</w:t>
      </w:r>
      <w:r>
        <w:rPr>
          <w:rStyle w:val="normaltextrun"/>
          <w:b/>
        </w:rPr>
        <w:t>vent count (start days only)</w:t>
      </w:r>
      <w:r>
        <w:rPr>
          <w:rStyle w:val="normaltextrun"/>
        </w:rPr>
        <w:t>, and no other option is available.</w:t>
      </w:r>
      <w:r>
        <w:rPr>
          <w:rStyle w:val="normaltextrun"/>
          <w:rFonts w:ascii="Arial" w:hAnsi="Arial" w:cs="Arial"/>
        </w:rPr>
        <w:t> </w:t>
      </w:r>
      <w:r>
        <w:rPr>
          <w:rStyle w:val="eop"/>
        </w:rPr>
        <w:t> </w:t>
      </w:r>
    </w:p>
    <w:p w14:paraId="6F3081FF" w14:textId="77777777" w:rsidR="009C46DB" w:rsidRPr="00DD4484" w:rsidRDefault="009C46DB" w:rsidP="009C46DB">
      <w:pPr>
        <w:pStyle w:val="BodyText"/>
        <w:rPr>
          <w:u w:val="single"/>
        </w:rPr>
      </w:pPr>
      <w:r w:rsidRPr="00DD4484">
        <w:rPr>
          <w:u w:val="single"/>
        </w:rPr>
        <w:t xml:space="preserve">Z axis </w:t>
      </w:r>
    </w:p>
    <w:p w14:paraId="32F815B7" w14:textId="77777777" w:rsidR="009C46DB" w:rsidRDefault="009C46DB" w:rsidP="009C46DB">
      <w:pPr>
        <w:pStyle w:val="BodyText"/>
      </w:pPr>
      <w:r w:rsidRPr="004333E2">
        <w:t xml:space="preserve">The plot includes a Z axis that is a single grey line that displays the total number of subjects on the study at the given point in time. </w:t>
      </w:r>
    </w:p>
    <w:p w14:paraId="7265CD8B" w14:textId="77777777" w:rsidR="009C46DB" w:rsidRDefault="009C46DB" w:rsidP="009C46DB">
      <w:pPr>
        <w:pStyle w:val="BodyText"/>
      </w:pPr>
      <w:r w:rsidRPr="004333E2">
        <w:t>The line isn't angled between data points but 'step</w:t>
      </w:r>
      <w:r>
        <w:t>s</w:t>
      </w:r>
      <w:r w:rsidRPr="004333E2">
        <w:t xml:space="preserve">' downward each time a subject leaves, as in the example. For points in time up to and including day zero (including negative values) the number of subjects is assumed to be equal to the number of subjects at day zero. </w:t>
      </w:r>
    </w:p>
    <w:p w14:paraId="468B32F3" w14:textId="77777777" w:rsidR="009C46DB" w:rsidRDefault="009C46DB" w:rsidP="009C46DB">
      <w:pPr>
        <w:pStyle w:val="BodyText"/>
      </w:pPr>
      <w:r w:rsidRPr="004333E2">
        <w:t>Y zoom bar also affects the Z axis</w:t>
      </w:r>
      <w:r>
        <w:t>.</w:t>
      </w:r>
    </w:p>
    <w:p w14:paraId="652E6C04" w14:textId="77777777" w:rsidR="009C46DB" w:rsidRPr="00DD4484" w:rsidRDefault="009C46DB" w:rsidP="009C46DB">
      <w:pPr>
        <w:pStyle w:val="BodyText"/>
        <w:rPr>
          <w:u w:val="single"/>
        </w:rPr>
      </w:pPr>
      <w:r w:rsidRPr="00DD4484">
        <w:rPr>
          <w:u w:val="single"/>
        </w:rPr>
        <w:t>Coloring</w:t>
      </w:r>
    </w:p>
    <w:p w14:paraId="40F2CA31" w14:textId="77777777" w:rsidR="009C46DB" w:rsidRDefault="009C46DB" w:rsidP="009C46DB">
      <w:pPr>
        <w:pStyle w:val="BodyText"/>
      </w:pPr>
      <w:r w:rsidRPr="002902E4">
        <w:t xml:space="preserve">Appropriate </w:t>
      </w:r>
      <w:r>
        <w:t>menu provides a user with the following options:</w:t>
      </w:r>
    </w:p>
    <w:p w14:paraId="3D43937E" w14:textId="77777777" w:rsidR="009C46DB" w:rsidRDefault="009C46DB" w:rsidP="009C46DB">
      <w:pPr>
        <w:pStyle w:val="ListBullet"/>
      </w:pPr>
      <w:r>
        <w:t>All;</w:t>
      </w:r>
    </w:p>
    <w:p w14:paraId="647E0C82" w14:textId="77777777" w:rsidR="009C46DB" w:rsidRDefault="009C46DB" w:rsidP="009C46DB">
      <w:pPr>
        <w:pStyle w:val="ListBullet"/>
      </w:pPr>
      <w:r>
        <w:t>Type of Event (selected by default);</w:t>
      </w:r>
    </w:p>
    <w:p w14:paraId="52B2B8DB" w14:textId="77777777" w:rsidR="009C46DB" w:rsidRDefault="009C46DB" w:rsidP="009C46DB">
      <w:pPr>
        <w:pStyle w:val="ListBullet"/>
      </w:pPr>
      <w:r>
        <w:t>If Primary Ischemic Stroke;</w:t>
      </w:r>
    </w:p>
    <w:p w14:paraId="2D6A9D66" w14:textId="77777777" w:rsidR="009C46DB" w:rsidRDefault="009C46DB" w:rsidP="0018338F">
      <w:pPr>
        <w:pStyle w:val="ListBullet"/>
        <w:keepNext/>
      </w:pPr>
      <w:r>
        <w:t>If Traumatic.</w:t>
      </w:r>
    </w:p>
    <w:p w14:paraId="6E2524D9" w14:textId="77777777" w:rsidR="009C46DB" w:rsidRDefault="009C46DB" w:rsidP="009C46DB">
      <w:pPr>
        <w:pStyle w:val="BodyText"/>
      </w:pPr>
      <w:r>
        <w:rPr>
          <w:noProof/>
        </w:rPr>
        <w:drawing>
          <wp:inline distT="0" distB="0" distL="0" distR="0" wp14:anchorId="004681C1" wp14:editId="2BEC710D">
            <wp:extent cx="1529080" cy="612284"/>
            <wp:effectExtent l="19050" t="19050" r="13970" b="165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33020"/>
                    <a:stretch/>
                  </pic:blipFill>
                  <pic:spPr bwMode="auto">
                    <a:xfrm>
                      <a:off x="0" y="0"/>
                      <a:ext cx="1538593" cy="616093"/>
                    </a:xfrm>
                    <a:prstGeom prst="rect">
                      <a:avLst/>
                    </a:prstGeom>
                    <a:ln w="9525" cap="flat" cmpd="sng" algn="ctr">
                      <a:solidFill>
                        <a:srgbClr val="E7E6E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2038E06" w14:textId="77777777" w:rsidR="009C46DB" w:rsidRPr="00DD4484" w:rsidRDefault="009C46DB" w:rsidP="009C46DB">
      <w:pPr>
        <w:pStyle w:val="BodyText"/>
        <w:rPr>
          <w:u w:val="single"/>
        </w:rPr>
      </w:pPr>
      <w:r w:rsidRPr="00DD4484">
        <w:rPr>
          <w:u w:val="single"/>
        </w:rPr>
        <w:lastRenderedPageBreak/>
        <w:t>Tooltips</w:t>
      </w:r>
    </w:p>
    <w:p w14:paraId="7D6C32F3" w14:textId="77777777" w:rsidR="009C46DB" w:rsidRDefault="009C46DB" w:rsidP="009C46DB">
      <w:pPr>
        <w:pStyle w:val="BodyText"/>
      </w:pPr>
      <w:r>
        <w:t>When the cursor is hovered over a bar, the tooltip appears and shows the following data:</w:t>
      </w:r>
    </w:p>
    <w:p w14:paraId="3AEB8C03" w14:textId="77777777" w:rsidR="009C46DB" w:rsidRDefault="009C46DB" w:rsidP="009C46DB">
      <w:pPr>
        <w:pStyle w:val="ListBullet"/>
      </w:pPr>
      <w:r>
        <w:t>X-axis value;</w:t>
      </w:r>
    </w:p>
    <w:p w14:paraId="7967331E" w14:textId="77777777" w:rsidR="009C46DB" w:rsidRDefault="009C46DB" w:rsidP="009C46DB">
      <w:pPr>
        <w:pStyle w:val="ListBullet"/>
      </w:pPr>
      <w:r>
        <w:t>Z-axis value;</w:t>
      </w:r>
    </w:p>
    <w:p w14:paraId="0720F28C" w14:textId="77777777" w:rsidR="009C46DB" w:rsidRDefault="009C46DB" w:rsidP="0018338F">
      <w:pPr>
        <w:pStyle w:val="ListBullet"/>
        <w:keepNext/>
      </w:pPr>
      <w:r>
        <w:t>Y-axis value for each coloring category.</w:t>
      </w:r>
    </w:p>
    <w:p w14:paraId="1605A706" w14:textId="77777777" w:rsidR="009C46DB" w:rsidRDefault="009C46DB" w:rsidP="009C46DB">
      <w:pPr>
        <w:pStyle w:val="BodyText"/>
      </w:pPr>
      <w:r>
        <w:rPr>
          <w:noProof/>
        </w:rPr>
        <w:drawing>
          <wp:inline distT="0" distB="0" distL="0" distR="0" wp14:anchorId="28B9D272" wp14:editId="7BCB35A7">
            <wp:extent cx="2050741" cy="1096908"/>
            <wp:effectExtent l="0" t="0" r="6985"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052987" cy="1098109"/>
                    </a:xfrm>
                    <a:prstGeom prst="rect">
                      <a:avLst/>
                    </a:prstGeom>
                  </pic:spPr>
                </pic:pic>
              </a:graphicData>
            </a:graphic>
          </wp:inline>
        </w:drawing>
      </w:r>
    </w:p>
    <w:p w14:paraId="71E55390" w14:textId="77777777" w:rsidR="009C46DB" w:rsidRPr="00DD4484" w:rsidRDefault="009C46DB" w:rsidP="009C46DB">
      <w:pPr>
        <w:pStyle w:val="BodyText"/>
        <w:rPr>
          <w:u w:val="single"/>
        </w:rPr>
      </w:pPr>
      <w:r w:rsidRPr="00DD4484">
        <w:rPr>
          <w:u w:val="single"/>
        </w:rPr>
        <w:t xml:space="preserve">Cerebrovascular Events Filters </w:t>
      </w:r>
    </w:p>
    <w:p w14:paraId="05C3B8F9" w14:textId="77777777" w:rsidR="009C46DB" w:rsidRDefault="009C46DB" w:rsidP="0018338F">
      <w:pPr>
        <w:pStyle w:val="BodyText"/>
        <w:keepNext/>
      </w:pPr>
      <w:r>
        <w:t xml:space="preserve">A user can apply </w:t>
      </w:r>
      <w:r w:rsidRPr="00AA2183">
        <w:t>Cerebrovascular</w:t>
      </w:r>
      <w:r>
        <w:t xml:space="preserve"> Events filters to modify the plot.</w:t>
      </w:r>
    </w:p>
    <w:p w14:paraId="409BCD19" w14:textId="77777777" w:rsidR="009C46DB" w:rsidRDefault="009C46DB" w:rsidP="009C46DB">
      <w:pPr>
        <w:pStyle w:val="BodyText"/>
      </w:pPr>
      <w:r>
        <w:rPr>
          <w:noProof/>
        </w:rPr>
        <w:drawing>
          <wp:inline distT="0" distB="0" distL="0" distR="0" wp14:anchorId="3DD64A7E" wp14:editId="60F4A34E">
            <wp:extent cx="1882066" cy="2742439"/>
            <wp:effectExtent l="19050" t="19050" r="23495" b="203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84756" cy="2746358"/>
                    </a:xfrm>
                    <a:prstGeom prst="rect">
                      <a:avLst/>
                    </a:prstGeom>
                    <a:ln>
                      <a:solidFill>
                        <a:schemeClr val="bg2"/>
                      </a:solidFill>
                    </a:ln>
                  </pic:spPr>
                </pic:pic>
              </a:graphicData>
            </a:graphic>
          </wp:inline>
        </w:drawing>
      </w:r>
    </w:p>
    <w:p w14:paraId="34180B1B" w14:textId="77777777" w:rsidR="009C46DB" w:rsidRPr="00DD4484" w:rsidRDefault="009C46DB" w:rsidP="009C46DB">
      <w:pPr>
        <w:pStyle w:val="BodyText"/>
        <w:rPr>
          <w:u w:val="single"/>
        </w:rPr>
      </w:pPr>
      <w:r w:rsidRPr="00DD4484">
        <w:rPr>
          <w:u w:val="single"/>
        </w:rPr>
        <w:t>Details on Demand table</w:t>
      </w:r>
    </w:p>
    <w:p w14:paraId="196EC82D" w14:textId="77777777" w:rsidR="009C46DB" w:rsidRDefault="009C46DB" w:rsidP="009C46DB">
      <w:pPr>
        <w:pStyle w:val="BodyText"/>
      </w:pPr>
      <w:r w:rsidRPr="00063096">
        <w:t>Details on Demand table</w:t>
      </w:r>
      <w:r>
        <w:t xml:space="preserve"> contains two tabs: </w:t>
      </w:r>
      <w:r w:rsidRPr="00AA2183">
        <w:t>Cerebrovascular</w:t>
      </w:r>
      <w:r>
        <w:t xml:space="preserve"> Events tab and Subjects tab.</w:t>
      </w:r>
    </w:p>
    <w:p w14:paraId="4A02371F" w14:textId="77777777" w:rsidR="009C46DB" w:rsidRDefault="009C46DB" w:rsidP="0018338F">
      <w:pPr>
        <w:pStyle w:val="BodyText"/>
        <w:keepNext/>
      </w:pPr>
      <w:r w:rsidRPr="00AA2183">
        <w:t>Cerebrovascular</w:t>
      </w:r>
      <w:r>
        <w:t xml:space="preserve"> Events tab:</w:t>
      </w:r>
    </w:p>
    <w:p w14:paraId="520972C2" w14:textId="77777777" w:rsidR="009C46DB" w:rsidRDefault="009C46DB" w:rsidP="009C46DB">
      <w:pPr>
        <w:pStyle w:val="BodyText"/>
      </w:pPr>
      <w:r>
        <w:rPr>
          <w:noProof/>
        </w:rPr>
        <w:drawing>
          <wp:inline distT="0" distB="0" distL="0" distR="0" wp14:anchorId="2429D7E1" wp14:editId="744BA5D5">
            <wp:extent cx="5941695" cy="2230120"/>
            <wp:effectExtent l="19050" t="19050" r="20955" b="1778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1695" cy="2230120"/>
                    </a:xfrm>
                    <a:prstGeom prst="rect">
                      <a:avLst/>
                    </a:prstGeom>
                    <a:ln>
                      <a:solidFill>
                        <a:schemeClr val="bg2"/>
                      </a:solidFill>
                    </a:ln>
                  </pic:spPr>
                </pic:pic>
              </a:graphicData>
            </a:graphic>
          </wp:inline>
        </w:drawing>
      </w:r>
    </w:p>
    <w:p w14:paraId="4F8455CA" w14:textId="77777777" w:rsidR="009C46DB" w:rsidRDefault="009C46DB" w:rsidP="0018338F">
      <w:pPr>
        <w:pStyle w:val="BodyText"/>
        <w:keepNext/>
      </w:pPr>
      <w:r>
        <w:lastRenderedPageBreak/>
        <w:t>Subjects tab:</w:t>
      </w:r>
    </w:p>
    <w:p w14:paraId="22DC1401" w14:textId="77777777" w:rsidR="009C46DB" w:rsidRDefault="009C46DB" w:rsidP="009C46DB">
      <w:pPr>
        <w:pStyle w:val="BodyText"/>
      </w:pPr>
      <w:r>
        <w:rPr>
          <w:noProof/>
        </w:rPr>
        <w:drawing>
          <wp:inline distT="0" distB="0" distL="0" distR="0" wp14:anchorId="1525C714" wp14:editId="655316EA">
            <wp:extent cx="5941695" cy="2212975"/>
            <wp:effectExtent l="19050" t="19050" r="20955" b="158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1695" cy="2212975"/>
                    </a:xfrm>
                    <a:prstGeom prst="rect">
                      <a:avLst/>
                    </a:prstGeom>
                    <a:ln>
                      <a:solidFill>
                        <a:schemeClr val="bg2"/>
                      </a:solidFill>
                    </a:ln>
                  </pic:spPr>
                </pic:pic>
              </a:graphicData>
            </a:graphic>
          </wp:inline>
        </w:drawing>
      </w:r>
    </w:p>
    <w:p w14:paraId="6FF83A3C" w14:textId="26DED1D0" w:rsidR="009C46DB" w:rsidRPr="00B574E5" w:rsidRDefault="009C46DB" w:rsidP="00A7486F">
      <w:pPr>
        <w:pStyle w:val="Heading4"/>
      </w:pPr>
      <w:bookmarkStart w:id="89" w:name="_Toc31196516"/>
      <w:bookmarkStart w:id="90" w:name="_Toc33115255"/>
      <w:r w:rsidRPr="00B574E5">
        <w:t>View Linked AEs</w:t>
      </w:r>
      <w:bookmarkEnd w:id="89"/>
      <w:bookmarkEnd w:id="90"/>
    </w:p>
    <w:p w14:paraId="20DF01C4" w14:textId="77777777" w:rsidR="009C46DB" w:rsidRDefault="009C46DB" w:rsidP="0018338F">
      <w:pPr>
        <w:pStyle w:val="BodyText"/>
        <w:keepNext/>
      </w:pPr>
      <w:r>
        <w:t>When a user selects an area, the selected area is highlighted and popup menu appears with the following data:</w:t>
      </w:r>
    </w:p>
    <w:p w14:paraId="26537A52" w14:textId="77777777" w:rsidR="009C46DB" w:rsidRDefault="009C46DB" w:rsidP="009C46DB">
      <w:pPr>
        <w:pStyle w:val="BodyText"/>
      </w:pPr>
      <w:r>
        <w:rPr>
          <w:noProof/>
        </w:rPr>
        <w:drawing>
          <wp:inline distT="0" distB="0" distL="0" distR="0" wp14:anchorId="3FA3083E" wp14:editId="6C800850">
            <wp:extent cx="1846555" cy="1612185"/>
            <wp:effectExtent l="0" t="0" r="1905"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49158" cy="1614458"/>
                    </a:xfrm>
                    <a:prstGeom prst="rect">
                      <a:avLst/>
                    </a:prstGeom>
                  </pic:spPr>
                </pic:pic>
              </a:graphicData>
            </a:graphic>
          </wp:inline>
        </w:drawing>
      </w:r>
    </w:p>
    <w:p w14:paraId="6B886584" w14:textId="77777777" w:rsidR="009C46DB" w:rsidRDefault="009C46DB" w:rsidP="009C46DB">
      <w:pPr>
        <w:pStyle w:val="BodyText"/>
      </w:pPr>
      <w:r>
        <w:t xml:space="preserve">Additional option (as compared to typical pop-up menu) </w:t>
      </w:r>
      <w:r w:rsidRPr="00B574E5">
        <w:rPr>
          <w:b/>
        </w:rPr>
        <w:t>View Linked AEs</w:t>
      </w:r>
      <w:r>
        <w:t xml:space="preserve"> is provided to a user.</w:t>
      </w:r>
    </w:p>
    <w:p w14:paraId="6AAB6EF7" w14:textId="77777777" w:rsidR="009C46DB" w:rsidRDefault="009C46DB" w:rsidP="009C46DB">
      <w:pPr>
        <w:pStyle w:val="BodyText"/>
      </w:pPr>
      <w:r w:rsidRPr="00B574E5">
        <w:t xml:space="preserve">AE may be associated with multiple </w:t>
      </w:r>
      <w:r w:rsidRPr="00AA2183">
        <w:t>Cerebrovascular</w:t>
      </w:r>
      <w:r>
        <w:t xml:space="preserve"> </w:t>
      </w:r>
      <w:r w:rsidRPr="00B574E5">
        <w:t xml:space="preserve">events. </w:t>
      </w:r>
      <w:r w:rsidRPr="00B574E5">
        <w:rPr>
          <w:b/>
        </w:rPr>
        <w:t>View linked AEs</w:t>
      </w:r>
      <w:r w:rsidRPr="00B574E5">
        <w:t xml:space="preserve"> is the link between </w:t>
      </w:r>
      <w:r w:rsidRPr="00AA2183">
        <w:t>Cerebrovascular</w:t>
      </w:r>
      <w:r>
        <w:t xml:space="preserve"> </w:t>
      </w:r>
      <w:r w:rsidRPr="00B574E5">
        <w:t xml:space="preserve">Events and AEs, so that a user can filter and jump to AEs on the basis of selecting </w:t>
      </w:r>
      <w:r w:rsidRPr="00AA2183">
        <w:t>Cerebrovascular</w:t>
      </w:r>
      <w:r>
        <w:t xml:space="preserve"> </w:t>
      </w:r>
      <w:r w:rsidRPr="00B574E5">
        <w:t>events.</w:t>
      </w:r>
    </w:p>
    <w:p w14:paraId="4DCCD6DE" w14:textId="77777777" w:rsidR="009C46DB" w:rsidRDefault="009C46DB" w:rsidP="009C46DB">
      <w:pPr>
        <w:pStyle w:val="BodyText"/>
      </w:pPr>
      <w:r>
        <w:t xml:space="preserve">When a user clicks </w:t>
      </w:r>
      <w:r w:rsidRPr="00B574E5">
        <w:rPr>
          <w:b/>
        </w:rPr>
        <w:t>View linked AEs</w:t>
      </w:r>
      <w:r>
        <w:t>,</w:t>
      </w:r>
      <w:r w:rsidRPr="00B574E5">
        <w:t xml:space="preserve"> </w:t>
      </w:r>
      <w:r w:rsidRPr="00B574E5">
        <w:rPr>
          <w:b/>
        </w:rPr>
        <w:t>AE Counts</w:t>
      </w:r>
      <w:r w:rsidRPr="00B574E5">
        <w:t xml:space="preserve"> tab of the </w:t>
      </w:r>
      <w:r w:rsidRPr="00B574E5">
        <w:rPr>
          <w:b/>
        </w:rPr>
        <w:t>Adverse Events</w:t>
      </w:r>
      <w:r w:rsidRPr="00B574E5">
        <w:t xml:space="preserve"> view is opened. Only those AEs that are linked to the given </w:t>
      </w:r>
      <w:r w:rsidRPr="00AA2183">
        <w:t>Cerebrovascular</w:t>
      </w:r>
      <w:r>
        <w:t xml:space="preserve"> </w:t>
      </w:r>
      <w:r w:rsidRPr="00B574E5">
        <w:t xml:space="preserve">Events through the presence of AE number fields within both the AE data and the </w:t>
      </w:r>
      <w:r w:rsidRPr="00AA2183">
        <w:t>Cerebrovascular</w:t>
      </w:r>
      <w:r>
        <w:t xml:space="preserve"> </w:t>
      </w:r>
      <w:r w:rsidRPr="00B574E5">
        <w:t xml:space="preserve">Event data are displayed. Not all AEs will be associated to a </w:t>
      </w:r>
      <w:r w:rsidRPr="00AA2183">
        <w:t>Cerebrovascular</w:t>
      </w:r>
      <w:r>
        <w:t xml:space="preserve"> </w:t>
      </w:r>
      <w:r w:rsidRPr="00B574E5">
        <w:t xml:space="preserve">Event and it's not necessarily the case that every </w:t>
      </w:r>
      <w:r w:rsidRPr="00AA2183">
        <w:t>Cerebrovascular</w:t>
      </w:r>
      <w:r>
        <w:t xml:space="preserve"> </w:t>
      </w:r>
      <w:r w:rsidRPr="00B574E5">
        <w:t xml:space="preserve">event have an associated AE record. </w:t>
      </w:r>
    </w:p>
    <w:p w14:paraId="465BD405" w14:textId="77777777" w:rsidR="009C46DB" w:rsidRDefault="009C46DB" w:rsidP="009C46DB">
      <w:pPr>
        <w:pStyle w:val="BodyText"/>
      </w:pPr>
      <w:r>
        <w:t>AE</w:t>
      </w:r>
      <w:r w:rsidRPr="00B574E5">
        <w:t xml:space="preserve"> filter widget </w:t>
      </w:r>
      <w:r>
        <w:t xml:space="preserve">on the top of the page </w:t>
      </w:r>
      <w:r w:rsidRPr="00B574E5">
        <w:t>describes that the set of AEs have been limited based on an AE number.</w:t>
      </w:r>
    </w:p>
    <w:p w14:paraId="4BE1A7B2" w14:textId="77777777" w:rsidR="009C46DB" w:rsidRDefault="009C46DB" w:rsidP="0018338F">
      <w:pPr>
        <w:pStyle w:val="BodyText"/>
        <w:keepNext/>
      </w:pPr>
      <w:r w:rsidRPr="006530A3">
        <w:rPr>
          <w:b/>
        </w:rPr>
        <w:t>Note</w:t>
      </w:r>
      <w:r>
        <w:t>: Click the tag to view the list of appropriate subject id’s followed by AE numbers (‘E0000100130-1’ means that subject id is E0000100130, and AE number is 1).</w:t>
      </w:r>
    </w:p>
    <w:p w14:paraId="2AEB3660" w14:textId="77777777" w:rsidR="009C46DB" w:rsidRDefault="009C46DB" w:rsidP="009C46DB">
      <w:pPr>
        <w:pStyle w:val="BodyText"/>
      </w:pPr>
      <w:r>
        <w:rPr>
          <w:noProof/>
        </w:rPr>
        <w:drawing>
          <wp:inline distT="0" distB="0" distL="0" distR="0" wp14:anchorId="06CBE472" wp14:editId="570794CC">
            <wp:extent cx="1988598" cy="1270309"/>
            <wp:effectExtent l="19050" t="19050" r="12065" b="2540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92791" cy="1272988"/>
                    </a:xfrm>
                    <a:prstGeom prst="rect">
                      <a:avLst/>
                    </a:prstGeom>
                    <a:ln>
                      <a:solidFill>
                        <a:schemeClr val="bg2"/>
                      </a:solidFill>
                    </a:ln>
                  </pic:spPr>
                </pic:pic>
              </a:graphicData>
            </a:graphic>
          </wp:inline>
        </w:drawing>
      </w:r>
    </w:p>
    <w:p w14:paraId="1C91CB22" w14:textId="77777777" w:rsidR="009C46DB" w:rsidRPr="005427B1" w:rsidRDefault="009C46DB" w:rsidP="009C46DB">
      <w:pPr>
        <w:pStyle w:val="BodyText"/>
      </w:pPr>
      <w:r>
        <w:rPr>
          <w:noProof/>
        </w:rPr>
        <w:lastRenderedPageBreak/>
        <w:drawing>
          <wp:inline distT="0" distB="0" distL="0" distR="0" wp14:anchorId="58E43677" wp14:editId="460A63B3">
            <wp:extent cx="5941695" cy="3818255"/>
            <wp:effectExtent l="19050" t="19050" r="20955" b="1079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1695" cy="3818255"/>
                    </a:xfrm>
                    <a:prstGeom prst="rect">
                      <a:avLst/>
                    </a:prstGeom>
                    <a:ln>
                      <a:solidFill>
                        <a:schemeClr val="bg2"/>
                      </a:solidFill>
                    </a:ln>
                  </pic:spPr>
                </pic:pic>
              </a:graphicData>
            </a:graphic>
          </wp:inline>
        </w:drawing>
      </w:r>
    </w:p>
    <w:p w14:paraId="202A8B0E" w14:textId="7CA07113" w:rsidR="009C46DB" w:rsidRDefault="009C46DB" w:rsidP="009C46DB">
      <w:pPr>
        <w:pStyle w:val="Heading3"/>
      </w:pPr>
      <w:bookmarkStart w:id="91" w:name="_Toc31196517"/>
      <w:bookmarkStart w:id="92" w:name="_Toc33115256"/>
      <w:r>
        <w:t>Additional CVOT Suspected Endpoint Counts</w:t>
      </w:r>
      <w:r w:rsidRPr="006F1ECD">
        <w:t xml:space="preserve"> </w:t>
      </w:r>
      <w:r>
        <w:t>Tab</w:t>
      </w:r>
      <w:bookmarkEnd w:id="91"/>
      <w:bookmarkEnd w:id="92"/>
    </w:p>
    <w:p w14:paraId="1B25584D" w14:textId="77777777" w:rsidR="009C46DB" w:rsidRDefault="009C46DB" w:rsidP="009C46DB">
      <w:pPr>
        <w:pStyle w:val="BodyText"/>
      </w:pPr>
      <w:r w:rsidRPr="00795818">
        <w:rPr>
          <w:b/>
        </w:rPr>
        <w:t>Additional CVOT Suspected Endpoint Counts</w:t>
      </w:r>
      <w:r>
        <w:t xml:space="preserve"> tab displays the count of subject per Additional </w:t>
      </w:r>
      <w:r w:rsidRPr="00795818">
        <w:t>Cardiovascular Outcome Trials</w:t>
      </w:r>
      <w:r>
        <w:t xml:space="preserve"> (CVOT) Suspected Endpoint events. </w:t>
      </w:r>
    </w:p>
    <w:p w14:paraId="02B94F01" w14:textId="77777777" w:rsidR="009C46DB" w:rsidRDefault="009C46DB" w:rsidP="00D4782F">
      <w:pPr>
        <w:pStyle w:val="BodyText"/>
        <w:keepNext/>
      </w:pPr>
      <w:r>
        <w:t xml:space="preserve">Additional CVOT Suspected Endpoint Events plot is visualized by the incidence rate and occurrence of each event (the entire set of CVOT endpoint events for all subjects who received one or more dose of investigational product). It allows quick assimilation of what Additional CVOT Suspected Endpoint event </w:t>
      </w:r>
      <w:r>
        <w:lastRenderedPageBreak/>
        <w:t>categories have the highest counts and also highlights relative frequencies of different Additional CVOT Suspected Endpoint events.</w:t>
      </w:r>
    </w:p>
    <w:p w14:paraId="1A18825A" w14:textId="77777777" w:rsidR="009C46DB" w:rsidRDefault="009C46DB" w:rsidP="009C46DB">
      <w:pPr>
        <w:pStyle w:val="BodyText"/>
      </w:pPr>
      <w:r>
        <w:rPr>
          <w:noProof/>
        </w:rPr>
        <w:drawing>
          <wp:inline distT="0" distB="0" distL="0" distR="0" wp14:anchorId="179F9628" wp14:editId="605044FC">
            <wp:extent cx="5941695" cy="3663315"/>
            <wp:effectExtent l="19050" t="19050" r="20955" b="133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1695" cy="3663315"/>
                    </a:xfrm>
                    <a:prstGeom prst="rect">
                      <a:avLst/>
                    </a:prstGeom>
                    <a:ln>
                      <a:solidFill>
                        <a:schemeClr val="bg2"/>
                      </a:solidFill>
                    </a:ln>
                  </pic:spPr>
                </pic:pic>
              </a:graphicData>
            </a:graphic>
          </wp:inline>
        </w:drawing>
      </w:r>
    </w:p>
    <w:p w14:paraId="394D77E3" w14:textId="77777777" w:rsidR="009C46DB" w:rsidRDefault="009C46DB" w:rsidP="009C46DB">
      <w:pPr>
        <w:pStyle w:val="BodyText"/>
      </w:pPr>
      <w:r>
        <w:t>Main elements available on the Additional CVOT Suspected Endpoint Event Counts tab are the following:</w:t>
      </w:r>
    </w:p>
    <w:p w14:paraId="6BFD0AFD" w14:textId="77777777" w:rsidR="009C46DB" w:rsidRDefault="009C46DB" w:rsidP="009C46DB">
      <w:pPr>
        <w:pStyle w:val="ListBullet"/>
      </w:pPr>
      <w:r>
        <w:t>Bar plot;</w:t>
      </w:r>
    </w:p>
    <w:p w14:paraId="659B8FB5" w14:textId="77777777" w:rsidR="009C46DB" w:rsidRDefault="009C46DB" w:rsidP="009C46DB">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1BE50014" w14:textId="77777777" w:rsidR="009C46DB" w:rsidRDefault="009C46DB" w:rsidP="009C46DB">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3B40B344" w14:textId="77777777" w:rsidR="009C46DB" w:rsidRDefault="009C46DB" w:rsidP="009C46DB">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3C2A13CA" w14:textId="77777777" w:rsidR="009C46DB" w:rsidRDefault="009C46DB" w:rsidP="009C46DB">
      <w:pPr>
        <w:pStyle w:val="ListBullet"/>
      </w:pPr>
      <w:r>
        <w:t xml:space="preserve">Chart context menu icon (see </w:t>
      </w:r>
      <w:r>
        <w:fldChar w:fldCharType="begin"/>
      </w:r>
      <w:r>
        <w:instrText xml:space="preserve"> REF _Ref30517987 \h </w:instrText>
      </w:r>
      <w:r>
        <w:fldChar w:fldCharType="separate"/>
      </w:r>
      <w:r>
        <w:t>Chart Context Menu</w:t>
      </w:r>
      <w:r>
        <w:fldChar w:fldCharType="end"/>
      </w:r>
      <w:r>
        <w:t xml:space="preserve"> section);</w:t>
      </w:r>
    </w:p>
    <w:p w14:paraId="35460F4A"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5BC55ABB" w14:textId="77777777" w:rsidR="009C46DB" w:rsidRPr="00DD4484" w:rsidRDefault="009C46DB" w:rsidP="009C46DB">
      <w:pPr>
        <w:pStyle w:val="BodyText"/>
        <w:rPr>
          <w:u w:val="single"/>
        </w:rPr>
      </w:pPr>
      <w:r w:rsidRPr="00DD4484">
        <w:rPr>
          <w:u w:val="single"/>
        </w:rPr>
        <w:t>X axis</w:t>
      </w:r>
    </w:p>
    <w:p w14:paraId="3D369166" w14:textId="77777777" w:rsidR="009C46DB" w:rsidRDefault="009C46DB" w:rsidP="009C46DB">
      <w:pPr>
        <w:pStyle w:val="BodyText"/>
      </w:pPr>
      <w:r>
        <w:rPr>
          <w:rStyle w:val="normaltextrun"/>
        </w:rPr>
        <w:t xml:space="preserve">The title of the X-axis is </w:t>
      </w:r>
      <w:r w:rsidRPr="00795818">
        <w:rPr>
          <w:rStyle w:val="normaltextrun"/>
          <w:b/>
        </w:rPr>
        <w:t xml:space="preserve">Event </w:t>
      </w:r>
      <w:r>
        <w:rPr>
          <w:rStyle w:val="normaltextrun"/>
          <w:b/>
        </w:rPr>
        <w:t>C</w:t>
      </w:r>
      <w:r w:rsidRPr="00795818">
        <w:rPr>
          <w:rStyle w:val="normaltextrun"/>
          <w:b/>
        </w:rPr>
        <w:t>ategory 1</w:t>
      </w:r>
      <w:r>
        <w:rPr>
          <w:rStyle w:val="normaltextrun"/>
        </w:rPr>
        <w:t xml:space="preserve"> by default.</w:t>
      </w:r>
      <w:r>
        <w:rPr>
          <w:rStyle w:val="normaltextrun"/>
          <w:rFonts w:ascii="Arial" w:hAnsi="Arial" w:cs="Arial"/>
        </w:rPr>
        <w:t> </w:t>
      </w:r>
      <w:r>
        <w:rPr>
          <w:rStyle w:val="eop"/>
        </w:rPr>
        <w:t> </w:t>
      </w:r>
    </w:p>
    <w:p w14:paraId="7174CB3F" w14:textId="77777777" w:rsidR="009C46DB" w:rsidRDefault="009C46DB" w:rsidP="009C46DB">
      <w:pPr>
        <w:pStyle w:val="BodyText"/>
        <w:rPr>
          <w:rStyle w:val="normaltextrun"/>
        </w:rPr>
      </w:pPr>
      <w:r>
        <w:rPr>
          <w:rStyle w:val="normaltextrun"/>
        </w:rPr>
        <w:t>Value of X-axis could be changed by choosing one of the options from dropdown list under the plot:</w:t>
      </w:r>
    </w:p>
    <w:p w14:paraId="28A61DE2" w14:textId="77777777" w:rsidR="009C46DB" w:rsidRPr="00795818" w:rsidRDefault="009C46DB" w:rsidP="009C46DB">
      <w:pPr>
        <w:pStyle w:val="ListBullet"/>
        <w:rPr>
          <w:rStyle w:val="normaltextrun"/>
        </w:rPr>
      </w:pPr>
      <w:r w:rsidRPr="00795818">
        <w:rPr>
          <w:rStyle w:val="normaltextrun"/>
        </w:rPr>
        <w:t>All</w:t>
      </w:r>
      <w:r>
        <w:rPr>
          <w:rStyle w:val="normaltextrun"/>
        </w:rPr>
        <w:t>;</w:t>
      </w:r>
    </w:p>
    <w:p w14:paraId="07D53375" w14:textId="77777777" w:rsidR="009C46DB" w:rsidRPr="00795818" w:rsidRDefault="009C46DB" w:rsidP="009C46DB">
      <w:pPr>
        <w:pStyle w:val="ListBullet"/>
        <w:rPr>
          <w:rStyle w:val="normaltextrun"/>
        </w:rPr>
      </w:pPr>
      <w:r>
        <w:rPr>
          <w:rStyle w:val="normaltextrun"/>
        </w:rPr>
        <w:t>Event Category 1;</w:t>
      </w:r>
    </w:p>
    <w:p w14:paraId="1923C681" w14:textId="77777777" w:rsidR="009C46DB" w:rsidRPr="00795818" w:rsidRDefault="009C46DB" w:rsidP="009C46DB">
      <w:pPr>
        <w:pStyle w:val="ListBullet"/>
        <w:rPr>
          <w:rStyle w:val="normaltextrun"/>
        </w:rPr>
      </w:pPr>
      <w:r w:rsidRPr="00795818">
        <w:rPr>
          <w:rStyle w:val="normaltextrun"/>
        </w:rPr>
        <w:t xml:space="preserve">Event </w:t>
      </w:r>
      <w:r>
        <w:rPr>
          <w:rStyle w:val="normaltextrun"/>
        </w:rPr>
        <w:t>C</w:t>
      </w:r>
      <w:r w:rsidRPr="00795818">
        <w:rPr>
          <w:rStyle w:val="normaltextrun"/>
        </w:rPr>
        <w:t>ategory 2</w:t>
      </w:r>
      <w:r>
        <w:rPr>
          <w:rStyle w:val="normaltextrun"/>
        </w:rPr>
        <w:t>;</w:t>
      </w:r>
    </w:p>
    <w:p w14:paraId="0C8302C8" w14:textId="77777777" w:rsidR="009C46DB" w:rsidRPr="00795818" w:rsidRDefault="009C46DB" w:rsidP="009C46DB">
      <w:pPr>
        <w:pStyle w:val="ListBullet"/>
        <w:rPr>
          <w:rStyle w:val="normaltextrun"/>
        </w:rPr>
      </w:pPr>
      <w:r w:rsidRPr="00795818">
        <w:rPr>
          <w:rStyle w:val="normaltextrun"/>
        </w:rPr>
        <w:t xml:space="preserve">Event </w:t>
      </w:r>
      <w:r>
        <w:rPr>
          <w:rStyle w:val="normaltextrun"/>
        </w:rPr>
        <w:t>C</w:t>
      </w:r>
      <w:r w:rsidRPr="00795818">
        <w:rPr>
          <w:rStyle w:val="normaltextrun"/>
        </w:rPr>
        <w:t>ategory 3</w:t>
      </w:r>
      <w:r>
        <w:rPr>
          <w:rStyle w:val="normaltextrun"/>
        </w:rPr>
        <w:t>;</w:t>
      </w:r>
    </w:p>
    <w:p w14:paraId="190E63D0" w14:textId="77777777" w:rsidR="009C46DB" w:rsidRPr="00795818" w:rsidRDefault="009C46DB" w:rsidP="009C46DB">
      <w:pPr>
        <w:pStyle w:val="ListBullet"/>
        <w:rPr>
          <w:rStyle w:val="normaltextrun"/>
        </w:rPr>
      </w:pPr>
      <w:r w:rsidRPr="00795818">
        <w:rPr>
          <w:rStyle w:val="normaltextrun"/>
        </w:rPr>
        <w:t>Event Description 1</w:t>
      </w:r>
      <w:r>
        <w:rPr>
          <w:rStyle w:val="normaltextrun"/>
        </w:rPr>
        <w:t>;</w:t>
      </w:r>
    </w:p>
    <w:p w14:paraId="5817DC08" w14:textId="77777777" w:rsidR="009C46DB" w:rsidRPr="00795818" w:rsidRDefault="009C46DB" w:rsidP="009C46DB">
      <w:pPr>
        <w:pStyle w:val="ListBullet"/>
        <w:rPr>
          <w:rStyle w:val="normaltextrun"/>
        </w:rPr>
      </w:pPr>
      <w:r w:rsidRPr="00795818">
        <w:rPr>
          <w:rStyle w:val="normaltextrun"/>
        </w:rPr>
        <w:t>Event Description 2</w:t>
      </w:r>
      <w:r>
        <w:rPr>
          <w:rStyle w:val="normaltextrun"/>
        </w:rPr>
        <w:t>;</w:t>
      </w:r>
    </w:p>
    <w:p w14:paraId="266104F6" w14:textId="77777777" w:rsidR="009C46DB" w:rsidRDefault="009C46DB" w:rsidP="003C151B">
      <w:pPr>
        <w:pStyle w:val="ListBullet"/>
        <w:rPr>
          <w:rStyle w:val="normaltextrun"/>
        </w:rPr>
      </w:pPr>
      <w:r w:rsidRPr="00795818">
        <w:rPr>
          <w:rStyle w:val="normaltextrun"/>
        </w:rPr>
        <w:t>Event Description 3</w:t>
      </w:r>
      <w:r>
        <w:rPr>
          <w:rStyle w:val="normaltextrun"/>
        </w:rPr>
        <w:t>.</w:t>
      </w:r>
    </w:p>
    <w:p w14:paraId="730813FA" w14:textId="77777777" w:rsidR="009C46DB" w:rsidRPr="00795818" w:rsidRDefault="009C46DB" w:rsidP="009C46DB">
      <w:pPr>
        <w:pStyle w:val="BodyText"/>
        <w:rPr>
          <w:rStyle w:val="normaltextrun"/>
        </w:rPr>
      </w:pPr>
      <w:r>
        <w:rPr>
          <w:noProof/>
        </w:rPr>
        <w:lastRenderedPageBreak/>
        <w:drawing>
          <wp:inline distT="0" distB="0" distL="0" distR="0" wp14:anchorId="02736A31" wp14:editId="20BD89D5">
            <wp:extent cx="1651246" cy="1170231"/>
            <wp:effectExtent l="19050" t="19050" r="25400" b="1143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656865" cy="1174213"/>
                    </a:xfrm>
                    <a:prstGeom prst="rect">
                      <a:avLst/>
                    </a:prstGeom>
                    <a:ln>
                      <a:solidFill>
                        <a:schemeClr val="bg2"/>
                      </a:solidFill>
                    </a:ln>
                  </pic:spPr>
                </pic:pic>
              </a:graphicData>
            </a:graphic>
          </wp:inline>
        </w:drawing>
      </w:r>
    </w:p>
    <w:p w14:paraId="17F34A05" w14:textId="77777777" w:rsidR="009C46DB" w:rsidRPr="00DD4484" w:rsidRDefault="009C46DB" w:rsidP="009C46DB">
      <w:pPr>
        <w:pStyle w:val="BodyText"/>
        <w:rPr>
          <w:u w:val="single"/>
        </w:rPr>
      </w:pPr>
      <w:r w:rsidRPr="00DD4484">
        <w:rPr>
          <w:u w:val="single"/>
        </w:rPr>
        <w:t>Y axis</w:t>
      </w:r>
    </w:p>
    <w:p w14:paraId="6B6B6061" w14:textId="77777777" w:rsidR="009C46DB" w:rsidRDefault="009C46DB" w:rsidP="009C46DB">
      <w:pPr>
        <w:pStyle w:val="BodyText"/>
      </w:pPr>
      <w:r>
        <w:rPr>
          <w:rStyle w:val="normaltextrun"/>
        </w:rPr>
        <w:t xml:space="preserve">The default title of the Y-axis is </w:t>
      </w:r>
      <w:r>
        <w:rPr>
          <w:rStyle w:val="normaltextrun"/>
          <w:b/>
        </w:rPr>
        <w:t>Subjects (count)</w:t>
      </w:r>
      <w:r>
        <w:rPr>
          <w:rStyle w:val="normaltextrun"/>
        </w:rPr>
        <w:t xml:space="preserve">. </w:t>
      </w:r>
      <w:r w:rsidRPr="000236A4">
        <w:rPr>
          <w:rStyle w:val="normaltextrun"/>
          <w:b/>
        </w:rPr>
        <w:t>Y</w:t>
      </w:r>
      <w:r>
        <w:rPr>
          <w:rStyle w:val="normaltextrun"/>
        </w:rPr>
        <w:t xml:space="preserve"> </w:t>
      </w:r>
      <w:r w:rsidRPr="00244EB4">
        <w:rPr>
          <w:b/>
        </w:rPr>
        <w:t>Axis Settings</w:t>
      </w:r>
      <w:r>
        <w:t xml:space="preserve"> menu provides a user with the following settings:</w:t>
      </w:r>
    </w:p>
    <w:p w14:paraId="115D5CC8" w14:textId="77777777" w:rsidR="009C46DB" w:rsidRDefault="009C46DB" w:rsidP="009C46DB">
      <w:pPr>
        <w:pStyle w:val="ListBullet"/>
      </w:pPr>
      <w:r>
        <w:t>Y axis measure;</w:t>
      </w:r>
    </w:p>
    <w:p w14:paraId="45BD1BBB" w14:textId="77777777" w:rsidR="009C46DB" w:rsidRDefault="009C46DB" w:rsidP="00D4782F">
      <w:pPr>
        <w:pStyle w:val="ListBullet"/>
        <w:keepNext/>
      </w:pPr>
      <w:r>
        <w:t>Unit of measure.</w:t>
      </w:r>
    </w:p>
    <w:p w14:paraId="02DD9BD2" w14:textId="77777777" w:rsidR="009C46DB" w:rsidRDefault="009C46DB" w:rsidP="009C46DB">
      <w:pPr>
        <w:pStyle w:val="BodyText"/>
      </w:pPr>
      <w:r>
        <w:rPr>
          <w:noProof/>
        </w:rPr>
        <w:drawing>
          <wp:inline distT="0" distB="0" distL="0" distR="0" wp14:anchorId="225D746B" wp14:editId="7647F4A6">
            <wp:extent cx="1814595" cy="1296140"/>
            <wp:effectExtent l="19050" t="19050" r="14605" b="1841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16461" cy="1297473"/>
                    </a:xfrm>
                    <a:prstGeom prst="rect">
                      <a:avLst/>
                    </a:prstGeom>
                    <a:ln>
                      <a:solidFill>
                        <a:schemeClr val="bg2"/>
                      </a:solidFill>
                    </a:ln>
                  </pic:spPr>
                </pic:pic>
              </a:graphicData>
            </a:graphic>
          </wp:inline>
        </w:drawing>
      </w:r>
      <w:r>
        <w:t xml:space="preserve"> </w:t>
      </w:r>
      <w:r>
        <w:rPr>
          <w:noProof/>
        </w:rPr>
        <w:drawing>
          <wp:inline distT="0" distB="0" distL="0" distR="0" wp14:anchorId="418184F5" wp14:editId="20D68033">
            <wp:extent cx="1888849" cy="922044"/>
            <wp:effectExtent l="19050" t="19050" r="16510" b="1143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895961" cy="925516"/>
                    </a:xfrm>
                    <a:prstGeom prst="rect">
                      <a:avLst/>
                    </a:prstGeom>
                    <a:ln>
                      <a:solidFill>
                        <a:schemeClr val="bg2"/>
                      </a:solidFill>
                    </a:ln>
                  </pic:spPr>
                </pic:pic>
              </a:graphicData>
            </a:graphic>
          </wp:inline>
        </w:drawing>
      </w:r>
      <w:r>
        <w:t xml:space="preserve"> </w:t>
      </w:r>
      <w:r>
        <w:rPr>
          <w:noProof/>
        </w:rPr>
        <w:drawing>
          <wp:inline distT="0" distB="0" distL="0" distR="0" wp14:anchorId="6000EC28" wp14:editId="1E70AD40">
            <wp:extent cx="1762964" cy="905522"/>
            <wp:effectExtent l="19050" t="19050" r="27940" b="2794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65176" cy="906658"/>
                    </a:xfrm>
                    <a:prstGeom prst="rect">
                      <a:avLst/>
                    </a:prstGeom>
                    <a:ln>
                      <a:solidFill>
                        <a:schemeClr val="bg2"/>
                      </a:solidFill>
                    </a:ln>
                  </pic:spPr>
                </pic:pic>
              </a:graphicData>
            </a:graphic>
          </wp:inline>
        </w:drawing>
      </w:r>
    </w:p>
    <w:p w14:paraId="0AAF7453" w14:textId="77777777" w:rsidR="009C46DB" w:rsidRPr="00DD4484" w:rsidRDefault="009C46DB" w:rsidP="009C46DB">
      <w:pPr>
        <w:pStyle w:val="BodyText"/>
        <w:rPr>
          <w:u w:val="single"/>
        </w:rPr>
      </w:pPr>
      <w:r w:rsidRPr="00DD4484">
        <w:rPr>
          <w:u w:val="single"/>
        </w:rPr>
        <w:t>Coloring</w:t>
      </w:r>
    </w:p>
    <w:p w14:paraId="080E4E01" w14:textId="77777777" w:rsidR="009C46DB" w:rsidRDefault="009C46DB" w:rsidP="009C46DB">
      <w:pPr>
        <w:pStyle w:val="BodyText"/>
      </w:pPr>
      <w:r w:rsidRPr="002902E4">
        <w:t xml:space="preserve">Appropriate </w:t>
      </w:r>
      <w:r>
        <w:t>menu provides a user with the following options:</w:t>
      </w:r>
    </w:p>
    <w:p w14:paraId="27D3292A" w14:textId="77777777" w:rsidR="009C46DB" w:rsidRPr="00795818" w:rsidRDefault="009C46DB" w:rsidP="009C46DB">
      <w:pPr>
        <w:pStyle w:val="ListBullet"/>
        <w:rPr>
          <w:rStyle w:val="normaltextrun"/>
        </w:rPr>
      </w:pPr>
      <w:r w:rsidRPr="00795818">
        <w:rPr>
          <w:rStyle w:val="normaltextrun"/>
        </w:rPr>
        <w:t>All</w:t>
      </w:r>
      <w:r>
        <w:rPr>
          <w:rStyle w:val="normaltextrun"/>
        </w:rPr>
        <w:t xml:space="preserve"> (selected by default);</w:t>
      </w:r>
    </w:p>
    <w:p w14:paraId="6ADEEC4D" w14:textId="77777777" w:rsidR="009C46DB" w:rsidRPr="00795818" w:rsidRDefault="009C46DB" w:rsidP="009C46DB">
      <w:pPr>
        <w:pStyle w:val="ListBullet"/>
        <w:rPr>
          <w:rStyle w:val="normaltextrun"/>
        </w:rPr>
      </w:pPr>
      <w:r w:rsidRPr="00795818">
        <w:rPr>
          <w:rStyle w:val="normaltextrun"/>
        </w:rPr>
        <w:t xml:space="preserve">Event </w:t>
      </w:r>
      <w:r>
        <w:rPr>
          <w:rStyle w:val="normaltextrun"/>
        </w:rPr>
        <w:t>C</w:t>
      </w:r>
      <w:r w:rsidRPr="00795818">
        <w:rPr>
          <w:rStyle w:val="normaltextrun"/>
        </w:rPr>
        <w:t>ategory 1</w:t>
      </w:r>
      <w:r>
        <w:rPr>
          <w:rStyle w:val="normaltextrun"/>
        </w:rPr>
        <w:t>;</w:t>
      </w:r>
    </w:p>
    <w:p w14:paraId="051C3A31" w14:textId="77777777" w:rsidR="009C46DB" w:rsidRPr="00795818" w:rsidRDefault="009C46DB" w:rsidP="009C46DB">
      <w:pPr>
        <w:pStyle w:val="ListBullet"/>
        <w:rPr>
          <w:rStyle w:val="normaltextrun"/>
        </w:rPr>
      </w:pPr>
      <w:r w:rsidRPr="00795818">
        <w:rPr>
          <w:rStyle w:val="normaltextrun"/>
        </w:rPr>
        <w:t xml:space="preserve">Event </w:t>
      </w:r>
      <w:r>
        <w:rPr>
          <w:rStyle w:val="normaltextrun"/>
        </w:rPr>
        <w:t>C</w:t>
      </w:r>
      <w:r w:rsidRPr="00795818">
        <w:rPr>
          <w:rStyle w:val="normaltextrun"/>
        </w:rPr>
        <w:t>ategory 2</w:t>
      </w:r>
      <w:r>
        <w:rPr>
          <w:rStyle w:val="normaltextrun"/>
        </w:rPr>
        <w:t>;</w:t>
      </w:r>
    </w:p>
    <w:p w14:paraId="26F112CA" w14:textId="77777777" w:rsidR="009C46DB" w:rsidRPr="00795818" w:rsidRDefault="009C46DB" w:rsidP="009C46DB">
      <w:pPr>
        <w:pStyle w:val="ListBullet"/>
        <w:rPr>
          <w:rStyle w:val="normaltextrun"/>
        </w:rPr>
      </w:pPr>
      <w:r w:rsidRPr="00795818">
        <w:rPr>
          <w:rStyle w:val="normaltextrun"/>
        </w:rPr>
        <w:t xml:space="preserve">Event </w:t>
      </w:r>
      <w:r>
        <w:rPr>
          <w:rStyle w:val="normaltextrun"/>
        </w:rPr>
        <w:t>C</w:t>
      </w:r>
      <w:r w:rsidRPr="00795818">
        <w:rPr>
          <w:rStyle w:val="normaltextrun"/>
        </w:rPr>
        <w:t>ategory 3</w:t>
      </w:r>
      <w:r>
        <w:rPr>
          <w:rStyle w:val="normaltextrun"/>
        </w:rPr>
        <w:t>;</w:t>
      </w:r>
    </w:p>
    <w:p w14:paraId="096A9093" w14:textId="77777777" w:rsidR="009C46DB" w:rsidRPr="00795818" w:rsidRDefault="009C46DB" w:rsidP="009C46DB">
      <w:pPr>
        <w:pStyle w:val="ListBullet"/>
        <w:rPr>
          <w:rStyle w:val="normaltextrun"/>
        </w:rPr>
      </w:pPr>
      <w:r w:rsidRPr="00795818">
        <w:rPr>
          <w:rStyle w:val="normaltextrun"/>
        </w:rPr>
        <w:t>Event Description 1</w:t>
      </w:r>
      <w:r>
        <w:rPr>
          <w:rStyle w:val="normaltextrun"/>
        </w:rPr>
        <w:t>;</w:t>
      </w:r>
    </w:p>
    <w:p w14:paraId="58390BED" w14:textId="77777777" w:rsidR="009C46DB" w:rsidRPr="00795818" w:rsidRDefault="009C46DB" w:rsidP="009C46DB">
      <w:pPr>
        <w:pStyle w:val="ListBullet"/>
        <w:rPr>
          <w:rStyle w:val="normaltextrun"/>
        </w:rPr>
      </w:pPr>
      <w:r w:rsidRPr="00795818">
        <w:rPr>
          <w:rStyle w:val="normaltextrun"/>
        </w:rPr>
        <w:t>Event Description 2</w:t>
      </w:r>
      <w:r>
        <w:rPr>
          <w:rStyle w:val="normaltextrun"/>
        </w:rPr>
        <w:t>;</w:t>
      </w:r>
    </w:p>
    <w:p w14:paraId="1F8B699A" w14:textId="77777777" w:rsidR="009C46DB" w:rsidRDefault="009C46DB" w:rsidP="00D4782F">
      <w:pPr>
        <w:pStyle w:val="ListBullet"/>
        <w:keepNext/>
        <w:rPr>
          <w:rStyle w:val="normaltextrun"/>
        </w:rPr>
      </w:pPr>
      <w:r w:rsidRPr="00795818">
        <w:rPr>
          <w:rStyle w:val="normaltextrun"/>
        </w:rPr>
        <w:t>Event Description 3</w:t>
      </w:r>
      <w:r>
        <w:rPr>
          <w:rStyle w:val="normaltextrun"/>
        </w:rPr>
        <w:t>.</w:t>
      </w:r>
    </w:p>
    <w:p w14:paraId="425EFF01" w14:textId="77777777" w:rsidR="009C46DB" w:rsidRDefault="009C46DB" w:rsidP="009C46DB">
      <w:pPr>
        <w:pStyle w:val="BodyText"/>
      </w:pPr>
      <w:r>
        <w:rPr>
          <w:noProof/>
        </w:rPr>
        <w:drawing>
          <wp:inline distT="0" distB="0" distL="0" distR="0" wp14:anchorId="63B3273F" wp14:editId="6AF58229">
            <wp:extent cx="1109708" cy="1264913"/>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121883" cy="1278791"/>
                    </a:xfrm>
                    <a:prstGeom prst="rect">
                      <a:avLst/>
                    </a:prstGeom>
                  </pic:spPr>
                </pic:pic>
              </a:graphicData>
            </a:graphic>
          </wp:inline>
        </w:drawing>
      </w:r>
    </w:p>
    <w:p w14:paraId="51699CD5" w14:textId="77777777" w:rsidR="009C46DB" w:rsidRPr="00DD4484" w:rsidRDefault="009C46DB" w:rsidP="009C46DB">
      <w:pPr>
        <w:pStyle w:val="BodyText"/>
        <w:rPr>
          <w:u w:val="single"/>
        </w:rPr>
      </w:pPr>
      <w:r w:rsidRPr="00DD4484">
        <w:rPr>
          <w:u w:val="single"/>
        </w:rPr>
        <w:t>Tooltips</w:t>
      </w:r>
    </w:p>
    <w:p w14:paraId="5BB27E8E" w14:textId="77777777" w:rsidR="009C46DB" w:rsidRPr="00213860" w:rsidRDefault="009C46DB" w:rsidP="009C46DB">
      <w:pPr>
        <w:pStyle w:val="BodyText"/>
      </w:pPr>
      <w:r>
        <w:t xml:space="preserve">When a user hovers the cursor over a bar, </w:t>
      </w:r>
      <w:r w:rsidRPr="00213860">
        <w:t>the tooltip with the following fields is displayed:</w:t>
      </w:r>
    </w:p>
    <w:p w14:paraId="69ADEBFE" w14:textId="77777777" w:rsidR="009C46DB" w:rsidRDefault="009C46DB" w:rsidP="009C46DB">
      <w:pPr>
        <w:pStyle w:val="ListBullet"/>
      </w:pPr>
      <w:r>
        <w:t>X-axis value;</w:t>
      </w:r>
    </w:p>
    <w:p w14:paraId="50436A61" w14:textId="77777777" w:rsidR="009C46DB" w:rsidRDefault="009C46DB" w:rsidP="009C46DB">
      <w:pPr>
        <w:pStyle w:val="ListBullet"/>
      </w:pPr>
      <w:r>
        <w:t>Y-axis value.</w:t>
      </w:r>
    </w:p>
    <w:p w14:paraId="4554F5C9" w14:textId="77777777" w:rsidR="009C46DB" w:rsidRDefault="009C46DB" w:rsidP="003C151B">
      <w:pPr>
        <w:pStyle w:val="ListBullet"/>
      </w:pPr>
      <w:r>
        <w:t>Coloring option value.</w:t>
      </w:r>
    </w:p>
    <w:p w14:paraId="67660519" w14:textId="77777777" w:rsidR="009C46DB" w:rsidRDefault="009C46DB" w:rsidP="009C46DB">
      <w:pPr>
        <w:pStyle w:val="BodyText"/>
        <w:rPr>
          <w:u w:val="single"/>
        </w:rPr>
      </w:pPr>
      <w:r>
        <w:rPr>
          <w:noProof/>
        </w:rPr>
        <w:lastRenderedPageBreak/>
        <w:drawing>
          <wp:inline distT="0" distB="0" distL="0" distR="0" wp14:anchorId="678F5CC6" wp14:editId="01E6F7C4">
            <wp:extent cx="1961905" cy="676190"/>
            <wp:effectExtent l="0" t="0" r="63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61905" cy="676190"/>
                    </a:xfrm>
                    <a:prstGeom prst="rect">
                      <a:avLst/>
                    </a:prstGeom>
                  </pic:spPr>
                </pic:pic>
              </a:graphicData>
            </a:graphic>
          </wp:inline>
        </w:drawing>
      </w:r>
    </w:p>
    <w:p w14:paraId="4FDE6B32" w14:textId="77777777" w:rsidR="009C46DB" w:rsidRPr="00DD4484" w:rsidRDefault="009C46DB" w:rsidP="00672C87">
      <w:pPr>
        <w:pStyle w:val="BodyText"/>
        <w:keepNext/>
        <w:rPr>
          <w:u w:val="single"/>
        </w:rPr>
      </w:pPr>
      <w:r w:rsidRPr="00DD4484">
        <w:rPr>
          <w:u w:val="single"/>
        </w:rPr>
        <w:t xml:space="preserve">CVOT Endpoint Filters </w:t>
      </w:r>
    </w:p>
    <w:p w14:paraId="22C33236" w14:textId="77777777" w:rsidR="009C46DB" w:rsidRDefault="009C46DB" w:rsidP="00D4782F">
      <w:pPr>
        <w:pStyle w:val="BodyText"/>
        <w:keepNext/>
      </w:pPr>
      <w:r>
        <w:t xml:space="preserve">A user can apply </w:t>
      </w:r>
      <w:r w:rsidRPr="0029500D">
        <w:t>CVOT Endpoint</w:t>
      </w:r>
      <w:r>
        <w:t xml:space="preserve"> filters to modify the plot.</w:t>
      </w:r>
    </w:p>
    <w:p w14:paraId="3569FB50" w14:textId="77777777" w:rsidR="009C46DB" w:rsidRDefault="009C46DB" w:rsidP="009C46DB">
      <w:pPr>
        <w:pStyle w:val="BodyText"/>
      </w:pPr>
      <w:r>
        <w:rPr>
          <w:noProof/>
        </w:rPr>
        <w:drawing>
          <wp:inline distT="0" distB="0" distL="0" distR="0" wp14:anchorId="14BBD9E5" wp14:editId="05A2E8CF">
            <wp:extent cx="1739469" cy="2530136"/>
            <wp:effectExtent l="0" t="0" r="0" b="381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742455" cy="2534480"/>
                    </a:xfrm>
                    <a:prstGeom prst="rect">
                      <a:avLst/>
                    </a:prstGeom>
                  </pic:spPr>
                </pic:pic>
              </a:graphicData>
            </a:graphic>
          </wp:inline>
        </w:drawing>
      </w:r>
    </w:p>
    <w:p w14:paraId="3DDB00A8" w14:textId="77777777" w:rsidR="009C46DB" w:rsidRPr="00DD4484" w:rsidRDefault="009C46DB" w:rsidP="00672C87">
      <w:pPr>
        <w:pStyle w:val="BodyText"/>
        <w:keepNext/>
        <w:rPr>
          <w:u w:val="single"/>
        </w:rPr>
      </w:pPr>
      <w:r w:rsidRPr="00DD4484">
        <w:rPr>
          <w:u w:val="single"/>
        </w:rPr>
        <w:t>Details on Demand table</w:t>
      </w:r>
    </w:p>
    <w:p w14:paraId="15B509A5" w14:textId="77777777" w:rsidR="009C46DB" w:rsidRDefault="009C46DB" w:rsidP="009C46DB">
      <w:pPr>
        <w:pStyle w:val="BodyText"/>
      </w:pPr>
      <w:r w:rsidRPr="00063096">
        <w:t>Details on Demand table</w:t>
      </w:r>
      <w:r>
        <w:t xml:space="preserve"> contains two tabs: Additional Suspected</w:t>
      </w:r>
      <w:r w:rsidRPr="0029500D">
        <w:t xml:space="preserve"> </w:t>
      </w:r>
      <w:r>
        <w:t>CVOT Endpoint tab and Subjects tab.</w:t>
      </w:r>
    </w:p>
    <w:p w14:paraId="5D3FC5E6" w14:textId="77777777" w:rsidR="009C46DB" w:rsidRDefault="009C46DB" w:rsidP="00D4782F">
      <w:pPr>
        <w:pStyle w:val="BodyText"/>
        <w:keepNext/>
      </w:pPr>
      <w:r>
        <w:t>Additional Suspected CVOT Endpoint tab:</w:t>
      </w:r>
    </w:p>
    <w:p w14:paraId="7297E2EA" w14:textId="77777777" w:rsidR="009C46DB" w:rsidRDefault="009C46DB" w:rsidP="009C46DB">
      <w:pPr>
        <w:pStyle w:val="BodyText"/>
      </w:pPr>
      <w:r>
        <w:rPr>
          <w:noProof/>
        </w:rPr>
        <w:drawing>
          <wp:inline distT="0" distB="0" distL="0" distR="0" wp14:anchorId="55CA03AC" wp14:editId="41FBB959">
            <wp:extent cx="5941695" cy="2228215"/>
            <wp:effectExtent l="19050" t="19050" r="20955" b="1968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1695" cy="2228215"/>
                    </a:xfrm>
                    <a:prstGeom prst="rect">
                      <a:avLst/>
                    </a:prstGeom>
                    <a:ln>
                      <a:solidFill>
                        <a:schemeClr val="bg2"/>
                      </a:solidFill>
                    </a:ln>
                  </pic:spPr>
                </pic:pic>
              </a:graphicData>
            </a:graphic>
          </wp:inline>
        </w:drawing>
      </w:r>
    </w:p>
    <w:p w14:paraId="47E92D75" w14:textId="77777777" w:rsidR="009C46DB" w:rsidRDefault="009C46DB" w:rsidP="00D4782F">
      <w:pPr>
        <w:pStyle w:val="BodyText"/>
        <w:keepNext/>
      </w:pPr>
      <w:r>
        <w:t>Subjects tab:</w:t>
      </w:r>
    </w:p>
    <w:p w14:paraId="5781C47C" w14:textId="77777777" w:rsidR="009C46DB" w:rsidRDefault="009C46DB" w:rsidP="009C46DB">
      <w:pPr>
        <w:pStyle w:val="BodyText"/>
      </w:pPr>
      <w:r>
        <w:rPr>
          <w:noProof/>
        </w:rPr>
        <w:drawing>
          <wp:inline distT="0" distB="0" distL="0" distR="0" wp14:anchorId="71025954" wp14:editId="0229EF18">
            <wp:extent cx="5941695" cy="1569720"/>
            <wp:effectExtent l="19050" t="19050" r="20955" b="1143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1695" cy="1569720"/>
                    </a:xfrm>
                    <a:prstGeom prst="rect">
                      <a:avLst/>
                    </a:prstGeom>
                    <a:ln>
                      <a:solidFill>
                        <a:schemeClr val="bg2"/>
                      </a:solidFill>
                    </a:ln>
                  </pic:spPr>
                </pic:pic>
              </a:graphicData>
            </a:graphic>
          </wp:inline>
        </w:drawing>
      </w:r>
    </w:p>
    <w:p w14:paraId="285BA0DD" w14:textId="12F6CA08" w:rsidR="009C46DB" w:rsidRPr="00B574E5" w:rsidRDefault="009C46DB" w:rsidP="00A7486F">
      <w:pPr>
        <w:pStyle w:val="Heading4"/>
      </w:pPr>
      <w:bookmarkStart w:id="93" w:name="_Toc31196518"/>
      <w:bookmarkStart w:id="94" w:name="_Toc33115257"/>
      <w:r w:rsidRPr="00B574E5">
        <w:lastRenderedPageBreak/>
        <w:t>View Linked AEs</w:t>
      </w:r>
      <w:bookmarkEnd w:id="93"/>
      <w:bookmarkEnd w:id="94"/>
    </w:p>
    <w:p w14:paraId="5E3713A1" w14:textId="77777777" w:rsidR="009C46DB" w:rsidRDefault="009C46DB" w:rsidP="00D4782F">
      <w:pPr>
        <w:pStyle w:val="BodyText"/>
        <w:keepNext/>
      </w:pPr>
      <w:r>
        <w:t>When a user selects an area, the selected area is highlighted and popup menu appears with the following data:</w:t>
      </w:r>
    </w:p>
    <w:p w14:paraId="01F8DD0F" w14:textId="77777777" w:rsidR="009C46DB" w:rsidRDefault="009C46DB" w:rsidP="009C46DB">
      <w:pPr>
        <w:pStyle w:val="BodyText"/>
      </w:pPr>
      <w:r>
        <w:rPr>
          <w:noProof/>
        </w:rPr>
        <w:drawing>
          <wp:inline distT="0" distB="0" distL="0" distR="0" wp14:anchorId="1DC61DB3" wp14:editId="546E156D">
            <wp:extent cx="1340528" cy="124826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346903" cy="1254201"/>
                    </a:xfrm>
                    <a:prstGeom prst="rect">
                      <a:avLst/>
                    </a:prstGeom>
                  </pic:spPr>
                </pic:pic>
              </a:graphicData>
            </a:graphic>
          </wp:inline>
        </w:drawing>
      </w:r>
    </w:p>
    <w:p w14:paraId="43454C8F" w14:textId="77777777" w:rsidR="009C46DB" w:rsidRDefault="009C46DB" w:rsidP="009C46DB">
      <w:pPr>
        <w:pStyle w:val="BodyText"/>
      </w:pPr>
      <w:r>
        <w:t xml:space="preserve">Additional option (as compared to typical pop-up menu) </w:t>
      </w:r>
      <w:r w:rsidRPr="00B574E5">
        <w:rPr>
          <w:b/>
        </w:rPr>
        <w:t>View Linked AEs</w:t>
      </w:r>
      <w:r>
        <w:t xml:space="preserve"> is provided to a user.</w:t>
      </w:r>
    </w:p>
    <w:p w14:paraId="5496E810" w14:textId="77777777" w:rsidR="009C46DB" w:rsidRDefault="009C46DB" w:rsidP="009C46DB">
      <w:pPr>
        <w:pStyle w:val="BodyText"/>
      </w:pPr>
      <w:r w:rsidRPr="00B574E5">
        <w:t xml:space="preserve">AE may be associated with multiple </w:t>
      </w:r>
      <w:r w:rsidRPr="0029500D">
        <w:t xml:space="preserve">Additional CVOT Suspected Endpoint </w:t>
      </w:r>
      <w:r w:rsidRPr="00B574E5">
        <w:t xml:space="preserve">events. </w:t>
      </w:r>
      <w:r w:rsidRPr="00B574E5">
        <w:rPr>
          <w:b/>
        </w:rPr>
        <w:t>View linked AEs</w:t>
      </w:r>
      <w:r w:rsidRPr="00B574E5">
        <w:t xml:space="preserve"> is the link between </w:t>
      </w:r>
      <w:r w:rsidRPr="0029500D">
        <w:t>Additional CVOT Suspected Endpoint</w:t>
      </w:r>
      <w:r w:rsidRPr="00B574E5">
        <w:t xml:space="preserve"> </w:t>
      </w:r>
      <w:r>
        <w:t>e</w:t>
      </w:r>
      <w:r w:rsidRPr="00B574E5">
        <w:t>vents and AEs, so that a user can filter and jump to AEs on the basis of select</w:t>
      </w:r>
      <w:r>
        <w:t>ed</w:t>
      </w:r>
      <w:r w:rsidRPr="00B574E5">
        <w:t xml:space="preserve"> </w:t>
      </w:r>
      <w:r w:rsidRPr="00363E2D">
        <w:t xml:space="preserve"> </w:t>
      </w:r>
      <w:r>
        <w:t>A</w:t>
      </w:r>
      <w:r w:rsidRPr="0029500D">
        <w:t xml:space="preserve">dditional CVOT </w:t>
      </w:r>
      <w:r>
        <w:t>S</w:t>
      </w:r>
      <w:r w:rsidRPr="0029500D">
        <w:t xml:space="preserve">uspected </w:t>
      </w:r>
      <w:r>
        <w:t>E</w:t>
      </w:r>
      <w:r w:rsidRPr="0029500D">
        <w:t>ndpoint</w:t>
      </w:r>
      <w:r w:rsidRPr="00B574E5">
        <w:t xml:space="preserve"> events.</w:t>
      </w:r>
    </w:p>
    <w:p w14:paraId="3C517DB0" w14:textId="77777777" w:rsidR="009C46DB" w:rsidRDefault="009C46DB" w:rsidP="009C46DB">
      <w:pPr>
        <w:pStyle w:val="BodyText"/>
      </w:pPr>
      <w:r>
        <w:t xml:space="preserve">When a user clicks </w:t>
      </w:r>
      <w:r w:rsidRPr="00B574E5">
        <w:rPr>
          <w:b/>
        </w:rPr>
        <w:t>View linked AEs</w:t>
      </w:r>
      <w:r>
        <w:rPr>
          <w:b/>
        </w:rPr>
        <w:t xml:space="preserve"> </w:t>
      </w:r>
      <w:r w:rsidRPr="00363E2D">
        <w:t>button</w:t>
      </w:r>
      <w:r>
        <w:t>,</w:t>
      </w:r>
      <w:r w:rsidRPr="00B574E5">
        <w:t xml:space="preserve"> </w:t>
      </w:r>
      <w:r w:rsidRPr="00B574E5">
        <w:rPr>
          <w:b/>
        </w:rPr>
        <w:t>AE</w:t>
      </w:r>
      <w:r>
        <w:rPr>
          <w:b/>
        </w:rPr>
        <w:t>s Subject</w:t>
      </w:r>
      <w:r w:rsidRPr="00B574E5">
        <w:rPr>
          <w:b/>
        </w:rPr>
        <w:t xml:space="preserve"> Counts</w:t>
      </w:r>
      <w:r w:rsidRPr="00B574E5">
        <w:t xml:space="preserve"> tab of the </w:t>
      </w:r>
      <w:r w:rsidRPr="00B574E5">
        <w:rPr>
          <w:b/>
        </w:rPr>
        <w:t>Adverse Events</w:t>
      </w:r>
      <w:r w:rsidRPr="00B574E5">
        <w:t xml:space="preserve"> view is opened. Only those AEs that are linked to the given </w:t>
      </w:r>
      <w:r w:rsidRPr="0029500D">
        <w:t>Additional CVOT Suspected Endpoint</w:t>
      </w:r>
      <w:r>
        <w:t xml:space="preserve"> e</w:t>
      </w:r>
      <w:r w:rsidRPr="00B574E5">
        <w:t xml:space="preserve">vents through the presence of AE number fields within both the AE data and the </w:t>
      </w:r>
      <w:r w:rsidRPr="0029500D">
        <w:t>Additional CVOT Suspected Endpoint</w:t>
      </w:r>
      <w:r>
        <w:t xml:space="preserve"> e</w:t>
      </w:r>
      <w:r w:rsidRPr="00B574E5">
        <w:t>vent data are displayed. Not all AEs will be associated to a</w:t>
      </w:r>
      <w:r>
        <w:t>n</w:t>
      </w:r>
      <w:r w:rsidRPr="00B574E5">
        <w:t xml:space="preserve"> </w:t>
      </w:r>
      <w:r w:rsidRPr="0029500D">
        <w:t>Additional CVOT Suspected Endpoint</w:t>
      </w:r>
      <w:r w:rsidRPr="00B574E5">
        <w:t xml:space="preserve"> </w:t>
      </w:r>
      <w:r>
        <w:t>e</w:t>
      </w:r>
      <w:r w:rsidRPr="00B574E5">
        <w:t xml:space="preserve">vent and it's not necessarily the case that every </w:t>
      </w:r>
      <w:r w:rsidRPr="0029500D">
        <w:t>Additional CVOT Suspected Endpoint</w:t>
      </w:r>
      <w:r>
        <w:t xml:space="preserve"> </w:t>
      </w:r>
      <w:r w:rsidRPr="00B574E5">
        <w:t xml:space="preserve">event have an associated AE record. </w:t>
      </w:r>
    </w:p>
    <w:p w14:paraId="1D4F948B" w14:textId="77777777" w:rsidR="009C46DB" w:rsidRDefault="009C46DB" w:rsidP="009C46DB">
      <w:pPr>
        <w:pStyle w:val="BodyText"/>
      </w:pPr>
      <w:r>
        <w:t>AE</w:t>
      </w:r>
      <w:r w:rsidRPr="00B574E5">
        <w:t xml:space="preserve"> filter widget </w:t>
      </w:r>
      <w:r>
        <w:t xml:space="preserve">on the top of the </w:t>
      </w:r>
      <w:r w:rsidRPr="00B574E5">
        <w:rPr>
          <w:b/>
        </w:rPr>
        <w:t>AE</w:t>
      </w:r>
      <w:r>
        <w:rPr>
          <w:b/>
        </w:rPr>
        <w:t>s Subject</w:t>
      </w:r>
      <w:r w:rsidRPr="00B574E5">
        <w:rPr>
          <w:b/>
        </w:rPr>
        <w:t xml:space="preserve"> Counts</w:t>
      </w:r>
      <w:r>
        <w:t xml:space="preserve"> page </w:t>
      </w:r>
      <w:r w:rsidRPr="00B574E5">
        <w:t>describes that the set of AEs have been limited based on an AE number.</w:t>
      </w:r>
    </w:p>
    <w:p w14:paraId="1102568A" w14:textId="77777777" w:rsidR="009C46DB" w:rsidRDefault="009C46DB" w:rsidP="00D4782F">
      <w:pPr>
        <w:pStyle w:val="BodyText"/>
        <w:keepNext/>
      </w:pPr>
      <w:r w:rsidRPr="006530A3">
        <w:rPr>
          <w:b/>
        </w:rPr>
        <w:t>Note</w:t>
      </w:r>
      <w:r>
        <w:t>: Click the tag to view the list of appropriate subject id’s followed by AE numbers (‘E0000100130-1’ means that subject id is E0000100130, and AE number is 1).</w:t>
      </w:r>
    </w:p>
    <w:p w14:paraId="21BEAEE5" w14:textId="77777777" w:rsidR="009C46DB" w:rsidRDefault="009C46DB" w:rsidP="009C46DB">
      <w:pPr>
        <w:pStyle w:val="BodyText"/>
      </w:pPr>
      <w:r>
        <w:rPr>
          <w:noProof/>
        </w:rPr>
        <w:drawing>
          <wp:inline distT="0" distB="0" distL="0" distR="0" wp14:anchorId="1E38C653" wp14:editId="031D1BD3">
            <wp:extent cx="1988598" cy="1270309"/>
            <wp:effectExtent l="19050" t="19050" r="12065" b="2540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92791" cy="1272988"/>
                    </a:xfrm>
                    <a:prstGeom prst="rect">
                      <a:avLst/>
                    </a:prstGeom>
                    <a:ln>
                      <a:solidFill>
                        <a:schemeClr val="bg2"/>
                      </a:solidFill>
                    </a:ln>
                  </pic:spPr>
                </pic:pic>
              </a:graphicData>
            </a:graphic>
          </wp:inline>
        </w:drawing>
      </w:r>
    </w:p>
    <w:p w14:paraId="2B485AF6" w14:textId="77777777" w:rsidR="009C46DB" w:rsidRPr="00795818" w:rsidRDefault="009C46DB" w:rsidP="009C46DB">
      <w:pPr>
        <w:pStyle w:val="BodyText"/>
      </w:pPr>
      <w:r>
        <w:rPr>
          <w:noProof/>
        </w:rPr>
        <w:lastRenderedPageBreak/>
        <w:drawing>
          <wp:inline distT="0" distB="0" distL="0" distR="0" wp14:anchorId="0EC10D93" wp14:editId="1F32826B">
            <wp:extent cx="5941695" cy="3473450"/>
            <wp:effectExtent l="19050" t="19050" r="20955" b="1270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1695" cy="3473450"/>
                    </a:xfrm>
                    <a:prstGeom prst="rect">
                      <a:avLst/>
                    </a:prstGeom>
                    <a:ln>
                      <a:solidFill>
                        <a:schemeClr val="bg2"/>
                      </a:solidFill>
                    </a:ln>
                  </pic:spPr>
                </pic:pic>
              </a:graphicData>
            </a:graphic>
          </wp:inline>
        </w:drawing>
      </w:r>
    </w:p>
    <w:p w14:paraId="11D66C0E" w14:textId="21C18783" w:rsidR="009C46DB" w:rsidRDefault="009C46DB" w:rsidP="009C46DB">
      <w:pPr>
        <w:pStyle w:val="Heading3"/>
      </w:pPr>
      <w:bookmarkStart w:id="95" w:name="_Toc31196519"/>
      <w:bookmarkStart w:id="96" w:name="_Toc33115258"/>
      <w:r>
        <w:t>Additional Suspected CVOT Endpoints Over Time</w:t>
      </w:r>
      <w:r w:rsidRPr="006F1ECD">
        <w:t xml:space="preserve"> </w:t>
      </w:r>
      <w:r>
        <w:t>Tab</w:t>
      </w:r>
      <w:bookmarkEnd w:id="95"/>
      <w:bookmarkEnd w:id="96"/>
    </w:p>
    <w:p w14:paraId="69FC2302" w14:textId="77777777" w:rsidR="009C46DB" w:rsidRDefault="009C46DB" w:rsidP="00D4782F">
      <w:pPr>
        <w:pStyle w:val="BodyText"/>
        <w:keepNext/>
      </w:pPr>
      <w:r w:rsidRPr="003470A8">
        <w:rPr>
          <w:b/>
        </w:rPr>
        <w:t>Additional CVOT Suspected Endpoint</w:t>
      </w:r>
      <w:r>
        <w:rPr>
          <w:b/>
        </w:rPr>
        <w:t>s</w:t>
      </w:r>
      <w:r w:rsidRPr="003470A8">
        <w:rPr>
          <w:b/>
        </w:rPr>
        <w:t xml:space="preserve"> </w:t>
      </w:r>
      <w:r>
        <w:rPr>
          <w:b/>
        </w:rPr>
        <w:t>O</w:t>
      </w:r>
      <w:r w:rsidRPr="003470A8">
        <w:rPr>
          <w:b/>
        </w:rPr>
        <w:t>ver Time</w:t>
      </w:r>
      <w:r w:rsidRPr="003470A8">
        <w:t xml:space="preserve"> tab displays</w:t>
      </w:r>
      <w:r>
        <w:t xml:space="preserve"> the </w:t>
      </w:r>
      <w:r w:rsidRPr="003470A8">
        <w:t>Additional CVOT Suspected Endpoint</w:t>
      </w:r>
      <w:r>
        <w:t xml:space="preserve"> counts over time.</w:t>
      </w:r>
    </w:p>
    <w:p w14:paraId="08D80056" w14:textId="77777777" w:rsidR="009C46DB" w:rsidRDefault="009C46DB" w:rsidP="009C46DB">
      <w:pPr>
        <w:pStyle w:val="BodyText"/>
      </w:pPr>
      <w:r>
        <w:rPr>
          <w:noProof/>
        </w:rPr>
        <w:drawing>
          <wp:inline distT="0" distB="0" distL="0" distR="0" wp14:anchorId="6FC20E52" wp14:editId="02AC5CA0">
            <wp:extent cx="5941695" cy="3740785"/>
            <wp:effectExtent l="19050" t="19050" r="20955" b="1206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1695" cy="3740785"/>
                    </a:xfrm>
                    <a:prstGeom prst="rect">
                      <a:avLst/>
                    </a:prstGeom>
                    <a:ln>
                      <a:solidFill>
                        <a:schemeClr val="bg2"/>
                      </a:solidFill>
                    </a:ln>
                  </pic:spPr>
                </pic:pic>
              </a:graphicData>
            </a:graphic>
          </wp:inline>
        </w:drawing>
      </w:r>
    </w:p>
    <w:p w14:paraId="61919957" w14:textId="77777777" w:rsidR="009C46DB" w:rsidRDefault="009C46DB" w:rsidP="009C46DB">
      <w:pPr>
        <w:pStyle w:val="BodyText"/>
      </w:pPr>
      <w:r>
        <w:t>Main elements available on the Additional CVOT Suspected Endpoints Over Time tab are the following:</w:t>
      </w:r>
    </w:p>
    <w:p w14:paraId="29B47DFE" w14:textId="77777777" w:rsidR="009C46DB" w:rsidRDefault="009C46DB" w:rsidP="009C46DB">
      <w:pPr>
        <w:pStyle w:val="ListBullet"/>
      </w:pPr>
      <w:r>
        <w:t>Bar plot;</w:t>
      </w:r>
    </w:p>
    <w:p w14:paraId="0C523585" w14:textId="77777777" w:rsidR="009C46DB" w:rsidRDefault="009C46DB" w:rsidP="009C46DB">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48DBE44A" w14:textId="77777777" w:rsidR="009C46DB" w:rsidRDefault="009C46DB" w:rsidP="009C46DB">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36D1D4D5" w14:textId="77777777" w:rsidR="009C46DB" w:rsidRDefault="009C46DB" w:rsidP="009C46DB">
      <w:pPr>
        <w:pStyle w:val="ListBullet"/>
      </w:pPr>
      <w:r>
        <w:lastRenderedPageBreak/>
        <w:t>Z-axis title;</w:t>
      </w:r>
    </w:p>
    <w:p w14:paraId="2ADEC313" w14:textId="77777777" w:rsidR="009C46DB" w:rsidRDefault="009C46DB" w:rsidP="009C46DB">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3EEE859F" w14:textId="77777777" w:rsidR="009C46DB" w:rsidRDefault="009C46DB" w:rsidP="009C46DB">
      <w:pPr>
        <w:pStyle w:val="ListBullet"/>
      </w:pPr>
      <w:r>
        <w:t xml:space="preserve">Chart context menu icon (see </w:t>
      </w:r>
      <w:r>
        <w:fldChar w:fldCharType="begin"/>
      </w:r>
      <w:r>
        <w:instrText xml:space="preserve"> REF _Ref30517987 \h </w:instrText>
      </w:r>
      <w:r>
        <w:fldChar w:fldCharType="separate"/>
      </w:r>
      <w:r>
        <w:t>Chart Context Menu</w:t>
      </w:r>
      <w:r>
        <w:fldChar w:fldCharType="end"/>
      </w:r>
      <w:r>
        <w:t xml:space="preserve"> section);</w:t>
      </w:r>
    </w:p>
    <w:p w14:paraId="5F88F6CE"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24713912" w14:textId="77777777" w:rsidR="009C46DB" w:rsidRPr="00DD4484" w:rsidRDefault="009C46DB" w:rsidP="00672C87">
      <w:pPr>
        <w:pStyle w:val="BodyText"/>
        <w:keepNext/>
        <w:rPr>
          <w:u w:val="single"/>
        </w:rPr>
      </w:pPr>
      <w:r w:rsidRPr="00DD4484">
        <w:rPr>
          <w:u w:val="single"/>
        </w:rPr>
        <w:t>X axis</w:t>
      </w:r>
    </w:p>
    <w:p w14:paraId="26A72129" w14:textId="77777777" w:rsidR="009C46DB" w:rsidRDefault="009C46DB" w:rsidP="009C46DB">
      <w:pPr>
        <w:pStyle w:val="BodyText"/>
      </w:pPr>
      <w:r>
        <w:rPr>
          <w:rStyle w:val="normaltextrun"/>
        </w:rPr>
        <w:t xml:space="preserve">The title of the X-axis is </w:t>
      </w:r>
      <w:r>
        <w:rPr>
          <w:rStyle w:val="normaltextrun"/>
          <w:b/>
        </w:rPr>
        <w:t>Weeks since first dose</w:t>
      </w:r>
      <w:r>
        <w:rPr>
          <w:rStyle w:val="normaltextrun"/>
        </w:rPr>
        <w:t xml:space="preserve"> by default.</w:t>
      </w:r>
      <w:r>
        <w:rPr>
          <w:rStyle w:val="normaltextrun"/>
          <w:rFonts w:ascii="Arial" w:hAnsi="Arial" w:cs="Arial"/>
        </w:rPr>
        <w:t> </w:t>
      </w:r>
      <w:r>
        <w:rPr>
          <w:rStyle w:val="eop"/>
        </w:rPr>
        <w:t> </w:t>
      </w:r>
      <w:r>
        <w:t xml:space="preserve">X axis has time binning (see </w:t>
      </w:r>
      <w:r>
        <w:fldChar w:fldCharType="begin"/>
      </w:r>
      <w:r>
        <w:instrText xml:space="preserve"> REF _Ref31640041 \h </w:instrText>
      </w:r>
      <w:r>
        <w:fldChar w:fldCharType="separate"/>
      </w:r>
      <w:r w:rsidRPr="005375EF">
        <w:t>Time Binning</w:t>
      </w:r>
      <w:r>
        <w:fldChar w:fldCharType="end"/>
      </w:r>
      <w:r>
        <w:t xml:space="preserve"> section for details).</w:t>
      </w:r>
    </w:p>
    <w:p w14:paraId="74AFEF84" w14:textId="77777777" w:rsidR="009C46DB" w:rsidRDefault="009C46DB" w:rsidP="009C46DB">
      <w:pPr>
        <w:pStyle w:val="BodyText"/>
        <w:rPr>
          <w:rStyle w:val="normaltextrun"/>
        </w:rPr>
      </w:pPr>
      <w:r>
        <w:rPr>
          <w:rStyle w:val="normaltextrun"/>
        </w:rPr>
        <w:t>Value of X-axis could be changed by choosing one of the options from dropdown list under the plot:</w:t>
      </w:r>
    </w:p>
    <w:p w14:paraId="1C84A20D" w14:textId="77777777" w:rsidR="009C46DB" w:rsidRDefault="009C46DB" w:rsidP="009C46DB">
      <w:pPr>
        <w:pStyle w:val="ListBullet"/>
      </w:pPr>
      <w:r>
        <w:t>Start date;</w:t>
      </w:r>
    </w:p>
    <w:p w14:paraId="27499362" w14:textId="77777777" w:rsidR="009C46DB" w:rsidRDefault="009C46DB" w:rsidP="009C46DB">
      <w:pPr>
        <w:pStyle w:val="ListBullet"/>
      </w:pPr>
      <w:r>
        <w:t>Days since first dose;</w:t>
      </w:r>
    </w:p>
    <w:p w14:paraId="4CA7D517" w14:textId="77777777" w:rsidR="009C46DB" w:rsidRDefault="009C46DB" w:rsidP="009C46DB">
      <w:pPr>
        <w:pStyle w:val="ListBullet"/>
      </w:pPr>
      <w:r>
        <w:t>Weeks since first dose;</w:t>
      </w:r>
    </w:p>
    <w:p w14:paraId="5DA6BFED" w14:textId="77777777" w:rsidR="009C46DB" w:rsidRDefault="009C46DB" w:rsidP="009C46DB">
      <w:pPr>
        <w:pStyle w:val="ListBullet"/>
      </w:pPr>
      <w:r>
        <w:t>Days since randomisation;</w:t>
      </w:r>
    </w:p>
    <w:p w14:paraId="611DC881" w14:textId="77777777" w:rsidR="009C46DB" w:rsidRDefault="009C46DB" w:rsidP="009C46DB">
      <w:pPr>
        <w:pStyle w:val="ListBullet"/>
      </w:pPr>
      <w:r>
        <w:t>Weeks since</w:t>
      </w:r>
      <w:r w:rsidRPr="000A17C3">
        <w:t xml:space="preserve"> </w:t>
      </w:r>
      <w:r>
        <w:t>randomisation;</w:t>
      </w:r>
    </w:p>
    <w:p w14:paraId="4EA1DBCC" w14:textId="77777777" w:rsidR="009C46DB" w:rsidRDefault="009C46DB" w:rsidP="009C46DB">
      <w:pPr>
        <w:pStyle w:val="ListBullet"/>
      </w:pPr>
      <w:r>
        <w:t>Days since first dose of drug;</w:t>
      </w:r>
    </w:p>
    <w:p w14:paraId="327A0045" w14:textId="77777777" w:rsidR="009C46DB" w:rsidRDefault="009C46DB" w:rsidP="00D4782F">
      <w:pPr>
        <w:pStyle w:val="ListBullet"/>
        <w:keepNext/>
      </w:pPr>
      <w:r>
        <w:t>Weeks since first dose</w:t>
      </w:r>
      <w:r w:rsidRPr="00D12997">
        <w:t xml:space="preserve"> </w:t>
      </w:r>
      <w:r>
        <w:t>of drug.</w:t>
      </w:r>
    </w:p>
    <w:p w14:paraId="0D6924C5" w14:textId="77777777" w:rsidR="009C46DB" w:rsidRDefault="009C46DB" w:rsidP="009C46DB">
      <w:pPr>
        <w:pStyle w:val="BodyText"/>
      </w:pPr>
      <w:r>
        <w:rPr>
          <w:noProof/>
        </w:rPr>
        <w:drawing>
          <wp:inline distT="0" distB="0" distL="0" distR="0" wp14:anchorId="296A0AEB" wp14:editId="643193F7">
            <wp:extent cx="1938622" cy="939713"/>
            <wp:effectExtent l="19050" t="19050" r="24130" b="1333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74830" cy="957264"/>
                    </a:xfrm>
                    <a:prstGeom prst="rect">
                      <a:avLst/>
                    </a:prstGeom>
                    <a:ln>
                      <a:solidFill>
                        <a:schemeClr val="bg2"/>
                      </a:solidFill>
                    </a:ln>
                  </pic:spPr>
                </pic:pic>
              </a:graphicData>
            </a:graphic>
          </wp:inline>
        </w:drawing>
      </w:r>
      <w:r>
        <w:t xml:space="preserve">  </w:t>
      </w:r>
      <w:r>
        <w:rPr>
          <w:noProof/>
        </w:rPr>
        <w:drawing>
          <wp:inline distT="0" distB="0" distL="0" distR="0" wp14:anchorId="5D065D38" wp14:editId="58331C29">
            <wp:extent cx="1438183" cy="1061183"/>
            <wp:effectExtent l="0" t="0" r="0" b="571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447864" cy="1068326"/>
                    </a:xfrm>
                    <a:prstGeom prst="rect">
                      <a:avLst/>
                    </a:prstGeom>
                  </pic:spPr>
                </pic:pic>
              </a:graphicData>
            </a:graphic>
          </wp:inline>
        </w:drawing>
      </w:r>
    </w:p>
    <w:p w14:paraId="15B45AE8" w14:textId="77777777" w:rsidR="009C46DB" w:rsidRPr="00DD4484" w:rsidRDefault="009C46DB" w:rsidP="00672C87">
      <w:pPr>
        <w:pStyle w:val="BodyText"/>
        <w:keepNext/>
        <w:rPr>
          <w:u w:val="single"/>
        </w:rPr>
      </w:pPr>
      <w:r w:rsidRPr="00DD4484">
        <w:rPr>
          <w:u w:val="single"/>
        </w:rPr>
        <w:t>Y axis</w:t>
      </w:r>
    </w:p>
    <w:p w14:paraId="431038BE" w14:textId="77777777" w:rsidR="009C46DB" w:rsidRDefault="009C46DB" w:rsidP="009C46DB">
      <w:pPr>
        <w:pStyle w:val="BodyText"/>
        <w:rPr>
          <w:rStyle w:val="eop"/>
        </w:rPr>
      </w:pPr>
      <w:r>
        <w:rPr>
          <w:rStyle w:val="normaltextrun"/>
        </w:rPr>
        <w:t xml:space="preserve">The title of the Y-axis is </w:t>
      </w:r>
      <w:r w:rsidRPr="003470A8">
        <w:rPr>
          <w:rStyle w:val="normaltextrun"/>
          <w:b/>
        </w:rPr>
        <w:t>E</w:t>
      </w:r>
      <w:r>
        <w:rPr>
          <w:rStyle w:val="normaltextrun"/>
          <w:b/>
        </w:rPr>
        <w:t>vent count (start dates only)</w:t>
      </w:r>
      <w:r>
        <w:rPr>
          <w:rStyle w:val="normaltextrun"/>
        </w:rPr>
        <w:t>, and no other option is available.</w:t>
      </w:r>
      <w:r>
        <w:rPr>
          <w:rStyle w:val="normaltextrun"/>
          <w:rFonts w:ascii="Arial" w:hAnsi="Arial" w:cs="Arial"/>
        </w:rPr>
        <w:t> </w:t>
      </w:r>
      <w:r>
        <w:rPr>
          <w:rStyle w:val="eop"/>
        </w:rPr>
        <w:t> </w:t>
      </w:r>
    </w:p>
    <w:p w14:paraId="605DAF48" w14:textId="77777777" w:rsidR="009C46DB" w:rsidRPr="00DD4484" w:rsidRDefault="009C46DB" w:rsidP="00672C87">
      <w:pPr>
        <w:pStyle w:val="BodyText"/>
        <w:keepNext/>
        <w:rPr>
          <w:u w:val="single"/>
        </w:rPr>
      </w:pPr>
      <w:r w:rsidRPr="00DD4484">
        <w:rPr>
          <w:u w:val="single"/>
        </w:rPr>
        <w:t xml:space="preserve">Z axis </w:t>
      </w:r>
    </w:p>
    <w:p w14:paraId="051A4A55" w14:textId="77777777" w:rsidR="009C46DB" w:rsidRDefault="009C46DB" w:rsidP="009C46DB">
      <w:pPr>
        <w:pStyle w:val="BodyText"/>
      </w:pPr>
      <w:r w:rsidRPr="00D12997">
        <w:t xml:space="preserve">The plot includes a Z axis that is a single grey line that displays the total number of subjects on the study at the given point in time. </w:t>
      </w:r>
    </w:p>
    <w:p w14:paraId="5CA244F1" w14:textId="77777777" w:rsidR="009C46DB" w:rsidRDefault="009C46DB" w:rsidP="009C46DB">
      <w:pPr>
        <w:pStyle w:val="BodyText"/>
      </w:pPr>
      <w:r w:rsidRPr="00D12997">
        <w:t>The line isn't angled between data points but 'step' downward each time a subject leaves, as in the example. For points in time up to and including day zero (including negative values) the number of subjects is assumed to be equal to the number of subjects at day zero. Y zoom bar also affects the Z axis.</w:t>
      </w:r>
    </w:p>
    <w:p w14:paraId="583BB5E1" w14:textId="77777777" w:rsidR="009C46DB" w:rsidRPr="00DD4484" w:rsidRDefault="009C46DB" w:rsidP="00672C87">
      <w:pPr>
        <w:pStyle w:val="BodyText"/>
        <w:keepNext/>
        <w:rPr>
          <w:u w:val="single"/>
        </w:rPr>
      </w:pPr>
      <w:r w:rsidRPr="00DD4484">
        <w:rPr>
          <w:u w:val="single"/>
        </w:rPr>
        <w:t>Coloring</w:t>
      </w:r>
    </w:p>
    <w:p w14:paraId="05BD5AE6" w14:textId="77777777" w:rsidR="009C46DB" w:rsidRDefault="009C46DB" w:rsidP="009C46DB">
      <w:pPr>
        <w:pStyle w:val="BodyText"/>
      </w:pPr>
      <w:r w:rsidRPr="002902E4">
        <w:t xml:space="preserve">Appropriate </w:t>
      </w:r>
      <w:r>
        <w:t>menu provides a user with the following options:</w:t>
      </w:r>
    </w:p>
    <w:p w14:paraId="4C54DB15" w14:textId="77777777" w:rsidR="009C46DB" w:rsidRPr="00795818" w:rsidRDefault="009C46DB" w:rsidP="009C46DB">
      <w:pPr>
        <w:pStyle w:val="ListBullet"/>
        <w:rPr>
          <w:rStyle w:val="normaltextrun"/>
        </w:rPr>
      </w:pPr>
      <w:r w:rsidRPr="00795818">
        <w:rPr>
          <w:rStyle w:val="normaltextrun"/>
        </w:rPr>
        <w:t>All</w:t>
      </w:r>
      <w:r>
        <w:rPr>
          <w:rStyle w:val="normaltextrun"/>
        </w:rPr>
        <w:t>;</w:t>
      </w:r>
    </w:p>
    <w:p w14:paraId="6E6590F0" w14:textId="77777777" w:rsidR="009C46DB" w:rsidRPr="00795818" w:rsidRDefault="009C46DB" w:rsidP="009C46DB">
      <w:pPr>
        <w:pStyle w:val="ListBullet"/>
        <w:rPr>
          <w:rStyle w:val="normaltextrun"/>
        </w:rPr>
      </w:pPr>
      <w:r w:rsidRPr="00795818">
        <w:rPr>
          <w:rStyle w:val="normaltextrun"/>
        </w:rPr>
        <w:t xml:space="preserve">Event </w:t>
      </w:r>
      <w:r>
        <w:rPr>
          <w:rStyle w:val="normaltextrun"/>
        </w:rPr>
        <w:t>C</w:t>
      </w:r>
      <w:r w:rsidRPr="00795818">
        <w:rPr>
          <w:rStyle w:val="normaltextrun"/>
        </w:rPr>
        <w:t>ategory 1</w:t>
      </w:r>
      <w:r>
        <w:rPr>
          <w:rStyle w:val="normaltextrun"/>
        </w:rPr>
        <w:t xml:space="preserve"> (selected by default);</w:t>
      </w:r>
    </w:p>
    <w:p w14:paraId="49763EFF" w14:textId="77777777" w:rsidR="009C46DB" w:rsidRPr="00795818" w:rsidRDefault="009C46DB" w:rsidP="009C46DB">
      <w:pPr>
        <w:pStyle w:val="ListBullet"/>
        <w:rPr>
          <w:rStyle w:val="normaltextrun"/>
        </w:rPr>
      </w:pPr>
      <w:r w:rsidRPr="00795818">
        <w:rPr>
          <w:rStyle w:val="normaltextrun"/>
        </w:rPr>
        <w:t xml:space="preserve">Event </w:t>
      </w:r>
      <w:r>
        <w:rPr>
          <w:rStyle w:val="normaltextrun"/>
        </w:rPr>
        <w:t>C</w:t>
      </w:r>
      <w:r w:rsidRPr="00795818">
        <w:rPr>
          <w:rStyle w:val="normaltextrun"/>
        </w:rPr>
        <w:t>ategory 2</w:t>
      </w:r>
      <w:r>
        <w:rPr>
          <w:rStyle w:val="normaltextrun"/>
        </w:rPr>
        <w:t>;</w:t>
      </w:r>
    </w:p>
    <w:p w14:paraId="585BA78F" w14:textId="77777777" w:rsidR="009C46DB" w:rsidRPr="00795818" w:rsidRDefault="009C46DB" w:rsidP="009C46DB">
      <w:pPr>
        <w:pStyle w:val="ListBullet"/>
        <w:rPr>
          <w:rStyle w:val="normaltextrun"/>
        </w:rPr>
      </w:pPr>
      <w:r w:rsidRPr="00795818">
        <w:rPr>
          <w:rStyle w:val="normaltextrun"/>
        </w:rPr>
        <w:t xml:space="preserve">Event </w:t>
      </w:r>
      <w:r>
        <w:rPr>
          <w:rStyle w:val="normaltextrun"/>
        </w:rPr>
        <w:t>C</w:t>
      </w:r>
      <w:r w:rsidRPr="00795818">
        <w:rPr>
          <w:rStyle w:val="normaltextrun"/>
        </w:rPr>
        <w:t>ategory 3</w:t>
      </w:r>
      <w:r>
        <w:rPr>
          <w:rStyle w:val="normaltextrun"/>
        </w:rPr>
        <w:t>;</w:t>
      </w:r>
    </w:p>
    <w:p w14:paraId="4F37FA81" w14:textId="77777777" w:rsidR="009C46DB" w:rsidRPr="00795818" w:rsidRDefault="009C46DB" w:rsidP="009C46DB">
      <w:pPr>
        <w:pStyle w:val="ListBullet"/>
        <w:rPr>
          <w:rStyle w:val="normaltextrun"/>
        </w:rPr>
      </w:pPr>
      <w:r w:rsidRPr="00795818">
        <w:rPr>
          <w:rStyle w:val="normaltextrun"/>
        </w:rPr>
        <w:t>Event Description 1</w:t>
      </w:r>
      <w:r>
        <w:rPr>
          <w:rStyle w:val="normaltextrun"/>
        </w:rPr>
        <w:t>;</w:t>
      </w:r>
    </w:p>
    <w:p w14:paraId="319213BC" w14:textId="77777777" w:rsidR="009C46DB" w:rsidRPr="00795818" w:rsidRDefault="009C46DB" w:rsidP="009C46DB">
      <w:pPr>
        <w:pStyle w:val="ListBullet"/>
        <w:rPr>
          <w:rStyle w:val="normaltextrun"/>
        </w:rPr>
      </w:pPr>
      <w:r w:rsidRPr="00795818">
        <w:rPr>
          <w:rStyle w:val="normaltextrun"/>
        </w:rPr>
        <w:t>Event Description 2</w:t>
      </w:r>
      <w:r>
        <w:rPr>
          <w:rStyle w:val="normaltextrun"/>
        </w:rPr>
        <w:t>;</w:t>
      </w:r>
    </w:p>
    <w:p w14:paraId="4C0BEA37" w14:textId="77777777" w:rsidR="009C46DB" w:rsidRDefault="009C46DB" w:rsidP="003C151B">
      <w:pPr>
        <w:pStyle w:val="ListBullet"/>
        <w:rPr>
          <w:rStyle w:val="normaltextrun"/>
        </w:rPr>
      </w:pPr>
      <w:r w:rsidRPr="00795818">
        <w:rPr>
          <w:rStyle w:val="normaltextrun"/>
        </w:rPr>
        <w:t>Event Description 3</w:t>
      </w:r>
      <w:r>
        <w:rPr>
          <w:rStyle w:val="normaltextrun"/>
        </w:rPr>
        <w:t>.</w:t>
      </w:r>
    </w:p>
    <w:p w14:paraId="00250E6F" w14:textId="77777777" w:rsidR="009C46DB" w:rsidRDefault="009C46DB" w:rsidP="009C46DB">
      <w:pPr>
        <w:pStyle w:val="BodyText"/>
      </w:pPr>
      <w:r>
        <w:rPr>
          <w:noProof/>
        </w:rPr>
        <w:lastRenderedPageBreak/>
        <w:drawing>
          <wp:inline distT="0" distB="0" distL="0" distR="0" wp14:anchorId="3BCC4389" wp14:editId="2647B52A">
            <wp:extent cx="1109708" cy="1264913"/>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121883" cy="1278791"/>
                    </a:xfrm>
                    <a:prstGeom prst="rect">
                      <a:avLst/>
                    </a:prstGeom>
                  </pic:spPr>
                </pic:pic>
              </a:graphicData>
            </a:graphic>
          </wp:inline>
        </w:drawing>
      </w:r>
    </w:p>
    <w:p w14:paraId="28A7729F" w14:textId="77777777" w:rsidR="009C46DB" w:rsidRPr="00DD4484" w:rsidRDefault="009C46DB" w:rsidP="00672C87">
      <w:pPr>
        <w:pStyle w:val="BodyText"/>
        <w:keepNext/>
        <w:rPr>
          <w:u w:val="single"/>
        </w:rPr>
      </w:pPr>
      <w:r w:rsidRPr="00DD4484">
        <w:rPr>
          <w:u w:val="single"/>
        </w:rPr>
        <w:t>Tooltips</w:t>
      </w:r>
    </w:p>
    <w:p w14:paraId="3AE4FD61" w14:textId="77777777" w:rsidR="009C46DB" w:rsidRPr="00213860" w:rsidRDefault="009C46DB" w:rsidP="009C46DB">
      <w:pPr>
        <w:pStyle w:val="BodyText"/>
      </w:pPr>
      <w:r>
        <w:t xml:space="preserve">When a user hovers the cursor over a bar, </w:t>
      </w:r>
      <w:r w:rsidRPr="00213860">
        <w:t>the tooltip with the following fields is displayed:</w:t>
      </w:r>
    </w:p>
    <w:p w14:paraId="7DD93C44" w14:textId="77777777" w:rsidR="009C46DB" w:rsidRDefault="009C46DB" w:rsidP="009C46DB">
      <w:pPr>
        <w:pStyle w:val="ListBullet"/>
      </w:pPr>
      <w:r>
        <w:t>X-axis value;</w:t>
      </w:r>
    </w:p>
    <w:p w14:paraId="11E9E83A" w14:textId="77777777" w:rsidR="009C46DB" w:rsidRDefault="009C46DB" w:rsidP="009C46DB">
      <w:pPr>
        <w:pStyle w:val="ListBullet"/>
      </w:pPr>
      <w:r>
        <w:t>Z-axis value;</w:t>
      </w:r>
    </w:p>
    <w:p w14:paraId="557EC5B9" w14:textId="77777777" w:rsidR="009C46DB" w:rsidRDefault="009C46DB" w:rsidP="00D4782F">
      <w:pPr>
        <w:pStyle w:val="ListBullet"/>
        <w:keepNext/>
      </w:pPr>
      <w:r w:rsidRPr="00D12997">
        <w:t>Y-axis</w:t>
      </w:r>
      <w:r>
        <w:t xml:space="preserve"> value</w:t>
      </w:r>
      <w:r w:rsidRPr="00D12997">
        <w:t xml:space="preserve"> for </w:t>
      </w:r>
      <w:r>
        <w:t>each</w:t>
      </w:r>
      <w:r w:rsidRPr="00D12997">
        <w:t xml:space="preserve"> </w:t>
      </w:r>
      <w:r>
        <w:t>coloring category.</w:t>
      </w:r>
    </w:p>
    <w:p w14:paraId="7B741D13" w14:textId="77777777" w:rsidR="009C46DB" w:rsidRDefault="009C46DB" w:rsidP="009C46DB">
      <w:pPr>
        <w:pStyle w:val="BodyText"/>
      </w:pPr>
      <w:r>
        <w:rPr>
          <w:noProof/>
        </w:rPr>
        <w:drawing>
          <wp:inline distT="0" distB="0" distL="0" distR="0" wp14:anchorId="27FDD04B" wp14:editId="4F2CA463">
            <wp:extent cx="1485714" cy="1190476"/>
            <wp:effectExtent l="0" t="0" r="63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485714" cy="1190476"/>
                    </a:xfrm>
                    <a:prstGeom prst="rect">
                      <a:avLst/>
                    </a:prstGeom>
                  </pic:spPr>
                </pic:pic>
              </a:graphicData>
            </a:graphic>
          </wp:inline>
        </w:drawing>
      </w:r>
    </w:p>
    <w:p w14:paraId="308C5E0F" w14:textId="77777777" w:rsidR="009C46DB" w:rsidRPr="00DD4484" w:rsidRDefault="009C46DB" w:rsidP="00672C87">
      <w:pPr>
        <w:pStyle w:val="BodyText"/>
        <w:keepNext/>
        <w:rPr>
          <w:u w:val="single"/>
        </w:rPr>
      </w:pPr>
      <w:r w:rsidRPr="00DD4484">
        <w:rPr>
          <w:u w:val="single"/>
        </w:rPr>
        <w:t xml:space="preserve">CVOT Endpoint Filters </w:t>
      </w:r>
    </w:p>
    <w:p w14:paraId="14013E8B" w14:textId="77777777" w:rsidR="009C46DB" w:rsidRDefault="009C46DB" w:rsidP="00D4782F">
      <w:pPr>
        <w:pStyle w:val="BodyText"/>
        <w:keepNext/>
      </w:pPr>
      <w:r>
        <w:t xml:space="preserve">A user can apply </w:t>
      </w:r>
      <w:r w:rsidRPr="0029500D">
        <w:t>CVOT Endpoint</w:t>
      </w:r>
      <w:r>
        <w:t xml:space="preserve"> filters to modify the plot.</w:t>
      </w:r>
    </w:p>
    <w:p w14:paraId="0EC90CDA" w14:textId="77777777" w:rsidR="009C46DB" w:rsidRDefault="009C46DB" w:rsidP="009C46DB">
      <w:pPr>
        <w:pStyle w:val="BodyText"/>
      </w:pPr>
      <w:r>
        <w:rPr>
          <w:noProof/>
        </w:rPr>
        <w:drawing>
          <wp:inline distT="0" distB="0" distL="0" distR="0" wp14:anchorId="7EAB4D51" wp14:editId="0CC21716">
            <wp:extent cx="1739469" cy="2530136"/>
            <wp:effectExtent l="19050" t="19050" r="13335" b="2286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742455" cy="2534480"/>
                    </a:xfrm>
                    <a:prstGeom prst="rect">
                      <a:avLst/>
                    </a:prstGeom>
                    <a:ln>
                      <a:solidFill>
                        <a:schemeClr val="bg2"/>
                      </a:solidFill>
                    </a:ln>
                  </pic:spPr>
                </pic:pic>
              </a:graphicData>
            </a:graphic>
          </wp:inline>
        </w:drawing>
      </w:r>
    </w:p>
    <w:p w14:paraId="51FEBD11" w14:textId="77777777" w:rsidR="009C46DB" w:rsidRPr="00DD4484" w:rsidRDefault="009C46DB" w:rsidP="00672C87">
      <w:pPr>
        <w:pStyle w:val="BodyText"/>
        <w:keepNext/>
        <w:rPr>
          <w:u w:val="single"/>
        </w:rPr>
      </w:pPr>
      <w:r w:rsidRPr="00DD4484">
        <w:rPr>
          <w:u w:val="single"/>
        </w:rPr>
        <w:t>Details on Demand table</w:t>
      </w:r>
    </w:p>
    <w:p w14:paraId="34A82605" w14:textId="77777777" w:rsidR="009C46DB" w:rsidRDefault="009C46DB" w:rsidP="009C46DB">
      <w:pPr>
        <w:pStyle w:val="BodyText"/>
      </w:pPr>
      <w:r w:rsidRPr="00063096">
        <w:t>Details on Demand table</w:t>
      </w:r>
      <w:r>
        <w:t xml:space="preserve"> contains two tabs: Additional Suspected</w:t>
      </w:r>
      <w:r w:rsidRPr="0029500D">
        <w:t xml:space="preserve"> </w:t>
      </w:r>
      <w:r>
        <w:t>CVOT Endpoint tab and Subjects tab.</w:t>
      </w:r>
    </w:p>
    <w:p w14:paraId="31C7566C" w14:textId="77777777" w:rsidR="009C46DB" w:rsidRDefault="009C46DB" w:rsidP="00D4782F">
      <w:pPr>
        <w:pStyle w:val="BodyText"/>
        <w:keepNext/>
      </w:pPr>
      <w:r>
        <w:t>Additional Suspected CVOT Endpoint tab:</w:t>
      </w:r>
    </w:p>
    <w:p w14:paraId="474B4773" w14:textId="77777777" w:rsidR="009C46DB" w:rsidRDefault="009C46DB" w:rsidP="009C46DB">
      <w:pPr>
        <w:pStyle w:val="BodyText"/>
      </w:pPr>
      <w:r>
        <w:rPr>
          <w:noProof/>
        </w:rPr>
        <w:drawing>
          <wp:inline distT="0" distB="0" distL="0" distR="0" wp14:anchorId="0CFC67CF" wp14:editId="4A27283F">
            <wp:extent cx="5941695" cy="1303655"/>
            <wp:effectExtent l="19050" t="19050" r="20955" b="1079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1695" cy="1303655"/>
                    </a:xfrm>
                    <a:prstGeom prst="rect">
                      <a:avLst/>
                    </a:prstGeom>
                    <a:ln>
                      <a:solidFill>
                        <a:schemeClr val="bg2"/>
                      </a:solidFill>
                    </a:ln>
                  </pic:spPr>
                </pic:pic>
              </a:graphicData>
            </a:graphic>
          </wp:inline>
        </w:drawing>
      </w:r>
    </w:p>
    <w:p w14:paraId="2E00D4EE" w14:textId="77777777" w:rsidR="009C46DB" w:rsidRDefault="009C46DB" w:rsidP="00D4782F">
      <w:pPr>
        <w:pStyle w:val="BodyText"/>
        <w:keepNext/>
      </w:pPr>
      <w:r>
        <w:lastRenderedPageBreak/>
        <w:t>Subjects tab:</w:t>
      </w:r>
    </w:p>
    <w:p w14:paraId="70F5733E" w14:textId="77777777" w:rsidR="009C46DB" w:rsidRDefault="009C46DB" w:rsidP="009C46DB">
      <w:pPr>
        <w:pStyle w:val="BodyText"/>
      </w:pPr>
      <w:r>
        <w:rPr>
          <w:noProof/>
        </w:rPr>
        <w:drawing>
          <wp:inline distT="0" distB="0" distL="0" distR="0" wp14:anchorId="5B3FCDA1" wp14:editId="39C08409">
            <wp:extent cx="5941695" cy="1727200"/>
            <wp:effectExtent l="19050" t="19050" r="20955" b="2540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1695" cy="1727200"/>
                    </a:xfrm>
                    <a:prstGeom prst="rect">
                      <a:avLst/>
                    </a:prstGeom>
                    <a:ln>
                      <a:solidFill>
                        <a:schemeClr val="bg2"/>
                      </a:solidFill>
                    </a:ln>
                  </pic:spPr>
                </pic:pic>
              </a:graphicData>
            </a:graphic>
          </wp:inline>
        </w:drawing>
      </w:r>
    </w:p>
    <w:p w14:paraId="135307FD" w14:textId="2E5CD50C" w:rsidR="009C46DB" w:rsidRPr="00B574E5" w:rsidRDefault="009C46DB" w:rsidP="00A7486F">
      <w:pPr>
        <w:pStyle w:val="Heading4"/>
      </w:pPr>
      <w:bookmarkStart w:id="97" w:name="_Toc31196520"/>
      <w:bookmarkStart w:id="98" w:name="_Toc33115259"/>
      <w:r w:rsidRPr="00B574E5">
        <w:t>View Linked AEs</w:t>
      </w:r>
      <w:bookmarkEnd w:id="97"/>
      <w:bookmarkEnd w:id="98"/>
    </w:p>
    <w:p w14:paraId="73662F20" w14:textId="77777777" w:rsidR="009C46DB" w:rsidRDefault="009C46DB" w:rsidP="00D4782F">
      <w:pPr>
        <w:pStyle w:val="BodyText"/>
        <w:keepNext/>
      </w:pPr>
      <w:r>
        <w:t>When a user selects an area, the selected area is highlighted and popup menu appears with the following data:</w:t>
      </w:r>
    </w:p>
    <w:p w14:paraId="322AE400" w14:textId="77777777" w:rsidR="009C46DB" w:rsidRDefault="009C46DB" w:rsidP="009C46DB">
      <w:pPr>
        <w:pStyle w:val="BodyText"/>
      </w:pPr>
      <w:r>
        <w:rPr>
          <w:noProof/>
        </w:rPr>
        <w:drawing>
          <wp:inline distT="0" distB="0" distL="0" distR="0" wp14:anchorId="29963259" wp14:editId="02165B73">
            <wp:extent cx="1340528" cy="1248265"/>
            <wp:effectExtent l="0" t="0" r="0"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346903" cy="1254201"/>
                    </a:xfrm>
                    <a:prstGeom prst="rect">
                      <a:avLst/>
                    </a:prstGeom>
                  </pic:spPr>
                </pic:pic>
              </a:graphicData>
            </a:graphic>
          </wp:inline>
        </w:drawing>
      </w:r>
    </w:p>
    <w:p w14:paraId="327993C4" w14:textId="77777777" w:rsidR="009C46DB" w:rsidRDefault="009C46DB" w:rsidP="009C46DB">
      <w:pPr>
        <w:pStyle w:val="BodyText"/>
      </w:pPr>
      <w:r>
        <w:t xml:space="preserve">Additional option (as compared to typical pop-up menu) </w:t>
      </w:r>
      <w:r w:rsidRPr="00B574E5">
        <w:rPr>
          <w:b/>
        </w:rPr>
        <w:t>View Linked AEs</w:t>
      </w:r>
      <w:r>
        <w:t xml:space="preserve"> is provided to a user.</w:t>
      </w:r>
    </w:p>
    <w:p w14:paraId="7D268FC8" w14:textId="77777777" w:rsidR="009C46DB" w:rsidRDefault="009C46DB" w:rsidP="009C46DB">
      <w:pPr>
        <w:pStyle w:val="BodyText"/>
      </w:pPr>
      <w:r w:rsidRPr="00B574E5">
        <w:t xml:space="preserve">AE may be associated with multiple </w:t>
      </w:r>
      <w:r w:rsidRPr="0029500D">
        <w:t xml:space="preserve">Additional CVOT Suspected Endpoint </w:t>
      </w:r>
      <w:r w:rsidRPr="00B574E5">
        <w:t xml:space="preserve">events. </w:t>
      </w:r>
      <w:r w:rsidRPr="00B574E5">
        <w:rPr>
          <w:b/>
        </w:rPr>
        <w:t>View linked AEs</w:t>
      </w:r>
      <w:r w:rsidRPr="00B574E5">
        <w:t xml:space="preserve"> is the link between </w:t>
      </w:r>
      <w:r w:rsidRPr="0029500D">
        <w:t>Additional CVOT Suspected Endpoint</w:t>
      </w:r>
      <w:r w:rsidRPr="00B574E5">
        <w:t xml:space="preserve"> </w:t>
      </w:r>
      <w:r>
        <w:t>e</w:t>
      </w:r>
      <w:r w:rsidRPr="00B574E5">
        <w:t xml:space="preserve">vents and AEs, so that a user can filter and jump to AEs on the basis of selecting </w:t>
      </w:r>
      <w:r w:rsidRPr="00AA2183">
        <w:t>Cerebrovascular</w:t>
      </w:r>
      <w:r>
        <w:t xml:space="preserve"> </w:t>
      </w:r>
      <w:r w:rsidRPr="00B574E5">
        <w:t>events.</w:t>
      </w:r>
    </w:p>
    <w:p w14:paraId="4B66D3BB" w14:textId="77777777" w:rsidR="009C46DB" w:rsidRDefault="009C46DB" w:rsidP="009C46DB">
      <w:pPr>
        <w:pStyle w:val="BodyText"/>
      </w:pPr>
      <w:r>
        <w:t xml:space="preserve">When a user clicks </w:t>
      </w:r>
      <w:r w:rsidRPr="00B574E5">
        <w:rPr>
          <w:b/>
        </w:rPr>
        <w:t>View linked AEs</w:t>
      </w:r>
      <w:r>
        <w:t>,</w:t>
      </w:r>
      <w:r w:rsidRPr="00B574E5">
        <w:t xml:space="preserve"> </w:t>
      </w:r>
      <w:r w:rsidRPr="00B574E5">
        <w:rPr>
          <w:b/>
        </w:rPr>
        <w:t>AE Counts</w:t>
      </w:r>
      <w:r w:rsidRPr="00B574E5">
        <w:t xml:space="preserve"> tab of the </w:t>
      </w:r>
      <w:r w:rsidRPr="00B574E5">
        <w:rPr>
          <w:b/>
        </w:rPr>
        <w:t>Adverse Events</w:t>
      </w:r>
      <w:r w:rsidRPr="00B574E5">
        <w:t xml:space="preserve"> view is opened. Only those AEs that are linked to the given </w:t>
      </w:r>
      <w:r w:rsidRPr="0029500D">
        <w:t>Additional CVOT Suspected Endpoint</w:t>
      </w:r>
      <w:r>
        <w:t xml:space="preserve"> e</w:t>
      </w:r>
      <w:r w:rsidRPr="00B574E5">
        <w:t xml:space="preserve">vents through the presence of AE number fields within both the AE data and the </w:t>
      </w:r>
      <w:r w:rsidRPr="0029500D">
        <w:t>Additional CVOT Suspected Endpoint</w:t>
      </w:r>
      <w:r>
        <w:t xml:space="preserve"> e</w:t>
      </w:r>
      <w:r w:rsidRPr="00B574E5">
        <w:t>vent data are displayed. Not all AEs will be associated to a</w:t>
      </w:r>
      <w:r>
        <w:t>n</w:t>
      </w:r>
      <w:r w:rsidRPr="00B574E5">
        <w:t xml:space="preserve"> </w:t>
      </w:r>
      <w:r w:rsidRPr="0029500D">
        <w:t>Additional CVOT Suspected Endpoint</w:t>
      </w:r>
      <w:r w:rsidRPr="00B574E5">
        <w:t xml:space="preserve"> </w:t>
      </w:r>
      <w:r>
        <w:t>e</w:t>
      </w:r>
      <w:r w:rsidRPr="00B574E5">
        <w:t xml:space="preserve">vent and it's not necessarily the case that every </w:t>
      </w:r>
      <w:r w:rsidRPr="0029500D">
        <w:t>Additional CVOT Suspected Endpoint</w:t>
      </w:r>
      <w:r>
        <w:t xml:space="preserve"> </w:t>
      </w:r>
      <w:r w:rsidRPr="00B574E5">
        <w:t xml:space="preserve">event have an associated AE record. </w:t>
      </w:r>
    </w:p>
    <w:p w14:paraId="42D59250" w14:textId="77777777" w:rsidR="009C46DB" w:rsidRDefault="009C46DB" w:rsidP="009C46DB">
      <w:pPr>
        <w:pStyle w:val="BodyText"/>
      </w:pPr>
      <w:r>
        <w:t>AE</w:t>
      </w:r>
      <w:r w:rsidRPr="00B574E5">
        <w:t xml:space="preserve"> filter widget </w:t>
      </w:r>
      <w:r>
        <w:t xml:space="preserve">on the top of the page </w:t>
      </w:r>
      <w:r w:rsidRPr="00B574E5">
        <w:t>describes that the set of AEs have been limited based on an AE number.</w:t>
      </w:r>
    </w:p>
    <w:p w14:paraId="165AD7B0" w14:textId="77777777" w:rsidR="009C46DB" w:rsidRDefault="009C46DB" w:rsidP="00D4782F">
      <w:pPr>
        <w:pStyle w:val="BodyText"/>
        <w:keepNext/>
      </w:pPr>
      <w:r w:rsidRPr="006530A3">
        <w:rPr>
          <w:b/>
        </w:rPr>
        <w:t>Note</w:t>
      </w:r>
      <w:r>
        <w:t>: Click the tag to view the list of appropriate subject id’s followed by AE numbers (‘E0000100130-1’ means that subject id is E0000100130, and AE number is 1).</w:t>
      </w:r>
    </w:p>
    <w:p w14:paraId="36113F7F" w14:textId="77777777" w:rsidR="009C46DB" w:rsidRDefault="009C46DB" w:rsidP="009C46DB">
      <w:pPr>
        <w:pStyle w:val="BodyText"/>
      </w:pPr>
      <w:r>
        <w:rPr>
          <w:noProof/>
        </w:rPr>
        <w:drawing>
          <wp:inline distT="0" distB="0" distL="0" distR="0" wp14:anchorId="2EBEF976" wp14:editId="6F74DD90">
            <wp:extent cx="1988598" cy="1270309"/>
            <wp:effectExtent l="19050" t="19050" r="12065" b="2540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92791" cy="1272988"/>
                    </a:xfrm>
                    <a:prstGeom prst="rect">
                      <a:avLst/>
                    </a:prstGeom>
                    <a:ln>
                      <a:solidFill>
                        <a:schemeClr val="bg2"/>
                      </a:solidFill>
                    </a:ln>
                  </pic:spPr>
                </pic:pic>
              </a:graphicData>
            </a:graphic>
          </wp:inline>
        </w:drawing>
      </w:r>
    </w:p>
    <w:p w14:paraId="4EBDCCB1" w14:textId="77777777" w:rsidR="009C46DB" w:rsidRPr="001932AF" w:rsidRDefault="009C46DB" w:rsidP="009C46DB">
      <w:pPr>
        <w:pStyle w:val="BodyText"/>
      </w:pPr>
      <w:r>
        <w:rPr>
          <w:noProof/>
        </w:rPr>
        <w:lastRenderedPageBreak/>
        <w:drawing>
          <wp:inline distT="0" distB="0" distL="0" distR="0" wp14:anchorId="7164C8E8" wp14:editId="427C6631">
            <wp:extent cx="5941695" cy="3677285"/>
            <wp:effectExtent l="19050" t="19050" r="20955" b="1841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1695" cy="3677285"/>
                    </a:xfrm>
                    <a:prstGeom prst="rect">
                      <a:avLst/>
                    </a:prstGeom>
                    <a:ln>
                      <a:solidFill>
                        <a:schemeClr val="bg2"/>
                      </a:solidFill>
                    </a:ln>
                  </pic:spPr>
                </pic:pic>
              </a:graphicData>
            </a:graphic>
          </wp:inline>
        </w:drawing>
      </w:r>
    </w:p>
    <w:p w14:paraId="4052B4C2" w14:textId="53993DB1" w:rsidR="00D14860" w:rsidRDefault="00D14860" w:rsidP="007136FD">
      <w:pPr>
        <w:pStyle w:val="Heading2"/>
      </w:pPr>
      <w:bookmarkStart w:id="99" w:name="_Toc26982037"/>
      <w:bookmarkStart w:id="100" w:name="_Toc33115260"/>
      <w:r>
        <w:t>Conmeds</w:t>
      </w:r>
      <w:r w:rsidRPr="00712891">
        <w:t xml:space="preserve"> </w:t>
      </w:r>
      <w:r>
        <w:t>View</w:t>
      </w:r>
      <w:bookmarkEnd w:id="99"/>
      <w:bookmarkEnd w:id="100"/>
    </w:p>
    <w:p w14:paraId="31E93645" w14:textId="77777777" w:rsidR="009C46DB" w:rsidRDefault="009C46DB" w:rsidP="009C46DB">
      <w:pPr>
        <w:pStyle w:val="BodyText"/>
      </w:pPr>
      <w:r w:rsidRPr="00D5755E">
        <w:rPr>
          <w:b/>
        </w:rPr>
        <w:t>Conmeds</w:t>
      </w:r>
      <w:r>
        <w:t xml:space="preserve"> view allows a user to </w:t>
      </w:r>
      <w:r w:rsidRPr="00D5755E">
        <w:t xml:space="preserve">see which </w:t>
      </w:r>
      <w:r w:rsidRPr="002F45C3">
        <w:t>concomitant medications</w:t>
      </w:r>
      <w:r w:rsidRPr="00D5755E">
        <w:t xml:space="preserve"> are being used frequently through the Subject Population.</w:t>
      </w:r>
      <w:r>
        <w:t xml:space="preserve"> This view contains the only tab – </w:t>
      </w:r>
      <w:r w:rsidRPr="00D5755E">
        <w:rPr>
          <w:b/>
        </w:rPr>
        <w:t>Conmeds Count</w:t>
      </w:r>
      <w:r>
        <w:rPr>
          <w:b/>
        </w:rPr>
        <w:t>s</w:t>
      </w:r>
      <w:r>
        <w:t>.</w:t>
      </w:r>
    </w:p>
    <w:p w14:paraId="5AD3C23E" w14:textId="77777777" w:rsidR="009C46DB" w:rsidRDefault="009C46DB" w:rsidP="009C46DB">
      <w:pPr>
        <w:pStyle w:val="BodyText"/>
      </w:pPr>
      <w:r>
        <w:t>The following elements are available:</w:t>
      </w:r>
    </w:p>
    <w:p w14:paraId="08CFA1D0" w14:textId="77777777" w:rsidR="009C46DB" w:rsidRDefault="009C46DB" w:rsidP="009C46DB">
      <w:pPr>
        <w:pStyle w:val="ListBullet"/>
      </w:pPr>
      <w:r>
        <w:t xml:space="preserve">Population filters (collapsed by default) in the right slide menu (see </w:t>
      </w:r>
      <w:r>
        <w:fldChar w:fldCharType="begin"/>
      </w:r>
      <w:r>
        <w:instrText xml:space="preserve"> REF _Ref26976536 \h </w:instrText>
      </w:r>
      <w:r>
        <w:fldChar w:fldCharType="separate"/>
      </w:r>
      <w:r>
        <w:t>Population Filters</w:t>
      </w:r>
      <w:r>
        <w:fldChar w:fldCharType="end"/>
      </w:r>
      <w:r>
        <w:t xml:space="preserve"> section);</w:t>
      </w:r>
    </w:p>
    <w:p w14:paraId="207F6183" w14:textId="77777777" w:rsidR="009C46DB" w:rsidRDefault="009C46DB" w:rsidP="009C46DB">
      <w:pPr>
        <w:pStyle w:val="ListBullet"/>
      </w:pPr>
      <w:r>
        <w:t xml:space="preserve">Cohort filters (collapsed by default) in the right slide menu (see </w:t>
      </w:r>
      <w:r>
        <w:fldChar w:fldCharType="begin"/>
      </w:r>
      <w:r>
        <w:instrText xml:space="preserve"> REF _Ref30518031 \h </w:instrText>
      </w:r>
      <w:r>
        <w:fldChar w:fldCharType="separate"/>
      </w:r>
      <w:r>
        <w:t>Cohort Filters</w:t>
      </w:r>
      <w:r>
        <w:fldChar w:fldCharType="end"/>
      </w:r>
      <w:r>
        <w:t xml:space="preserve"> section);</w:t>
      </w:r>
    </w:p>
    <w:p w14:paraId="51CC93DD" w14:textId="77777777" w:rsidR="009C46DB" w:rsidRDefault="009C46DB" w:rsidP="009C46DB">
      <w:pPr>
        <w:pStyle w:val="ListBullet"/>
      </w:pPr>
      <w:r>
        <w:t xml:space="preserve">Conmeds filters (collapsed by default) in the right slide menu (see </w:t>
      </w:r>
      <w:r>
        <w:fldChar w:fldCharType="begin"/>
      </w:r>
      <w:r>
        <w:instrText xml:space="preserve"> REF _Ref30608878 \h </w:instrText>
      </w:r>
      <w:r>
        <w:fldChar w:fldCharType="separate"/>
      </w:r>
      <w:r>
        <w:t>Event Filters</w:t>
      </w:r>
      <w:r>
        <w:fldChar w:fldCharType="end"/>
      </w:r>
      <w:r>
        <w:t xml:space="preserve"> section);</w:t>
      </w:r>
    </w:p>
    <w:p w14:paraId="305164BF" w14:textId="77777777" w:rsidR="009C46DB" w:rsidRDefault="009C46DB" w:rsidP="009C46DB">
      <w:pPr>
        <w:pStyle w:val="ListBullet"/>
      </w:pPr>
      <w:r>
        <w:t xml:space="preserve">Population filter widget (see </w:t>
      </w:r>
      <w:r>
        <w:fldChar w:fldCharType="begin"/>
      </w:r>
      <w:r>
        <w:instrText xml:space="preserve"> REF _Ref26976536 \h </w:instrText>
      </w:r>
      <w:r>
        <w:fldChar w:fldCharType="separate"/>
      </w:r>
      <w:r>
        <w:t>Population Filters</w:t>
      </w:r>
      <w:r>
        <w:fldChar w:fldCharType="end"/>
      </w:r>
      <w:r>
        <w:t xml:space="preserve"> section);</w:t>
      </w:r>
    </w:p>
    <w:p w14:paraId="3D92B699" w14:textId="77777777" w:rsidR="009C46DB" w:rsidRDefault="009C46DB" w:rsidP="003C151B">
      <w:pPr>
        <w:pStyle w:val="ListBullet"/>
      </w:pPr>
      <w:r>
        <w:t xml:space="preserve">Conmed Counts filter widget (see </w:t>
      </w:r>
      <w:r>
        <w:fldChar w:fldCharType="begin"/>
      </w:r>
      <w:r>
        <w:instrText xml:space="preserve"> REF _Ref30608878 \h </w:instrText>
      </w:r>
      <w:r>
        <w:fldChar w:fldCharType="separate"/>
      </w:r>
      <w:r>
        <w:t>Event Filters</w:t>
      </w:r>
      <w:r>
        <w:fldChar w:fldCharType="end"/>
      </w:r>
      <w:r>
        <w:t xml:space="preserve"> section).</w:t>
      </w:r>
    </w:p>
    <w:p w14:paraId="4073E2CD" w14:textId="77777777" w:rsidR="009C46DB" w:rsidRDefault="009C46DB" w:rsidP="009C46DB">
      <w:pPr>
        <w:pStyle w:val="BodyText"/>
      </w:pPr>
      <w:r>
        <w:rPr>
          <w:noProof/>
        </w:rPr>
        <w:lastRenderedPageBreak/>
        <w:drawing>
          <wp:inline distT="0" distB="0" distL="0" distR="0" wp14:anchorId="5CFEAF2A" wp14:editId="3192CC7B">
            <wp:extent cx="5941695" cy="4206875"/>
            <wp:effectExtent l="19050" t="19050" r="20955" b="222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1695" cy="4206875"/>
                    </a:xfrm>
                    <a:prstGeom prst="rect">
                      <a:avLst/>
                    </a:prstGeom>
                    <a:ln>
                      <a:solidFill>
                        <a:schemeClr val="bg2"/>
                      </a:solidFill>
                    </a:ln>
                  </pic:spPr>
                </pic:pic>
              </a:graphicData>
            </a:graphic>
          </wp:inline>
        </w:drawing>
      </w:r>
    </w:p>
    <w:p w14:paraId="38D0966F" w14:textId="77777777" w:rsidR="009C46DB" w:rsidRDefault="009C46DB" w:rsidP="009C46DB">
      <w:pPr>
        <w:pStyle w:val="BodyText"/>
      </w:pPr>
      <w:r>
        <w:t>Main elements available on the Conmed Counts tab are the following:</w:t>
      </w:r>
    </w:p>
    <w:p w14:paraId="3527F080" w14:textId="77777777" w:rsidR="009C46DB" w:rsidRDefault="009C46DB" w:rsidP="009C46DB">
      <w:pPr>
        <w:pStyle w:val="ListBullet"/>
      </w:pPr>
      <w:r>
        <w:t>Bar plot;</w:t>
      </w:r>
    </w:p>
    <w:p w14:paraId="58421F9D" w14:textId="77777777" w:rsidR="009C46DB" w:rsidRDefault="009C46DB" w:rsidP="009C46DB">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7BC39DF4" w14:textId="77777777" w:rsidR="009C46DB" w:rsidRDefault="009C46DB" w:rsidP="009C46DB">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1A8F8444" w14:textId="77777777" w:rsidR="009C46DB" w:rsidRDefault="009C46DB" w:rsidP="009C46DB">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0ED1EA77" w14:textId="77777777" w:rsidR="009C46DB" w:rsidRDefault="009C46DB" w:rsidP="009C46DB">
      <w:pPr>
        <w:pStyle w:val="ListBullet"/>
      </w:pPr>
      <w:r>
        <w:t xml:space="preserve">Chart context menu icon (see </w:t>
      </w:r>
      <w:r>
        <w:fldChar w:fldCharType="begin"/>
      </w:r>
      <w:r>
        <w:instrText xml:space="preserve"> REF _Ref30517987 \h </w:instrText>
      </w:r>
      <w:r>
        <w:fldChar w:fldCharType="separate"/>
      </w:r>
      <w:r>
        <w:t>Chart Context Menu</w:t>
      </w:r>
      <w:r>
        <w:fldChar w:fldCharType="end"/>
      </w:r>
      <w:r>
        <w:t xml:space="preserve"> section);</w:t>
      </w:r>
    </w:p>
    <w:p w14:paraId="261C8ED4"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30A02C50" w14:textId="77777777" w:rsidR="009C46DB" w:rsidRPr="00DD4484" w:rsidRDefault="009C46DB" w:rsidP="00672C87">
      <w:pPr>
        <w:pStyle w:val="BodyText"/>
        <w:keepNext/>
        <w:rPr>
          <w:u w:val="single"/>
        </w:rPr>
      </w:pPr>
      <w:r w:rsidRPr="00DD4484">
        <w:rPr>
          <w:u w:val="single"/>
        </w:rPr>
        <w:t>X axis</w:t>
      </w:r>
    </w:p>
    <w:p w14:paraId="0BD0D5FA" w14:textId="77777777" w:rsidR="009C46DB" w:rsidRDefault="009C46DB" w:rsidP="009C46DB">
      <w:pPr>
        <w:pStyle w:val="BodyText"/>
      </w:pPr>
      <w:r>
        <w:rPr>
          <w:rStyle w:val="normaltextrun"/>
        </w:rPr>
        <w:t xml:space="preserve">The title of the X-axis is </w:t>
      </w:r>
      <w:r>
        <w:rPr>
          <w:rStyle w:val="normaltextrun"/>
          <w:b/>
        </w:rPr>
        <w:t>Medication name</w:t>
      </w:r>
      <w:r>
        <w:rPr>
          <w:rStyle w:val="normaltextrun"/>
        </w:rPr>
        <w:t xml:space="preserve"> by default.</w:t>
      </w:r>
      <w:r>
        <w:rPr>
          <w:rStyle w:val="normaltextrun"/>
          <w:rFonts w:ascii="Arial" w:hAnsi="Arial" w:cs="Arial"/>
        </w:rPr>
        <w:t> </w:t>
      </w:r>
      <w:r>
        <w:rPr>
          <w:rStyle w:val="eop"/>
        </w:rPr>
        <w:t> </w:t>
      </w:r>
    </w:p>
    <w:p w14:paraId="65AD9449" w14:textId="77777777" w:rsidR="009C46DB" w:rsidRDefault="009C46DB" w:rsidP="009C46DB">
      <w:pPr>
        <w:pStyle w:val="BodyText"/>
        <w:rPr>
          <w:rStyle w:val="normaltextrun"/>
        </w:rPr>
      </w:pPr>
      <w:r>
        <w:rPr>
          <w:rStyle w:val="normaltextrun"/>
        </w:rPr>
        <w:t>Value of X-axis could be changed by choosing one of the options from dropdown list under the plot:</w:t>
      </w:r>
    </w:p>
    <w:p w14:paraId="4F1EA4C3" w14:textId="77777777" w:rsidR="009C46DB" w:rsidRDefault="009C46DB" w:rsidP="009C46DB">
      <w:pPr>
        <w:pStyle w:val="ListBullet"/>
      </w:pPr>
      <w:r>
        <w:t>Medication name;</w:t>
      </w:r>
    </w:p>
    <w:p w14:paraId="65A3AA6C" w14:textId="77777777" w:rsidR="009C46DB" w:rsidRDefault="009C46DB" w:rsidP="00D4782F">
      <w:pPr>
        <w:pStyle w:val="ListBullet"/>
        <w:keepNext/>
      </w:pPr>
      <w:r>
        <w:t>Atc code.</w:t>
      </w:r>
    </w:p>
    <w:p w14:paraId="52CDEC6A" w14:textId="77777777" w:rsidR="009C46DB" w:rsidRDefault="009C46DB" w:rsidP="009C46DB">
      <w:pPr>
        <w:pStyle w:val="BodyText"/>
      </w:pPr>
      <w:r>
        <w:rPr>
          <w:noProof/>
        </w:rPr>
        <w:drawing>
          <wp:inline distT="0" distB="0" distL="0" distR="0" wp14:anchorId="67BB4593" wp14:editId="763F50A0">
            <wp:extent cx="1845945" cy="304058"/>
            <wp:effectExtent l="0" t="0" r="1905" b="127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49267"/>
                    <a:stretch/>
                  </pic:blipFill>
                  <pic:spPr bwMode="auto">
                    <a:xfrm>
                      <a:off x="0" y="0"/>
                      <a:ext cx="1848861" cy="304538"/>
                    </a:xfrm>
                    <a:prstGeom prst="rect">
                      <a:avLst/>
                    </a:prstGeom>
                    <a:ln>
                      <a:noFill/>
                    </a:ln>
                    <a:extLst>
                      <a:ext uri="{53640926-AAD7-44D8-BBD7-CCE9431645EC}">
                        <a14:shadowObscured xmlns:a14="http://schemas.microsoft.com/office/drawing/2010/main"/>
                      </a:ext>
                    </a:extLst>
                  </pic:spPr>
                </pic:pic>
              </a:graphicData>
            </a:graphic>
          </wp:inline>
        </w:drawing>
      </w:r>
    </w:p>
    <w:p w14:paraId="40F39006" w14:textId="77777777" w:rsidR="009C46DB" w:rsidRPr="00DD4484" w:rsidRDefault="009C46DB" w:rsidP="00672C87">
      <w:pPr>
        <w:pStyle w:val="BodyText"/>
        <w:keepNext/>
        <w:rPr>
          <w:u w:val="single"/>
        </w:rPr>
      </w:pPr>
      <w:r w:rsidRPr="00DD4484">
        <w:rPr>
          <w:u w:val="single"/>
        </w:rPr>
        <w:t>Y axis</w:t>
      </w:r>
    </w:p>
    <w:p w14:paraId="5AE91723" w14:textId="77777777" w:rsidR="009C46DB" w:rsidRDefault="009C46DB" w:rsidP="009C46DB">
      <w:pPr>
        <w:pStyle w:val="BodyText"/>
        <w:rPr>
          <w:rStyle w:val="normaltextrun"/>
        </w:rPr>
      </w:pPr>
      <w:r>
        <w:rPr>
          <w:rStyle w:val="normaltextrun"/>
        </w:rPr>
        <w:t xml:space="preserve">The default title of the Y-axis is </w:t>
      </w:r>
      <w:r>
        <w:rPr>
          <w:rStyle w:val="normaltextrun"/>
          <w:b/>
        </w:rPr>
        <w:t>Subjects (count)</w:t>
      </w:r>
      <w:r>
        <w:rPr>
          <w:rStyle w:val="normaltextrun"/>
        </w:rPr>
        <w:t xml:space="preserve">. </w:t>
      </w:r>
    </w:p>
    <w:p w14:paraId="3B297534" w14:textId="04BADAE0" w:rsidR="009C46DB" w:rsidRDefault="009C46DB" w:rsidP="009C46DB">
      <w:pPr>
        <w:pStyle w:val="BodyText"/>
        <w:rPr>
          <w:rStyle w:val="normaltextrun"/>
        </w:rPr>
      </w:pPr>
      <w:r>
        <w:rPr>
          <w:rStyle w:val="normaltextrun"/>
        </w:rPr>
        <w:t>Value of Y-axis could be changed by choosing one of the options from dropdown list:</w:t>
      </w:r>
    </w:p>
    <w:p w14:paraId="40821D6A" w14:textId="77777777" w:rsidR="009C46DB" w:rsidRPr="00D5755E" w:rsidRDefault="009C46DB" w:rsidP="009C46DB">
      <w:pPr>
        <w:pStyle w:val="ListBullet"/>
      </w:pPr>
      <w:r>
        <w:t>Subjects (count);</w:t>
      </w:r>
    </w:p>
    <w:p w14:paraId="5AAF36F6" w14:textId="77777777" w:rsidR="009C46DB" w:rsidRPr="00D5755E" w:rsidRDefault="009C46DB" w:rsidP="009C46DB">
      <w:pPr>
        <w:pStyle w:val="ListBullet"/>
      </w:pPr>
      <w:r>
        <w:t>Subjects (percentage of total);</w:t>
      </w:r>
    </w:p>
    <w:p w14:paraId="0EDC51D6" w14:textId="77777777" w:rsidR="009C46DB" w:rsidRPr="00D5755E" w:rsidRDefault="009C46DB" w:rsidP="003C151B">
      <w:pPr>
        <w:pStyle w:val="ListBullet"/>
      </w:pPr>
      <w:r w:rsidRPr="00D5755E">
        <w:t>Subjects (percentage within plot)</w:t>
      </w:r>
      <w:r>
        <w:t>.</w:t>
      </w:r>
    </w:p>
    <w:p w14:paraId="353C49BF" w14:textId="77777777" w:rsidR="009C46DB" w:rsidRDefault="009C46DB" w:rsidP="009C46DB">
      <w:pPr>
        <w:pStyle w:val="BodyText"/>
      </w:pPr>
      <w:r>
        <w:rPr>
          <w:noProof/>
        </w:rPr>
        <w:lastRenderedPageBreak/>
        <w:drawing>
          <wp:inline distT="0" distB="0" distL="0" distR="0" wp14:anchorId="578E933D" wp14:editId="390BAB89">
            <wp:extent cx="1863502" cy="426085"/>
            <wp:effectExtent l="19050" t="19050" r="22860" b="1206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42453"/>
                    <a:stretch/>
                  </pic:blipFill>
                  <pic:spPr bwMode="auto">
                    <a:xfrm>
                      <a:off x="0" y="0"/>
                      <a:ext cx="1867471" cy="426993"/>
                    </a:xfrm>
                    <a:prstGeom prst="rect">
                      <a:avLst/>
                    </a:prstGeom>
                    <a:ln w="9525" cap="flat" cmpd="sng" algn="ctr">
                      <a:solidFill>
                        <a:srgbClr val="E7E6E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E5F768" w14:textId="77777777" w:rsidR="009C46DB" w:rsidRPr="00DD4484" w:rsidRDefault="009C46DB" w:rsidP="00672C87">
      <w:pPr>
        <w:pStyle w:val="BodyText"/>
        <w:keepNext/>
        <w:rPr>
          <w:u w:val="single"/>
        </w:rPr>
      </w:pPr>
      <w:r w:rsidRPr="00DD4484">
        <w:rPr>
          <w:u w:val="single"/>
        </w:rPr>
        <w:t>Coloring</w:t>
      </w:r>
    </w:p>
    <w:p w14:paraId="65513482" w14:textId="77777777" w:rsidR="009C46DB" w:rsidRDefault="009C46DB" w:rsidP="009C46DB">
      <w:pPr>
        <w:pStyle w:val="BodyText"/>
      </w:pPr>
      <w:r w:rsidRPr="002902E4">
        <w:t xml:space="preserve">Appropriate </w:t>
      </w:r>
      <w:r>
        <w:t>menu provides a user with the following options:</w:t>
      </w:r>
    </w:p>
    <w:p w14:paraId="7758565C" w14:textId="77777777" w:rsidR="009C46DB" w:rsidRDefault="009C46DB" w:rsidP="009C46DB">
      <w:pPr>
        <w:pStyle w:val="ListBullet"/>
      </w:pPr>
      <w:r>
        <w:t>All (selected by default);</w:t>
      </w:r>
    </w:p>
    <w:p w14:paraId="12F60049" w14:textId="77777777" w:rsidR="009C46DB" w:rsidRDefault="009C46DB" w:rsidP="009C46DB">
      <w:pPr>
        <w:pStyle w:val="ListBullet"/>
      </w:pPr>
      <w:r>
        <w:t>Anatomical group;</w:t>
      </w:r>
    </w:p>
    <w:p w14:paraId="0275A38D" w14:textId="77777777" w:rsidR="009C46DB" w:rsidRDefault="009C46DB" w:rsidP="009C46DB">
      <w:pPr>
        <w:pStyle w:val="ListBullet"/>
      </w:pPr>
      <w:r>
        <w:t>Nominal Dose;</w:t>
      </w:r>
    </w:p>
    <w:p w14:paraId="76100015" w14:textId="77777777" w:rsidR="009C46DB" w:rsidRDefault="009C46DB" w:rsidP="009C46DB">
      <w:pPr>
        <w:pStyle w:val="ListBullet"/>
      </w:pPr>
      <w:r>
        <w:t>Dose units;</w:t>
      </w:r>
    </w:p>
    <w:p w14:paraId="5EE017BF" w14:textId="77777777" w:rsidR="009C46DB" w:rsidRDefault="009C46DB" w:rsidP="009C46DB">
      <w:pPr>
        <w:pStyle w:val="ListBullet"/>
      </w:pPr>
      <w:r>
        <w:t>Ongoing;</w:t>
      </w:r>
    </w:p>
    <w:p w14:paraId="55FBDD5E" w14:textId="77777777" w:rsidR="009C46DB" w:rsidRDefault="009C46DB" w:rsidP="009C46DB">
      <w:pPr>
        <w:pStyle w:val="ListBullet"/>
      </w:pPr>
      <w:r>
        <w:t>Conmed started prior to study;</w:t>
      </w:r>
    </w:p>
    <w:p w14:paraId="3A6836F7" w14:textId="77777777" w:rsidR="009C46DB" w:rsidRDefault="009C46DB" w:rsidP="00D4782F">
      <w:pPr>
        <w:pStyle w:val="ListBullet"/>
        <w:keepNext/>
      </w:pPr>
      <w:r>
        <w:t>Conmed ended prior to study.</w:t>
      </w:r>
    </w:p>
    <w:p w14:paraId="4B117713" w14:textId="77777777" w:rsidR="009C46DB" w:rsidRDefault="009C46DB" w:rsidP="009C46DB">
      <w:pPr>
        <w:pStyle w:val="BodyText"/>
      </w:pPr>
      <w:r>
        <w:rPr>
          <w:noProof/>
        </w:rPr>
        <w:drawing>
          <wp:inline distT="0" distB="0" distL="0" distR="0" wp14:anchorId="6807D6B3" wp14:editId="0FC47CB4">
            <wp:extent cx="1766656" cy="1065065"/>
            <wp:effectExtent l="19050" t="19050" r="24130" b="2095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768950" cy="1066448"/>
                    </a:xfrm>
                    <a:prstGeom prst="rect">
                      <a:avLst/>
                    </a:prstGeom>
                    <a:ln>
                      <a:solidFill>
                        <a:schemeClr val="bg2"/>
                      </a:solidFill>
                    </a:ln>
                  </pic:spPr>
                </pic:pic>
              </a:graphicData>
            </a:graphic>
          </wp:inline>
        </w:drawing>
      </w:r>
    </w:p>
    <w:p w14:paraId="7811E978" w14:textId="77777777" w:rsidR="009C46DB" w:rsidRPr="00DD4484" w:rsidRDefault="009C46DB" w:rsidP="00672C87">
      <w:pPr>
        <w:pStyle w:val="BodyText"/>
        <w:keepNext/>
        <w:rPr>
          <w:u w:val="single"/>
        </w:rPr>
      </w:pPr>
      <w:r w:rsidRPr="00DD4484">
        <w:rPr>
          <w:u w:val="single"/>
        </w:rPr>
        <w:t>Tooltips</w:t>
      </w:r>
    </w:p>
    <w:p w14:paraId="62368B11" w14:textId="77777777" w:rsidR="009C46DB" w:rsidRPr="00213860" w:rsidRDefault="009C46DB" w:rsidP="009C46DB">
      <w:pPr>
        <w:pStyle w:val="BodyText"/>
      </w:pPr>
      <w:r>
        <w:t xml:space="preserve">When a user hovers the cursor over a bar, </w:t>
      </w:r>
      <w:r w:rsidRPr="00213860">
        <w:t>the tooltip with the following fields is displayed:</w:t>
      </w:r>
    </w:p>
    <w:p w14:paraId="6181E95C" w14:textId="77777777" w:rsidR="009C46DB" w:rsidRDefault="009C46DB" w:rsidP="009C46DB">
      <w:pPr>
        <w:pStyle w:val="ListBullet"/>
      </w:pPr>
      <w:r>
        <w:t>X-axis value;</w:t>
      </w:r>
    </w:p>
    <w:p w14:paraId="4FE254A0" w14:textId="77777777" w:rsidR="009C46DB" w:rsidRDefault="009C46DB" w:rsidP="009C46DB">
      <w:pPr>
        <w:pStyle w:val="ListBullet"/>
      </w:pPr>
      <w:r>
        <w:t>Y-axis value;</w:t>
      </w:r>
    </w:p>
    <w:p w14:paraId="38D54EAC" w14:textId="77777777" w:rsidR="009C46DB" w:rsidRDefault="009C46DB" w:rsidP="009C46DB">
      <w:pPr>
        <w:pStyle w:val="ListBullet"/>
      </w:pPr>
      <w:r>
        <w:t>Coloring option value;</w:t>
      </w:r>
    </w:p>
    <w:p w14:paraId="6A380070" w14:textId="77777777" w:rsidR="009C46DB" w:rsidRDefault="009C46DB" w:rsidP="00D4782F">
      <w:pPr>
        <w:pStyle w:val="ListBullet"/>
        <w:keepNext/>
      </w:pPr>
      <w:r>
        <w:t>Count or percentage of subject.</w:t>
      </w:r>
    </w:p>
    <w:p w14:paraId="0175AE5F" w14:textId="77777777" w:rsidR="009C46DB" w:rsidRDefault="009C46DB" w:rsidP="009C46DB">
      <w:pPr>
        <w:pStyle w:val="BodyText"/>
      </w:pPr>
      <w:r>
        <w:rPr>
          <w:noProof/>
        </w:rPr>
        <w:drawing>
          <wp:inline distT="0" distB="0" distL="0" distR="0" wp14:anchorId="7FF0B98A" wp14:editId="510ACD28">
            <wp:extent cx="2038095" cy="790476"/>
            <wp:effectExtent l="0" t="0" r="63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38095" cy="790476"/>
                    </a:xfrm>
                    <a:prstGeom prst="rect">
                      <a:avLst/>
                    </a:prstGeom>
                  </pic:spPr>
                </pic:pic>
              </a:graphicData>
            </a:graphic>
          </wp:inline>
        </w:drawing>
      </w:r>
    </w:p>
    <w:p w14:paraId="1AAF1249" w14:textId="77777777" w:rsidR="009C46DB" w:rsidRPr="00DD4484" w:rsidRDefault="009C46DB" w:rsidP="00672C87">
      <w:pPr>
        <w:pStyle w:val="BodyText"/>
        <w:keepNext/>
        <w:rPr>
          <w:u w:val="single"/>
        </w:rPr>
      </w:pPr>
      <w:r w:rsidRPr="00DD4484">
        <w:rPr>
          <w:u w:val="single"/>
        </w:rPr>
        <w:lastRenderedPageBreak/>
        <w:t xml:space="preserve">Conmeds Filters </w:t>
      </w:r>
    </w:p>
    <w:p w14:paraId="495D2E98" w14:textId="77777777" w:rsidR="009C46DB" w:rsidRDefault="009C46DB" w:rsidP="00D4782F">
      <w:pPr>
        <w:pStyle w:val="BodyText"/>
        <w:keepNext/>
      </w:pPr>
      <w:r>
        <w:t>A user can apply Conmeds filters to modify the plot.</w:t>
      </w:r>
    </w:p>
    <w:p w14:paraId="16D16BC7" w14:textId="77777777" w:rsidR="009C46DB" w:rsidRDefault="009C46DB" w:rsidP="009C46DB">
      <w:pPr>
        <w:pStyle w:val="BodyText"/>
      </w:pPr>
      <w:r>
        <w:rPr>
          <w:noProof/>
        </w:rPr>
        <w:drawing>
          <wp:inline distT="0" distB="0" distL="0" distR="0" wp14:anchorId="266D5245" wp14:editId="4AF9F9A2">
            <wp:extent cx="1838346" cy="3755254"/>
            <wp:effectExtent l="19050" t="19050" r="9525" b="1714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840388" cy="3759425"/>
                    </a:xfrm>
                    <a:prstGeom prst="rect">
                      <a:avLst/>
                    </a:prstGeom>
                    <a:ln>
                      <a:solidFill>
                        <a:schemeClr val="bg2"/>
                      </a:solidFill>
                    </a:ln>
                  </pic:spPr>
                </pic:pic>
              </a:graphicData>
            </a:graphic>
          </wp:inline>
        </w:drawing>
      </w:r>
    </w:p>
    <w:p w14:paraId="7B207852" w14:textId="77777777" w:rsidR="009C46DB" w:rsidRPr="00DD4484" w:rsidRDefault="009C46DB" w:rsidP="00672C87">
      <w:pPr>
        <w:pStyle w:val="BodyText"/>
        <w:keepNext/>
        <w:rPr>
          <w:u w:val="single"/>
        </w:rPr>
      </w:pPr>
      <w:r w:rsidRPr="00DD4484">
        <w:rPr>
          <w:u w:val="single"/>
        </w:rPr>
        <w:t>Details on Demand table</w:t>
      </w:r>
    </w:p>
    <w:p w14:paraId="27B4E97C" w14:textId="77777777" w:rsidR="009C46DB" w:rsidRDefault="009C46DB" w:rsidP="009C46DB">
      <w:pPr>
        <w:pStyle w:val="BodyText"/>
      </w:pPr>
      <w:r w:rsidRPr="00063096">
        <w:t>Details on Demand table</w:t>
      </w:r>
      <w:r>
        <w:t xml:space="preserve"> contains two tabs: Conmeds tab and Subjects tab.</w:t>
      </w:r>
    </w:p>
    <w:p w14:paraId="626E1216" w14:textId="77777777" w:rsidR="009C46DB" w:rsidRDefault="009C46DB" w:rsidP="00D4782F">
      <w:pPr>
        <w:pStyle w:val="BodyText"/>
        <w:keepNext/>
      </w:pPr>
      <w:r>
        <w:t>Conmeds tab:</w:t>
      </w:r>
    </w:p>
    <w:p w14:paraId="33B8C03E" w14:textId="77777777" w:rsidR="009C46DB" w:rsidRDefault="009C46DB" w:rsidP="009C46DB">
      <w:pPr>
        <w:pStyle w:val="BodyText"/>
      </w:pPr>
      <w:r>
        <w:rPr>
          <w:noProof/>
        </w:rPr>
        <w:drawing>
          <wp:inline distT="0" distB="0" distL="0" distR="0" wp14:anchorId="72EA8A26" wp14:editId="2AC2CCE4">
            <wp:extent cx="5941695" cy="2214880"/>
            <wp:effectExtent l="19050" t="19050" r="20955" b="1397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1695" cy="2214880"/>
                    </a:xfrm>
                    <a:prstGeom prst="rect">
                      <a:avLst/>
                    </a:prstGeom>
                    <a:ln>
                      <a:solidFill>
                        <a:schemeClr val="bg2"/>
                      </a:solidFill>
                    </a:ln>
                  </pic:spPr>
                </pic:pic>
              </a:graphicData>
            </a:graphic>
          </wp:inline>
        </w:drawing>
      </w:r>
    </w:p>
    <w:p w14:paraId="51B3D3BA" w14:textId="77777777" w:rsidR="009C46DB" w:rsidRDefault="009C46DB" w:rsidP="00D4782F">
      <w:pPr>
        <w:pStyle w:val="BodyText"/>
        <w:keepNext/>
      </w:pPr>
      <w:r>
        <w:lastRenderedPageBreak/>
        <w:t>Subjects tab:</w:t>
      </w:r>
    </w:p>
    <w:p w14:paraId="7ACE722A" w14:textId="77777777" w:rsidR="009C46DB" w:rsidRPr="00712891" w:rsidRDefault="009C46DB" w:rsidP="009C46DB">
      <w:pPr>
        <w:pStyle w:val="BodyText"/>
      </w:pPr>
      <w:r>
        <w:rPr>
          <w:noProof/>
        </w:rPr>
        <w:drawing>
          <wp:inline distT="0" distB="0" distL="0" distR="0" wp14:anchorId="0E3B0EB0" wp14:editId="0AAF30D6">
            <wp:extent cx="5941695" cy="2012950"/>
            <wp:effectExtent l="19050" t="19050" r="20955" b="2540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1695" cy="2012950"/>
                    </a:xfrm>
                    <a:prstGeom prst="rect">
                      <a:avLst/>
                    </a:prstGeom>
                    <a:ln>
                      <a:solidFill>
                        <a:schemeClr val="bg2"/>
                      </a:solidFill>
                    </a:ln>
                  </pic:spPr>
                </pic:pic>
              </a:graphicData>
            </a:graphic>
          </wp:inline>
        </w:drawing>
      </w:r>
    </w:p>
    <w:p w14:paraId="3FED55C9" w14:textId="438273E0" w:rsidR="00D14860" w:rsidRDefault="009C46DB" w:rsidP="007136FD">
      <w:pPr>
        <w:pStyle w:val="Heading2"/>
      </w:pPr>
      <w:bookmarkStart w:id="101" w:name="_Toc26982038"/>
      <w:bookmarkStart w:id="102" w:name="_Toc33115261"/>
      <w:r>
        <w:rPr>
          <w:noProof/>
        </w:rPr>
        <w:drawing>
          <wp:anchor distT="0" distB="0" distL="114300" distR="114300" simplePos="0" relativeHeight="251659776" behindDoc="0" locked="0" layoutInCell="1" allowOverlap="1" wp14:anchorId="55462310" wp14:editId="48B88696">
            <wp:simplePos x="0" y="0"/>
            <wp:positionH relativeFrom="column">
              <wp:posOffset>4467225</wp:posOffset>
            </wp:positionH>
            <wp:positionV relativeFrom="paragraph">
              <wp:posOffset>140970</wp:posOffset>
            </wp:positionV>
            <wp:extent cx="1527810" cy="3506470"/>
            <wp:effectExtent l="19050" t="19050" r="15240" b="17780"/>
            <wp:wrapSquare wrapText="bothSides"/>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extLst>
                        <a:ext uri="{28A0092B-C50C-407E-A947-70E740481C1C}">
                          <a14:useLocalDpi xmlns:a14="http://schemas.microsoft.com/office/drawing/2010/main" val="0"/>
                        </a:ext>
                      </a:extLst>
                    </a:blip>
                    <a:srcRect l="-1" r="1775"/>
                    <a:stretch/>
                  </pic:blipFill>
                  <pic:spPr bwMode="auto">
                    <a:xfrm>
                      <a:off x="0" y="0"/>
                      <a:ext cx="1527810" cy="3506470"/>
                    </a:xfrm>
                    <a:prstGeom prst="rect">
                      <a:avLst/>
                    </a:prstGeom>
                    <a:ln>
                      <a:solidFill>
                        <a:schemeClr val="bg2"/>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860">
        <w:t>Labs</w:t>
      </w:r>
      <w:r w:rsidR="00D14860" w:rsidRPr="00712891">
        <w:t xml:space="preserve"> </w:t>
      </w:r>
      <w:r w:rsidR="00D14860">
        <w:t>View</w:t>
      </w:r>
      <w:bookmarkEnd w:id="101"/>
      <w:bookmarkEnd w:id="102"/>
    </w:p>
    <w:p w14:paraId="7C2AA028" w14:textId="1699E4D6" w:rsidR="009C46DB" w:rsidRDefault="009C46DB" w:rsidP="009C46DB">
      <w:pPr>
        <w:pStyle w:val="BodyText"/>
      </w:pPr>
      <w:r w:rsidRPr="002B3B1D">
        <w:rPr>
          <w:b/>
        </w:rPr>
        <w:t>Labs</w:t>
      </w:r>
      <w:r w:rsidRPr="002B3B1D">
        <w:t xml:space="preserve"> view allows a user to investigate indicator</w:t>
      </w:r>
      <w:r>
        <w:t>s</w:t>
      </w:r>
      <w:r w:rsidRPr="002B3B1D">
        <w:t xml:space="preserve"> of patient health (otherwise known as a laboratory measurement) that have been recorded for all subjects.</w:t>
      </w:r>
    </w:p>
    <w:p w14:paraId="0A4F0AE2" w14:textId="77777777" w:rsidR="009C46DB" w:rsidRDefault="009C46DB" w:rsidP="009C46DB">
      <w:pPr>
        <w:pStyle w:val="BodyText"/>
      </w:pPr>
      <w:r>
        <w:t xml:space="preserve">Three tabs are available on the Labs view: </w:t>
      </w:r>
      <w:r w:rsidRPr="00712891">
        <w:t>Box Plot</w:t>
      </w:r>
      <w:r>
        <w:t xml:space="preserve">, </w:t>
      </w:r>
      <w:r w:rsidRPr="00712891">
        <w:t>Shift Plot</w:t>
      </w:r>
      <w:r>
        <w:t xml:space="preserve"> and </w:t>
      </w:r>
      <w:r w:rsidRPr="00712891">
        <w:t>Line Plot</w:t>
      </w:r>
      <w:r>
        <w:t xml:space="preserve"> tab. </w:t>
      </w:r>
    </w:p>
    <w:p w14:paraId="15612665" w14:textId="77777777" w:rsidR="009C46DB" w:rsidRDefault="009C46DB" w:rsidP="009C46DB">
      <w:pPr>
        <w:pStyle w:val="BodyText"/>
      </w:pPr>
      <w:r>
        <w:t>The following elements are available for all tabs:</w:t>
      </w:r>
    </w:p>
    <w:p w14:paraId="4B0A9D33" w14:textId="77777777" w:rsidR="009C46DB" w:rsidRDefault="009C46DB" w:rsidP="009C46DB">
      <w:pPr>
        <w:pStyle w:val="ListBullet"/>
      </w:pPr>
      <w:r>
        <w:t xml:space="preserve">Population filters (collapsed by default) in the right slide menu (see </w:t>
      </w:r>
      <w:r>
        <w:fldChar w:fldCharType="begin"/>
      </w:r>
      <w:r>
        <w:instrText xml:space="preserve"> REF _Ref26976536 \h </w:instrText>
      </w:r>
      <w:r>
        <w:fldChar w:fldCharType="separate"/>
      </w:r>
      <w:r>
        <w:t>Population Filters</w:t>
      </w:r>
      <w:r>
        <w:fldChar w:fldCharType="end"/>
      </w:r>
      <w:r>
        <w:t xml:space="preserve"> section);</w:t>
      </w:r>
    </w:p>
    <w:p w14:paraId="713D8351" w14:textId="77777777" w:rsidR="009C46DB" w:rsidRDefault="009C46DB" w:rsidP="009C46DB">
      <w:pPr>
        <w:pStyle w:val="ListBullet"/>
      </w:pPr>
      <w:r>
        <w:t xml:space="preserve">Cohort filters (collapsed by default) in the right slide menu (see </w:t>
      </w:r>
      <w:r>
        <w:fldChar w:fldCharType="begin"/>
      </w:r>
      <w:r>
        <w:instrText xml:space="preserve"> REF _Ref30518031 \h </w:instrText>
      </w:r>
      <w:r>
        <w:fldChar w:fldCharType="separate"/>
      </w:r>
      <w:r>
        <w:t>Cohort Filters</w:t>
      </w:r>
      <w:r>
        <w:fldChar w:fldCharType="end"/>
      </w:r>
      <w:r>
        <w:t xml:space="preserve"> section);</w:t>
      </w:r>
    </w:p>
    <w:p w14:paraId="5FE3B9CD" w14:textId="279538B7" w:rsidR="009C46DB" w:rsidRDefault="009C46DB" w:rsidP="009C46DB">
      <w:pPr>
        <w:pStyle w:val="ListBullet"/>
      </w:pPr>
      <w:r>
        <w:t xml:space="preserve">Lab filters (collapsed by default) in the right slide menu (see </w:t>
      </w:r>
      <w:r>
        <w:fldChar w:fldCharType="begin"/>
      </w:r>
      <w:r>
        <w:instrText xml:space="preserve"> REF _Ref30608878 \h </w:instrText>
      </w:r>
      <w:r>
        <w:fldChar w:fldCharType="separate"/>
      </w:r>
      <w:r>
        <w:t>Event Filters</w:t>
      </w:r>
      <w:r>
        <w:fldChar w:fldCharType="end"/>
      </w:r>
      <w:r>
        <w:t xml:space="preserve"> section);</w:t>
      </w:r>
    </w:p>
    <w:p w14:paraId="3E5BE595" w14:textId="77777777" w:rsidR="009C46DB" w:rsidRDefault="009C46DB" w:rsidP="009C46DB">
      <w:pPr>
        <w:pStyle w:val="ListBullet"/>
      </w:pPr>
      <w:r>
        <w:t xml:space="preserve">Population filter widget (see </w:t>
      </w:r>
      <w:r>
        <w:fldChar w:fldCharType="begin"/>
      </w:r>
      <w:r>
        <w:instrText xml:space="preserve"> REF _Ref26976536 \h </w:instrText>
      </w:r>
      <w:r>
        <w:fldChar w:fldCharType="separate"/>
      </w:r>
      <w:r>
        <w:t>Population Filters</w:t>
      </w:r>
      <w:r>
        <w:fldChar w:fldCharType="end"/>
      </w:r>
      <w:r>
        <w:t xml:space="preserve"> section);</w:t>
      </w:r>
    </w:p>
    <w:p w14:paraId="6683657C" w14:textId="77777777" w:rsidR="009C46DB" w:rsidRDefault="009C46DB" w:rsidP="009C46DB">
      <w:pPr>
        <w:pStyle w:val="ListBullet"/>
      </w:pPr>
      <w:r>
        <w:t xml:space="preserve">Lab measurements filter widget (see </w:t>
      </w:r>
      <w:r>
        <w:fldChar w:fldCharType="begin"/>
      </w:r>
      <w:r>
        <w:instrText xml:space="preserve"> REF _Ref30608878 \h </w:instrText>
      </w:r>
      <w:r>
        <w:fldChar w:fldCharType="separate"/>
      </w:r>
      <w:r>
        <w:t>Event Filters</w:t>
      </w:r>
      <w:r>
        <w:fldChar w:fldCharType="end"/>
      </w:r>
      <w:r>
        <w:t xml:space="preserve"> section).</w:t>
      </w:r>
    </w:p>
    <w:p w14:paraId="59D93683" w14:textId="77777777" w:rsidR="009C46DB" w:rsidRDefault="009C46DB" w:rsidP="009C46DB">
      <w:pPr>
        <w:pStyle w:val="BodyText"/>
      </w:pPr>
      <w:r>
        <w:t>A user can apply Lab filters to modify a plot.</w:t>
      </w:r>
    </w:p>
    <w:p w14:paraId="04923594" w14:textId="62067DF6" w:rsidR="009C46DB" w:rsidRDefault="009C46DB" w:rsidP="009C46DB">
      <w:pPr>
        <w:pStyle w:val="Heading3"/>
      </w:pPr>
      <w:bookmarkStart w:id="103" w:name="_Toc31196523"/>
      <w:bookmarkStart w:id="104" w:name="_Toc33115262"/>
      <w:r w:rsidRPr="00712891">
        <w:t>Box Plot</w:t>
      </w:r>
      <w:r>
        <w:t xml:space="preserve"> Tab</w:t>
      </w:r>
      <w:bookmarkEnd w:id="103"/>
      <w:bookmarkEnd w:id="104"/>
    </w:p>
    <w:p w14:paraId="781E2DB4" w14:textId="77777777" w:rsidR="009C46DB" w:rsidRDefault="009C46DB" w:rsidP="009C46DB">
      <w:pPr>
        <w:pStyle w:val="BodyText"/>
      </w:pPr>
      <w:r>
        <w:t xml:space="preserve">Labs Box Plot tab allows a user to browse lab measurements changes over time. </w:t>
      </w:r>
      <w:r w:rsidRPr="008E0533">
        <w:t xml:space="preserve">The tab contains a set of trellised box plots (see </w:t>
      </w:r>
      <w:r w:rsidRPr="008E0533">
        <w:fldChar w:fldCharType="begin"/>
      </w:r>
      <w:r w:rsidRPr="008E0533">
        <w:instrText xml:space="preserve"> REF _Ref26813896 \h  \* MERGEFORMAT </w:instrText>
      </w:r>
      <w:r w:rsidRPr="008E0533">
        <w:fldChar w:fldCharType="separate"/>
      </w:r>
      <w:r w:rsidRPr="004F0EE0">
        <w:rPr>
          <w:b/>
          <w:bCs/>
        </w:rPr>
        <w:t>Trellised Plots</w:t>
      </w:r>
      <w:r w:rsidRPr="008E0533">
        <w:fldChar w:fldCharType="end"/>
      </w:r>
      <w:r w:rsidRPr="008E0533">
        <w:t xml:space="preserve"> section for trellis description).</w:t>
      </w:r>
    </w:p>
    <w:p w14:paraId="38CC4269" w14:textId="77777777" w:rsidR="009C46DB" w:rsidRDefault="009C46DB" w:rsidP="00D4782F">
      <w:pPr>
        <w:pStyle w:val="BodyText"/>
        <w:keepNext/>
      </w:pPr>
      <w:r>
        <w:lastRenderedPageBreak/>
        <w:t>Box</w:t>
      </w:r>
      <w:r w:rsidRPr="00A14448">
        <w:t xml:space="preserve"> plot allows the user to quickly assimilate population-level trends in individual laboratory measurements that may be linked to aspects of drug dosing.</w:t>
      </w:r>
    </w:p>
    <w:p w14:paraId="0F1C7EE7" w14:textId="77777777" w:rsidR="009C46DB" w:rsidRDefault="009C46DB" w:rsidP="009C46DB">
      <w:pPr>
        <w:pStyle w:val="BodyText"/>
      </w:pPr>
      <w:r>
        <w:rPr>
          <w:noProof/>
        </w:rPr>
        <w:drawing>
          <wp:inline distT="0" distB="0" distL="0" distR="0" wp14:anchorId="27FBCFF4" wp14:editId="02658582">
            <wp:extent cx="5941695" cy="3728621"/>
            <wp:effectExtent l="19050" t="19050" r="20955" b="2476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b="1396"/>
                    <a:stretch/>
                  </pic:blipFill>
                  <pic:spPr bwMode="auto">
                    <a:xfrm>
                      <a:off x="0" y="0"/>
                      <a:ext cx="5941695" cy="3728621"/>
                    </a:xfrm>
                    <a:prstGeom prst="rect">
                      <a:avLst/>
                    </a:prstGeom>
                    <a:ln w="9525" cap="flat" cmpd="sng" algn="ctr">
                      <a:solidFill>
                        <a:srgbClr val="E7E6E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3D25B4" w14:textId="77777777" w:rsidR="009C46DB" w:rsidRDefault="009C46DB" w:rsidP="009C46DB">
      <w:pPr>
        <w:pStyle w:val="BodyText"/>
      </w:pPr>
      <w:r>
        <w:t>Main elements available on the Labs Box Plot tab are the following:</w:t>
      </w:r>
    </w:p>
    <w:p w14:paraId="6BDC56A9" w14:textId="77777777" w:rsidR="009C46DB" w:rsidRPr="00A14448" w:rsidRDefault="009C46DB" w:rsidP="009C46DB">
      <w:pPr>
        <w:pStyle w:val="ListBullet"/>
      </w:pPr>
      <w:r>
        <w:t>Trellised b</w:t>
      </w:r>
      <w:r w:rsidRPr="00A14448">
        <w:t>ox</w:t>
      </w:r>
      <w:r>
        <w:t xml:space="preserve"> plots;</w:t>
      </w:r>
    </w:p>
    <w:p w14:paraId="7EF57D4A" w14:textId="77777777" w:rsidR="009C46DB" w:rsidRDefault="009C46DB" w:rsidP="009C46DB">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2AD46F4E" w14:textId="77777777" w:rsidR="009C46DB" w:rsidRDefault="009C46DB" w:rsidP="009C46DB">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32BEBAB6" w14:textId="77777777" w:rsidR="009C46DB" w:rsidRDefault="009C46DB" w:rsidP="009C46DB">
      <w:pPr>
        <w:pStyle w:val="ListBullet"/>
      </w:pPr>
      <w:r>
        <w:t xml:space="preserve">Chart context menu icons (see </w:t>
      </w:r>
      <w:r>
        <w:fldChar w:fldCharType="begin"/>
      </w:r>
      <w:r>
        <w:instrText xml:space="preserve"> REF _Ref30517987 \h </w:instrText>
      </w:r>
      <w:r>
        <w:fldChar w:fldCharType="separate"/>
      </w:r>
      <w:r>
        <w:t>Chart Context Menu</w:t>
      </w:r>
      <w:r>
        <w:fldChar w:fldCharType="end"/>
      </w:r>
      <w:r>
        <w:t xml:space="preserve"> section);</w:t>
      </w:r>
    </w:p>
    <w:p w14:paraId="5A0D9482"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56072880" w14:textId="77777777" w:rsidR="009C46DB" w:rsidRPr="00DD4484" w:rsidRDefault="009C46DB" w:rsidP="00672C87">
      <w:pPr>
        <w:pStyle w:val="BodyText"/>
        <w:keepNext/>
        <w:rPr>
          <w:u w:val="single"/>
        </w:rPr>
      </w:pPr>
      <w:r w:rsidRPr="00DD4484">
        <w:rPr>
          <w:u w:val="single"/>
        </w:rPr>
        <w:t>X axis</w:t>
      </w:r>
    </w:p>
    <w:p w14:paraId="6BA99834" w14:textId="77777777" w:rsidR="009C46DB" w:rsidRDefault="009C46DB" w:rsidP="009C46DB">
      <w:pPr>
        <w:pStyle w:val="BodyText"/>
      </w:pPr>
      <w:r>
        <w:rPr>
          <w:rStyle w:val="normaltextrun"/>
        </w:rPr>
        <w:t xml:space="preserve">The title of the X-axis is </w:t>
      </w:r>
      <w:r>
        <w:rPr>
          <w:rStyle w:val="normaltextrun"/>
          <w:b/>
        </w:rPr>
        <w:t>Weeks since first treatment</w:t>
      </w:r>
      <w:r>
        <w:rPr>
          <w:rStyle w:val="normaltextrun"/>
        </w:rPr>
        <w:t xml:space="preserve"> by default.</w:t>
      </w:r>
      <w:r>
        <w:rPr>
          <w:rStyle w:val="normaltextrun"/>
          <w:rFonts w:ascii="Arial" w:hAnsi="Arial" w:cs="Arial"/>
        </w:rPr>
        <w:t> </w:t>
      </w:r>
      <w:r>
        <w:rPr>
          <w:rStyle w:val="eop"/>
        </w:rPr>
        <w:t> </w:t>
      </w:r>
      <w:r>
        <w:t xml:space="preserve">X axis has time binning (see </w:t>
      </w:r>
      <w:r>
        <w:fldChar w:fldCharType="begin"/>
      </w:r>
      <w:r>
        <w:instrText xml:space="preserve"> REF _Ref31640041 \h </w:instrText>
      </w:r>
      <w:r>
        <w:fldChar w:fldCharType="separate"/>
      </w:r>
      <w:r w:rsidRPr="005375EF">
        <w:t>Time Binning</w:t>
      </w:r>
      <w:r>
        <w:fldChar w:fldCharType="end"/>
      </w:r>
      <w:r>
        <w:t xml:space="preserve"> section for details).</w:t>
      </w:r>
    </w:p>
    <w:p w14:paraId="6440FDB2" w14:textId="77777777" w:rsidR="009C46DB" w:rsidRDefault="009C46DB" w:rsidP="009C46DB">
      <w:pPr>
        <w:pStyle w:val="BodyText"/>
        <w:rPr>
          <w:rStyle w:val="normaltextrun"/>
        </w:rPr>
      </w:pPr>
      <w:r>
        <w:rPr>
          <w:rStyle w:val="normaltextrun"/>
        </w:rPr>
        <w:t>Value of X-axis could be changed by choosing one of the options from dropdown list under the plot:</w:t>
      </w:r>
    </w:p>
    <w:p w14:paraId="2C518AC7" w14:textId="77777777" w:rsidR="009C46DB" w:rsidRDefault="009C46DB" w:rsidP="009C46DB">
      <w:pPr>
        <w:pStyle w:val="ListBullet"/>
      </w:pPr>
      <w:r>
        <w:t>Visit number;</w:t>
      </w:r>
    </w:p>
    <w:p w14:paraId="4F45CA76" w14:textId="77777777" w:rsidR="009C46DB" w:rsidRDefault="009C46DB" w:rsidP="009C46DB">
      <w:pPr>
        <w:pStyle w:val="ListBullet"/>
      </w:pPr>
      <w:r>
        <w:t>Days since first treatment;</w:t>
      </w:r>
    </w:p>
    <w:p w14:paraId="4374E65C" w14:textId="77777777" w:rsidR="009C46DB" w:rsidRDefault="009C46DB" w:rsidP="009C46DB">
      <w:pPr>
        <w:pStyle w:val="ListBullet"/>
      </w:pPr>
      <w:r>
        <w:t>Weeks since first treatment;</w:t>
      </w:r>
    </w:p>
    <w:p w14:paraId="76B63AEC" w14:textId="77777777" w:rsidR="009C46DB" w:rsidRDefault="009C46DB" w:rsidP="009C46DB">
      <w:pPr>
        <w:pStyle w:val="ListBullet"/>
      </w:pPr>
      <w:r>
        <w:t>Days since randomisation;</w:t>
      </w:r>
    </w:p>
    <w:p w14:paraId="47FF7854" w14:textId="77777777" w:rsidR="009C46DB" w:rsidRDefault="009C46DB" w:rsidP="00D4782F">
      <w:pPr>
        <w:pStyle w:val="ListBullet"/>
        <w:keepNext/>
      </w:pPr>
      <w:r>
        <w:t>Weeks since</w:t>
      </w:r>
      <w:r w:rsidRPr="000A17C3">
        <w:t xml:space="preserve"> </w:t>
      </w:r>
      <w:r>
        <w:t>randomisation.</w:t>
      </w:r>
      <w:r w:rsidRPr="00CC02BE">
        <w:rPr>
          <w:noProof/>
        </w:rPr>
        <w:t xml:space="preserve"> </w:t>
      </w:r>
    </w:p>
    <w:p w14:paraId="2EB80D73" w14:textId="77777777" w:rsidR="009C46DB" w:rsidRDefault="009C46DB" w:rsidP="009C46DB">
      <w:pPr>
        <w:pStyle w:val="BodyText"/>
      </w:pPr>
      <w:r>
        <w:rPr>
          <w:noProof/>
        </w:rPr>
        <w:drawing>
          <wp:inline distT="0" distB="0" distL="0" distR="0" wp14:anchorId="0BBF72BE" wp14:editId="4AA1A470">
            <wp:extent cx="1852488" cy="919064"/>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74421" cy="929946"/>
                    </a:xfrm>
                    <a:prstGeom prst="rect">
                      <a:avLst/>
                    </a:prstGeom>
                  </pic:spPr>
                </pic:pic>
              </a:graphicData>
            </a:graphic>
          </wp:inline>
        </w:drawing>
      </w:r>
      <w:r>
        <w:t xml:space="preserve">  </w:t>
      </w:r>
      <w:r>
        <w:rPr>
          <w:noProof/>
        </w:rPr>
        <w:drawing>
          <wp:inline distT="0" distB="0" distL="0" distR="0" wp14:anchorId="362E3D1D" wp14:editId="26EB4353">
            <wp:extent cx="1660124" cy="915931"/>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664876" cy="918553"/>
                    </a:xfrm>
                    <a:prstGeom prst="rect">
                      <a:avLst/>
                    </a:prstGeom>
                  </pic:spPr>
                </pic:pic>
              </a:graphicData>
            </a:graphic>
          </wp:inline>
        </w:drawing>
      </w:r>
    </w:p>
    <w:p w14:paraId="65E8D3EF" w14:textId="77777777" w:rsidR="009C46DB" w:rsidRPr="00DD4484" w:rsidRDefault="009C46DB" w:rsidP="00672C87">
      <w:pPr>
        <w:pStyle w:val="BodyText"/>
        <w:keepNext/>
        <w:rPr>
          <w:u w:val="single"/>
        </w:rPr>
      </w:pPr>
      <w:r w:rsidRPr="00DD4484">
        <w:rPr>
          <w:u w:val="single"/>
        </w:rPr>
        <w:lastRenderedPageBreak/>
        <w:t>Y axis</w:t>
      </w:r>
    </w:p>
    <w:p w14:paraId="30176BE4" w14:textId="77777777" w:rsidR="009C46DB" w:rsidRDefault="009C46DB" w:rsidP="009C46DB">
      <w:pPr>
        <w:pStyle w:val="BodyText"/>
      </w:pPr>
      <w:r>
        <w:rPr>
          <w:rStyle w:val="normaltextrun"/>
        </w:rPr>
        <w:t xml:space="preserve">The default title of the Y-axis is </w:t>
      </w:r>
      <w:r>
        <w:rPr>
          <w:rStyle w:val="normaltextrun"/>
          <w:b/>
        </w:rPr>
        <w:t>Result value</w:t>
      </w:r>
      <w:r>
        <w:rPr>
          <w:rStyle w:val="normaltextrun"/>
        </w:rPr>
        <w:t xml:space="preserve">. </w:t>
      </w:r>
    </w:p>
    <w:p w14:paraId="0D92CB2B" w14:textId="756D0B25" w:rsidR="009C46DB" w:rsidRDefault="009C46DB" w:rsidP="009C46DB">
      <w:pPr>
        <w:pStyle w:val="BodyText"/>
        <w:rPr>
          <w:rStyle w:val="normaltextrun"/>
        </w:rPr>
      </w:pPr>
      <w:r>
        <w:rPr>
          <w:rStyle w:val="normaltextrun"/>
        </w:rPr>
        <w:t>Value of Y-axis could be changed by choosing one of the options from dropdown list:</w:t>
      </w:r>
    </w:p>
    <w:p w14:paraId="5388F315" w14:textId="77777777" w:rsidR="009C46DB" w:rsidRDefault="009C46DB" w:rsidP="009C46DB">
      <w:pPr>
        <w:pStyle w:val="ListBullet"/>
      </w:pPr>
      <w:r>
        <w:t>Ref range norm. value;</w:t>
      </w:r>
    </w:p>
    <w:p w14:paraId="47E24AE3" w14:textId="77777777" w:rsidR="009C46DB" w:rsidRDefault="009C46DB" w:rsidP="009C46DB">
      <w:pPr>
        <w:pStyle w:val="ListBullet"/>
      </w:pPr>
      <w:r>
        <w:t>Times upper ref. value;</w:t>
      </w:r>
    </w:p>
    <w:p w14:paraId="4F5FD3A2" w14:textId="77777777" w:rsidR="009C46DB" w:rsidRDefault="009C46DB" w:rsidP="009C46DB">
      <w:pPr>
        <w:pStyle w:val="ListBullet"/>
      </w:pPr>
      <w:r>
        <w:t>Times lower ref. value;</w:t>
      </w:r>
    </w:p>
    <w:p w14:paraId="2A46E0A5" w14:textId="77777777" w:rsidR="009C46DB" w:rsidRDefault="009C46DB" w:rsidP="009C46DB">
      <w:pPr>
        <w:pStyle w:val="ListBullet"/>
      </w:pPr>
      <w:r>
        <w:t>Absolute change from baseline;</w:t>
      </w:r>
    </w:p>
    <w:p w14:paraId="7C24D7E7" w14:textId="77777777" w:rsidR="009C46DB" w:rsidRDefault="009C46DB" w:rsidP="009C46DB">
      <w:pPr>
        <w:pStyle w:val="ListBullet"/>
      </w:pPr>
      <w:r>
        <w:t>Percentage change from baseline;</w:t>
      </w:r>
    </w:p>
    <w:p w14:paraId="2C7BC170" w14:textId="77777777" w:rsidR="009C46DB" w:rsidRDefault="009C46DB" w:rsidP="00D4782F">
      <w:pPr>
        <w:pStyle w:val="ListBullet"/>
        <w:keepNext/>
      </w:pPr>
      <w:r>
        <w:t>Result value.</w:t>
      </w:r>
    </w:p>
    <w:p w14:paraId="22B8BDBB" w14:textId="77777777" w:rsidR="009C46DB" w:rsidRDefault="009C46DB" w:rsidP="009C46DB">
      <w:pPr>
        <w:pStyle w:val="BodyText"/>
      </w:pPr>
      <w:r>
        <w:rPr>
          <w:noProof/>
        </w:rPr>
        <w:drawing>
          <wp:inline distT="0" distB="0" distL="0" distR="0" wp14:anchorId="2A828D10" wp14:editId="2420B378">
            <wp:extent cx="1657503" cy="809625"/>
            <wp:effectExtent l="19050" t="19050" r="19050"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8537" t="25433"/>
                    <a:stretch/>
                  </pic:blipFill>
                  <pic:spPr bwMode="auto">
                    <a:xfrm>
                      <a:off x="0" y="0"/>
                      <a:ext cx="1668468" cy="814981"/>
                    </a:xfrm>
                    <a:prstGeom prst="rect">
                      <a:avLst/>
                    </a:prstGeom>
                    <a:ln w="9525" cap="flat" cmpd="sng" algn="ctr">
                      <a:solidFill>
                        <a:srgbClr val="E7E6E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5372D2" w14:textId="77777777" w:rsidR="009C46DB" w:rsidRDefault="009C46DB" w:rsidP="009C46DB">
      <w:pPr>
        <w:pStyle w:val="BodyText"/>
      </w:pPr>
      <w:r w:rsidRPr="00F569C8">
        <w:rPr>
          <w:b/>
        </w:rPr>
        <w:t>Note</w:t>
      </w:r>
      <w:r>
        <w:t>: If “Ref range norm. value” option is selected, then two red reference lines (Referen</w:t>
      </w:r>
      <w:r w:rsidRPr="001426CD">
        <w:t>ce low (Y=0) and Reference high (Y=1)) appear on the plot. This allows a user to see whether result valu</w:t>
      </w:r>
      <w:r>
        <w:t>es fall between these reference values, or not.</w:t>
      </w:r>
    </w:p>
    <w:p w14:paraId="3068AB7F" w14:textId="77777777" w:rsidR="009C46DB" w:rsidRPr="00DD4484" w:rsidRDefault="009C46DB" w:rsidP="00672C87">
      <w:pPr>
        <w:pStyle w:val="BodyText"/>
        <w:keepNext/>
        <w:rPr>
          <w:u w:val="single"/>
        </w:rPr>
      </w:pPr>
      <w:r w:rsidRPr="00DD4484">
        <w:rPr>
          <w:u w:val="single"/>
        </w:rPr>
        <w:t>Tooltips</w:t>
      </w:r>
    </w:p>
    <w:p w14:paraId="3A87EC5F" w14:textId="77777777" w:rsidR="009C46DB" w:rsidRPr="00213860" w:rsidRDefault="009C46DB" w:rsidP="009C46DB">
      <w:pPr>
        <w:pStyle w:val="BodyText"/>
      </w:pPr>
      <w:r>
        <w:t xml:space="preserve">When a user hovers the cursor over a point, </w:t>
      </w:r>
      <w:r w:rsidRPr="00213860">
        <w:t>the tooltip with the following fields is displayed:</w:t>
      </w:r>
    </w:p>
    <w:p w14:paraId="0B83CC0F" w14:textId="77777777" w:rsidR="009C46DB" w:rsidRDefault="009C46DB" w:rsidP="009C46DB">
      <w:pPr>
        <w:pStyle w:val="ListBullet"/>
      </w:pPr>
      <w:r>
        <w:t>X-axis value;</w:t>
      </w:r>
    </w:p>
    <w:p w14:paraId="5A38233B" w14:textId="77777777" w:rsidR="009C46DB" w:rsidRDefault="009C46DB" w:rsidP="009C46DB">
      <w:pPr>
        <w:pStyle w:val="ListBullet"/>
      </w:pPr>
      <w:r>
        <w:t>Y-axis value;</w:t>
      </w:r>
    </w:p>
    <w:p w14:paraId="36AC68B9" w14:textId="77777777" w:rsidR="009C46DB" w:rsidRPr="00C027A6" w:rsidRDefault="009C46DB" w:rsidP="00D4782F">
      <w:pPr>
        <w:pStyle w:val="ListBullet"/>
        <w:keepNext/>
        <w:rPr>
          <w:u w:val="single"/>
        </w:rPr>
      </w:pPr>
      <w:r>
        <w:t>Subject ID: &lt;value&gt;.</w:t>
      </w:r>
    </w:p>
    <w:p w14:paraId="0F3A5654" w14:textId="77777777" w:rsidR="009C46DB" w:rsidRDefault="009C46DB" w:rsidP="009C46DB">
      <w:pPr>
        <w:pStyle w:val="BodyText"/>
        <w:rPr>
          <w:u w:val="single"/>
        </w:rPr>
      </w:pPr>
      <w:r>
        <w:rPr>
          <w:noProof/>
        </w:rPr>
        <w:drawing>
          <wp:inline distT="0" distB="0" distL="0" distR="0" wp14:anchorId="25987364" wp14:editId="648F7AB3">
            <wp:extent cx="2161905" cy="857143"/>
            <wp:effectExtent l="0" t="0" r="0"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161905" cy="857143"/>
                    </a:xfrm>
                    <a:prstGeom prst="rect">
                      <a:avLst/>
                    </a:prstGeom>
                  </pic:spPr>
                </pic:pic>
              </a:graphicData>
            </a:graphic>
          </wp:inline>
        </w:drawing>
      </w:r>
    </w:p>
    <w:p w14:paraId="4C0E952E" w14:textId="77777777" w:rsidR="009C46DB" w:rsidRPr="00213860" w:rsidRDefault="009C46DB" w:rsidP="009C46DB">
      <w:pPr>
        <w:pStyle w:val="BodyText"/>
      </w:pPr>
      <w:r>
        <w:t xml:space="preserve">When a user hovers the cursor over a box, </w:t>
      </w:r>
      <w:r w:rsidRPr="00213860">
        <w:t>the tooltip with the following fields is displayed:</w:t>
      </w:r>
    </w:p>
    <w:p w14:paraId="667DD62F" w14:textId="77777777" w:rsidR="009C46DB" w:rsidRDefault="009C46DB" w:rsidP="009C46DB">
      <w:pPr>
        <w:pStyle w:val="ListBullet"/>
      </w:pPr>
      <w:r>
        <w:t>X-axis value;</w:t>
      </w:r>
    </w:p>
    <w:p w14:paraId="048EA610" w14:textId="77777777" w:rsidR="009C46DB" w:rsidRDefault="009C46DB" w:rsidP="009C46DB">
      <w:pPr>
        <w:pStyle w:val="ListBullet"/>
      </w:pPr>
      <w:r>
        <w:t>Upper whisker: &lt;value&gt;;</w:t>
      </w:r>
    </w:p>
    <w:p w14:paraId="6F85773F" w14:textId="77777777" w:rsidR="009C46DB" w:rsidRDefault="009C46DB" w:rsidP="009C46DB">
      <w:pPr>
        <w:pStyle w:val="ListBullet"/>
      </w:pPr>
      <w:r>
        <w:t>Upper quartile: &lt;value&gt;;</w:t>
      </w:r>
    </w:p>
    <w:p w14:paraId="6E3C9801" w14:textId="77777777" w:rsidR="009C46DB" w:rsidRDefault="009C46DB" w:rsidP="009C46DB">
      <w:pPr>
        <w:pStyle w:val="ListBullet"/>
      </w:pPr>
      <w:r>
        <w:t>Median: &lt;value&gt;;</w:t>
      </w:r>
    </w:p>
    <w:p w14:paraId="25A062C3" w14:textId="77777777" w:rsidR="009C46DB" w:rsidRDefault="009C46DB" w:rsidP="009C46DB">
      <w:pPr>
        <w:pStyle w:val="ListBullet"/>
      </w:pPr>
      <w:r>
        <w:t>Lower quartile: &lt;value&gt;;</w:t>
      </w:r>
    </w:p>
    <w:p w14:paraId="14F9AB2F" w14:textId="77777777" w:rsidR="009C46DB" w:rsidRDefault="009C46DB" w:rsidP="00D4782F">
      <w:pPr>
        <w:pStyle w:val="ListBullet"/>
        <w:keepNext/>
      </w:pPr>
      <w:r>
        <w:t>Lower whisker: &lt;value&gt;.</w:t>
      </w:r>
    </w:p>
    <w:p w14:paraId="4928E378" w14:textId="77777777" w:rsidR="009C46DB" w:rsidRDefault="009C46DB" w:rsidP="009C46DB">
      <w:pPr>
        <w:pStyle w:val="BodyText"/>
        <w:rPr>
          <w:u w:val="single"/>
        </w:rPr>
      </w:pPr>
      <w:r>
        <w:rPr>
          <w:noProof/>
        </w:rPr>
        <w:drawing>
          <wp:inline distT="0" distB="0" distL="0" distR="0" wp14:anchorId="6F6307C8" wp14:editId="452E6CEE">
            <wp:extent cx="1666667" cy="1180952"/>
            <wp:effectExtent l="0" t="0" r="0" b="63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66667" cy="1180952"/>
                    </a:xfrm>
                    <a:prstGeom prst="rect">
                      <a:avLst/>
                    </a:prstGeom>
                  </pic:spPr>
                </pic:pic>
              </a:graphicData>
            </a:graphic>
          </wp:inline>
        </w:drawing>
      </w:r>
    </w:p>
    <w:p w14:paraId="40AB51AE" w14:textId="77777777" w:rsidR="009C46DB" w:rsidRPr="00DD4484" w:rsidRDefault="009C46DB" w:rsidP="00672C87">
      <w:pPr>
        <w:pStyle w:val="BodyText"/>
        <w:keepNext/>
        <w:rPr>
          <w:u w:val="single"/>
        </w:rPr>
      </w:pPr>
      <w:r w:rsidRPr="00DD4484">
        <w:rPr>
          <w:u w:val="single"/>
        </w:rPr>
        <w:t>Details on Demand table</w:t>
      </w:r>
    </w:p>
    <w:p w14:paraId="076946F2" w14:textId="77777777" w:rsidR="009C46DB" w:rsidRDefault="009C46DB" w:rsidP="009C46DB">
      <w:pPr>
        <w:pStyle w:val="BodyText"/>
      </w:pPr>
      <w:r w:rsidRPr="00063096">
        <w:t>Details on Demand table</w:t>
      </w:r>
      <w:r>
        <w:t xml:space="preserve"> contains two tabs: Labs tab and Subjects tab.</w:t>
      </w:r>
    </w:p>
    <w:p w14:paraId="6CD3775F" w14:textId="77777777" w:rsidR="009C46DB" w:rsidRDefault="009C46DB" w:rsidP="00D4782F">
      <w:pPr>
        <w:pStyle w:val="BodyText"/>
        <w:keepNext/>
      </w:pPr>
      <w:r>
        <w:lastRenderedPageBreak/>
        <w:t>Labs tab:</w:t>
      </w:r>
    </w:p>
    <w:p w14:paraId="07975FF7" w14:textId="77777777" w:rsidR="009C46DB" w:rsidRDefault="009C46DB" w:rsidP="009C46DB">
      <w:pPr>
        <w:pStyle w:val="BodyText"/>
      </w:pPr>
      <w:r>
        <w:rPr>
          <w:noProof/>
        </w:rPr>
        <w:drawing>
          <wp:inline distT="0" distB="0" distL="0" distR="0" wp14:anchorId="2115C83F" wp14:editId="5BAFCDEF">
            <wp:extent cx="5941695" cy="2216150"/>
            <wp:effectExtent l="19050" t="19050" r="20955" b="1270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1695" cy="2216150"/>
                    </a:xfrm>
                    <a:prstGeom prst="rect">
                      <a:avLst/>
                    </a:prstGeom>
                    <a:ln>
                      <a:solidFill>
                        <a:schemeClr val="bg2"/>
                      </a:solidFill>
                    </a:ln>
                  </pic:spPr>
                </pic:pic>
              </a:graphicData>
            </a:graphic>
          </wp:inline>
        </w:drawing>
      </w:r>
    </w:p>
    <w:p w14:paraId="5549424C" w14:textId="77777777" w:rsidR="009C46DB" w:rsidRPr="00F569C8" w:rsidRDefault="009C46DB" w:rsidP="009C46DB">
      <w:pPr>
        <w:pStyle w:val="BodyText"/>
      </w:pPr>
      <w:r w:rsidRPr="00F569C8">
        <w:rPr>
          <w:b/>
        </w:rPr>
        <w:t>Note</w:t>
      </w:r>
      <w:r>
        <w:t xml:space="preserve">: </w:t>
      </w:r>
      <w:r w:rsidRPr="00F569C8">
        <w:rPr>
          <w:rStyle w:val="CommentReference"/>
          <w:sz w:val="20"/>
          <w:szCs w:val="18"/>
        </w:rPr>
        <w:t>D</w:t>
      </w:r>
      <w:r w:rsidRPr="00F569C8">
        <w:t xml:space="preserve">ata in </w:t>
      </w:r>
      <w:r>
        <w:t xml:space="preserve">the </w:t>
      </w:r>
      <w:r w:rsidRPr="00F569C8">
        <w:t xml:space="preserve">Result value column could be highlighted </w:t>
      </w:r>
      <w:r>
        <w:t xml:space="preserve">with </w:t>
      </w:r>
      <w:r w:rsidRPr="00F569C8">
        <w:t>red if value is lower than Lower ref range value or upper than higher than Upper ref range value</w:t>
      </w:r>
      <w:r>
        <w:t>.</w:t>
      </w:r>
    </w:p>
    <w:p w14:paraId="768146F5" w14:textId="77777777" w:rsidR="009C46DB" w:rsidRPr="00F569C8" w:rsidRDefault="009C46DB" w:rsidP="00D4782F">
      <w:pPr>
        <w:pStyle w:val="BodyText"/>
        <w:keepNext/>
      </w:pPr>
      <w:r w:rsidRPr="00F569C8">
        <w:t>Subjects tab:</w:t>
      </w:r>
    </w:p>
    <w:p w14:paraId="588C0DAD" w14:textId="77777777" w:rsidR="009C46DB" w:rsidRPr="00A14448" w:rsidRDefault="009C46DB" w:rsidP="009C46DB">
      <w:pPr>
        <w:pStyle w:val="BodyText"/>
      </w:pPr>
      <w:r>
        <w:rPr>
          <w:noProof/>
        </w:rPr>
        <w:drawing>
          <wp:inline distT="0" distB="0" distL="0" distR="0" wp14:anchorId="027C3ABF" wp14:editId="72E65A98">
            <wp:extent cx="5941695" cy="1877060"/>
            <wp:effectExtent l="19050" t="19050" r="20955" b="2794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1695" cy="1877060"/>
                    </a:xfrm>
                    <a:prstGeom prst="rect">
                      <a:avLst/>
                    </a:prstGeom>
                    <a:ln>
                      <a:solidFill>
                        <a:schemeClr val="bg2"/>
                      </a:solidFill>
                    </a:ln>
                  </pic:spPr>
                </pic:pic>
              </a:graphicData>
            </a:graphic>
          </wp:inline>
        </w:drawing>
      </w:r>
    </w:p>
    <w:p w14:paraId="0FF59C9D" w14:textId="30D38286" w:rsidR="009C46DB" w:rsidRDefault="009C46DB" w:rsidP="009C46DB">
      <w:pPr>
        <w:pStyle w:val="Heading3"/>
      </w:pPr>
      <w:bookmarkStart w:id="105" w:name="_Toc31196524"/>
      <w:bookmarkStart w:id="106" w:name="_Toc33115263"/>
      <w:r w:rsidRPr="00712891">
        <w:lastRenderedPageBreak/>
        <w:t>Shift Plot</w:t>
      </w:r>
      <w:r w:rsidRPr="002B3B1D">
        <w:t xml:space="preserve"> </w:t>
      </w:r>
      <w:r>
        <w:t>Tab</w:t>
      </w:r>
      <w:bookmarkEnd w:id="105"/>
      <w:bookmarkEnd w:id="106"/>
    </w:p>
    <w:p w14:paraId="5C85E2B0" w14:textId="77777777" w:rsidR="009C46DB" w:rsidRDefault="009C46DB" w:rsidP="00D4782F">
      <w:pPr>
        <w:pStyle w:val="BodyText"/>
        <w:keepNext/>
      </w:pPr>
      <w:r>
        <w:t xml:space="preserve">Labs Shift Plot tab </w:t>
      </w:r>
      <w:r w:rsidRPr="00533791">
        <w:t xml:space="preserve">allows </w:t>
      </w:r>
      <w:r>
        <w:t>a</w:t>
      </w:r>
      <w:r w:rsidRPr="00533791">
        <w:t xml:space="preserve"> user to compare, for each of laboratory measurements, the values relative to baseline.</w:t>
      </w:r>
      <w:r>
        <w:t xml:space="preserve"> </w:t>
      </w:r>
      <w:r w:rsidRPr="008E0533">
        <w:t xml:space="preserve">The tab contains a set of trellised </w:t>
      </w:r>
      <w:r>
        <w:t>error bar diagrams</w:t>
      </w:r>
      <w:r w:rsidRPr="008E0533">
        <w:t xml:space="preserve"> (see </w:t>
      </w:r>
      <w:r w:rsidRPr="008E0533">
        <w:fldChar w:fldCharType="begin"/>
      </w:r>
      <w:r w:rsidRPr="008E0533">
        <w:instrText xml:space="preserve"> REF _Ref26813896 \h  \* MERGEFORMAT </w:instrText>
      </w:r>
      <w:r w:rsidRPr="008E0533">
        <w:fldChar w:fldCharType="separate"/>
      </w:r>
      <w:r w:rsidRPr="004F0EE0">
        <w:rPr>
          <w:b/>
          <w:bCs/>
        </w:rPr>
        <w:t>Trellised Plots</w:t>
      </w:r>
      <w:r w:rsidRPr="008E0533">
        <w:fldChar w:fldCharType="end"/>
      </w:r>
      <w:r w:rsidRPr="008E0533">
        <w:t xml:space="preserve"> section for trellis description).</w:t>
      </w:r>
    </w:p>
    <w:p w14:paraId="175667DC" w14:textId="77777777" w:rsidR="009C46DB" w:rsidRDefault="009C46DB" w:rsidP="009C46DB">
      <w:pPr>
        <w:pStyle w:val="BodyText"/>
      </w:pPr>
      <w:r>
        <w:rPr>
          <w:noProof/>
        </w:rPr>
        <w:drawing>
          <wp:inline distT="0" distB="0" distL="0" distR="0" wp14:anchorId="0A2E75AE" wp14:editId="33655360">
            <wp:extent cx="5941695" cy="4528820"/>
            <wp:effectExtent l="19050" t="19050" r="20955" b="2413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1695" cy="4528820"/>
                    </a:xfrm>
                    <a:prstGeom prst="rect">
                      <a:avLst/>
                    </a:prstGeom>
                    <a:ln>
                      <a:solidFill>
                        <a:schemeClr val="bg2"/>
                      </a:solidFill>
                    </a:ln>
                  </pic:spPr>
                </pic:pic>
              </a:graphicData>
            </a:graphic>
          </wp:inline>
        </w:drawing>
      </w:r>
    </w:p>
    <w:p w14:paraId="68DB284E" w14:textId="77777777" w:rsidR="009C46DB" w:rsidRDefault="009C46DB" w:rsidP="009C46DB">
      <w:pPr>
        <w:pStyle w:val="BodyText"/>
      </w:pPr>
      <w:r>
        <w:t>Main elements available on the Labs Shift Plot tab are the following:</w:t>
      </w:r>
    </w:p>
    <w:p w14:paraId="3AA619D1" w14:textId="77777777" w:rsidR="009C46DB" w:rsidRPr="00A14448" w:rsidRDefault="009C46DB" w:rsidP="009C46DB">
      <w:pPr>
        <w:pStyle w:val="ListBullet"/>
      </w:pPr>
      <w:r>
        <w:t>Trellised error bar diagrams;</w:t>
      </w:r>
    </w:p>
    <w:p w14:paraId="11394CD5" w14:textId="77777777" w:rsidR="009C46DB" w:rsidRDefault="009C46DB" w:rsidP="009C46DB">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5E453C0D" w14:textId="77777777" w:rsidR="009C46DB" w:rsidRDefault="009C46DB" w:rsidP="009C46DB">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211DB32A" w14:textId="77777777" w:rsidR="009C46DB" w:rsidRDefault="009C46DB" w:rsidP="009C46DB">
      <w:pPr>
        <w:pStyle w:val="ListBullet"/>
      </w:pPr>
      <w:r>
        <w:t xml:space="preserve">Chart context menu icons (see </w:t>
      </w:r>
      <w:r>
        <w:fldChar w:fldCharType="begin"/>
      </w:r>
      <w:r>
        <w:instrText xml:space="preserve"> REF _Ref30517987 \h </w:instrText>
      </w:r>
      <w:r>
        <w:fldChar w:fldCharType="separate"/>
      </w:r>
      <w:r>
        <w:t>Chart Context Menu</w:t>
      </w:r>
      <w:r>
        <w:fldChar w:fldCharType="end"/>
      </w:r>
      <w:r>
        <w:t xml:space="preserve"> section);</w:t>
      </w:r>
    </w:p>
    <w:p w14:paraId="0B6F1014"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3EC87D1F" w14:textId="77777777" w:rsidR="009C46DB" w:rsidRPr="00DD4484" w:rsidRDefault="009C46DB" w:rsidP="00672C87">
      <w:pPr>
        <w:pStyle w:val="BodyText"/>
        <w:keepNext/>
        <w:rPr>
          <w:u w:val="single"/>
        </w:rPr>
      </w:pPr>
      <w:r w:rsidRPr="00DD4484">
        <w:rPr>
          <w:u w:val="single"/>
        </w:rPr>
        <w:t>X axis</w:t>
      </w:r>
    </w:p>
    <w:p w14:paraId="2C74EE65" w14:textId="77777777" w:rsidR="009C46DB" w:rsidRDefault="009C46DB" w:rsidP="009C46DB">
      <w:pPr>
        <w:pStyle w:val="BodyText"/>
      </w:pPr>
      <w:r>
        <w:rPr>
          <w:rStyle w:val="normaltextrun"/>
        </w:rPr>
        <w:t xml:space="preserve">The title of the X-axis is </w:t>
      </w:r>
      <w:r>
        <w:rPr>
          <w:rStyle w:val="normaltextrun"/>
          <w:b/>
        </w:rPr>
        <w:t>Baseline</w:t>
      </w:r>
      <w:r>
        <w:rPr>
          <w:rStyle w:val="normaltextrun"/>
        </w:rPr>
        <w:t>, and no other option is available.</w:t>
      </w:r>
      <w:r>
        <w:rPr>
          <w:rStyle w:val="normaltextrun"/>
          <w:rFonts w:ascii="Arial" w:hAnsi="Arial" w:cs="Arial"/>
        </w:rPr>
        <w:t> </w:t>
      </w:r>
      <w:r>
        <w:rPr>
          <w:rStyle w:val="eop"/>
        </w:rPr>
        <w:t> </w:t>
      </w:r>
    </w:p>
    <w:p w14:paraId="1CEA7442" w14:textId="77777777" w:rsidR="009C46DB" w:rsidRPr="00DD4484" w:rsidRDefault="009C46DB" w:rsidP="00672C87">
      <w:pPr>
        <w:pStyle w:val="BodyText"/>
        <w:keepNext/>
        <w:rPr>
          <w:u w:val="single"/>
        </w:rPr>
      </w:pPr>
      <w:r w:rsidRPr="00DD4484">
        <w:rPr>
          <w:u w:val="single"/>
        </w:rPr>
        <w:t>Y axis</w:t>
      </w:r>
    </w:p>
    <w:p w14:paraId="697ABA1A" w14:textId="77777777" w:rsidR="009C46DB" w:rsidRDefault="009C46DB" w:rsidP="009C46DB">
      <w:pPr>
        <w:pStyle w:val="BodyText"/>
      </w:pPr>
      <w:r>
        <w:rPr>
          <w:rStyle w:val="normaltextrun"/>
        </w:rPr>
        <w:t xml:space="preserve">The title of the Y-axis is </w:t>
      </w:r>
      <w:r>
        <w:rPr>
          <w:rStyle w:val="normaltextrun"/>
          <w:b/>
        </w:rPr>
        <w:t>Result Value</w:t>
      </w:r>
      <w:r>
        <w:rPr>
          <w:rStyle w:val="normaltextrun"/>
        </w:rPr>
        <w:t>, and no other option is available.</w:t>
      </w:r>
      <w:r>
        <w:rPr>
          <w:rStyle w:val="normaltextrun"/>
          <w:rFonts w:ascii="Arial" w:hAnsi="Arial" w:cs="Arial"/>
        </w:rPr>
        <w:t> </w:t>
      </w:r>
      <w:r>
        <w:rPr>
          <w:rStyle w:val="eop"/>
        </w:rPr>
        <w:t> </w:t>
      </w:r>
    </w:p>
    <w:p w14:paraId="24426524" w14:textId="77777777" w:rsidR="009C46DB" w:rsidRPr="00DD4484" w:rsidRDefault="009C46DB" w:rsidP="00672C87">
      <w:pPr>
        <w:pStyle w:val="BodyText"/>
        <w:keepNext/>
        <w:rPr>
          <w:u w:val="single"/>
        </w:rPr>
      </w:pPr>
      <w:r w:rsidRPr="00DD4484">
        <w:rPr>
          <w:u w:val="single"/>
        </w:rPr>
        <w:t>Tooltips</w:t>
      </w:r>
    </w:p>
    <w:p w14:paraId="222EECEC" w14:textId="77777777" w:rsidR="009C46DB" w:rsidRPr="00213860" w:rsidRDefault="009C46DB" w:rsidP="009C46DB">
      <w:pPr>
        <w:pStyle w:val="BodyText"/>
      </w:pPr>
      <w:r>
        <w:t xml:space="preserve">When a user hovers the cursor over an error bar, </w:t>
      </w:r>
      <w:r w:rsidRPr="00213860">
        <w:t>the tooltip with the following fields is displayed:</w:t>
      </w:r>
    </w:p>
    <w:p w14:paraId="7D43E136" w14:textId="77777777" w:rsidR="009C46DB" w:rsidRPr="00533791" w:rsidRDefault="009C46DB" w:rsidP="009C46DB">
      <w:pPr>
        <w:pStyle w:val="ListBullet"/>
      </w:pPr>
      <w:r w:rsidRPr="00533791">
        <w:t>[Measurement name]{Measurement unit}</w:t>
      </w:r>
      <w:r>
        <w:t>;</w:t>
      </w:r>
    </w:p>
    <w:p w14:paraId="3023DFC3" w14:textId="77777777" w:rsidR="009C46DB" w:rsidRPr="00533791" w:rsidRDefault="009C46DB" w:rsidP="009C46DB">
      <w:pPr>
        <w:pStyle w:val="ListBullet"/>
      </w:pPr>
      <w:r w:rsidRPr="00533791">
        <w:t>Y-axis</w:t>
      </w:r>
      <w:r w:rsidRPr="006D2BD5">
        <w:t xml:space="preserve"> </w:t>
      </w:r>
      <w:r w:rsidRPr="00533791">
        <w:t>value: [Min]</w:t>
      </w:r>
      <w:r>
        <w:t>, [Max];</w:t>
      </w:r>
    </w:p>
    <w:p w14:paraId="6B4BFB27" w14:textId="77777777" w:rsidR="009C46DB" w:rsidRDefault="009C46DB" w:rsidP="003C151B">
      <w:pPr>
        <w:pStyle w:val="ListBullet"/>
      </w:pPr>
      <w:r w:rsidRPr="00533791">
        <w:t xml:space="preserve">X-axis </w:t>
      </w:r>
      <w:r>
        <w:t>value.</w:t>
      </w:r>
    </w:p>
    <w:p w14:paraId="5CEEF3AA" w14:textId="77777777" w:rsidR="009C46DB" w:rsidRDefault="009C46DB" w:rsidP="009C46DB">
      <w:pPr>
        <w:pStyle w:val="BodyText"/>
      </w:pPr>
      <w:r>
        <w:rPr>
          <w:noProof/>
        </w:rPr>
        <w:lastRenderedPageBreak/>
        <w:drawing>
          <wp:inline distT="0" distB="0" distL="0" distR="0" wp14:anchorId="513C686F" wp14:editId="157F4D02">
            <wp:extent cx="1780952" cy="685714"/>
            <wp:effectExtent l="0" t="0" r="0" b="63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780952" cy="685714"/>
                    </a:xfrm>
                    <a:prstGeom prst="rect">
                      <a:avLst/>
                    </a:prstGeom>
                  </pic:spPr>
                </pic:pic>
              </a:graphicData>
            </a:graphic>
          </wp:inline>
        </w:drawing>
      </w:r>
    </w:p>
    <w:p w14:paraId="56069B32" w14:textId="77777777" w:rsidR="009C46DB" w:rsidRPr="00DD4484" w:rsidRDefault="009C46DB" w:rsidP="00672C87">
      <w:pPr>
        <w:pStyle w:val="BodyText"/>
        <w:keepNext/>
        <w:rPr>
          <w:u w:val="single"/>
        </w:rPr>
      </w:pPr>
      <w:r w:rsidRPr="00DD4484">
        <w:rPr>
          <w:u w:val="single"/>
        </w:rPr>
        <w:t>Details on Demand table</w:t>
      </w:r>
    </w:p>
    <w:p w14:paraId="567CB038" w14:textId="77777777" w:rsidR="009C46DB" w:rsidRDefault="009C46DB" w:rsidP="009C46DB">
      <w:pPr>
        <w:pStyle w:val="BodyText"/>
      </w:pPr>
      <w:r w:rsidRPr="00063096">
        <w:t>Details on Demand table</w:t>
      </w:r>
      <w:r>
        <w:t xml:space="preserve"> contains two tabs: Labs tab and Subjects tab.</w:t>
      </w:r>
    </w:p>
    <w:p w14:paraId="08813322" w14:textId="77777777" w:rsidR="009C46DB" w:rsidRDefault="009C46DB" w:rsidP="007136FD">
      <w:pPr>
        <w:pStyle w:val="BodyText"/>
        <w:keepNext/>
      </w:pPr>
      <w:r>
        <w:t>Labs tab:</w:t>
      </w:r>
    </w:p>
    <w:p w14:paraId="5F934A35" w14:textId="77777777" w:rsidR="009C46DB" w:rsidRDefault="009C46DB" w:rsidP="009C46DB">
      <w:pPr>
        <w:pStyle w:val="BodyText"/>
      </w:pPr>
      <w:r>
        <w:rPr>
          <w:noProof/>
        </w:rPr>
        <w:drawing>
          <wp:inline distT="0" distB="0" distL="0" distR="0" wp14:anchorId="4FBA01AB" wp14:editId="2DDEE2F3">
            <wp:extent cx="5941695" cy="2224405"/>
            <wp:effectExtent l="19050" t="19050" r="20955" b="2349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1695" cy="2224405"/>
                    </a:xfrm>
                    <a:prstGeom prst="rect">
                      <a:avLst/>
                    </a:prstGeom>
                    <a:ln>
                      <a:solidFill>
                        <a:schemeClr val="bg2"/>
                      </a:solidFill>
                    </a:ln>
                  </pic:spPr>
                </pic:pic>
              </a:graphicData>
            </a:graphic>
          </wp:inline>
        </w:drawing>
      </w:r>
    </w:p>
    <w:p w14:paraId="3092CF90" w14:textId="77777777" w:rsidR="009C46DB" w:rsidRPr="00F569C8" w:rsidRDefault="009C46DB" w:rsidP="009C46DB">
      <w:pPr>
        <w:pStyle w:val="BodyText"/>
      </w:pPr>
      <w:r w:rsidRPr="00F569C8">
        <w:rPr>
          <w:b/>
        </w:rPr>
        <w:t>Note</w:t>
      </w:r>
      <w:r>
        <w:t xml:space="preserve">: </w:t>
      </w:r>
      <w:r w:rsidRPr="00F569C8">
        <w:rPr>
          <w:rStyle w:val="CommentReference"/>
          <w:sz w:val="20"/>
          <w:szCs w:val="18"/>
        </w:rPr>
        <w:t>D</w:t>
      </w:r>
      <w:r w:rsidRPr="00F569C8">
        <w:t xml:space="preserve">ata in </w:t>
      </w:r>
      <w:r>
        <w:t xml:space="preserve">the </w:t>
      </w:r>
      <w:r w:rsidRPr="00F569C8">
        <w:t xml:space="preserve">Result value column could be highlighted </w:t>
      </w:r>
      <w:r>
        <w:t xml:space="preserve">with </w:t>
      </w:r>
      <w:r w:rsidRPr="00F569C8">
        <w:t>red if value is lower than Lower ref range value or upper than higher than Upper ref range value</w:t>
      </w:r>
      <w:r>
        <w:t>.</w:t>
      </w:r>
    </w:p>
    <w:p w14:paraId="0B3187E7" w14:textId="77777777" w:rsidR="009C46DB" w:rsidRDefault="009C46DB" w:rsidP="007136FD">
      <w:pPr>
        <w:pStyle w:val="BodyText"/>
        <w:keepNext/>
      </w:pPr>
      <w:r>
        <w:t>Subjects tab:</w:t>
      </w:r>
    </w:p>
    <w:p w14:paraId="0637726D" w14:textId="77777777" w:rsidR="009C46DB" w:rsidRPr="00533791" w:rsidRDefault="009C46DB" w:rsidP="009C46DB">
      <w:pPr>
        <w:pStyle w:val="BodyText"/>
      </w:pPr>
      <w:r>
        <w:rPr>
          <w:noProof/>
        </w:rPr>
        <w:drawing>
          <wp:inline distT="0" distB="0" distL="0" distR="0" wp14:anchorId="5AB55858" wp14:editId="7A0B2086">
            <wp:extent cx="5941695" cy="2224405"/>
            <wp:effectExtent l="19050" t="19050" r="20955" b="2349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1695" cy="2224405"/>
                    </a:xfrm>
                    <a:prstGeom prst="rect">
                      <a:avLst/>
                    </a:prstGeom>
                    <a:ln>
                      <a:solidFill>
                        <a:schemeClr val="bg2"/>
                      </a:solidFill>
                    </a:ln>
                  </pic:spPr>
                </pic:pic>
              </a:graphicData>
            </a:graphic>
          </wp:inline>
        </w:drawing>
      </w:r>
    </w:p>
    <w:p w14:paraId="182D7A58" w14:textId="2A933122" w:rsidR="009C46DB" w:rsidRDefault="009C46DB" w:rsidP="009C46DB">
      <w:pPr>
        <w:pStyle w:val="Heading3"/>
      </w:pPr>
      <w:bookmarkStart w:id="107" w:name="_Toc31196525"/>
      <w:bookmarkStart w:id="108" w:name="_Toc33115264"/>
      <w:r w:rsidRPr="00712891">
        <w:t>Line Plot</w:t>
      </w:r>
      <w:r w:rsidRPr="002B3B1D">
        <w:t xml:space="preserve"> </w:t>
      </w:r>
      <w:r>
        <w:t>Tab</w:t>
      </w:r>
      <w:bookmarkEnd w:id="107"/>
      <w:bookmarkEnd w:id="108"/>
    </w:p>
    <w:p w14:paraId="23BB4508" w14:textId="77777777" w:rsidR="009C46DB" w:rsidRPr="006E5640" w:rsidRDefault="009C46DB" w:rsidP="009C46DB">
      <w:pPr>
        <w:pStyle w:val="BodyText"/>
      </w:pPr>
      <w:r>
        <w:t xml:space="preserve">Labs Line Plot tab </w:t>
      </w:r>
      <w:r w:rsidRPr="00533791">
        <w:t xml:space="preserve">allows </w:t>
      </w:r>
      <w:r>
        <w:t>a</w:t>
      </w:r>
      <w:r w:rsidRPr="00533791">
        <w:t xml:space="preserve"> user to</w:t>
      </w:r>
      <w:r>
        <w:t xml:space="preserve"> </w:t>
      </w:r>
      <w:r w:rsidRPr="006E5640">
        <w:t xml:space="preserve">quickly assimilate population-level trends in individual laboratory measurements that may be linked to aspects of drug dosing. </w:t>
      </w:r>
      <w:r w:rsidRPr="008E0533">
        <w:t xml:space="preserve">The tab contains a set of trellised </w:t>
      </w:r>
      <w:r>
        <w:t>line plots</w:t>
      </w:r>
      <w:r w:rsidRPr="008E0533">
        <w:t xml:space="preserve"> (see </w:t>
      </w:r>
      <w:r w:rsidRPr="008E0533">
        <w:fldChar w:fldCharType="begin"/>
      </w:r>
      <w:r w:rsidRPr="008E0533">
        <w:instrText xml:space="preserve"> REF _Ref26813896 \h  \* MERGEFORMAT </w:instrText>
      </w:r>
      <w:r w:rsidRPr="008E0533">
        <w:fldChar w:fldCharType="separate"/>
      </w:r>
      <w:r w:rsidRPr="004F0EE0">
        <w:rPr>
          <w:b/>
          <w:bCs/>
        </w:rPr>
        <w:t>Trellised Plots</w:t>
      </w:r>
      <w:r w:rsidRPr="008E0533">
        <w:fldChar w:fldCharType="end"/>
      </w:r>
      <w:r w:rsidRPr="008E0533">
        <w:t xml:space="preserve"> section for trellis description).</w:t>
      </w:r>
    </w:p>
    <w:p w14:paraId="62540D2F" w14:textId="77777777" w:rsidR="009C46DB" w:rsidRDefault="009C46DB" w:rsidP="007136FD">
      <w:pPr>
        <w:pStyle w:val="BodyText"/>
        <w:keepNext/>
      </w:pPr>
      <w:r w:rsidRPr="006E5640">
        <w:t xml:space="preserve">Labs </w:t>
      </w:r>
      <w:r>
        <w:t>L</w:t>
      </w:r>
      <w:r w:rsidRPr="006E5640">
        <w:t xml:space="preserve">ine </w:t>
      </w:r>
      <w:r>
        <w:t>P</w:t>
      </w:r>
      <w:r w:rsidRPr="006E5640">
        <w:t xml:space="preserve">lot </w:t>
      </w:r>
      <w:r>
        <w:t>contains</w:t>
      </w:r>
      <w:r w:rsidRPr="006E5640">
        <w:t xml:space="preserve"> combined line and range highcharts that shows the average and standard error of the mean</w:t>
      </w:r>
      <w:r>
        <w:t xml:space="preserve"> (</w:t>
      </w:r>
      <w:r w:rsidRPr="006E5640">
        <w:t>SEM</w:t>
      </w:r>
      <w:r>
        <w:t>)</w:t>
      </w:r>
      <w:r w:rsidRPr="006E5640">
        <w:t xml:space="preserve"> lab data values. The chart displays a summary of the lab</w:t>
      </w:r>
      <w:r>
        <w:t>oratory measurements</w:t>
      </w:r>
      <w:r w:rsidRPr="006E5640">
        <w:t xml:space="preserve"> </w:t>
      </w:r>
      <w:r w:rsidRPr="006E5640">
        <w:lastRenderedPageBreak/>
        <w:t>values over time for the study population. Each line Y value represents the mean average value of all unfiltered points at the given X axis timepoint.</w:t>
      </w:r>
    </w:p>
    <w:p w14:paraId="4D8AB6A4" w14:textId="77777777" w:rsidR="009C46DB" w:rsidRDefault="009C46DB" w:rsidP="009C46DB">
      <w:pPr>
        <w:pStyle w:val="BodyText"/>
      </w:pPr>
      <w:r>
        <w:rPr>
          <w:noProof/>
        </w:rPr>
        <w:drawing>
          <wp:inline distT="0" distB="0" distL="0" distR="0" wp14:anchorId="17EBBEDA" wp14:editId="4A056293">
            <wp:extent cx="5941695" cy="3950563"/>
            <wp:effectExtent l="19050" t="19050" r="20955" b="1206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b="1264"/>
                    <a:stretch/>
                  </pic:blipFill>
                  <pic:spPr bwMode="auto">
                    <a:xfrm>
                      <a:off x="0" y="0"/>
                      <a:ext cx="5941695" cy="3950563"/>
                    </a:xfrm>
                    <a:prstGeom prst="rect">
                      <a:avLst/>
                    </a:prstGeom>
                    <a:ln w="9525" cap="flat" cmpd="sng" algn="ctr">
                      <a:solidFill>
                        <a:srgbClr val="E7E6E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8D8100" w14:textId="77777777" w:rsidR="009C46DB" w:rsidRDefault="009C46DB" w:rsidP="009C46DB">
      <w:pPr>
        <w:pStyle w:val="BodyText"/>
      </w:pPr>
      <w:r>
        <w:t>Main elements available on the Labs Line Plot tab are the following:</w:t>
      </w:r>
    </w:p>
    <w:p w14:paraId="189ACB86" w14:textId="77777777" w:rsidR="009C46DB" w:rsidRPr="00A14448" w:rsidRDefault="009C46DB" w:rsidP="009C46DB">
      <w:pPr>
        <w:pStyle w:val="ListBullet"/>
      </w:pPr>
      <w:r>
        <w:t>Trellised line plots;</w:t>
      </w:r>
    </w:p>
    <w:p w14:paraId="057E8416" w14:textId="77777777" w:rsidR="009C46DB" w:rsidRDefault="009C46DB" w:rsidP="009C46DB">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619E0081" w14:textId="77777777" w:rsidR="009C46DB" w:rsidRDefault="009C46DB" w:rsidP="009C46DB">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05863DC4" w14:textId="77777777" w:rsidR="009C46DB" w:rsidRDefault="009C46DB" w:rsidP="009C46DB">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09FC4712" w14:textId="77777777" w:rsidR="009C46DB" w:rsidRDefault="009C46DB" w:rsidP="009C46DB">
      <w:pPr>
        <w:pStyle w:val="ListBullet"/>
      </w:pPr>
      <w:r>
        <w:t xml:space="preserve">Chart context menu icons (see </w:t>
      </w:r>
      <w:r>
        <w:fldChar w:fldCharType="begin"/>
      </w:r>
      <w:r>
        <w:instrText xml:space="preserve"> REF _Ref30517987 \h </w:instrText>
      </w:r>
      <w:r>
        <w:fldChar w:fldCharType="separate"/>
      </w:r>
      <w:r>
        <w:t>Chart Context Menu</w:t>
      </w:r>
      <w:r>
        <w:fldChar w:fldCharType="end"/>
      </w:r>
      <w:r>
        <w:t xml:space="preserve"> section);</w:t>
      </w:r>
    </w:p>
    <w:p w14:paraId="2E3F403A"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4B8FBDDF" w14:textId="77777777" w:rsidR="009C46DB" w:rsidRPr="00DD4484" w:rsidRDefault="009C46DB" w:rsidP="00672C87">
      <w:pPr>
        <w:pStyle w:val="BodyText"/>
        <w:keepNext/>
        <w:rPr>
          <w:u w:val="single"/>
        </w:rPr>
      </w:pPr>
      <w:r w:rsidRPr="00DD4484">
        <w:rPr>
          <w:u w:val="single"/>
        </w:rPr>
        <w:t>X axis</w:t>
      </w:r>
    </w:p>
    <w:p w14:paraId="6473F4D1" w14:textId="77777777" w:rsidR="009C46DB" w:rsidRDefault="009C46DB" w:rsidP="009C46DB">
      <w:pPr>
        <w:pStyle w:val="BodyText"/>
      </w:pPr>
      <w:r>
        <w:rPr>
          <w:rStyle w:val="normaltextrun"/>
        </w:rPr>
        <w:t xml:space="preserve">The title of the X-axis is </w:t>
      </w:r>
      <w:r>
        <w:rPr>
          <w:rStyle w:val="normaltextrun"/>
          <w:b/>
        </w:rPr>
        <w:t>Weeks since first treatment</w:t>
      </w:r>
      <w:r>
        <w:rPr>
          <w:rStyle w:val="normaltextrun"/>
        </w:rPr>
        <w:t xml:space="preserve"> by default.</w:t>
      </w:r>
      <w:r>
        <w:rPr>
          <w:rStyle w:val="normaltextrun"/>
          <w:rFonts w:ascii="Arial" w:hAnsi="Arial" w:cs="Arial"/>
        </w:rPr>
        <w:t> </w:t>
      </w:r>
      <w:r>
        <w:rPr>
          <w:rStyle w:val="eop"/>
        </w:rPr>
        <w:t> </w:t>
      </w:r>
      <w:r>
        <w:t xml:space="preserve">X axis has time binning (see </w:t>
      </w:r>
      <w:r>
        <w:fldChar w:fldCharType="begin"/>
      </w:r>
      <w:r>
        <w:instrText xml:space="preserve"> REF _Ref31640041 \h </w:instrText>
      </w:r>
      <w:r>
        <w:fldChar w:fldCharType="separate"/>
      </w:r>
      <w:r w:rsidRPr="005375EF">
        <w:t>Time Binning</w:t>
      </w:r>
      <w:r>
        <w:fldChar w:fldCharType="end"/>
      </w:r>
      <w:r>
        <w:t xml:space="preserve"> section for details).</w:t>
      </w:r>
    </w:p>
    <w:p w14:paraId="4F83E9D7" w14:textId="77777777" w:rsidR="009C46DB" w:rsidRDefault="009C46DB" w:rsidP="009C46DB">
      <w:pPr>
        <w:pStyle w:val="BodyText"/>
        <w:rPr>
          <w:rStyle w:val="normaltextrun"/>
        </w:rPr>
      </w:pPr>
      <w:r>
        <w:rPr>
          <w:rStyle w:val="normaltextrun"/>
        </w:rPr>
        <w:t>Value of X-axis could be changed by choosing one of the options from dropdown list under the plot:</w:t>
      </w:r>
    </w:p>
    <w:p w14:paraId="12AEB6DF" w14:textId="77777777" w:rsidR="009C46DB" w:rsidRDefault="009C46DB" w:rsidP="009C46DB">
      <w:pPr>
        <w:pStyle w:val="ListBullet"/>
      </w:pPr>
      <w:r>
        <w:t>Visit number;</w:t>
      </w:r>
    </w:p>
    <w:p w14:paraId="53AA53B7" w14:textId="77777777" w:rsidR="009C46DB" w:rsidRDefault="009C46DB" w:rsidP="009C46DB">
      <w:pPr>
        <w:pStyle w:val="ListBullet"/>
      </w:pPr>
      <w:r>
        <w:t>Days since first treatment;</w:t>
      </w:r>
    </w:p>
    <w:p w14:paraId="485A70FE" w14:textId="77777777" w:rsidR="009C46DB" w:rsidRDefault="009C46DB" w:rsidP="009C46DB">
      <w:pPr>
        <w:pStyle w:val="ListBullet"/>
      </w:pPr>
      <w:r>
        <w:t>Weeks since first treatment;</w:t>
      </w:r>
    </w:p>
    <w:p w14:paraId="50AD8E20" w14:textId="77777777" w:rsidR="009C46DB" w:rsidRDefault="009C46DB" w:rsidP="009C46DB">
      <w:pPr>
        <w:pStyle w:val="ListBullet"/>
      </w:pPr>
      <w:r>
        <w:t>Days since randomisation;</w:t>
      </w:r>
    </w:p>
    <w:p w14:paraId="2D3230E7" w14:textId="77777777" w:rsidR="009C46DB" w:rsidRDefault="009C46DB" w:rsidP="003C151B">
      <w:pPr>
        <w:pStyle w:val="ListBullet"/>
      </w:pPr>
      <w:r>
        <w:t>Weeks since</w:t>
      </w:r>
      <w:r w:rsidRPr="000A17C3">
        <w:t xml:space="preserve"> </w:t>
      </w:r>
      <w:r>
        <w:t>randomisation.</w:t>
      </w:r>
      <w:r w:rsidRPr="00CC02BE">
        <w:rPr>
          <w:noProof/>
        </w:rPr>
        <w:t xml:space="preserve"> </w:t>
      </w:r>
    </w:p>
    <w:p w14:paraId="798AC822" w14:textId="77777777" w:rsidR="009C46DB" w:rsidRDefault="009C46DB" w:rsidP="009C46DB">
      <w:pPr>
        <w:pStyle w:val="BodyText"/>
      </w:pPr>
      <w:r>
        <w:rPr>
          <w:noProof/>
        </w:rPr>
        <w:lastRenderedPageBreak/>
        <w:drawing>
          <wp:inline distT="0" distB="0" distL="0" distR="0" wp14:anchorId="4BA36FC7" wp14:editId="5803FEFB">
            <wp:extent cx="1852488" cy="919064"/>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74421" cy="929946"/>
                    </a:xfrm>
                    <a:prstGeom prst="rect">
                      <a:avLst/>
                    </a:prstGeom>
                  </pic:spPr>
                </pic:pic>
              </a:graphicData>
            </a:graphic>
          </wp:inline>
        </w:drawing>
      </w:r>
      <w:r>
        <w:t xml:space="preserve">  </w:t>
      </w:r>
      <w:r>
        <w:rPr>
          <w:noProof/>
        </w:rPr>
        <w:drawing>
          <wp:inline distT="0" distB="0" distL="0" distR="0" wp14:anchorId="2C59CD49" wp14:editId="0C2524CB">
            <wp:extent cx="1660124" cy="915931"/>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664876" cy="918553"/>
                    </a:xfrm>
                    <a:prstGeom prst="rect">
                      <a:avLst/>
                    </a:prstGeom>
                  </pic:spPr>
                </pic:pic>
              </a:graphicData>
            </a:graphic>
          </wp:inline>
        </w:drawing>
      </w:r>
    </w:p>
    <w:p w14:paraId="5C2CC5B9" w14:textId="77777777" w:rsidR="009C46DB" w:rsidRPr="00DD4484" w:rsidRDefault="009C46DB" w:rsidP="00672C87">
      <w:pPr>
        <w:pStyle w:val="BodyText"/>
        <w:keepNext/>
        <w:rPr>
          <w:u w:val="single"/>
        </w:rPr>
      </w:pPr>
      <w:r w:rsidRPr="00DD4484">
        <w:rPr>
          <w:u w:val="single"/>
        </w:rPr>
        <w:t>Y axis</w:t>
      </w:r>
    </w:p>
    <w:p w14:paraId="3CAA3056" w14:textId="77777777" w:rsidR="009C46DB" w:rsidRDefault="009C46DB" w:rsidP="009C46DB">
      <w:pPr>
        <w:pStyle w:val="BodyText"/>
      </w:pPr>
      <w:r>
        <w:rPr>
          <w:rStyle w:val="normaltextrun"/>
        </w:rPr>
        <w:t xml:space="preserve">The default title of the Y-axis is </w:t>
      </w:r>
      <w:r>
        <w:rPr>
          <w:rStyle w:val="normaltextrun"/>
          <w:b/>
        </w:rPr>
        <w:t>Result value</w:t>
      </w:r>
      <w:r>
        <w:rPr>
          <w:rStyle w:val="normaltextrun"/>
        </w:rPr>
        <w:t xml:space="preserve">. </w:t>
      </w:r>
    </w:p>
    <w:p w14:paraId="680D1CD2" w14:textId="467B5926" w:rsidR="009C46DB" w:rsidRDefault="009C46DB" w:rsidP="009C46DB">
      <w:pPr>
        <w:pStyle w:val="BodyText"/>
        <w:rPr>
          <w:rStyle w:val="normaltextrun"/>
        </w:rPr>
      </w:pPr>
      <w:r>
        <w:rPr>
          <w:rStyle w:val="normaltextrun"/>
        </w:rPr>
        <w:t>Value of Y-axis could be changed by choosing one of the options from dropdown list:</w:t>
      </w:r>
    </w:p>
    <w:p w14:paraId="5A178C5D" w14:textId="77777777" w:rsidR="009C46DB" w:rsidRDefault="009C46DB" w:rsidP="009C46DB">
      <w:pPr>
        <w:pStyle w:val="ListBullet"/>
      </w:pPr>
      <w:r>
        <w:t>Ref range norm. value;</w:t>
      </w:r>
    </w:p>
    <w:p w14:paraId="5470B116" w14:textId="77777777" w:rsidR="009C46DB" w:rsidRDefault="009C46DB" w:rsidP="009C46DB">
      <w:pPr>
        <w:pStyle w:val="ListBullet"/>
      </w:pPr>
      <w:r>
        <w:t>Times upper ref. value;</w:t>
      </w:r>
    </w:p>
    <w:p w14:paraId="02468904" w14:textId="77777777" w:rsidR="009C46DB" w:rsidRDefault="009C46DB" w:rsidP="009C46DB">
      <w:pPr>
        <w:pStyle w:val="ListBullet"/>
      </w:pPr>
      <w:r>
        <w:t>Times lower ref. value;</w:t>
      </w:r>
    </w:p>
    <w:p w14:paraId="670300C5" w14:textId="77777777" w:rsidR="009C46DB" w:rsidRDefault="009C46DB" w:rsidP="009C46DB">
      <w:pPr>
        <w:pStyle w:val="ListBullet"/>
      </w:pPr>
      <w:r>
        <w:t>Absolute change from baseline;</w:t>
      </w:r>
    </w:p>
    <w:p w14:paraId="794166BF" w14:textId="77777777" w:rsidR="009C46DB" w:rsidRDefault="009C46DB" w:rsidP="009C46DB">
      <w:pPr>
        <w:pStyle w:val="ListBullet"/>
      </w:pPr>
      <w:r>
        <w:t>Percentage change from baseline;</w:t>
      </w:r>
    </w:p>
    <w:p w14:paraId="5D0FB4C8" w14:textId="77777777" w:rsidR="009C46DB" w:rsidRDefault="009C46DB" w:rsidP="007136FD">
      <w:pPr>
        <w:pStyle w:val="ListBullet"/>
        <w:keepNext/>
      </w:pPr>
      <w:r>
        <w:t>Result value.</w:t>
      </w:r>
    </w:p>
    <w:p w14:paraId="3E973F30" w14:textId="77777777" w:rsidR="009C46DB" w:rsidRDefault="009C46DB" w:rsidP="009C46DB">
      <w:pPr>
        <w:pStyle w:val="BodyText"/>
      </w:pPr>
      <w:r>
        <w:rPr>
          <w:noProof/>
        </w:rPr>
        <w:drawing>
          <wp:inline distT="0" distB="0" distL="0" distR="0" wp14:anchorId="080126DD" wp14:editId="6FC2B0C6">
            <wp:extent cx="1755551" cy="857250"/>
            <wp:effectExtent l="19050" t="19050" r="16510" b="1905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9757" t="26450"/>
                    <a:stretch/>
                  </pic:blipFill>
                  <pic:spPr bwMode="auto">
                    <a:xfrm>
                      <a:off x="0" y="0"/>
                      <a:ext cx="1768045" cy="863351"/>
                    </a:xfrm>
                    <a:prstGeom prst="rect">
                      <a:avLst/>
                    </a:prstGeom>
                    <a:ln w="9525" cap="flat" cmpd="sng" algn="ctr">
                      <a:solidFill>
                        <a:srgbClr val="E7E6E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5FE8CE" w14:textId="77777777" w:rsidR="009C46DB" w:rsidRDefault="009C46DB" w:rsidP="009C46DB">
      <w:pPr>
        <w:pStyle w:val="BodyText"/>
      </w:pPr>
      <w:r w:rsidRPr="00F569C8">
        <w:rPr>
          <w:b/>
        </w:rPr>
        <w:t>Note</w:t>
      </w:r>
      <w:r>
        <w:t>: If “Ref range norm. value” option is selected</w:t>
      </w:r>
      <w:r w:rsidRPr="001426CD">
        <w:t>, then two red reference lines (Reference low (Y=0) and Reference high (Y=1)) appear on the plot. This allows a user to see whether result values fall between these reference values, or not.</w:t>
      </w:r>
    </w:p>
    <w:p w14:paraId="397314E8" w14:textId="77777777" w:rsidR="009C46DB" w:rsidRPr="00DD4484" w:rsidRDefault="009C46DB" w:rsidP="00672C87">
      <w:pPr>
        <w:pStyle w:val="BodyText"/>
        <w:keepNext/>
        <w:rPr>
          <w:u w:val="single"/>
        </w:rPr>
      </w:pPr>
      <w:r w:rsidRPr="00DD4484">
        <w:rPr>
          <w:u w:val="single"/>
        </w:rPr>
        <w:t>Coloring</w:t>
      </w:r>
    </w:p>
    <w:p w14:paraId="0EF5DB9B" w14:textId="77777777" w:rsidR="009C46DB" w:rsidRDefault="009C46DB" w:rsidP="009C46DB">
      <w:pPr>
        <w:pStyle w:val="BodyText"/>
      </w:pPr>
      <w:r w:rsidRPr="002902E4">
        <w:t xml:space="preserve">Appropriate </w:t>
      </w:r>
      <w:r>
        <w:t>menu provides a user with the following options:</w:t>
      </w:r>
    </w:p>
    <w:p w14:paraId="08F67C30" w14:textId="77777777" w:rsidR="009C46DB" w:rsidRDefault="009C46DB" w:rsidP="009C46DB">
      <w:pPr>
        <w:pStyle w:val="ListBullet"/>
      </w:pPr>
      <w:r>
        <w:t>All;</w:t>
      </w:r>
    </w:p>
    <w:p w14:paraId="7306FDB9" w14:textId="77777777" w:rsidR="009C46DB" w:rsidRDefault="009C46DB" w:rsidP="007136FD">
      <w:pPr>
        <w:pStyle w:val="ListBullet"/>
        <w:keepNext/>
      </w:pPr>
      <w:r>
        <w:t>Source type (selected by default).</w:t>
      </w:r>
    </w:p>
    <w:p w14:paraId="6E409C90" w14:textId="77777777" w:rsidR="009C46DB" w:rsidRDefault="009C46DB" w:rsidP="009C46DB">
      <w:pPr>
        <w:pStyle w:val="BodyText"/>
      </w:pPr>
      <w:r>
        <w:rPr>
          <w:noProof/>
        </w:rPr>
        <w:drawing>
          <wp:inline distT="0" distB="0" distL="0" distR="0" wp14:anchorId="42BB99AB" wp14:editId="32031242">
            <wp:extent cx="1251877" cy="630315"/>
            <wp:effectExtent l="0" t="0" r="571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257328" cy="633060"/>
                    </a:xfrm>
                    <a:prstGeom prst="rect">
                      <a:avLst/>
                    </a:prstGeom>
                  </pic:spPr>
                </pic:pic>
              </a:graphicData>
            </a:graphic>
          </wp:inline>
        </w:drawing>
      </w:r>
    </w:p>
    <w:p w14:paraId="3FC331FB" w14:textId="77777777" w:rsidR="009C46DB" w:rsidRPr="00DD4484" w:rsidRDefault="009C46DB" w:rsidP="00672C87">
      <w:pPr>
        <w:pStyle w:val="BodyText"/>
        <w:keepNext/>
        <w:rPr>
          <w:u w:val="single"/>
        </w:rPr>
      </w:pPr>
      <w:r w:rsidRPr="00DD4484">
        <w:rPr>
          <w:u w:val="single"/>
        </w:rPr>
        <w:t>Tooltips</w:t>
      </w:r>
    </w:p>
    <w:p w14:paraId="3E6132CA" w14:textId="77777777" w:rsidR="009C46DB" w:rsidRDefault="009C46DB" w:rsidP="009C46DB">
      <w:pPr>
        <w:pStyle w:val="BodyText"/>
      </w:pPr>
      <w:r>
        <w:t xml:space="preserve">When a user hovers the cursor over a point, </w:t>
      </w:r>
      <w:r w:rsidRPr="00213860">
        <w:t>the tooltip with the following fields is displayed:</w:t>
      </w:r>
    </w:p>
    <w:p w14:paraId="31E64999" w14:textId="77777777" w:rsidR="009C46DB" w:rsidRDefault="009C46DB" w:rsidP="009C46DB">
      <w:pPr>
        <w:pStyle w:val="ListBullet"/>
      </w:pPr>
      <w:r>
        <w:t>Coloring option value;</w:t>
      </w:r>
    </w:p>
    <w:p w14:paraId="6AA240BB" w14:textId="77777777" w:rsidR="009C46DB" w:rsidRDefault="009C46DB" w:rsidP="009C46DB">
      <w:pPr>
        <w:pStyle w:val="ListBullet"/>
      </w:pPr>
      <w:r>
        <w:t>Average Y-axis value;</w:t>
      </w:r>
    </w:p>
    <w:p w14:paraId="6D9A3114" w14:textId="77777777" w:rsidR="009C46DB" w:rsidRDefault="009C46DB" w:rsidP="009C46DB">
      <w:pPr>
        <w:pStyle w:val="ListBullet"/>
      </w:pPr>
      <w:r>
        <w:t>X-axis value;</w:t>
      </w:r>
    </w:p>
    <w:p w14:paraId="4F59C2BA" w14:textId="77777777" w:rsidR="009C46DB" w:rsidRDefault="009C46DB" w:rsidP="009C46DB">
      <w:pPr>
        <w:pStyle w:val="ListBullet"/>
      </w:pPr>
      <w:r>
        <w:t>The number of data points used to calculate the mean;</w:t>
      </w:r>
    </w:p>
    <w:p w14:paraId="41903A27" w14:textId="77777777" w:rsidR="009C46DB" w:rsidRPr="00213860" w:rsidRDefault="009C46DB" w:rsidP="007136FD">
      <w:pPr>
        <w:pStyle w:val="ListBullet"/>
        <w:keepNext/>
      </w:pPr>
      <w:r>
        <w:t>Standard error of the mean.</w:t>
      </w:r>
    </w:p>
    <w:p w14:paraId="5513C92D" w14:textId="77777777" w:rsidR="009C46DB" w:rsidRDefault="009C46DB" w:rsidP="009C46DB">
      <w:pPr>
        <w:pStyle w:val="BodyText"/>
        <w:rPr>
          <w:u w:val="single"/>
        </w:rPr>
      </w:pPr>
      <w:r>
        <w:rPr>
          <w:noProof/>
        </w:rPr>
        <w:drawing>
          <wp:inline distT="0" distB="0" distL="0" distR="0" wp14:anchorId="3AE03F59" wp14:editId="47EB1D36">
            <wp:extent cx="1780952" cy="990476"/>
            <wp:effectExtent l="0" t="0" r="0" b="63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80952" cy="990476"/>
                    </a:xfrm>
                    <a:prstGeom prst="rect">
                      <a:avLst/>
                    </a:prstGeom>
                  </pic:spPr>
                </pic:pic>
              </a:graphicData>
            </a:graphic>
          </wp:inline>
        </w:drawing>
      </w:r>
    </w:p>
    <w:p w14:paraId="7319A979" w14:textId="77777777" w:rsidR="009C46DB" w:rsidRPr="00DD4484" w:rsidRDefault="009C46DB" w:rsidP="00672C87">
      <w:pPr>
        <w:pStyle w:val="BodyText"/>
        <w:keepNext/>
        <w:rPr>
          <w:u w:val="single"/>
        </w:rPr>
      </w:pPr>
      <w:r w:rsidRPr="00DD4484">
        <w:rPr>
          <w:u w:val="single"/>
        </w:rPr>
        <w:lastRenderedPageBreak/>
        <w:t>Details on Demand table</w:t>
      </w:r>
    </w:p>
    <w:p w14:paraId="3A8776E7" w14:textId="77777777" w:rsidR="009C46DB" w:rsidRDefault="009C46DB" w:rsidP="009C46DB">
      <w:pPr>
        <w:pStyle w:val="BodyText"/>
      </w:pPr>
      <w:r w:rsidRPr="00063096">
        <w:t>Details on Demand table</w:t>
      </w:r>
      <w:r>
        <w:t xml:space="preserve"> contains two tabs: Labs tab and Subjects tab.</w:t>
      </w:r>
    </w:p>
    <w:p w14:paraId="79E93DC7" w14:textId="77777777" w:rsidR="009C46DB" w:rsidRDefault="009C46DB" w:rsidP="007136FD">
      <w:pPr>
        <w:pStyle w:val="BodyText"/>
        <w:keepNext/>
      </w:pPr>
      <w:r>
        <w:t>Labs tab:</w:t>
      </w:r>
    </w:p>
    <w:p w14:paraId="03F3EE89" w14:textId="77777777" w:rsidR="009C46DB" w:rsidRDefault="009C46DB" w:rsidP="009C46DB">
      <w:pPr>
        <w:pStyle w:val="BodyText"/>
      </w:pPr>
      <w:r>
        <w:rPr>
          <w:noProof/>
        </w:rPr>
        <w:drawing>
          <wp:inline distT="0" distB="0" distL="0" distR="0" wp14:anchorId="21CC7F54" wp14:editId="3D3D83C5">
            <wp:extent cx="5941695" cy="2209800"/>
            <wp:effectExtent l="19050" t="19050" r="20955" b="1905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1695" cy="2209800"/>
                    </a:xfrm>
                    <a:prstGeom prst="rect">
                      <a:avLst/>
                    </a:prstGeom>
                    <a:ln>
                      <a:solidFill>
                        <a:schemeClr val="bg2"/>
                      </a:solidFill>
                    </a:ln>
                  </pic:spPr>
                </pic:pic>
              </a:graphicData>
            </a:graphic>
          </wp:inline>
        </w:drawing>
      </w:r>
    </w:p>
    <w:p w14:paraId="4012BF55" w14:textId="77777777" w:rsidR="009C46DB" w:rsidRPr="00F569C8" w:rsidRDefault="009C46DB" w:rsidP="009C46DB">
      <w:pPr>
        <w:pStyle w:val="BodyText"/>
      </w:pPr>
      <w:r w:rsidRPr="00F569C8">
        <w:rPr>
          <w:b/>
        </w:rPr>
        <w:t>Note</w:t>
      </w:r>
      <w:r>
        <w:t xml:space="preserve">: </w:t>
      </w:r>
      <w:r w:rsidRPr="00F569C8">
        <w:rPr>
          <w:rStyle w:val="CommentReference"/>
          <w:sz w:val="20"/>
          <w:szCs w:val="18"/>
        </w:rPr>
        <w:t>D</w:t>
      </w:r>
      <w:r w:rsidRPr="00F569C8">
        <w:t xml:space="preserve">ata in </w:t>
      </w:r>
      <w:r>
        <w:t xml:space="preserve">the </w:t>
      </w:r>
      <w:r w:rsidRPr="00F569C8">
        <w:t xml:space="preserve">Result value column could be highlighted </w:t>
      </w:r>
      <w:r>
        <w:t xml:space="preserve">with </w:t>
      </w:r>
      <w:r w:rsidRPr="00F569C8">
        <w:t>red if value is lower than Lower ref range value or upper than higher than Upper ref range value</w:t>
      </w:r>
      <w:r>
        <w:t>.</w:t>
      </w:r>
    </w:p>
    <w:p w14:paraId="2A42F73F" w14:textId="77777777" w:rsidR="009C46DB" w:rsidRDefault="009C46DB" w:rsidP="007136FD">
      <w:pPr>
        <w:pStyle w:val="BodyText"/>
        <w:keepNext/>
      </w:pPr>
      <w:r>
        <w:t>Subjects tab:</w:t>
      </w:r>
    </w:p>
    <w:p w14:paraId="6613FDC8" w14:textId="77777777" w:rsidR="009C46DB" w:rsidRPr="006E5640" w:rsidRDefault="009C46DB" w:rsidP="009C46DB">
      <w:pPr>
        <w:pStyle w:val="BodyText"/>
      </w:pPr>
      <w:r>
        <w:rPr>
          <w:noProof/>
        </w:rPr>
        <w:drawing>
          <wp:inline distT="0" distB="0" distL="0" distR="0" wp14:anchorId="7BF4F6A0" wp14:editId="7FA66510">
            <wp:extent cx="5941695" cy="1386205"/>
            <wp:effectExtent l="19050" t="19050" r="20955" b="2349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1695" cy="1386205"/>
                    </a:xfrm>
                    <a:prstGeom prst="rect">
                      <a:avLst/>
                    </a:prstGeom>
                    <a:ln>
                      <a:solidFill>
                        <a:schemeClr val="bg2"/>
                      </a:solidFill>
                    </a:ln>
                  </pic:spPr>
                </pic:pic>
              </a:graphicData>
            </a:graphic>
          </wp:inline>
        </w:drawing>
      </w:r>
    </w:p>
    <w:p w14:paraId="0F00DBA9" w14:textId="1B850933" w:rsidR="00D14860" w:rsidRDefault="00D14860" w:rsidP="007136FD">
      <w:pPr>
        <w:pStyle w:val="Heading2"/>
      </w:pPr>
      <w:bookmarkStart w:id="109" w:name="_Toc26982039"/>
      <w:bookmarkStart w:id="110" w:name="_Toc33115265"/>
      <w:r>
        <w:t>Vital Signs</w:t>
      </w:r>
      <w:r w:rsidRPr="00712891">
        <w:t xml:space="preserve"> </w:t>
      </w:r>
      <w:r>
        <w:t>View</w:t>
      </w:r>
      <w:bookmarkEnd w:id="109"/>
      <w:bookmarkEnd w:id="110"/>
    </w:p>
    <w:p w14:paraId="4EC32EA5" w14:textId="77777777" w:rsidR="009C46DB" w:rsidRDefault="009C46DB" w:rsidP="009C46DB">
      <w:pPr>
        <w:pStyle w:val="BodyText"/>
      </w:pPr>
      <w:r w:rsidRPr="00A73268">
        <w:rPr>
          <w:b/>
        </w:rPr>
        <w:t>Vital Signs</w:t>
      </w:r>
      <w:r>
        <w:t xml:space="preserve"> view </w:t>
      </w:r>
      <w:r w:rsidRPr="00A73268">
        <w:t xml:space="preserve">allows </w:t>
      </w:r>
      <w:r>
        <w:t>a</w:t>
      </w:r>
      <w:r w:rsidRPr="00A73268">
        <w:t xml:space="preserve"> user to quickly assimilate changes in vital-signs </w:t>
      </w:r>
      <w:r>
        <w:t>over time that may be linked to drug dosing</w:t>
      </w:r>
      <w:r w:rsidRPr="00A73268">
        <w:t>.</w:t>
      </w:r>
      <w:r>
        <w:t xml:space="preserve"> This </w:t>
      </w:r>
      <w:r>
        <w:rPr>
          <w:rStyle w:val="normaltextrun"/>
        </w:rPr>
        <w:t>view</w:t>
      </w:r>
      <w:r>
        <w:rPr>
          <w:rStyle w:val="normaltextrun"/>
          <w:rFonts w:ascii="Arial" w:hAnsi="Arial" w:cs="Arial"/>
        </w:rPr>
        <w:t> </w:t>
      </w:r>
      <w:r>
        <w:rPr>
          <w:rStyle w:val="normaltextrun"/>
        </w:rPr>
        <w:t>contains only one tab -</w:t>
      </w:r>
      <w:r>
        <w:rPr>
          <w:rStyle w:val="normaltextrun"/>
          <w:rFonts w:ascii="Arial" w:hAnsi="Arial" w:cs="Arial"/>
        </w:rPr>
        <w:t> </w:t>
      </w:r>
      <w:r w:rsidRPr="00A73268">
        <w:rPr>
          <w:rStyle w:val="normaltextrun"/>
          <w:b/>
        </w:rPr>
        <w:t>Vitals Measurements over Time</w:t>
      </w:r>
      <w:r>
        <w:rPr>
          <w:rStyle w:val="normaltextrun"/>
        </w:rPr>
        <w:t>.</w:t>
      </w:r>
      <w:r>
        <w:rPr>
          <w:rStyle w:val="eop"/>
        </w:rPr>
        <w:t> </w:t>
      </w:r>
      <w:r w:rsidRPr="008E0533">
        <w:t xml:space="preserve">The tab contains a set of trellised box plots (see </w:t>
      </w:r>
      <w:r w:rsidRPr="008E0533">
        <w:fldChar w:fldCharType="begin"/>
      </w:r>
      <w:r w:rsidRPr="008E0533">
        <w:instrText xml:space="preserve"> REF _Ref26813896 \h  \* MERGEFORMAT </w:instrText>
      </w:r>
      <w:r w:rsidRPr="008E0533">
        <w:fldChar w:fldCharType="separate"/>
      </w:r>
      <w:r w:rsidRPr="004F0EE0">
        <w:rPr>
          <w:b/>
          <w:bCs/>
        </w:rPr>
        <w:t>Trellised Plots</w:t>
      </w:r>
      <w:r w:rsidRPr="008E0533">
        <w:fldChar w:fldCharType="end"/>
      </w:r>
      <w:r w:rsidRPr="008E0533">
        <w:t xml:space="preserve"> section for trellis description).</w:t>
      </w:r>
    </w:p>
    <w:p w14:paraId="30E144E9" w14:textId="77777777" w:rsidR="009C46DB" w:rsidRDefault="009C46DB" w:rsidP="009C46DB">
      <w:pPr>
        <w:pStyle w:val="BodyText"/>
      </w:pPr>
      <w:r>
        <w:t>The following elements are available:</w:t>
      </w:r>
    </w:p>
    <w:p w14:paraId="4D1D77BC" w14:textId="77777777" w:rsidR="009C46DB" w:rsidRDefault="009C46DB" w:rsidP="009C46DB">
      <w:pPr>
        <w:pStyle w:val="ListBullet"/>
      </w:pPr>
      <w:r>
        <w:t xml:space="preserve">Population filters (collapsed by default) in the right slide menu (see </w:t>
      </w:r>
      <w:r>
        <w:fldChar w:fldCharType="begin"/>
      </w:r>
      <w:r>
        <w:instrText xml:space="preserve"> REF _Ref26976536 \h </w:instrText>
      </w:r>
      <w:r>
        <w:fldChar w:fldCharType="separate"/>
      </w:r>
      <w:r>
        <w:t>Population Filters</w:t>
      </w:r>
      <w:r>
        <w:fldChar w:fldCharType="end"/>
      </w:r>
      <w:r>
        <w:t xml:space="preserve"> section);</w:t>
      </w:r>
    </w:p>
    <w:p w14:paraId="7E874002" w14:textId="77777777" w:rsidR="009C46DB" w:rsidRDefault="009C46DB" w:rsidP="009C46DB">
      <w:pPr>
        <w:pStyle w:val="ListBullet"/>
      </w:pPr>
      <w:r>
        <w:t xml:space="preserve">Cohort filters (collapsed by default) in the right slide menu (see </w:t>
      </w:r>
      <w:r>
        <w:fldChar w:fldCharType="begin"/>
      </w:r>
      <w:r>
        <w:instrText xml:space="preserve"> REF _Ref30518031 \h </w:instrText>
      </w:r>
      <w:r>
        <w:fldChar w:fldCharType="separate"/>
      </w:r>
      <w:r>
        <w:t>Cohort Filters</w:t>
      </w:r>
      <w:r>
        <w:fldChar w:fldCharType="end"/>
      </w:r>
      <w:r>
        <w:t xml:space="preserve"> section);</w:t>
      </w:r>
    </w:p>
    <w:p w14:paraId="25AF8F54" w14:textId="77777777" w:rsidR="009C46DB" w:rsidRDefault="009C46DB" w:rsidP="009C46DB">
      <w:pPr>
        <w:pStyle w:val="ListBullet"/>
      </w:pPr>
      <w:r>
        <w:t xml:space="preserve">Vitals filters (collapsed by default) in the right slide menu (see </w:t>
      </w:r>
      <w:r>
        <w:fldChar w:fldCharType="begin"/>
      </w:r>
      <w:r>
        <w:instrText xml:space="preserve"> REF _Ref30608878 \h </w:instrText>
      </w:r>
      <w:r>
        <w:fldChar w:fldCharType="separate"/>
      </w:r>
      <w:r>
        <w:t>Event Filters</w:t>
      </w:r>
      <w:r>
        <w:fldChar w:fldCharType="end"/>
      </w:r>
      <w:r>
        <w:t xml:space="preserve"> section);</w:t>
      </w:r>
    </w:p>
    <w:p w14:paraId="5B1A5411" w14:textId="77777777" w:rsidR="009C46DB" w:rsidRDefault="009C46DB" w:rsidP="009C46DB">
      <w:pPr>
        <w:pStyle w:val="ListBullet"/>
      </w:pPr>
      <w:r>
        <w:t xml:space="preserve">Population filter widget (see </w:t>
      </w:r>
      <w:r>
        <w:fldChar w:fldCharType="begin"/>
      </w:r>
      <w:r>
        <w:instrText xml:space="preserve"> REF _Ref26976536 \h </w:instrText>
      </w:r>
      <w:r>
        <w:fldChar w:fldCharType="separate"/>
      </w:r>
      <w:r>
        <w:t>Population Filters</w:t>
      </w:r>
      <w:r>
        <w:fldChar w:fldCharType="end"/>
      </w:r>
      <w:r>
        <w:t xml:space="preserve"> section);</w:t>
      </w:r>
    </w:p>
    <w:p w14:paraId="1C18061E" w14:textId="77777777" w:rsidR="009C46DB" w:rsidRDefault="009C46DB" w:rsidP="003C151B">
      <w:pPr>
        <w:pStyle w:val="ListBullet"/>
      </w:pPr>
      <w:r>
        <w:t xml:space="preserve">Vitals Measurements filter widget (see </w:t>
      </w:r>
      <w:r>
        <w:fldChar w:fldCharType="begin"/>
      </w:r>
      <w:r>
        <w:instrText xml:space="preserve"> REF _Ref30608878 \h </w:instrText>
      </w:r>
      <w:r>
        <w:fldChar w:fldCharType="separate"/>
      </w:r>
      <w:r>
        <w:t>Event Filters</w:t>
      </w:r>
      <w:r>
        <w:fldChar w:fldCharType="end"/>
      </w:r>
      <w:r>
        <w:t xml:space="preserve"> section).</w:t>
      </w:r>
    </w:p>
    <w:p w14:paraId="60AF5CA0" w14:textId="77777777" w:rsidR="009C46DB" w:rsidRDefault="009C46DB" w:rsidP="009C46DB">
      <w:pPr>
        <w:pStyle w:val="BodyText"/>
      </w:pPr>
      <w:r>
        <w:rPr>
          <w:noProof/>
        </w:rPr>
        <w:lastRenderedPageBreak/>
        <w:drawing>
          <wp:inline distT="0" distB="0" distL="0" distR="0" wp14:anchorId="55FCBF6F" wp14:editId="5C48E89A">
            <wp:extent cx="5941695" cy="2437765"/>
            <wp:effectExtent l="19050" t="19050" r="20955" b="1968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1695" cy="2437765"/>
                    </a:xfrm>
                    <a:prstGeom prst="rect">
                      <a:avLst/>
                    </a:prstGeom>
                    <a:ln>
                      <a:solidFill>
                        <a:schemeClr val="bg2"/>
                      </a:solidFill>
                    </a:ln>
                  </pic:spPr>
                </pic:pic>
              </a:graphicData>
            </a:graphic>
          </wp:inline>
        </w:drawing>
      </w:r>
    </w:p>
    <w:p w14:paraId="42815B03" w14:textId="77777777" w:rsidR="009C46DB" w:rsidRDefault="009C46DB" w:rsidP="009C46DB">
      <w:pPr>
        <w:pStyle w:val="BodyText"/>
      </w:pPr>
      <w:r>
        <w:t xml:space="preserve">Main elements available on the </w:t>
      </w:r>
      <w:r w:rsidRPr="00712891">
        <w:t>Vitals Measurements over Time</w:t>
      </w:r>
      <w:r>
        <w:t xml:space="preserve"> tab are the following:</w:t>
      </w:r>
    </w:p>
    <w:p w14:paraId="778D69B6" w14:textId="77777777" w:rsidR="009C46DB" w:rsidRPr="00A14448" w:rsidRDefault="009C46DB" w:rsidP="009C46DB">
      <w:pPr>
        <w:pStyle w:val="ListBullet"/>
      </w:pPr>
      <w:r>
        <w:t>Trellised b</w:t>
      </w:r>
      <w:r w:rsidRPr="00A14448">
        <w:t>ox</w:t>
      </w:r>
      <w:r>
        <w:t xml:space="preserve"> plots;</w:t>
      </w:r>
    </w:p>
    <w:p w14:paraId="071D7357" w14:textId="77777777" w:rsidR="009C46DB" w:rsidRDefault="009C46DB" w:rsidP="009C46DB">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0FDE8CC7" w14:textId="77777777" w:rsidR="009C46DB" w:rsidRDefault="009C46DB" w:rsidP="009C46DB">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67CB5C4C" w14:textId="77777777" w:rsidR="009C46DB" w:rsidRDefault="009C46DB" w:rsidP="009C46DB">
      <w:pPr>
        <w:pStyle w:val="ListBullet"/>
      </w:pPr>
      <w:r>
        <w:t xml:space="preserve">Chart context menu icons (see </w:t>
      </w:r>
      <w:r>
        <w:fldChar w:fldCharType="begin"/>
      </w:r>
      <w:r>
        <w:instrText xml:space="preserve"> REF _Ref30517987 \h </w:instrText>
      </w:r>
      <w:r>
        <w:fldChar w:fldCharType="separate"/>
      </w:r>
      <w:r>
        <w:t>Chart Context Menu</w:t>
      </w:r>
      <w:r>
        <w:fldChar w:fldCharType="end"/>
      </w:r>
      <w:r>
        <w:t xml:space="preserve"> section);</w:t>
      </w:r>
    </w:p>
    <w:p w14:paraId="7FA0BDAD"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54998F88" w14:textId="77777777" w:rsidR="009C46DB" w:rsidRPr="00DD4484" w:rsidRDefault="009C46DB" w:rsidP="00672C87">
      <w:pPr>
        <w:pStyle w:val="BodyText"/>
        <w:keepNext/>
        <w:rPr>
          <w:u w:val="single"/>
        </w:rPr>
      </w:pPr>
      <w:r w:rsidRPr="00DD4484">
        <w:rPr>
          <w:u w:val="single"/>
        </w:rPr>
        <w:t>X axis</w:t>
      </w:r>
    </w:p>
    <w:p w14:paraId="22242DA6" w14:textId="77777777" w:rsidR="009C46DB" w:rsidRDefault="009C46DB" w:rsidP="009C46DB">
      <w:pPr>
        <w:pStyle w:val="BodyText"/>
      </w:pPr>
      <w:r>
        <w:rPr>
          <w:rStyle w:val="normaltextrun"/>
        </w:rPr>
        <w:t xml:space="preserve">The title of the X-axis is </w:t>
      </w:r>
      <w:r>
        <w:rPr>
          <w:rStyle w:val="normaltextrun"/>
          <w:b/>
        </w:rPr>
        <w:t>Weeks since first treatment</w:t>
      </w:r>
      <w:r>
        <w:rPr>
          <w:rStyle w:val="normaltextrun"/>
        </w:rPr>
        <w:t xml:space="preserve"> by default.</w:t>
      </w:r>
      <w:r>
        <w:rPr>
          <w:rStyle w:val="normaltextrun"/>
          <w:rFonts w:ascii="Arial" w:hAnsi="Arial" w:cs="Arial"/>
        </w:rPr>
        <w:t> </w:t>
      </w:r>
      <w:r>
        <w:rPr>
          <w:rStyle w:val="eop"/>
        </w:rPr>
        <w:t> </w:t>
      </w:r>
      <w:r>
        <w:t xml:space="preserve">X axis has time binning (see </w:t>
      </w:r>
      <w:r>
        <w:fldChar w:fldCharType="begin"/>
      </w:r>
      <w:r>
        <w:instrText xml:space="preserve"> REF _Ref31640041 \h </w:instrText>
      </w:r>
      <w:r>
        <w:fldChar w:fldCharType="separate"/>
      </w:r>
      <w:r w:rsidRPr="005375EF">
        <w:t>Time Binning</w:t>
      </w:r>
      <w:r>
        <w:fldChar w:fldCharType="end"/>
      </w:r>
      <w:r>
        <w:t xml:space="preserve"> section for details).</w:t>
      </w:r>
    </w:p>
    <w:p w14:paraId="60F7F997" w14:textId="77777777" w:rsidR="009C46DB" w:rsidRDefault="009C46DB" w:rsidP="009C46DB">
      <w:pPr>
        <w:pStyle w:val="BodyText"/>
        <w:rPr>
          <w:rStyle w:val="normaltextrun"/>
        </w:rPr>
      </w:pPr>
      <w:r>
        <w:rPr>
          <w:rStyle w:val="normaltextrun"/>
        </w:rPr>
        <w:t>Value of X-axis could be changed by choosing one of the options from dropdown list under the plot:</w:t>
      </w:r>
    </w:p>
    <w:p w14:paraId="242F1037" w14:textId="77777777" w:rsidR="009C46DB" w:rsidRDefault="009C46DB" w:rsidP="009C46DB">
      <w:pPr>
        <w:pStyle w:val="ListBullet"/>
      </w:pPr>
      <w:r>
        <w:t>Visit number;</w:t>
      </w:r>
    </w:p>
    <w:p w14:paraId="3C8DD936" w14:textId="77777777" w:rsidR="009C46DB" w:rsidRDefault="009C46DB" w:rsidP="009C46DB">
      <w:pPr>
        <w:pStyle w:val="ListBullet"/>
      </w:pPr>
      <w:r>
        <w:t>Days since first treatment;</w:t>
      </w:r>
    </w:p>
    <w:p w14:paraId="28D2AE2E" w14:textId="77777777" w:rsidR="009C46DB" w:rsidRDefault="009C46DB" w:rsidP="009C46DB">
      <w:pPr>
        <w:pStyle w:val="ListBullet"/>
      </w:pPr>
      <w:r>
        <w:t>Weeks since first treatment;</w:t>
      </w:r>
    </w:p>
    <w:p w14:paraId="3570F214" w14:textId="77777777" w:rsidR="009C46DB" w:rsidRDefault="009C46DB" w:rsidP="009C46DB">
      <w:pPr>
        <w:pStyle w:val="ListBullet"/>
      </w:pPr>
      <w:r>
        <w:t>Days since randomisation;</w:t>
      </w:r>
    </w:p>
    <w:p w14:paraId="4903BB29" w14:textId="77777777" w:rsidR="009C46DB" w:rsidRDefault="009C46DB" w:rsidP="007136FD">
      <w:pPr>
        <w:pStyle w:val="ListBullet"/>
        <w:keepNext/>
      </w:pPr>
      <w:r>
        <w:t>Weeks since</w:t>
      </w:r>
      <w:r w:rsidRPr="000A17C3">
        <w:t xml:space="preserve"> </w:t>
      </w:r>
      <w:r>
        <w:t>randomisation.</w:t>
      </w:r>
      <w:r w:rsidRPr="00CC02BE">
        <w:rPr>
          <w:noProof/>
        </w:rPr>
        <w:t xml:space="preserve"> </w:t>
      </w:r>
    </w:p>
    <w:p w14:paraId="2F300231" w14:textId="77777777" w:rsidR="009C46DB" w:rsidRDefault="009C46DB" w:rsidP="009C46DB">
      <w:pPr>
        <w:pStyle w:val="BodyText"/>
      </w:pPr>
      <w:r>
        <w:rPr>
          <w:noProof/>
        </w:rPr>
        <w:drawing>
          <wp:inline distT="0" distB="0" distL="0" distR="0" wp14:anchorId="74104FA2" wp14:editId="30CBE513">
            <wp:extent cx="1852488" cy="919064"/>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74421" cy="929946"/>
                    </a:xfrm>
                    <a:prstGeom prst="rect">
                      <a:avLst/>
                    </a:prstGeom>
                  </pic:spPr>
                </pic:pic>
              </a:graphicData>
            </a:graphic>
          </wp:inline>
        </w:drawing>
      </w:r>
      <w:r>
        <w:t xml:space="preserve">  </w:t>
      </w:r>
      <w:r>
        <w:rPr>
          <w:noProof/>
        </w:rPr>
        <w:drawing>
          <wp:inline distT="0" distB="0" distL="0" distR="0" wp14:anchorId="191FE10C" wp14:editId="77094659">
            <wp:extent cx="1660124" cy="915931"/>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664876" cy="918553"/>
                    </a:xfrm>
                    <a:prstGeom prst="rect">
                      <a:avLst/>
                    </a:prstGeom>
                  </pic:spPr>
                </pic:pic>
              </a:graphicData>
            </a:graphic>
          </wp:inline>
        </w:drawing>
      </w:r>
    </w:p>
    <w:p w14:paraId="5FD0D3A9" w14:textId="77777777" w:rsidR="009C46DB" w:rsidRPr="00DD4484" w:rsidRDefault="009C46DB" w:rsidP="00672C87">
      <w:pPr>
        <w:pStyle w:val="BodyText"/>
        <w:keepNext/>
        <w:rPr>
          <w:u w:val="single"/>
        </w:rPr>
      </w:pPr>
      <w:r w:rsidRPr="00DD4484">
        <w:rPr>
          <w:u w:val="single"/>
        </w:rPr>
        <w:t>Y axis</w:t>
      </w:r>
    </w:p>
    <w:p w14:paraId="6954EDA2" w14:textId="77777777" w:rsidR="009C46DB" w:rsidRDefault="009C46DB" w:rsidP="009C46DB">
      <w:pPr>
        <w:pStyle w:val="BodyText"/>
      </w:pPr>
      <w:r>
        <w:rPr>
          <w:rStyle w:val="normaltextrun"/>
        </w:rPr>
        <w:t xml:space="preserve">The default title of the Y-axis is </w:t>
      </w:r>
      <w:r>
        <w:rPr>
          <w:rStyle w:val="normaltextrun"/>
          <w:b/>
        </w:rPr>
        <w:t>Result value</w:t>
      </w:r>
      <w:r>
        <w:rPr>
          <w:rStyle w:val="normaltextrun"/>
        </w:rPr>
        <w:t xml:space="preserve">. </w:t>
      </w:r>
    </w:p>
    <w:p w14:paraId="7A2D47A0" w14:textId="0120EE97" w:rsidR="009C46DB" w:rsidRDefault="009C46DB" w:rsidP="009C46DB">
      <w:pPr>
        <w:pStyle w:val="BodyText"/>
        <w:rPr>
          <w:rStyle w:val="normaltextrun"/>
        </w:rPr>
      </w:pPr>
      <w:r>
        <w:rPr>
          <w:rStyle w:val="normaltextrun"/>
        </w:rPr>
        <w:t>Value of Y-axis could be changed by choosing one of the options from dropdown list:</w:t>
      </w:r>
    </w:p>
    <w:p w14:paraId="3621B4EB" w14:textId="77777777" w:rsidR="009C46DB" w:rsidRDefault="009C46DB" w:rsidP="009C46DB">
      <w:pPr>
        <w:pStyle w:val="ListBullet"/>
      </w:pPr>
      <w:r>
        <w:t>Absolute change from baseline;</w:t>
      </w:r>
    </w:p>
    <w:p w14:paraId="46267583" w14:textId="77777777" w:rsidR="009C46DB" w:rsidRDefault="009C46DB" w:rsidP="009C46DB">
      <w:pPr>
        <w:pStyle w:val="ListBullet"/>
      </w:pPr>
      <w:r>
        <w:t>Percentage change from baseline;</w:t>
      </w:r>
    </w:p>
    <w:p w14:paraId="4C76E9C5" w14:textId="77777777" w:rsidR="009C46DB" w:rsidRDefault="009C46DB" w:rsidP="003C151B">
      <w:pPr>
        <w:pStyle w:val="ListBullet"/>
      </w:pPr>
      <w:r>
        <w:t>Result value.</w:t>
      </w:r>
    </w:p>
    <w:p w14:paraId="08F319D7" w14:textId="77777777" w:rsidR="009C46DB" w:rsidRDefault="009C46DB" w:rsidP="009C46DB">
      <w:pPr>
        <w:pStyle w:val="BodyText"/>
      </w:pPr>
      <w:r>
        <w:rPr>
          <w:noProof/>
        </w:rPr>
        <w:lastRenderedPageBreak/>
        <w:drawing>
          <wp:inline distT="0" distB="0" distL="0" distR="0" wp14:anchorId="39DCBEFE" wp14:editId="7AC3F4B2">
            <wp:extent cx="2055050" cy="495300"/>
            <wp:effectExtent l="19050" t="19050" r="21590" b="190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41284"/>
                    <a:stretch/>
                  </pic:blipFill>
                  <pic:spPr bwMode="auto">
                    <a:xfrm>
                      <a:off x="0" y="0"/>
                      <a:ext cx="2070924" cy="499126"/>
                    </a:xfrm>
                    <a:prstGeom prst="rect">
                      <a:avLst/>
                    </a:prstGeom>
                    <a:ln w="9525" cap="flat" cmpd="sng" algn="ctr">
                      <a:solidFill>
                        <a:srgbClr val="E7E6E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32F677" w14:textId="77777777" w:rsidR="009C46DB" w:rsidRPr="00DD4484" w:rsidRDefault="009C46DB" w:rsidP="00672C87">
      <w:pPr>
        <w:pStyle w:val="BodyText"/>
        <w:keepNext/>
        <w:rPr>
          <w:u w:val="single"/>
        </w:rPr>
      </w:pPr>
      <w:r w:rsidRPr="00DD4484">
        <w:rPr>
          <w:u w:val="single"/>
        </w:rPr>
        <w:t>Tooltips</w:t>
      </w:r>
    </w:p>
    <w:p w14:paraId="4B261742" w14:textId="77777777" w:rsidR="009C46DB" w:rsidRPr="00213860" w:rsidRDefault="009C46DB" w:rsidP="009C46DB">
      <w:pPr>
        <w:pStyle w:val="BodyText"/>
      </w:pPr>
      <w:r>
        <w:t xml:space="preserve">When a user hovers the cursor over a point, </w:t>
      </w:r>
      <w:r w:rsidRPr="00213860">
        <w:t>the tooltip with the following fields is displayed:</w:t>
      </w:r>
    </w:p>
    <w:p w14:paraId="0F572BB3" w14:textId="77777777" w:rsidR="009C46DB" w:rsidRDefault="009C46DB" w:rsidP="009C46DB">
      <w:pPr>
        <w:pStyle w:val="ListBullet"/>
      </w:pPr>
      <w:r>
        <w:t>X-axis value;</w:t>
      </w:r>
    </w:p>
    <w:p w14:paraId="1E343B03" w14:textId="77777777" w:rsidR="009C46DB" w:rsidRDefault="009C46DB" w:rsidP="009C46DB">
      <w:pPr>
        <w:pStyle w:val="ListBullet"/>
      </w:pPr>
      <w:r>
        <w:t>Y-axis</w:t>
      </w:r>
      <w:r w:rsidRPr="006D2BD5">
        <w:t xml:space="preserve"> </w:t>
      </w:r>
      <w:r>
        <w:t>value;</w:t>
      </w:r>
    </w:p>
    <w:p w14:paraId="54C8926B" w14:textId="77777777" w:rsidR="009C46DB" w:rsidRPr="00C027A6" w:rsidRDefault="009C46DB" w:rsidP="007136FD">
      <w:pPr>
        <w:pStyle w:val="ListBullet"/>
        <w:keepNext/>
        <w:rPr>
          <w:u w:val="single"/>
        </w:rPr>
      </w:pPr>
      <w:r>
        <w:t>Subject ID: &lt;value&gt;.</w:t>
      </w:r>
    </w:p>
    <w:p w14:paraId="2DA5F2C8" w14:textId="77777777" w:rsidR="009C46DB" w:rsidRDefault="009C46DB" w:rsidP="009C46DB">
      <w:pPr>
        <w:pStyle w:val="BodyText"/>
        <w:rPr>
          <w:u w:val="single"/>
        </w:rPr>
      </w:pPr>
      <w:r>
        <w:rPr>
          <w:noProof/>
        </w:rPr>
        <w:drawing>
          <wp:inline distT="0" distB="0" distL="0" distR="0" wp14:anchorId="30234567" wp14:editId="542A5529">
            <wp:extent cx="2180952" cy="809524"/>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180952" cy="809524"/>
                    </a:xfrm>
                    <a:prstGeom prst="rect">
                      <a:avLst/>
                    </a:prstGeom>
                  </pic:spPr>
                </pic:pic>
              </a:graphicData>
            </a:graphic>
          </wp:inline>
        </w:drawing>
      </w:r>
    </w:p>
    <w:p w14:paraId="525FA950" w14:textId="77777777" w:rsidR="009C46DB" w:rsidRPr="00213860" w:rsidRDefault="009C46DB" w:rsidP="009C46DB">
      <w:pPr>
        <w:pStyle w:val="BodyText"/>
      </w:pPr>
      <w:r>
        <w:t xml:space="preserve">When a user hovers the cursor over a box, </w:t>
      </w:r>
      <w:r w:rsidRPr="00213860">
        <w:t>the tooltip with the following fields is displayed:</w:t>
      </w:r>
    </w:p>
    <w:p w14:paraId="3AEF46EB" w14:textId="77777777" w:rsidR="009C46DB" w:rsidRDefault="009C46DB" w:rsidP="009C46DB">
      <w:pPr>
        <w:pStyle w:val="ListBullet"/>
      </w:pPr>
      <w:r>
        <w:t>X-axis value;</w:t>
      </w:r>
    </w:p>
    <w:p w14:paraId="08806B95" w14:textId="77777777" w:rsidR="009C46DB" w:rsidRDefault="009C46DB" w:rsidP="009C46DB">
      <w:pPr>
        <w:pStyle w:val="ListBullet"/>
      </w:pPr>
      <w:r>
        <w:t>Upper whisker: &lt;value&gt;;</w:t>
      </w:r>
    </w:p>
    <w:p w14:paraId="41ABEE2C" w14:textId="77777777" w:rsidR="009C46DB" w:rsidRDefault="009C46DB" w:rsidP="009C46DB">
      <w:pPr>
        <w:pStyle w:val="ListBullet"/>
      </w:pPr>
      <w:r>
        <w:t>Upper quartile: &lt;value&gt;;</w:t>
      </w:r>
    </w:p>
    <w:p w14:paraId="7BDCECEA" w14:textId="77777777" w:rsidR="009C46DB" w:rsidRDefault="009C46DB" w:rsidP="009C46DB">
      <w:pPr>
        <w:pStyle w:val="ListBullet"/>
      </w:pPr>
      <w:r>
        <w:t>Median: &lt;value&gt;;</w:t>
      </w:r>
    </w:p>
    <w:p w14:paraId="6579D287" w14:textId="77777777" w:rsidR="009C46DB" w:rsidRDefault="009C46DB" w:rsidP="009C46DB">
      <w:pPr>
        <w:pStyle w:val="ListBullet"/>
      </w:pPr>
      <w:r>
        <w:t>Lower quartile: &lt;value&gt;;</w:t>
      </w:r>
    </w:p>
    <w:p w14:paraId="0D8E7943" w14:textId="77777777" w:rsidR="009C46DB" w:rsidRDefault="009C46DB" w:rsidP="007136FD">
      <w:pPr>
        <w:pStyle w:val="ListBullet"/>
        <w:keepNext/>
      </w:pPr>
      <w:r>
        <w:t>Lower whisker: &lt;value&gt;.</w:t>
      </w:r>
    </w:p>
    <w:p w14:paraId="2DCEA841" w14:textId="77777777" w:rsidR="009C46DB" w:rsidRDefault="009C46DB" w:rsidP="009C46DB">
      <w:pPr>
        <w:pStyle w:val="BodyText"/>
      </w:pPr>
      <w:r>
        <w:rPr>
          <w:noProof/>
        </w:rPr>
        <w:drawing>
          <wp:inline distT="0" distB="0" distL="0" distR="0" wp14:anchorId="7711F071" wp14:editId="06420422">
            <wp:extent cx="1780952" cy="1104762"/>
            <wp:effectExtent l="0" t="0" r="0" b="63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780952" cy="1104762"/>
                    </a:xfrm>
                    <a:prstGeom prst="rect">
                      <a:avLst/>
                    </a:prstGeom>
                  </pic:spPr>
                </pic:pic>
              </a:graphicData>
            </a:graphic>
          </wp:inline>
        </w:drawing>
      </w:r>
    </w:p>
    <w:p w14:paraId="6C197FD5" w14:textId="77777777" w:rsidR="009C46DB" w:rsidRPr="00DD4484" w:rsidRDefault="009C46DB" w:rsidP="00672C87">
      <w:pPr>
        <w:pStyle w:val="BodyText"/>
        <w:keepNext/>
        <w:rPr>
          <w:u w:val="single"/>
        </w:rPr>
      </w:pPr>
      <w:r w:rsidRPr="00DD4484">
        <w:rPr>
          <w:u w:val="single"/>
        </w:rPr>
        <w:t xml:space="preserve">Vitals Filters </w:t>
      </w:r>
    </w:p>
    <w:p w14:paraId="2949ED64" w14:textId="77777777" w:rsidR="009C46DB" w:rsidRDefault="009C46DB" w:rsidP="007136FD">
      <w:pPr>
        <w:pStyle w:val="BodyText"/>
        <w:keepNext/>
      </w:pPr>
      <w:r>
        <w:t>A user can apply Vitals filters to modify the plot.</w:t>
      </w:r>
    </w:p>
    <w:p w14:paraId="1424D518" w14:textId="77777777" w:rsidR="009C46DB" w:rsidRDefault="009C46DB" w:rsidP="009C46DB">
      <w:pPr>
        <w:pStyle w:val="BodyText"/>
      </w:pPr>
      <w:r>
        <w:rPr>
          <w:noProof/>
        </w:rPr>
        <w:drawing>
          <wp:inline distT="0" distB="0" distL="0" distR="0" wp14:anchorId="2DA5412D" wp14:editId="37C2375C">
            <wp:extent cx="1827961" cy="2778711"/>
            <wp:effectExtent l="19050" t="19050" r="20320" b="222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830846" cy="2783096"/>
                    </a:xfrm>
                    <a:prstGeom prst="rect">
                      <a:avLst/>
                    </a:prstGeom>
                    <a:ln>
                      <a:solidFill>
                        <a:schemeClr val="bg2"/>
                      </a:solidFill>
                    </a:ln>
                  </pic:spPr>
                </pic:pic>
              </a:graphicData>
            </a:graphic>
          </wp:inline>
        </w:drawing>
      </w:r>
    </w:p>
    <w:p w14:paraId="640FC34C" w14:textId="77777777" w:rsidR="009C46DB" w:rsidRPr="00DD4484" w:rsidRDefault="009C46DB" w:rsidP="00672C87">
      <w:pPr>
        <w:pStyle w:val="BodyText"/>
        <w:keepNext/>
        <w:rPr>
          <w:u w:val="single"/>
        </w:rPr>
      </w:pPr>
      <w:r w:rsidRPr="00DD4484">
        <w:rPr>
          <w:u w:val="single"/>
        </w:rPr>
        <w:lastRenderedPageBreak/>
        <w:t>Details on Demand table</w:t>
      </w:r>
    </w:p>
    <w:p w14:paraId="4BC422AF" w14:textId="77777777" w:rsidR="009C46DB" w:rsidRDefault="009C46DB" w:rsidP="009C46DB">
      <w:pPr>
        <w:pStyle w:val="BodyText"/>
      </w:pPr>
      <w:r w:rsidRPr="00063096">
        <w:t>Details on Demand table</w:t>
      </w:r>
      <w:r>
        <w:t xml:space="preserve"> contains two tabs: Vital Signs tab and Subjects tab.</w:t>
      </w:r>
    </w:p>
    <w:p w14:paraId="3E7378E1" w14:textId="77777777" w:rsidR="009C46DB" w:rsidRDefault="009C46DB" w:rsidP="007136FD">
      <w:pPr>
        <w:pStyle w:val="BodyText"/>
        <w:keepNext/>
      </w:pPr>
      <w:r>
        <w:t>Vital Signs tab:</w:t>
      </w:r>
    </w:p>
    <w:p w14:paraId="6EF11964" w14:textId="77777777" w:rsidR="009C46DB" w:rsidRDefault="009C46DB" w:rsidP="009C46DB">
      <w:pPr>
        <w:pStyle w:val="BodyText"/>
      </w:pPr>
      <w:r>
        <w:rPr>
          <w:noProof/>
        </w:rPr>
        <w:drawing>
          <wp:inline distT="0" distB="0" distL="0" distR="0" wp14:anchorId="30D2A05C" wp14:editId="1B5EBE65">
            <wp:extent cx="5941695" cy="1296035"/>
            <wp:effectExtent l="19050" t="19050" r="20955" b="1841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1695" cy="1296035"/>
                    </a:xfrm>
                    <a:prstGeom prst="rect">
                      <a:avLst/>
                    </a:prstGeom>
                    <a:ln>
                      <a:solidFill>
                        <a:schemeClr val="bg2"/>
                      </a:solidFill>
                    </a:ln>
                  </pic:spPr>
                </pic:pic>
              </a:graphicData>
            </a:graphic>
          </wp:inline>
        </w:drawing>
      </w:r>
    </w:p>
    <w:p w14:paraId="3268005F" w14:textId="77777777" w:rsidR="009C46DB" w:rsidRDefault="009C46DB" w:rsidP="007136FD">
      <w:pPr>
        <w:pStyle w:val="BodyText"/>
        <w:keepNext/>
      </w:pPr>
      <w:r>
        <w:t>Subjects tab:</w:t>
      </w:r>
    </w:p>
    <w:p w14:paraId="5AE31DD8" w14:textId="77777777" w:rsidR="009C46DB" w:rsidRPr="00712891" w:rsidRDefault="009C46DB" w:rsidP="009C46DB">
      <w:pPr>
        <w:pStyle w:val="BodyText"/>
      </w:pPr>
      <w:r>
        <w:rPr>
          <w:noProof/>
        </w:rPr>
        <w:drawing>
          <wp:inline distT="0" distB="0" distL="0" distR="0" wp14:anchorId="1CBADB6C" wp14:editId="47807096">
            <wp:extent cx="5941695" cy="1986280"/>
            <wp:effectExtent l="19050" t="19050" r="20955" b="1397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1695" cy="1986280"/>
                    </a:xfrm>
                    <a:prstGeom prst="rect">
                      <a:avLst/>
                    </a:prstGeom>
                    <a:ln>
                      <a:solidFill>
                        <a:schemeClr val="bg2"/>
                      </a:solidFill>
                    </a:ln>
                  </pic:spPr>
                </pic:pic>
              </a:graphicData>
            </a:graphic>
          </wp:inline>
        </w:drawing>
      </w:r>
    </w:p>
    <w:p w14:paraId="2EF79B7E" w14:textId="75BCBCE0" w:rsidR="00D14860" w:rsidRDefault="00D14860" w:rsidP="007136FD">
      <w:pPr>
        <w:pStyle w:val="Heading2"/>
      </w:pPr>
      <w:bookmarkStart w:id="111" w:name="_Toc26982040"/>
      <w:bookmarkStart w:id="112" w:name="_Toc33115266"/>
      <w:r>
        <w:t>Cardiac Functions</w:t>
      </w:r>
      <w:r w:rsidRPr="00712891">
        <w:t xml:space="preserve"> </w:t>
      </w:r>
      <w:r>
        <w:t>View</w:t>
      </w:r>
      <w:bookmarkEnd w:id="111"/>
      <w:bookmarkEnd w:id="112"/>
    </w:p>
    <w:p w14:paraId="6BC37CB7" w14:textId="77777777" w:rsidR="009C46DB" w:rsidRDefault="009C46DB" w:rsidP="009C46DB">
      <w:pPr>
        <w:pStyle w:val="BodyText"/>
      </w:pPr>
      <w:r>
        <w:rPr>
          <w:b/>
        </w:rPr>
        <w:t>Cardiac Function</w:t>
      </w:r>
      <w:r>
        <w:t xml:space="preserve"> view </w:t>
      </w:r>
      <w:r w:rsidRPr="002B3B1D">
        <w:t xml:space="preserve">allows a user to </w:t>
      </w:r>
      <w:r>
        <w:t>browse cardiovascular</w:t>
      </w:r>
      <w:r w:rsidRPr="003660FC">
        <w:t xml:space="preserve"> </w:t>
      </w:r>
      <w:r>
        <w:t>data measurements, such as ECG (electrical signals and timings of these in the heart) and ejection fraction measurements (left ventricular ejection fraction)</w:t>
      </w:r>
      <w:r w:rsidRPr="00A73268">
        <w:t>.</w:t>
      </w:r>
      <w:r>
        <w:t xml:space="preserve"> This </w:t>
      </w:r>
      <w:r>
        <w:rPr>
          <w:rStyle w:val="normaltextrun"/>
        </w:rPr>
        <w:t>view</w:t>
      </w:r>
      <w:r>
        <w:rPr>
          <w:rStyle w:val="normaltextrun"/>
          <w:rFonts w:ascii="Arial" w:hAnsi="Arial" w:cs="Arial"/>
        </w:rPr>
        <w:t> </w:t>
      </w:r>
      <w:r>
        <w:rPr>
          <w:rStyle w:val="normaltextrun"/>
        </w:rPr>
        <w:t>contains only one tab -</w:t>
      </w:r>
      <w:r>
        <w:rPr>
          <w:rStyle w:val="normaltextrun"/>
          <w:rFonts w:ascii="Arial" w:hAnsi="Arial" w:cs="Arial"/>
        </w:rPr>
        <w:t> </w:t>
      </w:r>
      <w:r>
        <w:rPr>
          <w:rStyle w:val="normaltextrun"/>
          <w:b/>
        </w:rPr>
        <w:t>Cardiac</w:t>
      </w:r>
      <w:r w:rsidRPr="00A73268">
        <w:rPr>
          <w:rStyle w:val="normaltextrun"/>
          <w:b/>
        </w:rPr>
        <w:t xml:space="preserve"> Measurements over Time</w:t>
      </w:r>
      <w:r>
        <w:rPr>
          <w:rStyle w:val="normaltextrun"/>
        </w:rPr>
        <w:t>.</w:t>
      </w:r>
      <w:r>
        <w:rPr>
          <w:rStyle w:val="eop"/>
        </w:rPr>
        <w:t> </w:t>
      </w:r>
      <w:r w:rsidRPr="008E0533">
        <w:t xml:space="preserve">The tab contains a set of trellised box plots (see </w:t>
      </w:r>
      <w:r w:rsidRPr="008E0533">
        <w:fldChar w:fldCharType="begin"/>
      </w:r>
      <w:r w:rsidRPr="008E0533">
        <w:instrText xml:space="preserve"> REF _Ref26813896 \h  \* MERGEFORMAT </w:instrText>
      </w:r>
      <w:r w:rsidRPr="008E0533">
        <w:fldChar w:fldCharType="separate"/>
      </w:r>
      <w:r w:rsidRPr="004F0EE0">
        <w:rPr>
          <w:b/>
          <w:bCs/>
        </w:rPr>
        <w:t>Trellised Plots</w:t>
      </w:r>
      <w:r w:rsidRPr="008E0533">
        <w:fldChar w:fldCharType="end"/>
      </w:r>
      <w:r w:rsidRPr="008E0533">
        <w:t xml:space="preserve"> section for trellis description).</w:t>
      </w:r>
    </w:p>
    <w:p w14:paraId="459467E6" w14:textId="77777777" w:rsidR="009C46DB" w:rsidRDefault="009C46DB" w:rsidP="009C46DB">
      <w:pPr>
        <w:pStyle w:val="BodyText"/>
      </w:pPr>
      <w:r>
        <w:t>The following elements are available:</w:t>
      </w:r>
    </w:p>
    <w:p w14:paraId="6962C04A" w14:textId="77777777" w:rsidR="009C46DB" w:rsidRDefault="009C46DB" w:rsidP="009C46DB">
      <w:pPr>
        <w:pStyle w:val="ListBullet"/>
      </w:pPr>
      <w:r>
        <w:t xml:space="preserve">Population filters (collapsed by default) in the right slide menu (see </w:t>
      </w:r>
      <w:r>
        <w:fldChar w:fldCharType="begin"/>
      </w:r>
      <w:r>
        <w:instrText xml:space="preserve"> REF _Ref26976536 \h </w:instrText>
      </w:r>
      <w:r>
        <w:fldChar w:fldCharType="separate"/>
      </w:r>
      <w:r>
        <w:t>Population Filters</w:t>
      </w:r>
      <w:r>
        <w:fldChar w:fldCharType="end"/>
      </w:r>
      <w:r>
        <w:t xml:space="preserve"> section);</w:t>
      </w:r>
    </w:p>
    <w:p w14:paraId="0C77B9A4" w14:textId="77777777" w:rsidR="009C46DB" w:rsidRDefault="009C46DB" w:rsidP="009C46DB">
      <w:pPr>
        <w:pStyle w:val="ListBullet"/>
      </w:pPr>
      <w:r>
        <w:t xml:space="preserve">Cohort filters (collapsed by default) in the right slide menu (see </w:t>
      </w:r>
      <w:r>
        <w:fldChar w:fldCharType="begin"/>
      </w:r>
      <w:r>
        <w:instrText xml:space="preserve"> REF _Ref30518031 \h </w:instrText>
      </w:r>
      <w:r>
        <w:fldChar w:fldCharType="separate"/>
      </w:r>
      <w:r>
        <w:t>Cohort Filters</w:t>
      </w:r>
      <w:r>
        <w:fldChar w:fldCharType="end"/>
      </w:r>
      <w:r>
        <w:t xml:space="preserve"> section);</w:t>
      </w:r>
    </w:p>
    <w:p w14:paraId="68198B7D" w14:textId="77777777" w:rsidR="009C46DB" w:rsidRDefault="009C46DB" w:rsidP="009C46DB">
      <w:pPr>
        <w:pStyle w:val="ListBullet"/>
      </w:pPr>
      <w:r>
        <w:t xml:space="preserve">Cardiac filters (collapsed by default) in the right slide menu (see </w:t>
      </w:r>
      <w:r>
        <w:fldChar w:fldCharType="begin"/>
      </w:r>
      <w:r>
        <w:instrText xml:space="preserve"> REF _Ref30608878 \h </w:instrText>
      </w:r>
      <w:r>
        <w:fldChar w:fldCharType="separate"/>
      </w:r>
      <w:r>
        <w:t>Event Filters</w:t>
      </w:r>
      <w:r>
        <w:fldChar w:fldCharType="end"/>
      </w:r>
      <w:r>
        <w:t xml:space="preserve"> section);</w:t>
      </w:r>
    </w:p>
    <w:p w14:paraId="37091C1E" w14:textId="77777777" w:rsidR="009C46DB" w:rsidRDefault="009C46DB" w:rsidP="009C46DB">
      <w:pPr>
        <w:pStyle w:val="ListBullet"/>
      </w:pPr>
      <w:r>
        <w:t xml:space="preserve">Population filter widget (see </w:t>
      </w:r>
      <w:r>
        <w:fldChar w:fldCharType="begin"/>
      </w:r>
      <w:r>
        <w:instrText xml:space="preserve"> REF _Ref26976536 \h </w:instrText>
      </w:r>
      <w:r>
        <w:fldChar w:fldCharType="separate"/>
      </w:r>
      <w:r>
        <w:t>Population Filters</w:t>
      </w:r>
      <w:r>
        <w:fldChar w:fldCharType="end"/>
      </w:r>
      <w:r>
        <w:t xml:space="preserve"> section);</w:t>
      </w:r>
    </w:p>
    <w:p w14:paraId="73887F57" w14:textId="77777777" w:rsidR="009C46DB" w:rsidRDefault="009C46DB" w:rsidP="003C151B">
      <w:pPr>
        <w:pStyle w:val="ListBullet"/>
      </w:pPr>
      <w:r>
        <w:t xml:space="preserve">Cardiac Function Measurements filter widget (see </w:t>
      </w:r>
      <w:r>
        <w:fldChar w:fldCharType="begin"/>
      </w:r>
      <w:r>
        <w:instrText xml:space="preserve"> REF _Ref30608878 \h </w:instrText>
      </w:r>
      <w:r>
        <w:fldChar w:fldCharType="separate"/>
      </w:r>
      <w:r>
        <w:t>Event Filters</w:t>
      </w:r>
      <w:r>
        <w:fldChar w:fldCharType="end"/>
      </w:r>
      <w:r>
        <w:t xml:space="preserve"> section).</w:t>
      </w:r>
    </w:p>
    <w:p w14:paraId="568A21A4" w14:textId="77777777" w:rsidR="009C46DB" w:rsidRDefault="009C46DB" w:rsidP="009C46DB">
      <w:pPr>
        <w:pStyle w:val="BodyText"/>
      </w:pPr>
      <w:r>
        <w:rPr>
          <w:noProof/>
        </w:rPr>
        <w:lastRenderedPageBreak/>
        <w:drawing>
          <wp:inline distT="0" distB="0" distL="0" distR="0" wp14:anchorId="621B93C0" wp14:editId="570020F6">
            <wp:extent cx="5941695" cy="2530475"/>
            <wp:effectExtent l="19050" t="19050" r="20955" b="222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1695" cy="2530475"/>
                    </a:xfrm>
                    <a:prstGeom prst="rect">
                      <a:avLst/>
                    </a:prstGeom>
                    <a:ln>
                      <a:solidFill>
                        <a:schemeClr val="bg2"/>
                      </a:solidFill>
                    </a:ln>
                  </pic:spPr>
                </pic:pic>
              </a:graphicData>
            </a:graphic>
          </wp:inline>
        </w:drawing>
      </w:r>
    </w:p>
    <w:p w14:paraId="0C39864B" w14:textId="77777777" w:rsidR="009C46DB" w:rsidRDefault="009C46DB" w:rsidP="009C46DB">
      <w:pPr>
        <w:pStyle w:val="BodyText"/>
      </w:pPr>
      <w:r>
        <w:t>Main elements available on the Cardiac</w:t>
      </w:r>
      <w:r w:rsidRPr="00712891">
        <w:t xml:space="preserve"> Measurements over Time</w:t>
      </w:r>
      <w:r>
        <w:t xml:space="preserve"> tab are the following:</w:t>
      </w:r>
    </w:p>
    <w:p w14:paraId="15E1AC70" w14:textId="77777777" w:rsidR="009C46DB" w:rsidRPr="00A14448" w:rsidRDefault="009C46DB" w:rsidP="009C46DB">
      <w:pPr>
        <w:pStyle w:val="ListBullet"/>
      </w:pPr>
      <w:r>
        <w:t>Trellised b</w:t>
      </w:r>
      <w:r w:rsidRPr="00A14448">
        <w:t>ox</w:t>
      </w:r>
      <w:r>
        <w:t xml:space="preserve"> plots;</w:t>
      </w:r>
    </w:p>
    <w:p w14:paraId="0DA0F937" w14:textId="77777777" w:rsidR="009C46DB" w:rsidRDefault="009C46DB" w:rsidP="009C46DB">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7385731E" w14:textId="77777777" w:rsidR="009C46DB" w:rsidRDefault="009C46DB" w:rsidP="009C46DB">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619E3251" w14:textId="77777777" w:rsidR="009C46DB" w:rsidRDefault="009C46DB" w:rsidP="009C46DB">
      <w:pPr>
        <w:pStyle w:val="ListBullet"/>
      </w:pPr>
      <w:r>
        <w:t xml:space="preserve">Chart context menu icons (see </w:t>
      </w:r>
      <w:r>
        <w:fldChar w:fldCharType="begin"/>
      </w:r>
      <w:r>
        <w:instrText xml:space="preserve"> REF _Ref30517987 \h </w:instrText>
      </w:r>
      <w:r>
        <w:fldChar w:fldCharType="separate"/>
      </w:r>
      <w:r>
        <w:t>Chart Context Menu</w:t>
      </w:r>
      <w:r>
        <w:fldChar w:fldCharType="end"/>
      </w:r>
      <w:r>
        <w:t xml:space="preserve"> section);</w:t>
      </w:r>
    </w:p>
    <w:p w14:paraId="0CFD4756"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6BA67605" w14:textId="77777777" w:rsidR="009C46DB" w:rsidRDefault="009C46DB" w:rsidP="009C46DB">
      <w:pPr>
        <w:pStyle w:val="ListBullet"/>
      </w:pPr>
      <w:r w:rsidRPr="005375EF">
        <w:t xml:space="preserve">Jump to </w:t>
      </w:r>
      <w:r>
        <w:t>ca</w:t>
      </w:r>
      <w:r w:rsidRPr="005375EF">
        <w:t>rdiac-related AEs</w:t>
      </w:r>
      <w:r>
        <w:t xml:space="preserve"> link.</w:t>
      </w:r>
    </w:p>
    <w:p w14:paraId="6C0A9E77" w14:textId="77777777" w:rsidR="009C46DB" w:rsidRPr="00DD4484" w:rsidRDefault="009C46DB" w:rsidP="00672C87">
      <w:pPr>
        <w:pStyle w:val="BodyText"/>
        <w:keepNext/>
        <w:rPr>
          <w:u w:val="single"/>
        </w:rPr>
      </w:pPr>
      <w:r w:rsidRPr="00DD4484">
        <w:rPr>
          <w:u w:val="single"/>
        </w:rPr>
        <w:t>X axis</w:t>
      </w:r>
    </w:p>
    <w:p w14:paraId="6E6E36C9" w14:textId="77777777" w:rsidR="009C46DB" w:rsidRDefault="009C46DB" w:rsidP="009C46DB">
      <w:pPr>
        <w:pStyle w:val="BodyText"/>
      </w:pPr>
      <w:r>
        <w:rPr>
          <w:rStyle w:val="normaltextrun"/>
        </w:rPr>
        <w:t xml:space="preserve">The title of the X-axis is </w:t>
      </w:r>
      <w:r>
        <w:rPr>
          <w:rStyle w:val="normaltextrun"/>
          <w:b/>
        </w:rPr>
        <w:t>Weeks since first treatment</w:t>
      </w:r>
      <w:r>
        <w:rPr>
          <w:rStyle w:val="normaltextrun"/>
        </w:rPr>
        <w:t xml:space="preserve"> by default.</w:t>
      </w:r>
      <w:r>
        <w:rPr>
          <w:rStyle w:val="normaltextrun"/>
          <w:rFonts w:ascii="Arial" w:hAnsi="Arial" w:cs="Arial"/>
        </w:rPr>
        <w:t> </w:t>
      </w:r>
      <w:r>
        <w:rPr>
          <w:rStyle w:val="eop"/>
        </w:rPr>
        <w:t> </w:t>
      </w:r>
      <w:r>
        <w:t xml:space="preserve">X axis has time binning (see </w:t>
      </w:r>
      <w:r>
        <w:fldChar w:fldCharType="begin"/>
      </w:r>
      <w:r>
        <w:instrText xml:space="preserve"> REF _Ref31640041 \h </w:instrText>
      </w:r>
      <w:r>
        <w:fldChar w:fldCharType="separate"/>
      </w:r>
      <w:r w:rsidRPr="005375EF">
        <w:t>Time Binning</w:t>
      </w:r>
      <w:r>
        <w:fldChar w:fldCharType="end"/>
      </w:r>
      <w:r>
        <w:t xml:space="preserve"> section for details).</w:t>
      </w:r>
    </w:p>
    <w:p w14:paraId="1538AB18" w14:textId="77777777" w:rsidR="009C46DB" w:rsidRDefault="009C46DB" w:rsidP="009C46DB">
      <w:pPr>
        <w:pStyle w:val="BodyText"/>
        <w:rPr>
          <w:rStyle w:val="normaltextrun"/>
        </w:rPr>
      </w:pPr>
      <w:r>
        <w:rPr>
          <w:rStyle w:val="normaltextrun"/>
        </w:rPr>
        <w:t>Value of X-axis could be changed by choosing one of the options from dropdown list under the plot:</w:t>
      </w:r>
    </w:p>
    <w:p w14:paraId="3A0864C0" w14:textId="77777777" w:rsidR="009C46DB" w:rsidRDefault="009C46DB" w:rsidP="009C46DB">
      <w:pPr>
        <w:pStyle w:val="ListBullet"/>
      </w:pPr>
      <w:r>
        <w:t>Visit number;</w:t>
      </w:r>
    </w:p>
    <w:p w14:paraId="6F0DF9F5" w14:textId="77777777" w:rsidR="009C46DB" w:rsidRDefault="009C46DB" w:rsidP="009C46DB">
      <w:pPr>
        <w:pStyle w:val="ListBullet"/>
      </w:pPr>
      <w:r>
        <w:t>Days since first treatment;</w:t>
      </w:r>
    </w:p>
    <w:p w14:paraId="063B0E8A" w14:textId="77777777" w:rsidR="009C46DB" w:rsidRDefault="009C46DB" w:rsidP="009C46DB">
      <w:pPr>
        <w:pStyle w:val="ListBullet"/>
      </w:pPr>
      <w:r>
        <w:t>Weeks since first treatment;</w:t>
      </w:r>
    </w:p>
    <w:p w14:paraId="22A97237" w14:textId="77777777" w:rsidR="009C46DB" w:rsidRDefault="009C46DB" w:rsidP="009C46DB">
      <w:pPr>
        <w:pStyle w:val="ListBullet"/>
      </w:pPr>
      <w:r>
        <w:t>Days since randomisation;</w:t>
      </w:r>
    </w:p>
    <w:p w14:paraId="598F76A7" w14:textId="77777777" w:rsidR="009C46DB" w:rsidRDefault="009C46DB" w:rsidP="007136FD">
      <w:pPr>
        <w:pStyle w:val="ListBullet"/>
        <w:keepNext/>
      </w:pPr>
      <w:r>
        <w:t>Weeks since</w:t>
      </w:r>
      <w:r w:rsidRPr="000A17C3">
        <w:t xml:space="preserve"> </w:t>
      </w:r>
      <w:r>
        <w:t>randomisation.</w:t>
      </w:r>
      <w:r w:rsidRPr="00CC02BE">
        <w:rPr>
          <w:noProof/>
        </w:rPr>
        <w:t xml:space="preserve"> </w:t>
      </w:r>
    </w:p>
    <w:p w14:paraId="6FC7DA3A" w14:textId="77777777" w:rsidR="009C46DB" w:rsidRDefault="009C46DB" w:rsidP="009C46DB">
      <w:pPr>
        <w:pStyle w:val="BodyText"/>
      </w:pPr>
      <w:r>
        <w:rPr>
          <w:noProof/>
        </w:rPr>
        <w:drawing>
          <wp:inline distT="0" distB="0" distL="0" distR="0" wp14:anchorId="3AFD7301" wp14:editId="2831CDF3">
            <wp:extent cx="1852488" cy="919064"/>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74421" cy="929946"/>
                    </a:xfrm>
                    <a:prstGeom prst="rect">
                      <a:avLst/>
                    </a:prstGeom>
                  </pic:spPr>
                </pic:pic>
              </a:graphicData>
            </a:graphic>
          </wp:inline>
        </w:drawing>
      </w:r>
      <w:r>
        <w:t xml:space="preserve">  </w:t>
      </w:r>
      <w:r>
        <w:rPr>
          <w:noProof/>
        </w:rPr>
        <w:drawing>
          <wp:inline distT="0" distB="0" distL="0" distR="0" wp14:anchorId="19B69BED" wp14:editId="0D8892DD">
            <wp:extent cx="1660124" cy="915931"/>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664876" cy="918553"/>
                    </a:xfrm>
                    <a:prstGeom prst="rect">
                      <a:avLst/>
                    </a:prstGeom>
                  </pic:spPr>
                </pic:pic>
              </a:graphicData>
            </a:graphic>
          </wp:inline>
        </w:drawing>
      </w:r>
    </w:p>
    <w:p w14:paraId="610BE30C" w14:textId="77777777" w:rsidR="009C46DB" w:rsidRPr="00DD4484" w:rsidRDefault="009C46DB" w:rsidP="00672C87">
      <w:pPr>
        <w:pStyle w:val="BodyText"/>
        <w:keepNext/>
        <w:rPr>
          <w:u w:val="single"/>
        </w:rPr>
      </w:pPr>
      <w:r w:rsidRPr="00DD4484">
        <w:rPr>
          <w:u w:val="single"/>
        </w:rPr>
        <w:t>Y axis</w:t>
      </w:r>
    </w:p>
    <w:p w14:paraId="2012267E" w14:textId="77777777" w:rsidR="009C46DB" w:rsidRDefault="009C46DB" w:rsidP="009C46DB">
      <w:pPr>
        <w:pStyle w:val="BodyText"/>
      </w:pPr>
      <w:r>
        <w:rPr>
          <w:rStyle w:val="normaltextrun"/>
        </w:rPr>
        <w:t xml:space="preserve">The default title of the Y-axis is </w:t>
      </w:r>
      <w:r>
        <w:rPr>
          <w:rStyle w:val="normaltextrun"/>
          <w:b/>
        </w:rPr>
        <w:t>Result value</w:t>
      </w:r>
      <w:r>
        <w:rPr>
          <w:rStyle w:val="normaltextrun"/>
        </w:rPr>
        <w:t xml:space="preserve">. </w:t>
      </w:r>
    </w:p>
    <w:p w14:paraId="735B6F29" w14:textId="75855FED" w:rsidR="009C46DB" w:rsidRDefault="009C46DB" w:rsidP="009C46DB">
      <w:pPr>
        <w:pStyle w:val="BodyText"/>
        <w:rPr>
          <w:rStyle w:val="normaltextrun"/>
        </w:rPr>
      </w:pPr>
      <w:r>
        <w:rPr>
          <w:rStyle w:val="normaltextrun"/>
        </w:rPr>
        <w:t>Value of Y-axis could be changed by choosing one of the options from dropdown list:</w:t>
      </w:r>
    </w:p>
    <w:p w14:paraId="15C46B5D" w14:textId="77777777" w:rsidR="009C46DB" w:rsidRDefault="009C46DB" w:rsidP="009C46DB">
      <w:pPr>
        <w:pStyle w:val="ListBullet"/>
      </w:pPr>
      <w:r>
        <w:t>Absolute change from baseline;</w:t>
      </w:r>
    </w:p>
    <w:p w14:paraId="2B577ED1" w14:textId="77777777" w:rsidR="009C46DB" w:rsidRDefault="009C46DB" w:rsidP="009C46DB">
      <w:pPr>
        <w:pStyle w:val="ListBullet"/>
      </w:pPr>
      <w:r>
        <w:t>Percentage change from baseline;</w:t>
      </w:r>
    </w:p>
    <w:p w14:paraId="56A8DBF6" w14:textId="77777777" w:rsidR="009C46DB" w:rsidRDefault="009C46DB" w:rsidP="003C151B">
      <w:pPr>
        <w:pStyle w:val="ListBullet"/>
      </w:pPr>
      <w:r>
        <w:t>Result value.</w:t>
      </w:r>
    </w:p>
    <w:p w14:paraId="270B4383" w14:textId="77777777" w:rsidR="009C46DB" w:rsidRDefault="009C46DB" w:rsidP="009C46DB">
      <w:pPr>
        <w:pStyle w:val="BodyText"/>
      </w:pPr>
      <w:r>
        <w:rPr>
          <w:noProof/>
        </w:rPr>
        <w:lastRenderedPageBreak/>
        <w:drawing>
          <wp:inline distT="0" distB="0" distL="0" distR="0" wp14:anchorId="4B76F1DD" wp14:editId="103EE36C">
            <wp:extent cx="2108583" cy="523875"/>
            <wp:effectExtent l="19050" t="19050" r="2540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39474"/>
                    <a:stretch/>
                  </pic:blipFill>
                  <pic:spPr bwMode="auto">
                    <a:xfrm>
                      <a:off x="0" y="0"/>
                      <a:ext cx="2131170" cy="529487"/>
                    </a:xfrm>
                    <a:prstGeom prst="rect">
                      <a:avLst/>
                    </a:prstGeom>
                    <a:ln w="9525" cap="flat" cmpd="sng" algn="ctr">
                      <a:solidFill>
                        <a:srgbClr val="E7E6E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29B594" w14:textId="77777777" w:rsidR="009C46DB" w:rsidRPr="00DD4484" w:rsidRDefault="009C46DB" w:rsidP="00672C87">
      <w:pPr>
        <w:pStyle w:val="BodyText"/>
        <w:keepNext/>
        <w:rPr>
          <w:u w:val="single"/>
        </w:rPr>
      </w:pPr>
      <w:r w:rsidRPr="00DD4484">
        <w:rPr>
          <w:u w:val="single"/>
        </w:rPr>
        <w:t>Tooltips</w:t>
      </w:r>
    </w:p>
    <w:p w14:paraId="3927E96D" w14:textId="77777777" w:rsidR="009C46DB" w:rsidRPr="00213860" w:rsidRDefault="009C46DB" w:rsidP="009C46DB">
      <w:pPr>
        <w:pStyle w:val="BodyText"/>
      </w:pPr>
      <w:r>
        <w:t xml:space="preserve">When a user hovers the cursor over a point, </w:t>
      </w:r>
      <w:r w:rsidRPr="00213860">
        <w:t>the tooltip with the following fields is displayed:</w:t>
      </w:r>
    </w:p>
    <w:p w14:paraId="4B32BB69" w14:textId="77777777" w:rsidR="009C46DB" w:rsidRDefault="009C46DB" w:rsidP="009C46DB">
      <w:pPr>
        <w:pStyle w:val="ListBullet"/>
      </w:pPr>
      <w:r>
        <w:t>X-axis value;</w:t>
      </w:r>
    </w:p>
    <w:p w14:paraId="744C898D" w14:textId="77777777" w:rsidR="009C46DB" w:rsidRDefault="009C46DB" w:rsidP="009C46DB">
      <w:pPr>
        <w:pStyle w:val="ListBullet"/>
      </w:pPr>
      <w:r>
        <w:t>Y-axis</w:t>
      </w:r>
      <w:r w:rsidRPr="006D2BD5">
        <w:t xml:space="preserve"> </w:t>
      </w:r>
      <w:r>
        <w:t>value;</w:t>
      </w:r>
    </w:p>
    <w:p w14:paraId="3745E155" w14:textId="77777777" w:rsidR="009C46DB" w:rsidRPr="00C027A6" w:rsidRDefault="009C46DB" w:rsidP="007136FD">
      <w:pPr>
        <w:pStyle w:val="ListBullet"/>
        <w:keepNext/>
        <w:rPr>
          <w:u w:val="single"/>
        </w:rPr>
      </w:pPr>
      <w:r>
        <w:t>Subject ID: &lt;value&gt;.</w:t>
      </w:r>
    </w:p>
    <w:p w14:paraId="0EE23E24" w14:textId="77777777" w:rsidR="009C46DB" w:rsidRDefault="009C46DB" w:rsidP="009C46DB">
      <w:pPr>
        <w:pStyle w:val="BodyText"/>
        <w:rPr>
          <w:u w:val="single"/>
        </w:rPr>
      </w:pPr>
      <w:r>
        <w:rPr>
          <w:noProof/>
        </w:rPr>
        <w:drawing>
          <wp:inline distT="0" distB="0" distL="0" distR="0" wp14:anchorId="2F0715BA" wp14:editId="3DD94A3A">
            <wp:extent cx="2050741" cy="841789"/>
            <wp:effectExtent l="0" t="0" r="698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054919" cy="843504"/>
                    </a:xfrm>
                    <a:prstGeom prst="rect">
                      <a:avLst/>
                    </a:prstGeom>
                  </pic:spPr>
                </pic:pic>
              </a:graphicData>
            </a:graphic>
          </wp:inline>
        </w:drawing>
      </w:r>
    </w:p>
    <w:p w14:paraId="1876B0C4" w14:textId="77777777" w:rsidR="009C46DB" w:rsidRPr="00213860" w:rsidRDefault="009C46DB" w:rsidP="009C46DB">
      <w:pPr>
        <w:pStyle w:val="BodyText"/>
      </w:pPr>
      <w:r>
        <w:t xml:space="preserve">When a user hovers the cursor over a box, </w:t>
      </w:r>
      <w:r w:rsidRPr="00213860">
        <w:t>the tooltip with the following fields is displayed:</w:t>
      </w:r>
    </w:p>
    <w:p w14:paraId="1C67FFD6" w14:textId="77777777" w:rsidR="009C46DB" w:rsidRDefault="009C46DB" w:rsidP="009C46DB">
      <w:pPr>
        <w:pStyle w:val="ListBullet"/>
      </w:pPr>
      <w:r>
        <w:t>X-axis value;</w:t>
      </w:r>
    </w:p>
    <w:p w14:paraId="5CCE63CC" w14:textId="77777777" w:rsidR="009C46DB" w:rsidRDefault="009C46DB" w:rsidP="009C46DB">
      <w:pPr>
        <w:pStyle w:val="ListBullet"/>
      </w:pPr>
      <w:r>
        <w:t>Upper whisker: &lt;value&gt;;</w:t>
      </w:r>
    </w:p>
    <w:p w14:paraId="74D765A5" w14:textId="77777777" w:rsidR="009C46DB" w:rsidRDefault="009C46DB" w:rsidP="009C46DB">
      <w:pPr>
        <w:pStyle w:val="ListBullet"/>
      </w:pPr>
      <w:r>
        <w:t>Upper quartile: &lt;value&gt;;</w:t>
      </w:r>
    </w:p>
    <w:p w14:paraId="0663514C" w14:textId="77777777" w:rsidR="009C46DB" w:rsidRDefault="009C46DB" w:rsidP="009C46DB">
      <w:pPr>
        <w:pStyle w:val="ListBullet"/>
      </w:pPr>
      <w:r>
        <w:t>Median: &lt;value&gt;;</w:t>
      </w:r>
    </w:p>
    <w:p w14:paraId="2B3288E2" w14:textId="77777777" w:rsidR="009C46DB" w:rsidRDefault="009C46DB" w:rsidP="009C46DB">
      <w:pPr>
        <w:pStyle w:val="ListBullet"/>
      </w:pPr>
      <w:r>
        <w:t>Lower quartile: &lt;value&gt;;</w:t>
      </w:r>
    </w:p>
    <w:p w14:paraId="4CBA0963" w14:textId="77777777" w:rsidR="009C46DB" w:rsidRDefault="009C46DB" w:rsidP="007136FD">
      <w:pPr>
        <w:pStyle w:val="ListBullet"/>
        <w:keepNext/>
      </w:pPr>
      <w:r>
        <w:t>Lower whisker: &lt;value&gt;;</w:t>
      </w:r>
    </w:p>
    <w:p w14:paraId="1806F927" w14:textId="77777777" w:rsidR="009C46DB" w:rsidRDefault="009C46DB" w:rsidP="009C46DB">
      <w:pPr>
        <w:pStyle w:val="BodyText"/>
      </w:pPr>
      <w:r>
        <w:rPr>
          <w:noProof/>
        </w:rPr>
        <w:drawing>
          <wp:inline distT="0" distB="0" distL="0" distR="0" wp14:anchorId="54015BC0" wp14:editId="5329B5EE">
            <wp:extent cx="1669002" cy="1042023"/>
            <wp:effectExtent l="0" t="0" r="762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672632" cy="1044289"/>
                    </a:xfrm>
                    <a:prstGeom prst="rect">
                      <a:avLst/>
                    </a:prstGeom>
                  </pic:spPr>
                </pic:pic>
              </a:graphicData>
            </a:graphic>
          </wp:inline>
        </w:drawing>
      </w:r>
    </w:p>
    <w:p w14:paraId="5E910D01" w14:textId="77777777" w:rsidR="009C46DB" w:rsidRPr="00DD4484" w:rsidRDefault="009C46DB" w:rsidP="00672C87">
      <w:pPr>
        <w:pStyle w:val="BodyText"/>
        <w:keepNext/>
        <w:rPr>
          <w:u w:val="single"/>
        </w:rPr>
      </w:pPr>
      <w:r w:rsidRPr="00DD4484">
        <w:rPr>
          <w:u w:val="single"/>
        </w:rPr>
        <w:t xml:space="preserve">Cardiac Filters </w:t>
      </w:r>
    </w:p>
    <w:p w14:paraId="7DACD645" w14:textId="77777777" w:rsidR="009C46DB" w:rsidRDefault="009C46DB" w:rsidP="007136FD">
      <w:pPr>
        <w:pStyle w:val="BodyText"/>
        <w:keepNext/>
      </w:pPr>
      <w:r>
        <w:t>A user can apply Cardiac filters to modify the plot.</w:t>
      </w:r>
    </w:p>
    <w:p w14:paraId="6AA51F62" w14:textId="77777777" w:rsidR="009C46DB" w:rsidRDefault="009C46DB" w:rsidP="009C46DB">
      <w:pPr>
        <w:pStyle w:val="BodyText"/>
      </w:pPr>
      <w:r>
        <w:rPr>
          <w:noProof/>
        </w:rPr>
        <w:drawing>
          <wp:inline distT="0" distB="0" distL="0" distR="0" wp14:anchorId="02355BDC" wp14:editId="5411A5B7">
            <wp:extent cx="1766656" cy="2489611"/>
            <wp:effectExtent l="19050" t="19050" r="24130" b="2540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769355" cy="2493415"/>
                    </a:xfrm>
                    <a:prstGeom prst="rect">
                      <a:avLst/>
                    </a:prstGeom>
                    <a:ln>
                      <a:solidFill>
                        <a:schemeClr val="bg2"/>
                      </a:solidFill>
                    </a:ln>
                  </pic:spPr>
                </pic:pic>
              </a:graphicData>
            </a:graphic>
          </wp:inline>
        </w:drawing>
      </w:r>
    </w:p>
    <w:p w14:paraId="5BB1D86E" w14:textId="77777777" w:rsidR="009C46DB" w:rsidRPr="00DD4484" w:rsidRDefault="009C46DB" w:rsidP="00672C87">
      <w:pPr>
        <w:pStyle w:val="BodyText"/>
        <w:keepNext/>
        <w:rPr>
          <w:u w:val="single"/>
        </w:rPr>
      </w:pPr>
      <w:r w:rsidRPr="00DD4484">
        <w:rPr>
          <w:u w:val="single"/>
        </w:rPr>
        <w:t>Details on Demand table</w:t>
      </w:r>
    </w:p>
    <w:p w14:paraId="50C8C808" w14:textId="77777777" w:rsidR="009C46DB" w:rsidRDefault="009C46DB" w:rsidP="009C46DB">
      <w:pPr>
        <w:pStyle w:val="BodyText"/>
      </w:pPr>
      <w:r w:rsidRPr="00063096">
        <w:t>Details on Demand table</w:t>
      </w:r>
      <w:r>
        <w:t xml:space="preserve"> contains two tabs: Cardiac Function tab and Subjects tab.</w:t>
      </w:r>
    </w:p>
    <w:p w14:paraId="41AEAD1A" w14:textId="77777777" w:rsidR="009C46DB" w:rsidRDefault="009C46DB" w:rsidP="007136FD">
      <w:pPr>
        <w:pStyle w:val="BodyText"/>
        <w:keepNext/>
      </w:pPr>
      <w:r>
        <w:lastRenderedPageBreak/>
        <w:t>Cardiac Function tab:</w:t>
      </w:r>
    </w:p>
    <w:p w14:paraId="6533A23F" w14:textId="77777777" w:rsidR="009C46DB" w:rsidRDefault="009C46DB" w:rsidP="009C46DB">
      <w:pPr>
        <w:pStyle w:val="BodyText"/>
      </w:pPr>
      <w:r>
        <w:rPr>
          <w:noProof/>
        </w:rPr>
        <w:drawing>
          <wp:inline distT="0" distB="0" distL="0" distR="0" wp14:anchorId="440F506C" wp14:editId="1A8D2224">
            <wp:extent cx="5941695" cy="1337310"/>
            <wp:effectExtent l="19050" t="19050" r="20955" b="1524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1695" cy="1337310"/>
                    </a:xfrm>
                    <a:prstGeom prst="rect">
                      <a:avLst/>
                    </a:prstGeom>
                    <a:ln>
                      <a:solidFill>
                        <a:schemeClr val="bg2"/>
                      </a:solidFill>
                    </a:ln>
                  </pic:spPr>
                </pic:pic>
              </a:graphicData>
            </a:graphic>
          </wp:inline>
        </w:drawing>
      </w:r>
    </w:p>
    <w:p w14:paraId="08E448FF" w14:textId="77777777" w:rsidR="009C46DB" w:rsidRDefault="009C46DB" w:rsidP="007136FD">
      <w:pPr>
        <w:pStyle w:val="BodyText"/>
        <w:keepNext/>
      </w:pPr>
      <w:r>
        <w:t>Subjects tab:</w:t>
      </w:r>
    </w:p>
    <w:p w14:paraId="38D106A6" w14:textId="77777777" w:rsidR="009C46DB" w:rsidRDefault="009C46DB" w:rsidP="009C46DB">
      <w:pPr>
        <w:pStyle w:val="BodyText"/>
      </w:pPr>
      <w:r>
        <w:rPr>
          <w:noProof/>
        </w:rPr>
        <w:drawing>
          <wp:inline distT="0" distB="0" distL="0" distR="0" wp14:anchorId="33638FED" wp14:editId="0D955091">
            <wp:extent cx="5941695" cy="2065655"/>
            <wp:effectExtent l="19050" t="19050" r="20955" b="1079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1695" cy="2065655"/>
                    </a:xfrm>
                    <a:prstGeom prst="rect">
                      <a:avLst/>
                    </a:prstGeom>
                    <a:ln>
                      <a:solidFill>
                        <a:schemeClr val="bg2"/>
                      </a:solidFill>
                    </a:ln>
                  </pic:spPr>
                </pic:pic>
              </a:graphicData>
            </a:graphic>
          </wp:inline>
        </w:drawing>
      </w:r>
    </w:p>
    <w:p w14:paraId="45F8E7FE" w14:textId="39A935EC" w:rsidR="009C46DB" w:rsidRDefault="009C46DB" w:rsidP="009C46DB">
      <w:pPr>
        <w:pStyle w:val="Heading3"/>
      </w:pPr>
      <w:bookmarkStart w:id="113" w:name="_Toc31196528"/>
      <w:bookmarkStart w:id="114" w:name="_Toc33115267"/>
      <w:r w:rsidRPr="00252DF1">
        <w:t>Jump to Cardiac-related AEs</w:t>
      </w:r>
      <w:bookmarkEnd w:id="113"/>
      <w:bookmarkEnd w:id="114"/>
    </w:p>
    <w:p w14:paraId="78E8E55E" w14:textId="77777777" w:rsidR="009C46DB" w:rsidRDefault="009C46DB" w:rsidP="009C46DB">
      <w:pPr>
        <w:pStyle w:val="BodyText"/>
      </w:pPr>
      <w:r>
        <w:t>Jump to cardiac-related AEs link allows a user quickly get to contextually relevant AEs view.</w:t>
      </w:r>
    </w:p>
    <w:p w14:paraId="19B44F25" w14:textId="77777777" w:rsidR="009C46DB" w:rsidRDefault="009C46DB" w:rsidP="009C46DB">
      <w:pPr>
        <w:pStyle w:val="BodyText"/>
      </w:pPr>
      <w:r>
        <w:t xml:space="preserve">When a user jumps, </w:t>
      </w:r>
      <w:r w:rsidRPr="00B471E4">
        <w:rPr>
          <w:b/>
        </w:rPr>
        <w:t>AEs Subject</w:t>
      </w:r>
      <w:r w:rsidRPr="00B574E5">
        <w:rPr>
          <w:b/>
        </w:rPr>
        <w:t xml:space="preserve"> Counts</w:t>
      </w:r>
      <w:r w:rsidRPr="00B574E5">
        <w:t xml:space="preserve"> tab of the </w:t>
      </w:r>
      <w:r w:rsidRPr="00B574E5">
        <w:rPr>
          <w:b/>
        </w:rPr>
        <w:t>Adverse Events</w:t>
      </w:r>
      <w:r w:rsidRPr="00B574E5">
        <w:t xml:space="preserve"> view is opened.</w:t>
      </w:r>
      <w:r>
        <w:t xml:space="preserve"> An event filter is set so that only AEs that belong to the system organ class "Cardiac disorders" are displayed.</w:t>
      </w:r>
    </w:p>
    <w:p w14:paraId="354D0BFE" w14:textId="77777777" w:rsidR="009C46DB" w:rsidRDefault="009C46DB" w:rsidP="009C46DB">
      <w:pPr>
        <w:pStyle w:val="BodyText"/>
      </w:pPr>
      <w:r w:rsidRPr="00947EB4">
        <w:rPr>
          <w:b/>
        </w:rPr>
        <w:t>Note</w:t>
      </w:r>
      <w:r>
        <w:t>: In the case that other AEs filters are already in place these are maintained.</w:t>
      </w:r>
    </w:p>
    <w:p w14:paraId="67D1E909" w14:textId="77777777" w:rsidR="009C46DB" w:rsidRPr="005427B1" w:rsidRDefault="009C46DB" w:rsidP="007136FD">
      <w:pPr>
        <w:pStyle w:val="BodyText"/>
        <w:keepNext/>
      </w:pPr>
      <w:r>
        <w:t>AE</w:t>
      </w:r>
      <w:r w:rsidRPr="00B574E5">
        <w:t xml:space="preserve"> filter widget </w:t>
      </w:r>
      <w:r>
        <w:t xml:space="preserve">on the top of the page </w:t>
      </w:r>
      <w:r w:rsidRPr="00B574E5">
        <w:t xml:space="preserve">describes that the set of AEs have been limited based on an AE </w:t>
      </w:r>
      <w:r>
        <w:t>system organ class</w:t>
      </w:r>
      <w:r w:rsidRPr="00B574E5">
        <w:t>.</w:t>
      </w:r>
    </w:p>
    <w:p w14:paraId="7AE5EF55" w14:textId="77777777" w:rsidR="009C46DB" w:rsidRPr="00252DF1" w:rsidRDefault="009C46DB" w:rsidP="009C46DB">
      <w:pPr>
        <w:pStyle w:val="BodyText"/>
      </w:pPr>
      <w:r>
        <w:rPr>
          <w:noProof/>
        </w:rPr>
        <w:drawing>
          <wp:inline distT="0" distB="0" distL="0" distR="0" wp14:anchorId="34407982" wp14:editId="288237DC">
            <wp:extent cx="5941695" cy="2647315"/>
            <wp:effectExtent l="19050" t="19050" r="20955" b="1968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1695" cy="2647315"/>
                    </a:xfrm>
                    <a:prstGeom prst="rect">
                      <a:avLst/>
                    </a:prstGeom>
                    <a:ln>
                      <a:solidFill>
                        <a:schemeClr val="bg2"/>
                      </a:solidFill>
                    </a:ln>
                  </pic:spPr>
                </pic:pic>
              </a:graphicData>
            </a:graphic>
          </wp:inline>
        </w:drawing>
      </w:r>
    </w:p>
    <w:p w14:paraId="6C14F3FB" w14:textId="7800039E" w:rsidR="00D14860" w:rsidRDefault="00D14860" w:rsidP="007136FD">
      <w:pPr>
        <w:pStyle w:val="Heading2"/>
      </w:pPr>
      <w:bookmarkStart w:id="115" w:name="_Toc26982041"/>
      <w:bookmarkStart w:id="116" w:name="_Toc33115268"/>
      <w:r>
        <w:t>Liver Function View</w:t>
      </w:r>
      <w:bookmarkEnd w:id="115"/>
      <w:bookmarkEnd w:id="116"/>
    </w:p>
    <w:p w14:paraId="728E904F" w14:textId="77777777" w:rsidR="009C46DB" w:rsidRDefault="009C46DB" w:rsidP="009C46DB">
      <w:pPr>
        <w:pStyle w:val="BodyText"/>
        <w:rPr>
          <w:rStyle w:val="normaltextrun"/>
        </w:rPr>
      </w:pPr>
      <w:r w:rsidRPr="00992336">
        <w:rPr>
          <w:b/>
        </w:rPr>
        <w:t>Liver Function</w:t>
      </w:r>
      <w:r>
        <w:t xml:space="preserve"> view allows a user to investigate </w:t>
      </w:r>
      <w:r w:rsidRPr="002B3B1D">
        <w:t>indicator</w:t>
      </w:r>
      <w:r>
        <w:t xml:space="preserve">s of </w:t>
      </w:r>
      <w:r w:rsidRPr="00992336">
        <w:t>a fatal drug-induced liver injury</w:t>
      </w:r>
      <w:r>
        <w:t xml:space="preserve"> </w:t>
      </w:r>
      <w:r w:rsidRPr="00992336">
        <w:t xml:space="preserve">risk </w:t>
      </w:r>
      <w:r w:rsidRPr="002B3B1D">
        <w:t>that have been recorded for all subjects.</w:t>
      </w:r>
      <w:r>
        <w:t xml:space="preserve"> This </w:t>
      </w:r>
      <w:r>
        <w:rPr>
          <w:rStyle w:val="normaltextrun"/>
        </w:rPr>
        <w:t>view</w:t>
      </w:r>
      <w:r>
        <w:rPr>
          <w:rStyle w:val="normaltextrun"/>
          <w:rFonts w:ascii="Arial" w:hAnsi="Arial" w:cs="Arial"/>
        </w:rPr>
        <w:t> </w:t>
      </w:r>
      <w:r>
        <w:rPr>
          <w:rStyle w:val="normaltextrun"/>
        </w:rPr>
        <w:t xml:space="preserve">contains only one tab – </w:t>
      </w:r>
      <w:r w:rsidRPr="00992336">
        <w:rPr>
          <w:rStyle w:val="normaltextrun"/>
          <w:b/>
        </w:rPr>
        <w:t>Hy’s Law</w:t>
      </w:r>
      <w:r>
        <w:rPr>
          <w:rStyle w:val="normaltextrun"/>
        </w:rPr>
        <w:t xml:space="preserve">. </w:t>
      </w:r>
    </w:p>
    <w:p w14:paraId="62431478" w14:textId="77777777" w:rsidR="009C46DB" w:rsidRDefault="009C46DB" w:rsidP="009C46DB">
      <w:pPr>
        <w:pStyle w:val="BodyText"/>
      </w:pPr>
      <w:r>
        <w:rPr>
          <w:rStyle w:val="normaltextrun"/>
        </w:rPr>
        <w:lastRenderedPageBreak/>
        <w:t>The tab displays</w:t>
      </w:r>
      <w:r>
        <w:t xml:space="preserve"> the maximum measured concentrations per subject for liver function indicators Bilirubin and AST/ALT, relative to a normal reference range.</w:t>
      </w:r>
    </w:p>
    <w:p w14:paraId="42751D7B" w14:textId="77777777" w:rsidR="009C46DB" w:rsidRDefault="009C46DB" w:rsidP="009C46DB">
      <w:pPr>
        <w:pStyle w:val="BodyText"/>
      </w:pPr>
      <w:r>
        <w:t>The following elements are available:</w:t>
      </w:r>
    </w:p>
    <w:p w14:paraId="21F8C204" w14:textId="77777777" w:rsidR="009C46DB" w:rsidRDefault="009C46DB" w:rsidP="009C46DB">
      <w:pPr>
        <w:pStyle w:val="ListBullet"/>
      </w:pPr>
      <w:r>
        <w:t xml:space="preserve">Population filters (collapsed by default) in the right slide menu (see </w:t>
      </w:r>
      <w:r>
        <w:fldChar w:fldCharType="begin"/>
      </w:r>
      <w:r>
        <w:instrText xml:space="preserve"> REF _Ref26976536 \h </w:instrText>
      </w:r>
      <w:r>
        <w:fldChar w:fldCharType="separate"/>
      </w:r>
      <w:r>
        <w:t>Population Filters</w:t>
      </w:r>
      <w:r>
        <w:fldChar w:fldCharType="end"/>
      </w:r>
      <w:r>
        <w:t xml:space="preserve"> section);</w:t>
      </w:r>
    </w:p>
    <w:p w14:paraId="5F37CE1F" w14:textId="77777777" w:rsidR="009C46DB" w:rsidRDefault="009C46DB" w:rsidP="009C46DB">
      <w:pPr>
        <w:pStyle w:val="ListBullet"/>
      </w:pPr>
      <w:r>
        <w:t xml:space="preserve">Cohort filters (collapsed by default) in the right slide menu (see </w:t>
      </w:r>
      <w:r>
        <w:fldChar w:fldCharType="begin"/>
      </w:r>
      <w:r>
        <w:instrText xml:space="preserve"> REF _Ref30518031 \h </w:instrText>
      </w:r>
      <w:r>
        <w:fldChar w:fldCharType="separate"/>
      </w:r>
      <w:r>
        <w:t>Cohort Filters</w:t>
      </w:r>
      <w:r>
        <w:fldChar w:fldCharType="end"/>
      </w:r>
      <w:r>
        <w:t xml:space="preserve"> section);</w:t>
      </w:r>
    </w:p>
    <w:p w14:paraId="7AEB5DB7" w14:textId="77777777" w:rsidR="009C46DB" w:rsidRDefault="009C46DB" w:rsidP="009C46DB">
      <w:pPr>
        <w:pStyle w:val="ListBullet"/>
      </w:pPr>
      <w:r>
        <w:t xml:space="preserve">Liver filters (collapsed by default) in the right slide menu (see </w:t>
      </w:r>
      <w:r>
        <w:fldChar w:fldCharType="begin"/>
      </w:r>
      <w:r>
        <w:instrText xml:space="preserve"> REF _Ref30608878 \h </w:instrText>
      </w:r>
      <w:r>
        <w:fldChar w:fldCharType="separate"/>
      </w:r>
      <w:r>
        <w:t>Event Filters</w:t>
      </w:r>
      <w:r>
        <w:fldChar w:fldCharType="end"/>
      </w:r>
      <w:r>
        <w:t xml:space="preserve"> section);</w:t>
      </w:r>
    </w:p>
    <w:p w14:paraId="3277293F" w14:textId="77777777" w:rsidR="009C46DB" w:rsidRDefault="009C46DB" w:rsidP="009C46DB">
      <w:pPr>
        <w:pStyle w:val="ListBullet"/>
      </w:pPr>
      <w:r>
        <w:t xml:space="preserve">Population filter widget (see </w:t>
      </w:r>
      <w:r>
        <w:fldChar w:fldCharType="begin"/>
      </w:r>
      <w:r>
        <w:instrText xml:space="preserve"> REF _Ref26976536 \h </w:instrText>
      </w:r>
      <w:r>
        <w:fldChar w:fldCharType="separate"/>
      </w:r>
      <w:r>
        <w:t>Population Filters</w:t>
      </w:r>
      <w:r>
        <w:fldChar w:fldCharType="end"/>
      </w:r>
      <w:r>
        <w:t xml:space="preserve"> section);</w:t>
      </w:r>
    </w:p>
    <w:p w14:paraId="207621CB" w14:textId="77777777" w:rsidR="009C46DB" w:rsidRDefault="009C46DB" w:rsidP="007136FD">
      <w:pPr>
        <w:pStyle w:val="ListBullet"/>
        <w:keepNext/>
      </w:pPr>
      <w:r>
        <w:t xml:space="preserve">Liver Function Measurements filter widget (see </w:t>
      </w:r>
      <w:r>
        <w:fldChar w:fldCharType="begin"/>
      </w:r>
      <w:r>
        <w:instrText xml:space="preserve"> REF _Ref30608878 \h </w:instrText>
      </w:r>
      <w:r>
        <w:fldChar w:fldCharType="separate"/>
      </w:r>
      <w:r>
        <w:t>Event Filters</w:t>
      </w:r>
      <w:r>
        <w:fldChar w:fldCharType="end"/>
      </w:r>
      <w:r>
        <w:t xml:space="preserve"> section).</w:t>
      </w:r>
    </w:p>
    <w:p w14:paraId="6EFB1C4B" w14:textId="77777777" w:rsidR="009C46DB" w:rsidRDefault="009C46DB" w:rsidP="009C46DB">
      <w:pPr>
        <w:pStyle w:val="BodyText"/>
      </w:pPr>
      <w:r>
        <w:rPr>
          <w:noProof/>
        </w:rPr>
        <w:drawing>
          <wp:inline distT="0" distB="0" distL="0" distR="0" wp14:anchorId="5EE62B47" wp14:editId="3F1727CC">
            <wp:extent cx="5941695" cy="4372610"/>
            <wp:effectExtent l="19050" t="19050" r="20955" b="2794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1695" cy="4372610"/>
                    </a:xfrm>
                    <a:prstGeom prst="rect">
                      <a:avLst/>
                    </a:prstGeom>
                    <a:ln>
                      <a:solidFill>
                        <a:schemeClr val="bg2"/>
                      </a:solidFill>
                    </a:ln>
                  </pic:spPr>
                </pic:pic>
              </a:graphicData>
            </a:graphic>
          </wp:inline>
        </w:drawing>
      </w:r>
    </w:p>
    <w:p w14:paraId="32796840" w14:textId="77777777" w:rsidR="009C46DB" w:rsidRDefault="009C46DB" w:rsidP="009C46DB">
      <w:pPr>
        <w:pStyle w:val="BodyText"/>
      </w:pPr>
      <w:r>
        <w:t>Main elements available on the Hy’s Law tab are the following:</w:t>
      </w:r>
    </w:p>
    <w:p w14:paraId="76A13497" w14:textId="77777777" w:rsidR="009C46DB" w:rsidRPr="00A14448" w:rsidRDefault="009C46DB" w:rsidP="009C46DB">
      <w:pPr>
        <w:pStyle w:val="ListBullet"/>
      </w:pPr>
      <w:r>
        <w:t>Two scatter plots;</w:t>
      </w:r>
    </w:p>
    <w:p w14:paraId="216B80CA" w14:textId="77777777" w:rsidR="009C46DB" w:rsidRDefault="009C46DB" w:rsidP="009C46DB">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343889A5" w14:textId="77777777" w:rsidR="009C46DB" w:rsidRDefault="009C46DB" w:rsidP="009C46DB">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7805449F" w14:textId="77777777" w:rsidR="009C46DB" w:rsidRDefault="009C46DB" w:rsidP="009C46DB">
      <w:pPr>
        <w:pStyle w:val="ListBullet"/>
      </w:pPr>
      <w:r>
        <w:t xml:space="preserve">Chart context menu icons (see </w:t>
      </w:r>
      <w:r>
        <w:fldChar w:fldCharType="begin"/>
      </w:r>
      <w:r>
        <w:instrText xml:space="preserve"> REF _Ref30517987 \h </w:instrText>
      </w:r>
      <w:r>
        <w:fldChar w:fldCharType="separate"/>
      </w:r>
      <w:r>
        <w:t>Chart Context Menu</w:t>
      </w:r>
      <w:r>
        <w:fldChar w:fldCharType="end"/>
      </w:r>
      <w:r>
        <w:t xml:space="preserve"> section);</w:t>
      </w:r>
    </w:p>
    <w:p w14:paraId="7D26851D"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49CDA564" w14:textId="77777777" w:rsidR="009C46DB" w:rsidRDefault="009C46DB" w:rsidP="009C46DB">
      <w:pPr>
        <w:pStyle w:val="ListBullet"/>
      </w:pPr>
      <w:r w:rsidRPr="006D2BD5">
        <w:t>Jump to hepatobiliary disorder AEs</w:t>
      </w:r>
      <w:r>
        <w:t xml:space="preserve"> link;</w:t>
      </w:r>
    </w:p>
    <w:p w14:paraId="714ED0E8" w14:textId="77777777" w:rsidR="009C46DB" w:rsidRDefault="009C46DB" w:rsidP="009C46DB">
      <w:pPr>
        <w:pStyle w:val="ListBullet"/>
      </w:pPr>
      <w:r w:rsidRPr="006D2BD5">
        <w:t>Jump to liver-related lab results</w:t>
      </w:r>
      <w:r>
        <w:t xml:space="preserve"> link.</w:t>
      </w:r>
    </w:p>
    <w:p w14:paraId="77B13D7A" w14:textId="057CCB10" w:rsidR="009C46DB" w:rsidRDefault="009C46DB" w:rsidP="009C46DB">
      <w:pPr>
        <w:pStyle w:val="BodyText"/>
      </w:pPr>
      <w:r w:rsidRPr="00AF4255">
        <w:t>Two dotted lines are displayed on the plots</w:t>
      </w:r>
      <w:r>
        <w:t xml:space="preserve"> as references</w:t>
      </w:r>
      <w:r w:rsidRPr="00AF4255">
        <w:t>: x = 2; y = 3</w:t>
      </w:r>
      <w:r>
        <w:t>.</w:t>
      </w:r>
    </w:p>
    <w:p w14:paraId="1F86E34E" w14:textId="77777777" w:rsidR="003C151B" w:rsidRDefault="003C151B" w:rsidP="009C46DB">
      <w:pPr>
        <w:pStyle w:val="BodyText"/>
      </w:pPr>
    </w:p>
    <w:p w14:paraId="6590726B" w14:textId="28C8C249" w:rsidR="009C46DB" w:rsidRDefault="009C46DB" w:rsidP="007136FD">
      <w:pPr>
        <w:pStyle w:val="BodyText"/>
        <w:keepNext/>
      </w:pPr>
      <w:r w:rsidRPr="004F0EE0">
        <w:lastRenderedPageBreak/>
        <w:t>Points on the plots are colored according to ALT/AST/Total Bilirubin ULN normali</w:t>
      </w:r>
      <w:r>
        <w:t>z</w:t>
      </w:r>
      <w:r w:rsidRPr="004F0EE0">
        <w:t xml:space="preserve">ation value. </w:t>
      </w:r>
    </w:p>
    <w:tbl>
      <w:tblPr>
        <w:tblStyle w:val="TableGrid"/>
        <w:tblW w:w="0" w:type="auto"/>
        <w:tblLook w:val="04A0" w:firstRow="1" w:lastRow="0" w:firstColumn="1" w:lastColumn="0" w:noHBand="0" w:noVBand="1"/>
      </w:tblPr>
      <w:tblGrid>
        <w:gridCol w:w="3116"/>
        <w:gridCol w:w="3111"/>
        <w:gridCol w:w="3120"/>
      </w:tblGrid>
      <w:tr w:rsidR="009C46DB" w:rsidRPr="00AF4255" w14:paraId="7F8A0F77" w14:textId="77777777" w:rsidTr="003C151B">
        <w:trPr>
          <w:tblHeader/>
        </w:trPr>
        <w:tc>
          <w:tcPr>
            <w:tcW w:w="3191" w:type="dxa"/>
            <w:shd w:val="clear" w:color="auto" w:fill="E7E6E6" w:themeFill="background2"/>
          </w:tcPr>
          <w:p w14:paraId="718271DF" w14:textId="77777777" w:rsidR="009C46DB" w:rsidRPr="00AF4255" w:rsidRDefault="009C46DB" w:rsidP="00D709AC">
            <w:pPr>
              <w:pStyle w:val="BodyText"/>
            </w:pPr>
            <w:r w:rsidRPr="00AF4255">
              <w:t>Grades</w:t>
            </w:r>
          </w:p>
        </w:tc>
        <w:tc>
          <w:tcPr>
            <w:tcW w:w="3191" w:type="dxa"/>
            <w:shd w:val="clear" w:color="auto" w:fill="E7E6E6" w:themeFill="background2"/>
          </w:tcPr>
          <w:p w14:paraId="345773A5" w14:textId="77777777" w:rsidR="009C46DB" w:rsidRPr="00AF4255" w:rsidRDefault="009C46DB" w:rsidP="00D709AC">
            <w:pPr>
              <w:pStyle w:val="BodyText"/>
            </w:pPr>
            <w:r w:rsidRPr="00AF4255">
              <w:t>Color</w:t>
            </w:r>
          </w:p>
        </w:tc>
        <w:tc>
          <w:tcPr>
            <w:tcW w:w="3191" w:type="dxa"/>
            <w:shd w:val="clear" w:color="auto" w:fill="E7E6E6" w:themeFill="background2"/>
          </w:tcPr>
          <w:p w14:paraId="19FC4FB2" w14:textId="77777777" w:rsidR="009C46DB" w:rsidRPr="00AF4255" w:rsidRDefault="009C46DB" w:rsidP="00D709AC">
            <w:pPr>
              <w:pStyle w:val="BodyText"/>
            </w:pPr>
            <w:r w:rsidRPr="00AF4255">
              <w:t>Comment</w:t>
            </w:r>
          </w:p>
        </w:tc>
      </w:tr>
      <w:tr w:rsidR="009C46DB" w:rsidRPr="00AF4255" w14:paraId="4DC17BC5" w14:textId="77777777" w:rsidTr="00D709AC">
        <w:tc>
          <w:tcPr>
            <w:tcW w:w="3191" w:type="dxa"/>
          </w:tcPr>
          <w:p w14:paraId="6E804416" w14:textId="77777777" w:rsidR="009C46DB" w:rsidRPr="00AF4255" w:rsidRDefault="009C46DB" w:rsidP="00D709AC">
            <w:pPr>
              <w:pStyle w:val="BodyText"/>
            </w:pPr>
            <w:r w:rsidRPr="00AF4255">
              <w:t>Bilirubin &lt; 2, AST or ALT &lt;3</w:t>
            </w:r>
          </w:p>
        </w:tc>
        <w:tc>
          <w:tcPr>
            <w:tcW w:w="3191" w:type="dxa"/>
          </w:tcPr>
          <w:p w14:paraId="49C0E392" w14:textId="77777777" w:rsidR="009C46DB" w:rsidRPr="00AF4255" w:rsidRDefault="009C46DB" w:rsidP="00D709AC">
            <w:pPr>
              <w:pStyle w:val="BodyText"/>
            </w:pPr>
            <w:r w:rsidRPr="00AF4255">
              <w:t>Green</w:t>
            </w:r>
          </w:p>
        </w:tc>
        <w:tc>
          <w:tcPr>
            <w:tcW w:w="3191" w:type="dxa"/>
          </w:tcPr>
          <w:p w14:paraId="07E74151" w14:textId="77777777" w:rsidR="009C46DB" w:rsidRPr="00AF4255" w:rsidRDefault="009C46DB" w:rsidP="00D709AC">
            <w:pPr>
              <w:pStyle w:val="BodyText"/>
            </w:pPr>
            <w:r w:rsidRPr="00AF4255">
              <w:t>Normal</w:t>
            </w:r>
          </w:p>
        </w:tc>
      </w:tr>
      <w:tr w:rsidR="009C46DB" w:rsidRPr="00AF4255" w14:paraId="413E351B" w14:textId="77777777" w:rsidTr="00D709AC">
        <w:tc>
          <w:tcPr>
            <w:tcW w:w="3191" w:type="dxa"/>
          </w:tcPr>
          <w:p w14:paraId="12B60904" w14:textId="77777777" w:rsidR="009C46DB" w:rsidRPr="00AF4255" w:rsidRDefault="009C46DB" w:rsidP="00D709AC">
            <w:pPr>
              <w:pStyle w:val="BodyText"/>
            </w:pPr>
            <w:r w:rsidRPr="00AF4255">
              <w:t>Bilirubin &gt; 2, AST or ALT &lt; 3 Bilirubin &lt; 2, AST or ALT &gt; 3</w:t>
            </w:r>
          </w:p>
        </w:tc>
        <w:tc>
          <w:tcPr>
            <w:tcW w:w="3191" w:type="dxa"/>
          </w:tcPr>
          <w:p w14:paraId="6C8486C3" w14:textId="77777777" w:rsidR="009C46DB" w:rsidRPr="00AF4255" w:rsidRDefault="009C46DB" w:rsidP="00D709AC">
            <w:pPr>
              <w:pStyle w:val="BodyText"/>
            </w:pPr>
            <w:r w:rsidRPr="00AF4255">
              <w:t>Orange</w:t>
            </w:r>
          </w:p>
        </w:tc>
        <w:tc>
          <w:tcPr>
            <w:tcW w:w="3191" w:type="dxa"/>
          </w:tcPr>
          <w:p w14:paraId="3332DC67" w14:textId="77777777" w:rsidR="009C46DB" w:rsidRPr="00AF4255" w:rsidRDefault="009C46DB" w:rsidP="00D709AC">
            <w:pPr>
              <w:pStyle w:val="BodyText"/>
            </w:pPr>
            <w:r w:rsidRPr="00AF4255">
              <w:t>Elevated AST or ALT or Elevated Bilirubin</w:t>
            </w:r>
          </w:p>
        </w:tc>
      </w:tr>
      <w:tr w:rsidR="009C46DB" w:rsidRPr="00AF4255" w14:paraId="5789A8D7" w14:textId="77777777" w:rsidTr="00D709AC">
        <w:tc>
          <w:tcPr>
            <w:tcW w:w="3191" w:type="dxa"/>
          </w:tcPr>
          <w:p w14:paraId="0A8836E9" w14:textId="77777777" w:rsidR="009C46DB" w:rsidRPr="00AF4255" w:rsidRDefault="009C46DB" w:rsidP="00D709AC">
            <w:pPr>
              <w:pStyle w:val="BodyText"/>
            </w:pPr>
            <w:r w:rsidRPr="00AF4255">
              <w:t>Bilirubin &gt; 2, AST or ALT &gt; 3</w:t>
            </w:r>
          </w:p>
        </w:tc>
        <w:tc>
          <w:tcPr>
            <w:tcW w:w="3191" w:type="dxa"/>
          </w:tcPr>
          <w:p w14:paraId="26AF43EA" w14:textId="77777777" w:rsidR="009C46DB" w:rsidRPr="00AF4255" w:rsidRDefault="009C46DB" w:rsidP="00D709AC">
            <w:pPr>
              <w:pStyle w:val="BodyText"/>
            </w:pPr>
            <w:r w:rsidRPr="00AF4255">
              <w:t>Red</w:t>
            </w:r>
          </w:p>
        </w:tc>
        <w:tc>
          <w:tcPr>
            <w:tcW w:w="3191" w:type="dxa"/>
          </w:tcPr>
          <w:p w14:paraId="2CCD357C" w14:textId="77777777" w:rsidR="009C46DB" w:rsidRPr="00AF4255" w:rsidRDefault="009C46DB" w:rsidP="00D709AC">
            <w:pPr>
              <w:pStyle w:val="BodyText"/>
            </w:pPr>
            <w:r w:rsidRPr="00AF4255">
              <w:t>Elevated AST or ALT and Bilirubin (potential Hy's case)</w:t>
            </w:r>
          </w:p>
        </w:tc>
      </w:tr>
    </w:tbl>
    <w:p w14:paraId="571F354B" w14:textId="77777777" w:rsidR="009C46DB" w:rsidRPr="00926B50" w:rsidRDefault="009C46DB" w:rsidP="00672C87">
      <w:pPr>
        <w:pStyle w:val="BodyText"/>
        <w:keepNext/>
        <w:rPr>
          <w:u w:val="single"/>
        </w:rPr>
      </w:pPr>
      <w:r w:rsidRPr="00926B50">
        <w:rPr>
          <w:u w:val="single"/>
        </w:rPr>
        <w:t>X axis</w:t>
      </w:r>
    </w:p>
    <w:p w14:paraId="634C5B61" w14:textId="77777777" w:rsidR="009C46DB" w:rsidRDefault="009C46DB" w:rsidP="009C46DB">
      <w:pPr>
        <w:pStyle w:val="BodyText"/>
      </w:pPr>
      <w:r>
        <w:rPr>
          <w:rStyle w:val="normaltextrun"/>
        </w:rPr>
        <w:t xml:space="preserve">The title of the X-axis is </w:t>
      </w:r>
      <w:r>
        <w:rPr>
          <w:rStyle w:val="normaltextrun"/>
          <w:b/>
        </w:rPr>
        <w:t>Max. normalised total bilirubin</w:t>
      </w:r>
      <w:r>
        <w:rPr>
          <w:rStyle w:val="normaltextrun"/>
        </w:rPr>
        <w:t>, and no other option is available.</w:t>
      </w:r>
      <w:r>
        <w:rPr>
          <w:rStyle w:val="normaltextrun"/>
          <w:rFonts w:ascii="Arial" w:hAnsi="Arial" w:cs="Arial"/>
        </w:rPr>
        <w:t> </w:t>
      </w:r>
      <w:r>
        <w:rPr>
          <w:rStyle w:val="eop"/>
        </w:rPr>
        <w:t> </w:t>
      </w:r>
    </w:p>
    <w:p w14:paraId="035A8FFA" w14:textId="77777777" w:rsidR="009C46DB" w:rsidRPr="00926B50" w:rsidRDefault="009C46DB" w:rsidP="00672C87">
      <w:pPr>
        <w:pStyle w:val="BodyText"/>
        <w:keepNext/>
        <w:rPr>
          <w:u w:val="single"/>
        </w:rPr>
      </w:pPr>
      <w:r w:rsidRPr="00926B50">
        <w:rPr>
          <w:u w:val="single"/>
        </w:rPr>
        <w:t>Y axis</w:t>
      </w:r>
    </w:p>
    <w:p w14:paraId="44522756" w14:textId="77777777" w:rsidR="009C46DB" w:rsidRDefault="009C46DB" w:rsidP="009C46DB">
      <w:pPr>
        <w:pStyle w:val="BodyText"/>
      </w:pPr>
      <w:r>
        <w:rPr>
          <w:rStyle w:val="normaltextrun"/>
        </w:rPr>
        <w:t xml:space="preserve">The title of the Y-axis is </w:t>
      </w:r>
      <w:r>
        <w:rPr>
          <w:rStyle w:val="normaltextrun"/>
          <w:b/>
        </w:rPr>
        <w:t>Max. normalised ast/alt</w:t>
      </w:r>
      <w:r>
        <w:rPr>
          <w:rStyle w:val="normaltextrun"/>
        </w:rPr>
        <w:t>, and no other option is available.</w:t>
      </w:r>
      <w:r>
        <w:rPr>
          <w:rStyle w:val="normaltextrun"/>
          <w:rFonts w:ascii="Arial" w:hAnsi="Arial" w:cs="Arial"/>
        </w:rPr>
        <w:t> </w:t>
      </w:r>
      <w:r>
        <w:rPr>
          <w:rStyle w:val="eop"/>
        </w:rPr>
        <w:t> </w:t>
      </w:r>
    </w:p>
    <w:p w14:paraId="1EBBECF4" w14:textId="77777777" w:rsidR="009C46DB" w:rsidRPr="00926B50" w:rsidRDefault="009C46DB" w:rsidP="00672C87">
      <w:pPr>
        <w:pStyle w:val="BodyText"/>
        <w:keepNext/>
        <w:rPr>
          <w:u w:val="single"/>
        </w:rPr>
      </w:pPr>
      <w:r w:rsidRPr="00926B50">
        <w:rPr>
          <w:u w:val="single"/>
        </w:rPr>
        <w:t>Tooltips</w:t>
      </w:r>
    </w:p>
    <w:p w14:paraId="2A7E16E5" w14:textId="77777777" w:rsidR="009C46DB" w:rsidRPr="00213860" w:rsidRDefault="009C46DB" w:rsidP="009C46DB">
      <w:pPr>
        <w:pStyle w:val="BodyText"/>
      </w:pPr>
      <w:r>
        <w:t xml:space="preserve">When a user hovers the cursor over a point, </w:t>
      </w:r>
      <w:r w:rsidRPr="00213860">
        <w:t>the tooltip with the following fields is displayed:</w:t>
      </w:r>
    </w:p>
    <w:p w14:paraId="42412941" w14:textId="77777777" w:rsidR="009C46DB" w:rsidRDefault="009C46DB" w:rsidP="009C46DB">
      <w:pPr>
        <w:pStyle w:val="ListBullet"/>
      </w:pPr>
      <w:r>
        <w:t>Y axis value;</w:t>
      </w:r>
    </w:p>
    <w:p w14:paraId="58D88930" w14:textId="77777777" w:rsidR="009C46DB" w:rsidRDefault="009C46DB" w:rsidP="007136FD">
      <w:pPr>
        <w:pStyle w:val="ListBullet"/>
        <w:keepNext/>
      </w:pPr>
      <w:r>
        <w:t>X axis value.</w:t>
      </w:r>
    </w:p>
    <w:p w14:paraId="0613E9D5" w14:textId="77777777" w:rsidR="009C46DB" w:rsidRDefault="009C46DB" w:rsidP="009C46DB">
      <w:pPr>
        <w:pStyle w:val="BodyText"/>
      </w:pPr>
      <w:r>
        <w:rPr>
          <w:noProof/>
        </w:rPr>
        <w:drawing>
          <wp:inline distT="0" distB="0" distL="0" distR="0" wp14:anchorId="765E9140" wp14:editId="24F743C8">
            <wp:extent cx="1895238" cy="761905"/>
            <wp:effectExtent l="0" t="0" r="0" b="63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95238" cy="761905"/>
                    </a:xfrm>
                    <a:prstGeom prst="rect">
                      <a:avLst/>
                    </a:prstGeom>
                  </pic:spPr>
                </pic:pic>
              </a:graphicData>
            </a:graphic>
          </wp:inline>
        </w:drawing>
      </w:r>
    </w:p>
    <w:p w14:paraId="44FE395D" w14:textId="77777777" w:rsidR="009C46DB" w:rsidRPr="00926B50" w:rsidRDefault="009C46DB" w:rsidP="00672C87">
      <w:pPr>
        <w:pStyle w:val="BodyText"/>
        <w:keepNext/>
        <w:rPr>
          <w:u w:val="single"/>
        </w:rPr>
      </w:pPr>
      <w:r w:rsidRPr="00926B50">
        <w:rPr>
          <w:u w:val="single"/>
        </w:rPr>
        <w:t xml:space="preserve">Liver Filters </w:t>
      </w:r>
    </w:p>
    <w:p w14:paraId="67EB8C55" w14:textId="77777777" w:rsidR="009C46DB" w:rsidRDefault="009C46DB" w:rsidP="007136FD">
      <w:pPr>
        <w:pStyle w:val="BodyText"/>
        <w:keepNext/>
      </w:pPr>
      <w:r>
        <w:t>A user can apply Liver filters to modify the plot.</w:t>
      </w:r>
    </w:p>
    <w:p w14:paraId="52739A21" w14:textId="77777777" w:rsidR="009C46DB" w:rsidRDefault="009C46DB" w:rsidP="009C46DB">
      <w:pPr>
        <w:pStyle w:val="BodyText"/>
      </w:pPr>
      <w:r>
        <w:rPr>
          <w:noProof/>
        </w:rPr>
        <w:drawing>
          <wp:inline distT="0" distB="0" distL="0" distR="0" wp14:anchorId="3CF00920" wp14:editId="5F9AF6AD">
            <wp:extent cx="1837677" cy="3733276"/>
            <wp:effectExtent l="19050" t="19050" r="10795" b="1968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39465" cy="3736908"/>
                    </a:xfrm>
                    <a:prstGeom prst="rect">
                      <a:avLst/>
                    </a:prstGeom>
                    <a:ln>
                      <a:solidFill>
                        <a:schemeClr val="bg2"/>
                      </a:solidFill>
                    </a:ln>
                  </pic:spPr>
                </pic:pic>
              </a:graphicData>
            </a:graphic>
          </wp:inline>
        </w:drawing>
      </w:r>
    </w:p>
    <w:p w14:paraId="37ECCA7E" w14:textId="77777777" w:rsidR="009C46DB" w:rsidRPr="00926B50" w:rsidRDefault="009C46DB" w:rsidP="00672C87">
      <w:pPr>
        <w:pStyle w:val="BodyText"/>
        <w:keepNext/>
        <w:rPr>
          <w:u w:val="single"/>
        </w:rPr>
      </w:pPr>
      <w:r w:rsidRPr="00926B50">
        <w:rPr>
          <w:u w:val="single"/>
        </w:rPr>
        <w:t>Details on Demand table</w:t>
      </w:r>
    </w:p>
    <w:p w14:paraId="122109D6" w14:textId="77777777" w:rsidR="009C46DB" w:rsidRDefault="009C46DB" w:rsidP="009C46DB">
      <w:pPr>
        <w:pStyle w:val="BodyText"/>
      </w:pPr>
      <w:r w:rsidRPr="00063096">
        <w:t>Details on Demand table</w:t>
      </w:r>
      <w:r>
        <w:t xml:space="preserve"> contains two tabs: Liver Function tab and Subjects tab.</w:t>
      </w:r>
    </w:p>
    <w:p w14:paraId="188303DA" w14:textId="77777777" w:rsidR="009C46DB" w:rsidRDefault="009C46DB" w:rsidP="007136FD">
      <w:pPr>
        <w:pStyle w:val="BodyText"/>
        <w:keepNext/>
      </w:pPr>
      <w:r>
        <w:lastRenderedPageBreak/>
        <w:t>Liver Function tab:</w:t>
      </w:r>
    </w:p>
    <w:p w14:paraId="75378301" w14:textId="77777777" w:rsidR="009C46DB" w:rsidRDefault="009C46DB" w:rsidP="009C46DB">
      <w:pPr>
        <w:pStyle w:val="BodyText"/>
      </w:pPr>
      <w:r>
        <w:rPr>
          <w:noProof/>
        </w:rPr>
        <w:drawing>
          <wp:inline distT="0" distB="0" distL="0" distR="0" wp14:anchorId="56F633D2" wp14:editId="3E2EEB7C">
            <wp:extent cx="5941695" cy="2141220"/>
            <wp:effectExtent l="19050" t="19050" r="20955" b="1143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1695" cy="2141220"/>
                    </a:xfrm>
                    <a:prstGeom prst="rect">
                      <a:avLst/>
                    </a:prstGeom>
                    <a:ln>
                      <a:solidFill>
                        <a:schemeClr val="bg2"/>
                      </a:solidFill>
                    </a:ln>
                  </pic:spPr>
                </pic:pic>
              </a:graphicData>
            </a:graphic>
          </wp:inline>
        </w:drawing>
      </w:r>
    </w:p>
    <w:p w14:paraId="6DA9C222" w14:textId="77777777" w:rsidR="009C46DB" w:rsidRDefault="009C46DB" w:rsidP="007136FD">
      <w:pPr>
        <w:pStyle w:val="BodyText"/>
        <w:keepNext/>
      </w:pPr>
      <w:r>
        <w:t>Subjects tab:</w:t>
      </w:r>
    </w:p>
    <w:p w14:paraId="24898D76" w14:textId="77777777" w:rsidR="009C46DB" w:rsidRDefault="009C46DB" w:rsidP="009C46DB">
      <w:pPr>
        <w:pStyle w:val="BodyText"/>
      </w:pPr>
      <w:r>
        <w:rPr>
          <w:noProof/>
        </w:rPr>
        <w:drawing>
          <wp:inline distT="0" distB="0" distL="0" distR="0" wp14:anchorId="290CD8FA" wp14:editId="6CECBBFE">
            <wp:extent cx="5941695" cy="2059305"/>
            <wp:effectExtent l="19050" t="19050" r="20955" b="1714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1695" cy="2059305"/>
                    </a:xfrm>
                    <a:prstGeom prst="rect">
                      <a:avLst/>
                    </a:prstGeom>
                    <a:ln>
                      <a:solidFill>
                        <a:schemeClr val="bg2"/>
                      </a:solidFill>
                    </a:ln>
                  </pic:spPr>
                </pic:pic>
              </a:graphicData>
            </a:graphic>
          </wp:inline>
        </w:drawing>
      </w:r>
    </w:p>
    <w:p w14:paraId="4C04AC20" w14:textId="78BBB02D" w:rsidR="009C46DB" w:rsidRDefault="009C46DB" w:rsidP="009C46DB">
      <w:pPr>
        <w:pStyle w:val="Heading3"/>
      </w:pPr>
      <w:bookmarkStart w:id="117" w:name="_Toc33115269"/>
      <w:r>
        <w:t>Jump to Hepatobiliary Disorder AEs</w:t>
      </w:r>
      <w:bookmarkEnd w:id="117"/>
    </w:p>
    <w:p w14:paraId="6A4C33AB" w14:textId="77777777" w:rsidR="009C46DB" w:rsidRDefault="009C46DB" w:rsidP="009C46DB">
      <w:pPr>
        <w:pStyle w:val="BodyText"/>
      </w:pPr>
      <w:r w:rsidRPr="00933B3D">
        <w:rPr>
          <w:b/>
        </w:rPr>
        <w:t xml:space="preserve">Jump to </w:t>
      </w:r>
      <w:r>
        <w:rPr>
          <w:b/>
        </w:rPr>
        <w:t>h</w:t>
      </w:r>
      <w:r w:rsidRPr="00933B3D">
        <w:rPr>
          <w:b/>
        </w:rPr>
        <w:t xml:space="preserve">epatobiliary </w:t>
      </w:r>
      <w:r>
        <w:rPr>
          <w:b/>
        </w:rPr>
        <w:t>d</w:t>
      </w:r>
      <w:r w:rsidRPr="00933B3D">
        <w:rPr>
          <w:b/>
        </w:rPr>
        <w:t xml:space="preserve">isorder AEs </w:t>
      </w:r>
      <w:r>
        <w:t>link allows a user quickly get to contextually relevant AEs view.</w:t>
      </w:r>
    </w:p>
    <w:p w14:paraId="0867247B" w14:textId="77777777" w:rsidR="009C46DB" w:rsidRPr="00B471E4" w:rsidRDefault="009C46DB" w:rsidP="009C46DB">
      <w:pPr>
        <w:pStyle w:val="BodyText"/>
      </w:pPr>
      <w:r>
        <w:rPr>
          <w:noProof/>
        </w:rPr>
        <w:drawing>
          <wp:anchor distT="0" distB="0" distL="114300" distR="114300" simplePos="0" relativeHeight="251660800" behindDoc="0" locked="0" layoutInCell="1" allowOverlap="1" wp14:anchorId="50F502EC" wp14:editId="627DF71E">
            <wp:simplePos x="0" y="0"/>
            <wp:positionH relativeFrom="column">
              <wp:posOffset>3917617</wp:posOffset>
            </wp:positionH>
            <wp:positionV relativeFrom="paragraph">
              <wp:posOffset>228378</wp:posOffset>
            </wp:positionV>
            <wp:extent cx="1979720" cy="790603"/>
            <wp:effectExtent l="19050" t="19050" r="20955" b="9525"/>
            <wp:wrapSquare wrapText="bothSides"/>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1979720" cy="790603"/>
                    </a:xfrm>
                    <a:prstGeom prst="rect">
                      <a:avLst/>
                    </a:prstGeom>
                    <a:ln>
                      <a:solidFill>
                        <a:schemeClr val="bg2"/>
                      </a:solidFill>
                    </a:ln>
                  </pic:spPr>
                </pic:pic>
              </a:graphicData>
            </a:graphic>
          </wp:anchor>
        </w:drawing>
      </w:r>
      <w:r>
        <w:t xml:space="preserve">When a user jumps, </w:t>
      </w:r>
      <w:r w:rsidRPr="00B471E4">
        <w:rPr>
          <w:b/>
        </w:rPr>
        <w:t>AEs Subject</w:t>
      </w:r>
      <w:r w:rsidRPr="00B574E5">
        <w:rPr>
          <w:b/>
        </w:rPr>
        <w:t xml:space="preserve"> Counts</w:t>
      </w:r>
      <w:r w:rsidRPr="00B574E5">
        <w:t xml:space="preserve"> tab of the </w:t>
      </w:r>
      <w:r w:rsidRPr="00B574E5">
        <w:rPr>
          <w:b/>
        </w:rPr>
        <w:t>Adverse Events</w:t>
      </w:r>
      <w:r w:rsidRPr="00B574E5">
        <w:t xml:space="preserve"> view is opened.</w:t>
      </w:r>
      <w:r>
        <w:t xml:space="preserve"> An event filter is set so that only AEs that belong to the system organ class "</w:t>
      </w:r>
      <w:r w:rsidRPr="00933B3D">
        <w:t xml:space="preserve">Hepatobiliary </w:t>
      </w:r>
      <w:r w:rsidRPr="00B471E4">
        <w:t>disorders" are displayed.</w:t>
      </w:r>
    </w:p>
    <w:p w14:paraId="77EF31BC" w14:textId="77777777" w:rsidR="009C46DB" w:rsidRDefault="009C46DB" w:rsidP="009C46DB">
      <w:pPr>
        <w:pStyle w:val="BodyText"/>
      </w:pPr>
      <w:r w:rsidRPr="00B471E4">
        <w:rPr>
          <w:b/>
        </w:rPr>
        <w:t>Note</w:t>
      </w:r>
      <w:r w:rsidRPr="00B471E4">
        <w:t>: In the case that other AEs filters are already in place these are maintained.</w:t>
      </w:r>
    </w:p>
    <w:p w14:paraId="2E53FC33" w14:textId="77777777" w:rsidR="009C46DB" w:rsidRPr="00933B3D" w:rsidRDefault="009C46DB" w:rsidP="009C46DB">
      <w:pPr>
        <w:pStyle w:val="BodyText"/>
      </w:pPr>
      <w:r>
        <w:t>AE</w:t>
      </w:r>
      <w:r w:rsidRPr="00B574E5">
        <w:t xml:space="preserve"> filter widget </w:t>
      </w:r>
      <w:r>
        <w:t xml:space="preserve">on the top of the page </w:t>
      </w:r>
      <w:r w:rsidRPr="00B574E5">
        <w:t xml:space="preserve">describes that the set of AEs have been limited based on an AE </w:t>
      </w:r>
      <w:r>
        <w:t>system organ class</w:t>
      </w:r>
      <w:r w:rsidRPr="00B574E5">
        <w:t>.</w:t>
      </w:r>
    </w:p>
    <w:p w14:paraId="66FEF097" w14:textId="77777777" w:rsidR="009C46DB" w:rsidRPr="003A7794" w:rsidRDefault="009C46DB" w:rsidP="009C46DB">
      <w:pPr>
        <w:pStyle w:val="BodyText"/>
      </w:pPr>
      <w:r>
        <w:rPr>
          <w:noProof/>
        </w:rPr>
        <w:lastRenderedPageBreak/>
        <w:drawing>
          <wp:inline distT="0" distB="0" distL="0" distR="0" wp14:anchorId="157E1C82" wp14:editId="22185C34">
            <wp:extent cx="5941695" cy="3673475"/>
            <wp:effectExtent l="19050" t="19050" r="20955" b="2222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1695" cy="3673475"/>
                    </a:xfrm>
                    <a:prstGeom prst="rect">
                      <a:avLst/>
                    </a:prstGeom>
                    <a:ln>
                      <a:solidFill>
                        <a:schemeClr val="bg2"/>
                      </a:solidFill>
                    </a:ln>
                  </pic:spPr>
                </pic:pic>
              </a:graphicData>
            </a:graphic>
          </wp:inline>
        </w:drawing>
      </w:r>
    </w:p>
    <w:p w14:paraId="5D60B64F" w14:textId="13DCE4CB" w:rsidR="009C46DB" w:rsidRDefault="009C46DB" w:rsidP="009C46DB">
      <w:pPr>
        <w:pStyle w:val="Heading3"/>
      </w:pPr>
      <w:bookmarkStart w:id="118" w:name="_Toc33115270"/>
      <w:r>
        <w:t>Jump to Liver-Related Lab Results</w:t>
      </w:r>
      <w:bookmarkEnd w:id="118"/>
    </w:p>
    <w:p w14:paraId="623ECC4A" w14:textId="77777777" w:rsidR="009C46DB" w:rsidRDefault="009C46DB" w:rsidP="009C46DB">
      <w:pPr>
        <w:pStyle w:val="BodyText"/>
      </w:pPr>
      <w:r w:rsidRPr="001D46F3">
        <w:rPr>
          <w:b/>
        </w:rPr>
        <w:t xml:space="preserve">Jump to </w:t>
      </w:r>
      <w:r>
        <w:rPr>
          <w:b/>
        </w:rPr>
        <w:t>l</w:t>
      </w:r>
      <w:r w:rsidRPr="001D46F3">
        <w:rPr>
          <w:b/>
        </w:rPr>
        <w:t>iver-</w:t>
      </w:r>
      <w:r>
        <w:rPr>
          <w:b/>
        </w:rPr>
        <w:t>r</w:t>
      </w:r>
      <w:r w:rsidRPr="001D46F3">
        <w:rPr>
          <w:b/>
        </w:rPr>
        <w:t xml:space="preserve">elated </w:t>
      </w:r>
      <w:r>
        <w:rPr>
          <w:b/>
        </w:rPr>
        <w:t>l</w:t>
      </w:r>
      <w:r w:rsidRPr="001D46F3">
        <w:rPr>
          <w:b/>
        </w:rPr>
        <w:t xml:space="preserve">ab </w:t>
      </w:r>
      <w:r>
        <w:rPr>
          <w:b/>
        </w:rPr>
        <w:t>r</w:t>
      </w:r>
      <w:r w:rsidRPr="001D46F3">
        <w:rPr>
          <w:b/>
        </w:rPr>
        <w:t xml:space="preserve">esults </w:t>
      </w:r>
      <w:r>
        <w:t>link allows a user quickly get to contextually relevant Labs view.</w:t>
      </w:r>
    </w:p>
    <w:p w14:paraId="1E3019B0" w14:textId="70C8884C" w:rsidR="009C46DB" w:rsidRDefault="009C46DB" w:rsidP="009C46DB">
      <w:pPr>
        <w:pStyle w:val="BodyText"/>
      </w:pPr>
      <w:r>
        <w:t xml:space="preserve">When a user jumps, </w:t>
      </w:r>
      <w:r>
        <w:rPr>
          <w:b/>
        </w:rPr>
        <w:t>Box Plot</w:t>
      </w:r>
      <w:r w:rsidRPr="00B574E5">
        <w:t xml:space="preserve"> tab of the </w:t>
      </w:r>
      <w:r>
        <w:rPr>
          <w:b/>
        </w:rPr>
        <w:t>Labs</w:t>
      </w:r>
      <w:r w:rsidRPr="00B574E5">
        <w:t xml:space="preserve"> view is opened.</w:t>
      </w:r>
      <w:r>
        <w:t xml:space="preserve"> An event filter is set so that only the following measurements are displayed:</w:t>
      </w:r>
    </w:p>
    <w:p w14:paraId="36563082" w14:textId="724C2000" w:rsidR="009C46DB" w:rsidRDefault="009C46DB" w:rsidP="009C46DB">
      <w:pPr>
        <w:pStyle w:val="ListBullet"/>
      </w:pPr>
      <w:r>
        <w:t>Alanine Aminotransferase;</w:t>
      </w:r>
    </w:p>
    <w:p w14:paraId="238FAE37" w14:textId="375D55FD" w:rsidR="009C46DB" w:rsidRDefault="009C46DB" w:rsidP="009C46DB">
      <w:pPr>
        <w:pStyle w:val="ListBullet"/>
      </w:pPr>
      <w:r>
        <w:t>Alkaline Phosphatase;</w:t>
      </w:r>
    </w:p>
    <w:p w14:paraId="5A1B364A" w14:textId="77777777" w:rsidR="009C46DB" w:rsidRDefault="009C46DB" w:rsidP="009C46DB">
      <w:pPr>
        <w:pStyle w:val="ListBullet"/>
      </w:pPr>
      <w:r>
        <w:t>Aspartate Aminotransferase;</w:t>
      </w:r>
    </w:p>
    <w:p w14:paraId="60FEAB91" w14:textId="66E1DD7F" w:rsidR="009C46DB" w:rsidRDefault="009C46DB" w:rsidP="009C46DB">
      <w:pPr>
        <w:pStyle w:val="ListBullet"/>
      </w:pPr>
      <w:r>
        <w:t>Total Bilirubin.</w:t>
      </w:r>
    </w:p>
    <w:p w14:paraId="2508CF17" w14:textId="1E4AABA5" w:rsidR="009C46DB" w:rsidRDefault="00672C87" w:rsidP="009C46DB">
      <w:pPr>
        <w:pStyle w:val="BodyText"/>
      </w:pPr>
      <w:r>
        <w:rPr>
          <w:noProof/>
        </w:rPr>
        <w:drawing>
          <wp:inline distT="0" distB="0" distL="0" distR="0" wp14:anchorId="31A799FB" wp14:editId="023E72C9">
            <wp:extent cx="2295582" cy="1254642"/>
            <wp:effectExtent l="19050" t="19050" r="9525" b="2222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2298430" cy="1256199"/>
                    </a:xfrm>
                    <a:prstGeom prst="rect">
                      <a:avLst/>
                    </a:prstGeom>
                    <a:ln>
                      <a:solidFill>
                        <a:schemeClr val="bg2"/>
                      </a:solidFill>
                    </a:ln>
                  </pic:spPr>
                </pic:pic>
              </a:graphicData>
            </a:graphic>
          </wp:inline>
        </w:drawing>
      </w:r>
    </w:p>
    <w:p w14:paraId="5DFD7108" w14:textId="77777777" w:rsidR="009C46DB" w:rsidRPr="00933B3D" w:rsidRDefault="009C46DB" w:rsidP="009C46DB">
      <w:pPr>
        <w:pStyle w:val="BodyText"/>
      </w:pPr>
      <w:r>
        <w:rPr>
          <w:noProof/>
        </w:rPr>
        <w:lastRenderedPageBreak/>
        <w:drawing>
          <wp:inline distT="0" distB="0" distL="0" distR="0" wp14:anchorId="7BD5E52B" wp14:editId="57C59B08">
            <wp:extent cx="5941695" cy="3741420"/>
            <wp:effectExtent l="19050" t="19050" r="20955" b="1143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1695" cy="3741420"/>
                    </a:xfrm>
                    <a:prstGeom prst="rect">
                      <a:avLst/>
                    </a:prstGeom>
                    <a:ln>
                      <a:solidFill>
                        <a:schemeClr val="bg2"/>
                      </a:solidFill>
                    </a:ln>
                  </pic:spPr>
                </pic:pic>
              </a:graphicData>
            </a:graphic>
          </wp:inline>
        </w:drawing>
      </w:r>
    </w:p>
    <w:p w14:paraId="7AE0E1C3" w14:textId="6E02911E" w:rsidR="00D14860" w:rsidRDefault="00D14860" w:rsidP="007136FD">
      <w:pPr>
        <w:pStyle w:val="Heading2"/>
      </w:pPr>
      <w:bookmarkStart w:id="119" w:name="_Toc26982042"/>
      <w:bookmarkStart w:id="120" w:name="_Toc33115271"/>
      <w:r>
        <w:t>Renal Function</w:t>
      </w:r>
      <w:r w:rsidRPr="00712891">
        <w:t xml:space="preserve"> </w:t>
      </w:r>
      <w:r>
        <w:t>View</w:t>
      </w:r>
      <w:bookmarkEnd w:id="119"/>
      <w:bookmarkEnd w:id="120"/>
    </w:p>
    <w:p w14:paraId="550F1040" w14:textId="77777777" w:rsidR="009C46DB" w:rsidRDefault="009C46DB" w:rsidP="009C46DB">
      <w:pPr>
        <w:pStyle w:val="BodyText"/>
      </w:pPr>
      <w:r w:rsidRPr="0044040F">
        <w:rPr>
          <w:b/>
        </w:rPr>
        <w:t>Renal Function</w:t>
      </w:r>
      <w:r>
        <w:t xml:space="preserve"> view allows a user to investigate renal health. This view contains two tabs: </w:t>
      </w:r>
      <w:r w:rsidRPr="0044040F">
        <w:rPr>
          <w:b/>
        </w:rPr>
        <w:t>Creatinine Clearance</w:t>
      </w:r>
      <w:r>
        <w:t xml:space="preserve"> tab and </w:t>
      </w:r>
      <w:r w:rsidRPr="0044040F">
        <w:rPr>
          <w:b/>
        </w:rPr>
        <w:t>CKD Distribution</w:t>
      </w:r>
      <w:r>
        <w:t xml:space="preserve"> tab, providing a group of plots representing patient data related to the kidney.</w:t>
      </w:r>
    </w:p>
    <w:p w14:paraId="3DEF3FE4" w14:textId="77777777" w:rsidR="009C46DB" w:rsidRDefault="009C46DB" w:rsidP="009C46DB">
      <w:pPr>
        <w:pStyle w:val="BodyText"/>
      </w:pPr>
      <w:r>
        <w:t>The following elements are available for both tabs:</w:t>
      </w:r>
    </w:p>
    <w:p w14:paraId="1E72E319" w14:textId="77777777" w:rsidR="009C46DB" w:rsidRDefault="009C46DB" w:rsidP="009C46DB">
      <w:pPr>
        <w:pStyle w:val="ListBullet"/>
      </w:pPr>
      <w:r>
        <w:t xml:space="preserve">Population filters (collapsed by default) in the right slide menu (see </w:t>
      </w:r>
      <w:r>
        <w:fldChar w:fldCharType="begin"/>
      </w:r>
      <w:r>
        <w:instrText xml:space="preserve"> REF _Ref26976536 \h </w:instrText>
      </w:r>
      <w:r>
        <w:fldChar w:fldCharType="separate"/>
      </w:r>
      <w:r>
        <w:t>Population Filters</w:t>
      </w:r>
      <w:r>
        <w:fldChar w:fldCharType="end"/>
      </w:r>
      <w:r>
        <w:t xml:space="preserve"> section);</w:t>
      </w:r>
    </w:p>
    <w:p w14:paraId="387F04AF" w14:textId="77777777" w:rsidR="009C46DB" w:rsidRDefault="009C46DB" w:rsidP="009C46DB">
      <w:pPr>
        <w:pStyle w:val="ListBullet"/>
      </w:pPr>
      <w:r>
        <w:t xml:space="preserve">Cohort filters (collapsed by default) in the right slide menu (see </w:t>
      </w:r>
      <w:r>
        <w:fldChar w:fldCharType="begin"/>
      </w:r>
      <w:r>
        <w:instrText xml:space="preserve"> REF _Ref30518031 \h </w:instrText>
      </w:r>
      <w:r>
        <w:fldChar w:fldCharType="separate"/>
      </w:r>
      <w:r>
        <w:t>Cohort Filters</w:t>
      </w:r>
      <w:r>
        <w:fldChar w:fldCharType="end"/>
      </w:r>
      <w:r>
        <w:t xml:space="preserve"> section);</w:t>
      </w:r>
    </w:p>
    <w:p w14:paraId="7BE375CD" w14:textId="77777777" w:rsidR="009C46DB" w:rsidRDefault="009C46DB" w:rsidP="009C46DB">
      <w:pPr>
        <w:pStyle w:val="ListBullet"/>
      </w:pPr>
      <w:r>
        <w:t xml:space="preserve">Renal filters (collapsed by default) in the right slide menu (see </w:t>
      </w:r>
      <w:r>
        <w:fldChar w:fldCharType="begin"/>
      </w:r>
      <w:r>
        <w:instrText xml:space="preserve"> REF _Ref30608878 \h </w:instrText>
      </w:r>
      <w:r>
        <w:fldChar w:fldCharType="separate"/>
      </w:r>
      <w:r>
        <w:t>Event Filters</w:t>
      </w:r>
      <w:r>
        <w:fldChar w:fldCharType="end"/>
      </w:r>
      <w:r>
        <w:t xml:space="preserve"> section);</w:t>
      </w:r>
    </w:p>
    <w:p w14:paraId="602B3D92" w14:textId="77777777" w:rsidR="009C46DB" w:rsidRDefault="009C46DB" w:rsidP="009C46DB">
      <w:pPr>
        <w:pStyle w:val="ListBullet"/>
      </w:pPr>
      <w:r>
        <w:t xml:space="preserve">Population filter widget (see </w:t>
      </w:r>
      <w:r>
        <w:fldChar w:fldCharType="begin"/>
      </w:r>
      <w:r>
        <w:instrText xml:space="preserve"> REF _Ref26976536 \h </w:instrText>
      </w:r>
      <w:r>
        <w:fldChar w:fldCharType="separate"/>
      </w:r>
      <w:r>
        <w:t>Population Filters</w:t>
      </w:r>
      <w:r>
        <w:fldChar w:fldCharType="end"/>
      </w:r>
      <w:r>
        <w:t xml:space="preserve"> section);</w:t>
      </w:r>
    </w:p>
    <w:p w14:paraId="75E5ECDE" w14:textId="77777777" w:rsidR="009C46DB" w:rsidRDefault="009C46DB" w:rsidP="009C46DB">
      <w:pPr>
        <w:pStyle w:val="ListBullet"/>
      </w:pPr>
      <w:r>
        <w:t xml:space="preserve">Renal Function Measurements filter widget (see </w:t>
      </w:r>
      <w:r>
        <w:fldChar w:fldCharType="begin"/>
      </w:r>
      <w:r>
        <w:instrText xml:space="preserve"> REF _Ref30608878 \h </w:instrText>
      </w:r>
      <w:r>
        <w:fldChar w:fldCharType="separate"/>
      </w:r>
      <w:r>
        <w:t>Event Filters</w:t>
      </w:r>
      <w:r>
        <w:fldChar w:fldCharType="end"/>
      </w:r>
      <w:r>
        <w:t xml:space="preserve"> section).</w:t>
      </w:r>
    </w:p>
    <w:p w14:paraId="10BCF0E5" w14:textId="77777777" w:rsidR="009C46DB" w:rsidRDefault="009C46DB" w:rsidP="007136FD">
      <w:pPr>
        <w:pStyle w:val="BodyText"/>
        <w:keepNext/>
      </w:pPr>
      <w:r>
        <w:lastRenderedPageBreak/>
        <w:t>A user can apply Renal filters to modify a plot.</w:t>
      </w:r>
    </w:p>
    <w:p w14:paraId="3B723890" w14:textId="77777777" w:rsidR="009C46DB" w:rsidRDefault="009C46DB" w:rsidP="009C46DB">
      <w:pPr>
        <w:pStyle w:val="BodyText"/>
      </w:pPr>
      <w:r>
        <w:rPr>
          <w:noProof/>
        </w:rPr>
        <w:drawing>
          <wp:inline distT="0" distB="0" distL="0" distR="0" wp14:anchorId="029EF257" wp14:editId="26C3B53F">
            <wp:extent cx="1829077" cy="2698811"/>
            <wp:effectExtent l="19050" t="19050" r="19050" b="2540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31367" cy="2702190"/>
                    </a:xfrm>
                    <a:prstGeom prst="rect">
                      <a:avLst/>
                    </a:prstGeom>
                    <a:ln>
                      <a:solidFill>
                        <a:schemeClr val="bg2"/>
                      </a:solidFill>
                    </a:ln>
                  </pic:spPr>
                </pic:pic>
              </a:graphicData>
            </a:graphic>
          </wp:inline>
        </w:drawing>
      </w:r>
    </w:p>
    <w:p w14:paraId="27F0CF12" w14:textId="366BFA32" w:rsidR="009C46DB" w:rsidRDefault="009C46DB" w:rsidP="009C46DB">
      <w:pPr>
        <w:pStyle w:val="Heading3"/>
      </w:pPr>
      <w:bookmarkStart w:id="121" w:name="_Toc33115272"/>
      <w:r w:rsidRPr="00712891">
        <w:t>Creatinine Clearance</w:t>
      </w:r>
      <w:r>
        <w:t xml:space="preserve"> Tab</w:t>
      </w:r>
      <w:bookmarkEnd w:id="121"/>
    </w:p>
    <w:p w14:paraId="5C44A873" w14:textId="77777777" w:rsidR="009C46DB" w:rsidRDefault="009C46DB" w:rsidP="007136FD">
      <w:pPr>
        <w:pStyle w:val="BodyText"/>
        <w:keepNext/>
      </w:pPr>
      <w:r w:rsidRPr="0044040F">
        <w:rPr>
          <w:b/>
        </w:rPr>
        <w:t>Creatinine Clearance</w:t>
      </w:r>
      <w:r>
        <w:t xml:space="preserve"> tab </w:t>
      </w:r>
      <w:r w:rsidRPr="00081B80">
        <w:t>shows creatinine clearance over time for all of the subjects</w:t>
      </w:r>
      <w:r>
        <w:t xml:space="preserve">. </w:t>
      </w:r>
      <w:r w:rsidRPr="008E0533">
        <w:t xml:space="preserve">The tab contains a set of trellised box plots (see </w:t>
      </w:r>
      <w:r w:rsidRPr="008E0533">
        <w:fldChar w:fldCharType="begin"/>
      </w:r>
      <w:r w:rsidRPr="008E0533">
        <w:instrText xml:space="preserve"> REF _Ref26813896 \h  \* MERGEFORMAT </w:instrText>
      </w:r>
      <w:r w:rsidRPr="008E0533">
        <w:fldChar w:fldCharType="separate"/>
      </w:r>
      <w:r w:rsidRPr="004F0EE0">
        <w:rPr>
          <w:b/>
          <w:bCs/>
        </w:rPr>
        <w:t>Trellised Plots</w:t>
      </w:r>
      <w:r w:rsidRPr="008E0533">
        <w:fldChar w:fldCharType="end"/>
      </w:r>
      <w:r w:rsidRPr="008E0533">
        <w:t xml:space="preserve"> section for trellis description).</w:t>
      </w:r>
    </w:p>
    <w:p w14:paraId="50FF257C" w14:textId="77777777" w:rsidR="009C46DB" w:rsidRDefault="009C46DB" w:rsidP="009C46DB">
      <w:pPr>
        <w:pStyle w:val="BodyText"/>
      </w:pPr>
      <w:r>
        <w:rPr>
          <w:noProof/>
        </w:rPr>
        <w:drawing>
          <wp:inline distT="0" distB="0" distL="0" distR="0" wp14:anchorId="3D0CE9DC" wp14:editId="337481B4">
            <wp:extent cx="5941695" cy="4194810"/>
            <wp:effectExtent l="19050" t="19050" r="20955" b="1524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1695" cy="4194810"/>
                    </a:xfrm>
                    <a:prstGeom prst="rect">
                      <a:avLst/>
                    </a:prstGeom>
                    <a:ln>
                      <a:solidFill>
                        <a:schemeClr val="bg2"/>
                      </a:solidFill>
                    </a:ln>
                  </pic:spPr>
                </pic:pic>
              </a:graphicData>
            </a:graphic>
          </wp:inline>
        </w:drawing>
      </w:r>
    </w:p>
    <w:p w14:paraId="674DDA7D" w14:textId="77777777" w:rsidR="009C46DB" w:rsidRDefault="009C46DB" w:rsidP="009C46DB">
      <w:pPr>
        <w:pStyle w:val="BodyText"/>
      </w:pPr>
      <w:r w:rsidRPr="00081B80">
        <w:rPr>
          <w:b/>
        </w:rPr>
        <w:t>Note</w:t>
      </w:r>
      <w:r>
        <w:t xml:space="preserve">: </w:t>
      </w:r>
      <w:r w:rsidRPr="00081B80">
        <w:t>'REACT Calculated CrCl, C-G (mL/min)' and 'REACT Calculated CrCl, eGFR (mL/min)'</w:t>
      </w:r>
      <w:r>
        <w:t xml:space="preserve"> values are </w:t>
      </w:r>
      <w:r w:rsidRPr="00081B80">
        <w:t xml:space="preserve">calculated </w:t>
      </w:r>
      <w:r>
        <w:t xml:space="preserve">using, respectively, </w:t>
      </w:r>
      <w:r w:rsidRPr="00081B80">
        <w:t xml:space="preserve">the Cockroft-Gault </w:t>
      </w:r>
      <w:r>
        <w:t>and</w:t>
      </w:r>
      <w:r w:rsidRPr="00081B80">
        <w:t xml:space="preserve"> eGFR method</w:t>
      </w:r>
      <w:r>
        <w:t>s.</w:t>
      </w:r>
    </w:p>
    <w:p w14:paraId="30C3E273" w14:textId="77777777" w:rsidR="009C46DB" w:rsidRDefault="009C46DB" w:rsidP="009C46DB">
      <w:pPr>
        <w:pStyle w:val="BodyText"/>
      </w:pPr>
      <w:r>
        <w:t>Main elements available on Creatinine Clearance tab:</w:t>
      </w:r>
    </w:p>
    <w:p w14:paraId="65D324F9" w14:textId="77777777" w:rsidR="009C46DB" w:rsidRPr="00A14448" w:rsidRDefault="009C46DB" w:rsidP="009C46DB">
      <w:pPr>
        <w:pStyle w:val="ListBullet"/>
      </w:pPr>
      <w:r>
        <w:t>Trellised b</w:t>
      </w:r>
      <w:r w:rsidRPr="00A14448">
        <w:t>ox</w:t>
      </w:r>
      <w:r>
        <w:t xml:space="preserve"> plots;</w:t>
      </w:r>
    </w:p>
    <w:p w14:paraId="703E646F" w14:textId="77777777" w:rsidR="009C46DB" w:rsidRDefault="009C46DB" w:rsidP="009C46DB">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249FD975" w14:textId="77777777" w:rsidR="009C46DB" w:rsidRDefault="009C46DB" w:rsidP="009C46DB">
      <w:pPr>
        <w:pStyle w:val="ListBullet"/>
      </w:pPr>
      <w:r>
        <w:lastRenderedPageBreak/>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23661CF8" w14:textId="77777777" w:rsidR="009C46DB" w:rsidRDefault="009C46DB" w:rsidP="009C46DB">
      <w:pPr>
        <w:pStyle w:val="ListBullet"/>
      </w:pPr>
      <w:r>
        <w:t xml:space="preserve">Chart context menu icons (see </w:t>
      </w:r>
      <w:r>
        <w:fldChar w:fldCharType="begin"/>
      </w:r>
      <w:r>
        <w:instrText xml:space="preserve"> REF _Ref30517987 \h </w:instrText>
      </w:r>
      <w:r>
        <w:fldChar w:fldCharType="separate"/>
      </w:r>
      <w:r>
        <w:t>Chart Context Menu</w:t>
      </w:r>
      <w:r>
        <w:fldChar w:fldCharType="end"/>
      </w:r>
      <w:r>
        <w:t xml:space="preserve"> section);</w:t>
      </w:r>
    </w:p>
    <w:p w14:paraId="1F722A2A"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79C85F73" w14:textId="77777777" w:rsidR="009C46DB" w:rsidRDefault="009C46DB" w:rsidP="009C46DB">
      <w:pPr>
        <w:pStyle w:val="ListBullet"/>
      </w:pPr>
      <w:r w:rsidRPr="006D2BD5">
        <w:t>Jump to renal and urinary disorder AEs</w:t>
      </w:r>
      <w:r w:rsidRPr="00081B80">
        <w:t xml:space="preserve"> </w:t>
      </w:r>
      <w:r>
        <w:t>link;</w:t>
      </w:r>
    </w:p>
    <w:p w14:paraId="1702C8F3" w14:textId="77777777" w:rsidR="009C46DB" w:rsidRDefault="009C46DB" w:rsidP="009C46DB">
      <w:pPr>
        <w:pStyle w:val="ListBullet"/>
      </w:pPr>
      <w:r w:rsidRPr="006D2BD5">
        <w:t>Jump to renal-related lab results</w:t>
      </w:r>
      <w:r w:rsidRPr="00081B80">
        <w:t xml:space="preserve"> </w:t>
      </w:r>
      <w:r>
        <w:t>link.</w:t>
      </w:r>
    </w:p>
    <w:p w14:paraId="60E3C3A7" w14:textId="77777777" w:rsidR="009C46DB" w:rsidRPr="00926B50" w:rsidRDefault="009C46DB" w:rsidP="00672C87">
      <w:pPr>
        <w:pStyle w:val="BodyText"/>
        <w:keepNext/>
        <w:rPr>
          <w:u w:val="single"/>
        </w:rPr>
      </w:pPr>
      <w:r w:rsidRPr="00926B50">
        <w:rPr>
          <w:u w:val="single"/>
        </w:rPr>
        <w:t>X axis</w:t>
      </w:r>
    </w:p>
    <w:p w14:paraId="1CD5D269" w14:textId="77777777" w:rsidR="009C46DB" w:rsidRDefault="009C46DB" w:rsidP="009C46DB">
      <w:pPr>
        <w:pStyle w:val="BodyText"/>
      </w:pPr>
      <w:r>
        <w:rPr>
          <w:rStyle w:val="normaltextrun"/>
        </w:rPr>
        <w:t xml:space="preserve">The title of the X-axis is </w:t>
      </w:r>
      <w:r>
        <w:rPr>
          <w:rStyle w:val="normaltextrun"/>
          <w:b/>
        </w:rPr>
        <w:t>Weeks since first treatment</w:t>
      </w:r>
      <w:r>
        <w:rPr>
          <w:rStyle w:val="normaltextrun"/>
        </w:rPr>
        <w:t xml:space="preserve"> by default.</w:t>
      </w:r>
      <w:r>
        <w:rPr>
          <w:rStyle w:val="normaltextrun"/>
          <w:rFonts w:ascii="Arial" w:hAnsi="Arial" w:cs="Arial"/>
        </w:rPr>
        <w:t> </w:t>
      </w:r>
      <w:r>
        <w:rPr>
          <w:rStyle w:val="eop"/>
        </w:rPr>
        <w:t> </w:t>
      </w:r>
      <w:r>
        <w:t xml:space="preserve">X axis has time binning (see </w:t>
      </w:r>
      <w:r>
        <w:fldChar w:fldCharType="begin"/>
      </w:r>
      <w:r>
        <w:instrText xml:space="preserve"> REF _Ref31640041 \h </w:instrText>
      </w:r>
      <w:r>
        <w:fldChar w:fldCharType="separate"/>
      </w:r>
      <w:r w:rsidRPr="005375EF">
        <w:t>Time Binning</w:t>
      </w:r>
      <w:r>
        <w:fldChar w:fldCharType="end"/>
      </w:r>
      <w:r>
        <w:t xml:space="preserve"> section for details).</w:t>
      </w:r>
    </w:p>
    <w:p w14:paraId="51F5B978" w14:textId="77777777" w:rsidR="009C46DB" w:rsidRDefault="009C46DB" w:rsidP="009C46DB">
      <w:pPr>
        <w:pStyle w:val="BodyText"/>
        <w:rPr>
          <w:rStyle w:val="normaltextrun"/>
        </w:rPr>
      </w:pPr>
      <w:r>
        <w:rPr>
          <w:rStyle w:val="normaltextrun"/>
        </w:rPr>
        <w:t>Value of X-axis could be changed by choosing one of the options from dropdown list under the plot:</w:t>
      </w:r>
    </w:p>
    <w:p w14:paraId="5AD91AB1" w14:textId="77777777" w:rsidR="009C46DB" w:rsidRDefault="009C46DB" w:rsidP="009C46DB">
      <w:pPr>
        <w:pStyle w:val="ListBullet"/>
      </w:pPr>
      <w:r>
        <w:t>Visit number;</w:t>
      </w:r>
    </w:p>
    <w:p w14:paraId="55E1D9EE" w14:textId="77777777" w:rsidR="009C46DB" w:rsidRDefault="009C46DB" w:rsidP="009C46DB">
      <w:pPr>
        <w:pStyle w:val="ListBullet"/>
      </w:pPr>
      <w:r>
        <w:t>Days since first treatment;</w:t>
      </w:r>
    </w:p>
    <w:p w14:paraId="5472734D" w14:textId="77777777" w:rsidR="009C46DB" w:rsidRDefault="009C46DB" w:rsidP="009C46DB">
      <w:pPr>
        <w:pStyle w:val="ListBullet"/>
      </w:pPr>
      <w:r>
        <w:t>Weeks since first treatment;</w:t>
      </w:r>
    </w:p>
    <w:p w14:paraId="45BE23C5" w14:textId="77777777" w:rsidR="009C46DB" w:rsidRDefault="009C46DB" w:rsidP="009C46DB">
      <w:pPr>
        <w:pStyle w:val="ListBullet"/>
      </w:pPr>
      <w:r>
        <w:t>Days since randomisation;</w:t>
      </w:r>
    </w:p>
    <w:p w14:paraId="2A6F0B65" w14:textId="77777777" w:rsidR="009C46DB" w:rsidRDefault="009C46DB" w:rsidP="007136FD">
      <w:pPr>
        <w:pStyle w:val="ListBullet"/>
        <w:keepNext/>
      </w:pPr>
      <w:r>
        <w:t>Weeks since</w:t>
      </w:r>
      <w:r w:rsidRPr="000A17C3">
        <w:t xml:space="preserve"> </w:t>
      </w:r>
      <w:r>
        <w:t>randomisation.</w:t>
      </w:r>
      <w:r w:rsidRPr="00CC02BE">
        <w:rPr>
          <w:noProof/>
        </w:rPr>
        <w:t xml:space="preserve"> </w:t>
      </w:r>
    </w:p>
    <w:p w14:paraId="0114D878" w14:textId="77777777" w:rsidR="009C46DB" w:rsidRDefault="009C46DB" w:rsidP="009C46DB">
      <w:pPr>
        <w:pStyle w:val="BodyText"/>
      </w:pPr>
      <w:r>
        <w:rPr>
          <w:noProof/>
        </w:rPr>
        <w:drawing>
          <wp:inline distT="0" distB="0" distL="0" distR="0" wp14:anchorId="17A095A2" wp14:editId="06992705">
            <wp:extent cx="1852488" cy="919064"/>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74421" cy="929946"/>
                    </a:xfrm>
                    <a:prstGeom prst="rect">
                      <a:avLst/>
                    </a:prstGeom>
                  </pic:spPr>
                </pic:pic>
              </a:graphicData>
            </a:graphic>
          </wp:inline>
        </w:drawing>
      </w:r>
      <w:r>
        <w:t xml:space="preserve">  </w:t>
      </w:r>
      <w:r>
        <w:rPr>
          <w:noProof/>
        </w:rPr>
        <w:drawing>
          <wp:inline distT="0" distB="0" distL="0" distR="0" wp14:anchorId="3C7AA303" wp14:editId="47CC8CC5">
            <wp:extent cx="1660124" cy="915931"/>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664876" cy="918553"/>
                    </a:xfrm>
                    <a:prstGeom prst="rect">
                      <a:avLst/>
                    </a:prstGeom>
                  </pic:spPr>
                </pic:pic>
              </a:graphicData>
            </a:graphic>
          </wp:inline>
        </w:drawing>
      </w:r>
    </w:p>
    <w:p w14:paraId="17C11E9B" w14:textId="77777777" w:rsidR="009C46DB" w:rsidRPr="00926B50" w:rsidRDefault="009C46DB" w:rsidP="00672C87">
      <w:pPr>
        <w:pStyle w:val="BodyText"/>
        <w:keepNext/>
        <w:rPr>
          <w:u w:val="single"/>
        </w:rPr>
      </w:pPr>
      <w:r w:rsidRPr="00926B50">
        <w:rPr>
          <w:u w:val="single"/>
        </w:rPr>
        <w:t>Y axis</w:t>
      </w:r>
    </w:p>
    <w:p w14:paraId="66BFDDD3" w14:textId="77777777" w:rsidR="009C46DB" w:rsidRDefault="009C46DB" w:rsidP="009C46DB">
      <w:pPr>
        <w:pStyle w:val="BodyText"/>
      </w:pPr>
      <w:r>
        <w:rPr>
          <w:rStyle w:val="normaltextrun"/>
        </w:rPr>
        <w:t xml:space="preserve">The default title of the Y-axis is </w:t>
      </w:r>
      <w:r>
        <w:rPr>
          <w:rStyle w:val="normaltextrun"/>
          <w:b/>
        </w:rPr>
        <w:t>Result value</w:t>
      </w:r>
      <w:r>
        <w:rPr>
          <w:rStyle w:val="normaltextrun"/>
        </w:rPr>
        <w:t xml:space="preserve">. </w:t>
      </w:r>
    </w:p>
    <w:p w14:paraId="69ADD1DC" w14:textId="3F489DAD" w:rsidR="009C46DB" w:rsidRDefault="009C46DB" w:rsidP="009C46DB">
      <w:pPr>
        <w:pStyle w:val="BodyText"/>
        <w:rPr>
          <w:rStyle w:val="normaltextrun"/>
        </w:rPr>
      </w:pPr>
      <w:r>
        <w:rPr>
          <w:rStyle w:val="normaltextrun"/>
        </w:rPr>
        <w:t>Value of Y-axis could be changed by choosing one of the options from dropdown list:</w:t>
      </w:r>
    </w:p>
    <w:p w14:paraId="4C58E426" w14:textId="77777777" w:rsidR="009C46DB" w:rsidRDefault="009C46DB" w:rsidP="009C46DB">
      <w:pPr>
        <w:pStyle w:val="ListBullet"/>
      </w:pPr>
      <w:r>
        <w:t>Ref range norm. value;</w:t>
      </w:r>
    </w:p>
    <w:p w14:paraId="09356FFB" w14:textId="77777777" w:rsidR="009C46DB" w:rsidRDefault="009C46DB" w:rsidP="009C46DB">
      <w:pPr>
        <w:pStyle w:val="ListBullet"/>
      </w:pPr>
      <w:r>
        <w:t>Times upper ref. value;</w:t>
      </w:r>
    </w:p>
    <w:p w14:paraId="6215B26B" w14:textId="77777777" w:rsidR="009C46DB" w:rsidRDefault="009C46DB" w:rsidP="009C46DB">
      <w:pPr>
        <w:pStyle w:val="ListBullet"/>
      </w:pPr>
      <w:r>
        <w:t>Times lower ref. value;</w:t>
      </w:r>
    </w:p>
    <w:p w14:paraId="756AA296" w14:textId="77777777" w:rsidR="009C46DB" w:rsidRDefault="009C46DB" w:rsidP="009C46DB">
      <w:pPr>
        <w:pStyle w:val="ListBullet"/>
      </w:pPr>
      <w:r>
        <w:t>Absolute change from baseline;</w:t>
      </w:r>
    </w:p>
    <w:p w14:paraId="16EC4E07" w14:textId="77777777" w:rsidR="009C46DB" w:rsidRDefault="009C46DB" w:rsidP="009C46DB">
      <w:pPr>
        <w:pStyle w:val="ListBullet"/>
      </w:pPr>
      <w:r>
        <w:t>Percentage change from baseline;</w:t>
      </w:r>
    </w:p>
    <w:p w14:paraId="027A2E00" w14:textId="77777777" w:rsidR="009C46DB" w:rsidRDefault="009C46DB" w:rsidP="007136FD">
      <w:pPr>
        <w:pStyle w:val="ListBullet"/>
        <w:keepNext/>
      </w:pPr>
      <w:r>
        <w:t>Result value.</w:t>
      </w:r>
    </w:p>
    <w:p w14:paraId="2443661B" w14:textId="77777777" w:rsidR="009C46DB" w:rsidRDefault="009C46DB" w:rsidP="009C46DB">
      <w:pPr>
        <w:pStyle w:val="BodyText"/>
      </w:pPr>
      <w:r>
        <w:rPr>
          <w:noProof/>
        </w:rPr>
        <w:drawing>
          <wp:inline distT="0" distB="0" distL="0" distR="0" wp14:anchorId="0D4143E0" wp14:editId="472E8A40">
            <wp:extent cx="1708499" cy="828675"/>
            <wp:effectExtent l="19050" t="19050" r="25400" b="952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9147" t="26450"/>
                    <a:stretch/>
                  </pic:blipFill>
                  <pic:spPr bwMode="auto">
                    <a:xfrm>
                      <a:off x="0" y="0"/>
                      <a:ext cx="1719701" cy="834108"/>
                    </a:xfrm>
                    <a:prstGeom prst="rect">
                      <a:avLst/>
                    </a:prstGeom>
                    <a:ln w="9525" cap="flat" cmpd="sng" algn="ctr">
                      <a:solidFill>
                        <a:srgbClr val="E7E6E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B0E4D0" w14:textId="77777777" w:rsidR="009C46DB" w:rsidRPr="00926B50" w:rsidRDefault="009C46DB" w:rsidP="00672C87">
      <w:pPr>
        <w:pStyle w:val="BodyText"/>
        <w:keepNext/>
        <w:rPr>
          <w:u w:val="single"/>
        </w:rPr>
      </w:pPr>
      <w:r w:rsidRPr="00926B50">
        <w:rPr>
          <w:u w:val="single"/>
        </w:rPr>
        <w:t>Tooltips</w:t>
      </w:r>
    </w:p>
    <w:p w14:paraId="4546E996" w14:textId="77777777" w:rsidR="009C46DB" w:rsidRPr="00213860" w:rsidRDefault="009C46DB" w:rsidP="009C46DB">
      <w:pPr>
        <w:pStyle w:val="BodyText"/>
      </w:pPr>
      <w:r>
        <w:t xml:space="preserve">When a user hovers the cursor over a point, </w:t>
      </w:r>
      <w:r w:rsidRPr="00213860">
        <w:t>the tooltip with the following fields is displayed:</w:t>
      </w:r>
    </w:p>
    <w:p w14:paraId="4C7BFA28" w14:textId="77777777" w:rsidR="009C46DB" w:rsidRDefault="009C46DB" w:rsidP="009C46DB">
      <w:pPr>
        <w:pStyle w:val="ListBullet"/>
      </w:pPr>
      <w:r>
        <w:t>X-axis value;</w:t>
      </w:r>
    </w:p>
    <w:p w14:paraId="4B38A221" w14:textId="77777777" w:rsidR="009C46DB" w:rsidRDefault="009C46DB" w:rsidP="009C46DB">
      <w:pPr>
        <w:pStyle w:val="ListBullet"/>
      </w:pPr>
      <w:r>
        <w:t>Y-axis</w:t>
      </w:r>
      <w:r w:rsidRPr="006D2BD5">
        <w:t xml:space="preserve"> </w:t>
      </w:r>
      <w:r>
        <w:t>value;</w:t>
      </w:r>
    </w:p>
    <w:p w14:paraId="56B09E69" w14:textId="77777777" w:rsidR="009C46DB" w:rsidRPr="00C027A6" w:rsidRDefault="009C46DB" w:rsidP="00EE0B05">
      <w:pPr>
        <w:pStyle w:val="ListBullet"/>
        <w:rPr>
          <w:u w:val="single"/>
        </w:rPr>
      </w:pPr>
      <w:r>
        <w:t>Subject ID: &lt;value&gt;.</w:t>
      </w:r>
    </w:p>
    <w:p w14:paraId="50B9F47D" w14:textId="77777777" w:rsidR="009C46DB" w:rsidRDefault="009C46DB" w:rsidP="009C46DB">
      <w:pPr>
        <w:pStyle w:val="BodyText"/>
      </w:pPr>
      <w:r>
        <w:rPr>
          <w:noProof/>
        </w:rPr>
        <w:lastRenderedPageBreak/>
        <w:drawing>
          <wp:inline distT="0" distB="0" distL="0" distR="0" wp14:anchorId="6E94B72C" wp14:editId="5A440B8B">
            <wp:extent cx="2104007" cy="816745"/>
            <wp:effectExtent l="0" t="0" r="0" b="254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07596" cy="818138"/>
                    </a:xfrm>
                    <a:prstGeom prst="rect">
                      <a:avLst/>
                    </a:prstGeom>
                  </pic:spPr>
                </pic:pic>
              </a:graphicData>
            </a:graphic>
          </wp:inline>
        </w:drawing>
      </w:r>
    </w:p>
    <w:p w14:paraId="08E55128" w14:textId="77777777" w:rsidR="009C46DB" w:rsidRPr="00213860" w:rsidRDefault="009C46DB" w:rsidP="009C46DB">
      <w:pPr>
        <w:pStyle w:val="BodyText"/>
      </w:pPr>
      <w:r>
        <w:t xml:space="preserve">When a user hovers the cursor over a box, </w:t>
      </w:r>
      <w:r w:rsidRPr="00213860">
        <w:t>the tooltip with the following fields is displayed:</w:t>
      </w:r>
    </w:p>
    <w:p w14:paraId="606714AA" w14:textId="77777777" w:rsidR="009C46DB" w:rsidRDefault="009C46DB" w:rsidP="009C46DB">
      <w:pPr>
        <w:pStyle w:val="ListBullet"/>
      </w:pPr>
      <w:r>
        <w:t>X-axis value;</w:t>
      </w:r>
    </w:p>
    <w:p w14:paraId="6D90B33E" w14:textId="77777777" w:rsidR="009C46DB" w:rsidRDefault="009C46DB" w:rsidP="009C46DB">
      <w:pPr>
        <w:pStyle w:val="ListBullet"/>
      </w:pPr>
      <w:r>
        <w:t>Upper whisker: &lt;value&gt;;</w:t>
      </w:r>
    </w:p>
    <w:p w14:paraId="63394A88" w14:textId="77777777" w:rsidR="009C46DB" w:rsidRDefault="009C46DB" w:rsidP="009C46DB">
      <w:pPr>
        <w:pStyle w:val="ListBullet"/>
      </w:pPr>
      <w:r>
        <w:t>Upper quartile: &lt;value&gt;;</w:t>
      </w:r>
    </w:p>
    <w:p w14:paraId="27ED2ABC" w14:textId="77777777" w:rsidR="009C46DB" w:rsidRDefault="009C46DB" w:rsidP="009C46DB">
      <w:pPr>
        <w:pStyle w:val="ListBullet"/>
      </w:pPr>
      <w:r>
        <w:t>Median: &lt;value&gt;;</w:t>
      </w:r>
    </w:p>
    <w:p w14:paraId="508D3447" w14:textId="77777777" w:rsidR="009C46DB" w:rsidRDefault="009C46DB" w:rsidP="009C46DB">
      <w:pPr>
        <w:pStyle w:val="ListBullet"/>
      </w:pPr>
      <w:r>
        <w:t>Lower quartile: &lt;value&gt;;</w:t>
      </w:r>
    </w:p>
    <w:p w14:paraId="541B7AA8" w14:textId="77777777" w:rsidR="009C46DB" w:rsidRDefault="009C46DB" w:rsidP="007136FD">
      <w:pPr>
        <w:pStyle w:val="ListBullet"/>
        <w:keepNext/>
      </w:pPr>
      <w:r>
        <w:t>Lower whisker: &lt;value&gt;.</w:t>
      </w:r>
    </w:p>
    <w:p w14:paraId="3D3D6A54" w14:textId="77777777" w:rsidR="009C46DB" w:rsidRDefault="009C46DB" w:rsidP="009C46DB">
      <w:pPr>
        <w:pStyle w:val="BodyText"/>
        <w:rPr>
          <w:u w:val="single"/>
        </w:rPr>
      </w:pPr>
      <w:r>
        <w:rPr>
          <w:noProof/>
        </w:rPr>
        <w:drawing>
          <wp:inline distT="0" distB="0" distL="0" distR="0" wp14:anchorId="7F7BB75F" wp14:editId="4836BC96">
            <wp:extent cx="1651246" cy="1077284"/>
            <wp:effectExtent l="0" t="0" r="6350" b="889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654198" cy="1079210"/>
                    </a:xfrm>
                    <a:prstGeom prst="rect">
                      <a:avLst/>
                    </a:prstGeom>
                  </pic:spPr>
                </pic:pic>
              </a:graphicData>
            </a:graphic>
          </wp:inline>
        </w:drawing>
      </w:r>
    </w:p>
    <w:p w14:paraId="7824F68C" w14:textId="77777777" w:rsidR="009C46DB" w:rsidRPr="00926B50" w:rsidRDefault="009C46DB" w:rsidP="00672C87">
      <w:pPr>
        <w:pStyle w:val="BodyText"/>
        <w:keepNext/>
        <w:rPr>
          <w:u w:val="single"/>
        </w:rPr>
      </w:pPr>
      <w:r w:rsidRPr="00926B50">
        <w:rPr>
          <w:u w:val="single"/>
        </w:rPr>
        <w:t>Details on Demand table</w:t>
      </w:r>
    </w:p>
    <w:p w14:paraId="3D13577D" w14:textId="77777777" w:rsidR="009C46DB" w:rsidRDefault="009C46DB" w:rsidP="009C46DB">
      <w:pPr>
        <w:pStyle w:val="BodyText"/>
      </w:pPr>
      <w:r w:rsidRPr="00063096">
        <w:t>Details on Demand table</w:t>
      </w:r>
      <w:r>
        <w:t xml:space="preserve"> contains two tabs: Renal Function tab and Subjects tab.</w:t>
      </w:r>
    </w:p>
    <w:p w14:paraId="2A102F5A" w14:textId="77777777" w:rsidR="009C46DB" w:rsidRDefault="009C46DB" w:rsidP="007136FD">
      <w:pPr>
        <w:pStyle w:val="BodyText"/>
        <w:keepNext/>
      </w:pPr>
      <w:r>
        <w:t>Renal Function tab:</w:t>
      </w:r>
    </w:p>
    <w:p w14:paraId="49F55A79" w14:textId="77777777" w:rsidR="009C46DB" w:rsidRDefault="009C46DB" w:rsidP="009C46DB">
      <w:pPr>
        <w:pStyle w:val="BodyText"/>
      </w:pPr>
      <w:r>
        <w:rPr>
          <w:noProof/>
        </w:rPr>
        <w:drawing>
          <wp:inline distT="0" distB="0" distL="0" distR="0" wp14:anchorId="76ED90BE" wp14:editId="12D6C974">
            <wp:extent cx="5941695" cy="2201545"/>
            <wp:effectExtent l="19050" t="19050" r="20955" b="2730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1695" cy="2201545"/>
                    </a:xfrm>
                    <a:prstGeom prst="rect">
                      <a:avLst/>
                    </a:prstGeom>
                    <a:ln>
                      <a:solidFill>
                        <a:schemeClr val="bg2"/>
                      </a:solidFill>
                    </a:ln>
                  </pic:spPr>
                </pic:pic>
              </a:graphicData>
            </a:graphic>
          </wp:inline>
        </w:drawing>
      </w:r>
    </w:p>
    <w:p w14:paraId="649CB86F" w14:textId="77777777" w:rsidR="009C46DB" w:rsidRDefault="009C46DB" w:rsidP="007136FD">
      <w:pPr>
        <w:pStyle w:val="BodyText"/>
        <w:keepNext/>
      </w:pPr>
      <w:r>
        <w:t>Subjects tab:</w:t>
      </w:r>
    </w:p>
    <w:p w14:paraId="6B5C6A6A" w14:textId="77777777" w:rsidR="009C46DB" w:rsidRDefault="009C46DB" w:rsidP="009C46DB">
      <w:pPr>
        <w:pStyle w:val="BodyText"/>
      </w:pPr>
      <w:r>
        <w:rPr>
          <w:noProof/>
        </w:rPr>
        <w:drawing>
          <wp:inline distT="0" distB="0" distL="0" distR="0" wp14:anchorId="54FB2781" wp14:editId="42275AD4">
            <wp:extent cx="5941695" cy="1903730"/>
            <wp:effectExtent l="19050" t="19050" r="20955" b="2032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1695" cy="1903730"/>
                    </a:xfrm>
                    <a:prstGeom prst="rect">
                      <a:avLst/>
                    </a:prstGeom>
                    <a:ln>
                      <a:solidFill>
                        <a:schemeClr val="bg2"/>
                      </a:solidFill>
                    </a:ln>
                  </pic:spPr>
                </pic:pic>
              </a:graphicData>
            </a:graphic>
          </wp:inline>
        </w:drawing>
      </w:r>
    </w:p>
    <w:p w14:paraId="536B5A85" w14:textId="1958BB62" w:rsidR="009C46DB" w:rsidRDefault="009C46DB" w:rsidP="00A7486F">
      <w:pPr>
        <w:pStyle w:val="Heading4"/>
      </w:pPr>
      <w:bookmarkStart w:id="122" w:name="_Toc33115273"/>
      <w:r>
        <w:lastRenderedPageBreak/>
        <w:t>Jump to Renal and Urinary Disorder AEs Link</w:t>
      </w:r>
      <w:bookmarkEnd w:id="122"/>
    </w:p>
    <w:p w14:paraId="587C7D73" w14:textId="77777777" w:rsidR="009C46DB" w:rsidRDefault="009C46DB" w:rsidP="009C46DB">
      <w:pPr>
        <w:pStyle w:val="BodyText"/>
      </w:pPr>
      <w:r>
        <w:t>Jump to r</w:t>
      </w:r>
      <w:r w:rsidRPr="00182C92">
        <w:t xml:space="preserve">enal and </w:t>
      </w:r>
      <w:r>
        <w:t>u</w:t>
      </w:r>
      <w:r w:rsidRPr="00182C92">
        <w:t xml:space="preserve">rinary </w:t>
      </w:r>
      <w:r>
        <w:t>d</w:t>
      </w:r>
      <w:r w:rsidRPr="00182C92">
        <w:t>isorder</w:t>
      </w:r>
      <w:r>
        <w:t xml:space="preserve"> AEs link allows a user quickly get to contextually relevant AEs view.</w:t>
      </w:r>
    </w:p>
    <w:p w14:paraId="3AE59C83" w14:textId="77777777" w:rsidR="009C46DB" w:rsidRDefault="009C46DB" w:rsidP="009C46DB">
      <w:pPr>
        <w:pStyle w:val="BodyText"/>
      </w:pPr>
      <w:r>
        <w:t xml:space="preserve">When a user jumps, </w:t>
      </w:r>
      <w:r w:rsidRPr="00B471E4">
        <w:rPr>
          <w:b/>
        </w:rPr>
        <w:t xml:space="preserve">AEs Subject </w:t>
      </w:r>
      <w:r w:rsidRPr="00B574E5">
        <w:rPr>
          <w:b/>
        </w:rPr>
        <w:t>Counts</w:t>
      </w:r>
      <w:r w:rsidRPr="00B574E5">
        <w:t xml:space="preserve"> tab of the </w:t>
      </w:r>
      <w:r w:rsidRPr="00B574E5">
        <w:rPr>
          <w:b/>
        </w:rPr>
        <w:t>Adverse Events</w:t>
      </w:r>
      <w:r w:rsidRPr="00B574E5">
        <w:t xml:space="preserve"> view is opened.</w:t>
      </w:r>
      <w:r>
        <w:t xml:space="preserve"> An event filter is set so that only AEs that belong to the system organ class "</w:t>
      </w:r>
      <w:r w:rsidRPr="00182C92">
        <w:t xml:space="preserve">Renal and Urinary </w:t>
      </w:r>
      <w:r>
        <w:t>disorders" are displayed.</w:t>
      </w:r>
    </w:p>
    <w:p w14:paraId="15B23179" w14:textId="77777777" w:rsidR="009C46DB" w:rsidRDefault="009C46DB" w:rsidP="009C46DB">
      <w:pPr>
        <w:pStyle w:val="BodyText"/>
      </w:pPr>
      <w:r w:rsidRPr="00947EB4">
        <w:rPr>
          <w:b/>
        </w:rPr>
        <w:t>Note</w:t>
      </w:r>
      <w:r>
        <w:t>: In the case that other AEs filters are already in place these are maintained.</w:t>
      </w:r>
    </w:p>
    <w:p w14:paraId="7020A74D" w14:textId="77777777" w:rsidR="009C46DB" w:rsidRPr="005427B1" w:rsidRDefault="009C46DB" w:rsidP="007136FD">
      <w:pPr>
        <w:pStyle w:val="BodyText"/>
        <w:keepNext/>
      </w:pPr>
      <w:r w:rsidRPr="006D2BD5">
        <w:t>AE filter widget on the top of the page describes that the set of AEs have been limited based on an AE system organ class(-es): RENAL and/or RENAL AND URINARY DISORDER</w:t>
      </w:r>
      <w:r>
        <w:t>S</w:t>
      </w:r>
      <w:r w:rsidRPr="006D2BD5">
        <w:t>.</w:t>
      </w:r>
    </w:p>
    <w:p w14:paraId="2FBF2597" w14:textId="77777777" w:rsidR="009C46DB" w:rsidRDefault="009C46DB" w:rsidP="009C46DB">
      <w:pPr>
        <w:pStyle w:val="BodyText"/>
      </w:pPr>
      <w:r>
        <w:rPr>
          <w:noProof/>
        </w:rPr>
        <w:drawing>
          <wp:inline distT="0" distB="0" distL="0" distR="0" wp14:anchorId="7AD43E1F" wp14:editId="3B601390">
            <wp:extent cx="1917576" cy="755788"/>
            <wp:effectExtent l="19050" t="19050" r="26035" b="2540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923616" cy="758168"/>
                    </a:xfrm>
                    <a:prstGeom prst="rect">
                      <a:avLst/>
                    </a:prstGeom>
                    <a:ln>
                      <a:solidFill>
                        <a:schemeClr val="bg2"/>
                      </a:solidFill>
                    </a:ln>
                  </pic:spPr>
                </pic:pic>
              </a:graphicData>
            </a:graphic>
          </wp:inline>
        </w:drawing>
      </w:r>
    </w:p>
    <w:p w14:paraId="5311EBFE" w14:textId="77777777" w:rsidR="009C46DB" w:rsidRPr="00787EBE" w:rsidRDefault="009C46DB" w:rsidP="009C46DB">
      <w:pPr>
        <w:pStyle w:val="BodyText"/>
      </w:pPr>
      <w:r>
        <w:rPr>
          <w:noProof/>
        </w:rPr>
        <w:drawing>
          <wp:inline distT="0" distB="0" distL="0" distR="0" wp14:anchorId="6FDB4F28" wp14:editId="4B78952F">
            <wp:extent cx="5941695" cy="3484880"/>
            <wp:effectExtent l="19050" t="19050" r="20955" b="2032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1695" cy="3484880"/>
                    </a:xfrm>
                    <a:prstGeom prst="rect">
                      <a:avLst/>
                    </a:prstGeom>
                    <a:ln>
                      <a:solidFill>
                        <a:schemeClr val="bg2"/>
                      </a:solidFill>
                    </a:ln>
                  </pic:spPr>
                </pic:pic>
              </a:graphicData>
            </a:graphic>
          </wp:inline>
        </w:drawing>
      </w:r>
    </w:p>
    <w:p w14:paraId="71975CD1" w14:textId="27875E5E" w:rsidR="009C46DB" w:rsidRDefault="009C46DB" w:rsidP="00A7486F">
      <w:pPr>
        <w:pStyle w:val="Heading4"/>
      </w:pPr>
      <w:bookmarkStart w:id="123" w:name="_Toc33115274"/>
      <w:r>
        <w:t>Jump to Renal-related Lab Results Link</w:t>
      </w:r>
      <w:bookmarkEnd w:id="123"/>
    </w:p>
    <w:p w14:paraId="56D0AD31" w14:textId="77777777" w:rsidR="009C46DB" w:rsidRDefault="009C46DB" w:rsidP="009C46DB">
      <w:pPr>
        <w:pStyle w:val="BodyText"/>
      </w:pPr>
      <w:r w:rsidRPr="001D46F3">
        <w:rPr>
          <w:b/>
        </w:rPr>
        <w:t xml:space="preserve">Jump to </w:t>
      </w:r>
      <w:r>
        <w:rPr>
          <w:b/>
        </w:rPr>
        <w:t>renal</w:t>
      </w:r>
      <w:r w:rsidRPr="001D46F3">
        <w:rPr>
          <w:b/>
        </w:rPr>
        <w:t>-</w:t>
      </w:r>
      <w:r>
        <w:rPr>
          <w:b/>
        </w:rPr>
        <w:t>r</w:t>
      </w:r>
      <w:r w:rsidRPr="001D46F3">
        <w:rPr>
          <w:b/>
        </w:rPr>
        <w:t xml:space="preserve">elated </w:t>
      </w:r>
      <w:r>
        <w:rPr>
          <w:b/>
        </w:rPr>
        <w:t>l</w:t>
      </w:r>
      <w:r w:rsidRPr="001D46F3">
        <w:rPr>
          <w:b/>
        </w:rPr>
        <w:t xml:space="preserve">ab </w:t>
      </w:r>
      <w:r>
        <w:rPr>
          <w:b/>
        </w:rPr>
        <w:t>r</w:t>
      </w:r>
      <w:r w:rsidRPr="001D46F3">
        <w:rPr>
          <w:b/>
        </w:rPr>
        <w:t xml:space="preserve">esults </w:t>
      </w:r>
      <w:r>
        <w:t>link allows a user quickly get to contextually relevant Labs view.</w:t>
      </w:r>
    </w:p>
    <w:p w14:paraId="1E9126F7" w14:textId="77777777" w:rsidR="009C46DB" w:rsidRDefault="009C46DB" w:rsidP="009C46DB">
      <w:pPr>
        <w:pStyle w:val="BodyText"/>
      </w:pPr>
      <w:r>
        <w:t xml:space="preserve">When a user jumps, </w:t>
      </w:r>
      <w:r>
        <w:rPr>
          <w:b/>
        </w:rPr>
        <w:t>Box Plot</w:t>
      </w:r>
      <w:r w:rsidRPr="00B574E5">
        <w:t xml:space="preserve"> tab of the </w:t>
      </w:r>
      <w:r>
        <w:rPr>
          <w:b/>
        </w:rPr>
        <w:t>Labs</w:t>
      </w:r>
      <w:r w:rsidRPr="00B574E5">
        <w:t xml:space="preserve"> view is opened.</w:t>
      </w:r>
      <w:r>
        <w:t xml:space="preserve"> An event filter is set so that only the following measurements are displayed:</w:t>
      </w:r>
    </w:p>
    <w:p w14:paraId="4190965D" w14:textId="77777777" w:rsidR="009C46DB" w:rsidRDefault="009C46DB" w:rsidP="009C46DB">
      <w:pPr>
        <w:pStyle w:val="ListBullet"/>
      </w:pPr>
      <w:r>
        <w:t>Creatinine;</w:t>
      </w:r>
    </w:p>
    <w:p w14:paraId="62E5564F" w14:textId="77777777" w:rsidR="009C46DB" w:rsidRDefault="009C46DB" w:rsidP="009C46DB">
      <w:pPr>
        <w:pStyle w:val="ListBullet"/>
      </w:pPr>
      <w:r>
        <w:t>Creatinine Clearance;</w:t>
      </w:r>
    </w:p>
    <w:p w14:paraId="132CFD74" w14:textId="77777777" w:rsidR="009C46DB" w:rsidRDefault="009C46DB" w:rsidP="007136FD">
      <w:pPr>
        <w:pStyle w:val="ListBullet"/>
        <w:keepNext/>
      </w:pPr>
      <w:r>
        <w:t>Urea Nitrogen.</w:t>
      </w:r>
    </w:p>
    <w:p w14:paraId="4003FC12" w14:textId="77777777" w:rsidR="009C46DB" w:rsidRDefault="009C46DB" w:rsidP="009C46DB">
      <w:pPr>
        <w:pStyle w:val="BodyText"/>
      </w:pPr>
      <w:r>
        <w:rPr>
          <w:noProof/>
        </w:rPr>
        <w:drawing>
          <wp:inline distT="0" distB="0" distL="0" distR="0" wp14:anchorId="6C001C64" wp14:editId="5B4E0CE1">
            <wp:extent cx="2272683" cy="1088711"/>
            <wp:effectExtent l="19050" t="19050" r="13335" b="1651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77690" cy="1091110"/>
                    </a:xfrm>
                    <a:prstGeom prst="rect">
                      <a:avLst/>
                    </a:prstGeom>
                    <a:ln>
                      <a:solidFill>
                        <a:schemeClr val="bg2"/>
                      </a:solidFill>
                    </a:ln>
                  </pic:spPr>
                </pic:pic>
              </a:graphicData>
            </a:graphic>
          </wp:inline>
        </w:drawing>
      </w:r>
    </w:p>
    <w:p w14:paraId="73EA0977" w14:textId="77777777" w:rsidR="009C46DB" w:rsidRPr="00787EBE" w:rsidRDefault="009C46DB" w:rsidP="009C46DB">
      <w:pPr>
        <w:pStyle w:val="BodyText"/>
      </w:pPr>
      <w:r>
        <w:rPr>
          <w:noProof/>
        </w:rPr>
        <w:lastRenderedPageBreak/>
        <w:drawing>
          <wp:inline distT="0" distB="0" distL="0" distR="0" wp14:anchorId="5C510AF3" wp14:editId="2C1DE5BE">
            <wp:extent cx="5941695" cy="3544570"/>
            <wp:effectExtent l="19050" t="19050" r="20955" b="1778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1695" cy="3544570"/>
                    </a:xfrm>
                    <a:prstGeom prst="rect">
                      <a:avLst/>
                    </a:prstGeom>
                    <a:ln>
                      <a:solidFill>
                        <a:schemeClr val="bg2"/>
                      </a:solidFill>
                    </a:ln>
                  </pic:spPr>
                </pic:pic>
              </a:graphicData>
            </a:graphic>
          </wp:inline>
        </w:drawing>
      </w:r>
    </w:p>
    <w:p w14:paraId="747A0CA5" w14:textId="469BB450" w:rsidR="009C46DB" w:rsidRDefault="009C46DB" w:rsidP="009C46DB">
      <w:pPr>
        <w:pStyle w:val="Heading3"/>
      </w:pPr>
      <w:bookmarkStart w:id="124" w:name="_Toc33115275"/>
      <w:r w:rsidRPr="00712891">
        <w:t>CKD Distribution</w:t>
      </w:r>
      <w:r>
        <w:t xml:space="preserve"> Tab</w:t>
      </w:r>
      <w:bookmarkEnd w:id="124"/>
    </w:p>
    <w:p w14:paraId="0943FDDF" w14:textId="77777777" w:rsidR="009C46DB" w:rsidRDefault="009C46DB" w:rsidP="009C46DB">
      <w:pPr>
        <w:pStyle w:val="BodyText"/>
      </w:pPr>
      <w:r w:rsidRPr="0044040F">
        <w:rPr>
          <w:b/>
        </w:rPr>
        <w:t>CKD Distribution</w:t>
      </w:r>
      <w:r>
        <w:t xml:space="preserve"> tab shows distribution of subjects into chronic kidney disease (CKD) stages. </w:t>
      </w:r>
      <w:r w:rsidRPr="008E0533">
        <w:t xml:space="preserve">The tab contains a set of trellised </w:t>
      </w:r>
      <w:r>
        <w:t xml:space="preserve">stacked bar </w:t>
      </w:r>
      <w:r w:rsidRPr="008E0533">
        <w:t xml:space="preserve">plots (see </w:t>
      </w:r>
      <w:r w:rsidRPr="008E0533">
        <w:fldChar w:fldCharType="begin"/>
      </w:r>
      <w:r w:rsidRPr="008E0533">
        <w:instrText xml:space="preserve"> REF _Ref26813896 \h  \* MERGEFORMAT </w:instrText>
      </w:r>
      <w:r w:rsidRPr="008E0533">
        <w:fldChar w:fldCharType="separate"/>
      </w:r>
      <w:r w:rsidRPr="004F0EE0">
        <w:rPr>
          <w:b/>
          <w:bCs/>
        </w:rPr>
        <w:t>Trellised Plots</w:t>
      </w:r>
      <w:r w:rsidRPr="008E0533">
        <w:fldChar w:fldCharType="end"/>
      </w:r>
      <w:r w:rsidRPr="008E0533">
        <w:t xml:space="preserve"> section for trellis description).</w:t>
      </w:r>
    </w:p>
    <w:p w14:paraId="106F0518" w14:textId="77777777" w:rsidR="009C46DB" w:rsidRDefault="009C46DB" w:rsidP="009C46DB">
      <w:pPr>
        <w:pStyle w:val="BodyText"/>
      </w:pPr>
      <w:r>
        <w:t>Creatinine clearance levels are directly associated with levels of CKD stage and these are easily derived from creatinine clearance values by a simple binning of values.</w:t>
      </w:r>
    </w:p>
    <w:p w14:paraId="0E231C39" w14:textId="77777777" w:rsidR="009C46DB" w:rsidRDefault="009C46DB" w:rsidP="009C46DB">
      <w:pPr>
        <w:pStyle w:val="BodyText"/>
      </w:pPr>
      <w:r>
        <w:t>The CKD stages used are as follows, where stage 5 is more severe (a lower rate of creatinine clearance) than stage 1:</w:t>
      </w:r>
    </w:p>
    <w:p w14:paraId="73FE7A84" w14:textId="77777777" w:rsidR="009C46DB" w:rsidRDefault="009C46DB" w:rsidP="009C46DB">
      <w:pPr>
        <w:pStyle w:val="ListBullet"/>
      </w:pPr>
      <w:r>
        <w:t>CKD Stage 1: 90 &lt;= x;</w:t>
      </w:r>
    </w:p>
    <w:p w14:paraId="04AF028F" w14:textId="77777777" w:rsidR="009C46DB" w:rsidRDefault="009C46DB" w:rsidP="009C46DB">
      <w:pPr>
        <w:pStyle w:val="ListBullet"/>
      </w:pPr>
      <w:r>
        <w:t>CKD Stage 2: 60 &lt;= x &lt; 90;</w:t>
      </w:r>
    </w:p>
    <w:p w14:paraId="4901CAF1" w14:textId="77777777" w:rsidR="009C46DB" w:rsidRDefault="009C46DB" w:rsidP="009C46DB">
      <w:pPr>
        <w:pStyle w:val="ListBullet"/>
      </w:pPr>
      <w:r>
        <w:t>CKD Stage 3: 30 &lt;= x &lt; 60;</w:t>
      </w:r>
    </w:p>
    <w:p w14:paraId="64D352B8" w14:textId="77777777" w:rsidR="009C46DB" w:rsidRDefault="009C46DB" w:rsidP="009C46DB">
      <w:pPr>
        <w:pStyle w:val="ListBullet"/>
      </w:pPr>
      <w:r>
        <w:t>CKD Stage 4: 15 &lt;= x &lt; 30;</w:t>
      </w:r>
    </w:p>
    <w:p w14:paraId="1A194E83" w14:textId="77777777" w:rsidR="009C46DB" w:rsidRDefault="009C46DB" w:rsidP="00EE0B05">
      <w:pPr>
        <w:pStyle w:val="ListBullet"/>
      </w:pPr>
      <w:r>
        <w:t>CKD Stage 5: &lt;15.</w:t>
      </w:r>
    </w:p>
    <w:p w14:paraId="57E5C01F" w14:textId="77777777" w:rsidR="009C46DB" w:rsidRDefault="009C46DB" w:rsidP="009C46DB">
      <w:pPr>
        <w:pStyle w:val="BodyText"/>
      </w:pPr>
      <w:r>
        <w:rPr>
          <w:noProof/>
        </w:rPr>
        <w:lastRenderedPageBreak/>
        <w:drawing>
          <wp:inline distT="0" distB="0" distL="0" distR="0" wp14:anchorId="12037F38" wp14:editId="2B344EFA">
            <wp:extent cx="5941695" cy="4191000"/>
            <wp:effectExtent l="19050" t="19050" r="20955" b="1905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1695" cy="4191000"/>
                    </a:xfrm>
                    <a:prstGeom prst="rect">
                      <a:avLst/>
                    </a:prstGeom>
                    <a:ln>
                      <a:solidFill>
                        <a:schemeClr val="bg2"/>
                      </a:solidFill>
                    </a:ln>
                  </pic:spPr>
                </pic:pic>
              </a:graphicData>
            </a:graphic>
          </wp:inline>
        </w:drawing>
      </w:r>
    </w:p>
    <w:p w14:paraId="24083882" w14:textId="77777777" w:rsidR="009C46DB" w:rsidRDefault="009C46DB" w:rsidP="009C46DB">
      <w:pPr>
        <w:pStyle w:val="BodyText"/>
      </w:pPr>
      <w:r>
        <w:t xml:space="preserve">Main elements available on </w:t>
      </w:r>
      <w:r w:rsidRPr="00B12455">
        <w:t>CKD Distribution</w:t>
      </w:r>
      <w:r>
        <w:t xml:space="preserve"> tab:</w:t>
      </w:r>
    </w:p>
    <w:p w14:paraId="6A6CA57F" w14:textId="77777777" w:rsidR="009C46DB" w:rsidRPr="00A14448" w:rsidRDefault="009C46DB" w:rsidP="009C46DB">
      <w:pPr>
        <w:pStyle w:val="ListBullet"/>
      </w:pPr>
      <w:r>
        <w:t>Trellised bar plots;</w:t>
      </w:r>
    </w:p>
    <w:p w14:paraId="6515E3E8" w14:textId="77777777" w:rsidR="009C46DB" w:rsidRDefault="009C46DB" w:rsidP="009C46DB">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13D53544" w14:textId="77777777" w:rsidR="009C46DB" w:rsidRDefault="009C46DB" w:rsidP="009C46DB">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75694073" w14:textId="77777777" w:rsidR="009C46DB" w:rsidRDefault="009C46DB" w:rsidP="009C46DB">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61DA784E" w14:textId="77777777" w:rsidR="009C46DB" w:rsidRDefault="009C46DB" w:rsidP="009C46DB">
      <w:pPr>
        <w:pStyle w:val="ListBullet"/>
      </w:pPr>
      <w:r>
        <w:t xml:space="preserve">Chart context menu icons (see </w:t>
      </w:r>
      <w:r>
        <w:fldChar w:fldCharType="begin"/>
      </w:r>
      <w:r>
        <w:instrText xml:space="preserve"> REF _Ref30517987 \h </w:instrText>
      </w:r>
      <w:r>
        <w:fldChar w:fldCharType="separate"/>
      </w:r>
      <w:r>
        <w:t>Chart Context Menu</w:t>
      </w:r>
      <w:r>
        <w:fldChar w:fldCharType="end"/>
      </w:r>
      <w:r>
        <w:t xml:space="preserve"> section);</w:t>
      </w:r>
    </w:p>
    <w:p w14:paraId="15464458"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43B8AF0C" w14:textId="77777777" w:rsidR="009C46DB" w:rsidRPr="00926B50" w:rsidRDefault="009C46DB" w:rsidP="00672C87">
      <w:pPr>
        <w:pStyle w:val="BodyText"/>
        <w:keepNext/>
        <w:rPr>
          <w:u w:val="single"/>
        </w:rPr>
      </w:pPr>
      <w:r w:rsidRPr="00926B50">
        <w:rPr>
          <w:u w:val="single"/>
        </w:rPr>
        <w:t>X axis</w:t>
      </w:r>
    </w:p>
    <w:p w14:paraId="1F20395A" w14:textId="77777777" w:rsidR="009C46DB" w:rsidRDefault="009C46DB" w:rsidP="009C46DB">
      <w:pPr>
        <w:pStyle w:val="BodyText"/>
      </w:pPr>
      <w:r>
        <w:rPr>
          <w:rStyle w:val="normaltextrun"/>
        </w:rPr>
        <w:t xml:space="preserve">The title of the X-axis is </w:t>
      </w:r>
      <w:r>
        <w:rPr>
          <w:rStyle w:val="normaltextrun"/>
          <w:b/>
        </w:rPr>
        <w:t>Weeks since first treatment</w:t>
      </w:r>
      <w:r>
        <w:rPr>
          <w:rStyle w:val="normaltextrun"/>
        </w:rPr>
        <w:t xml:space="preserve"> by default.</w:t>
      </w:r>
      <w:r>
        <w:rPr>
          <w:rStyle w:val="normaltextrun"/>
          <w:rFonts w:ascii="Arial" w:hAnsi="Arial" w:cs="Arial"/>
        </w:rPr>
        <w:t> </w:t>
      </w:r>
      <w:r>
        <w:rPr>
          <w:rStyle w:val="eop"/>
        </w:rPr>
        <w:t> </w:t>
      </w:r>
      <w:r>
        <w:t xml:space="preserve">X axis has time binning (see </w:t>
      </w:r>
      <w:r>
        <w:fldChar w:fldCharType="begin"/>
      </w:r>
      <w:r>
        <w:instrText xml:space="preserve"> REF _Ref31640041 \h </w:instrText>
      </w:r>
      <w:r>
        <w:fldChar w:fldCharType="separate"/>
      </w:r>
      <w:r w:rsidRPr="005375EF">
        <w:t>Time Binning</w:t>
      </w:r>
      <w:r>
        <w:fldChar w:fldCharType="end"/>
      </w:r>
      <w:r>
        <w:t xml:space="preserve"> section for details).</w:t>
      </w:r>
    </w:p>
    <w:p w14:paraId="3244EAF1" w14:textId="77777777" w:rsidR="009C46DB" w:rsidRDefault="009C46DB" w:rsidP="009C46DB">
      <w:pPr>
        <w:pStyle w:val="BodyText"/>
        <w:rPr>
          <w:rStyle w:val="normaltextrun"/>
        </w:rPr>
      </w:pPr>
      <w:r>
        <w:rPr>
          <w:rStyle w:val="normaltextrun"/>
        </w:rPr>
        <w:t>Value of X-axis could be changed by choosing one of the options from dropdown list under the plot:</w:t>
      </w:r>
    </w:p>
    <w:p w14:paraId="18F5F0B3" w14:textId="77777777" w:rsidR="009C46DB" w:rsidRDefault="009C46DB" w:rsidP="009C46DB">
      <w:pPr>
        <w:pStyle w:val="ListBullet"/>
      </w:pPr>
      <w:r>
        <w:t>Visit number;</w:t>
      </w:r>
    </w:p>
    <w:p w14:paraId="2E1FD201" w14:textId="77777777" w:rsidR="009C46DB" w:rsidRDefault="009C46DB" w:rsidP="009C46DB">
      <w:pPr>
        <w:pStyle w:val="ListBullet"/>
      </w:pPr>
      <w:r>
        <w:t>Days since first treatment;</w:t>
      </w:r>
    </w:p>
    <w:p w14:paraId="15C83513" w14:textId="77777777" w:rsidR="009C46DB" w:rsidRDefault="009C46DB" w:rsidP="009C46DB">
      <w:pPr>
        <w:pStyle w:val="ListBullet"/>
      </w:pPr>
      <w:r>
        <w:t>Weeks since first treatment;</w:t>
      </w:r>
    </w:p>
    <w:p w14:paraId="3CA8E308" w14:textId="77777777" w:rsidR="009C46DB" w:rsidRDefault="009C46DB" w:rsidP="009C46DB">
      <w:pPr>
        <w:pStyle w:val="ListBullet"/>
      </w:pPr>
      <w:r>
        <w:t>Days since randomisation;</w:t>
      </w:r>
    </w:p>
    <w:p w14:paraId="361A8E89" w14:textId="77777777" w:rsidR="009C46DB" w:rsidRDefault="009C46DB" w:rsidP="00EE0B05">
      <w:pPr>
        <w:pStyle w:val="ListBullet"/>
      </w:pPr>
      <w:r>
        <w:t>Weeks since</w:t>
      </w:r>
      <w:r w:rsidRPr="000A17C3">
        <w:t xml:space="preserve"> </w:t>
      </w:r>
      <w:r>
        <w:t>randomisation.</w:t>
      </w:r>
      <w:r w:rsidRPr="00CC02BE">
        <w:rPr>
          <w:noProof/>
        </w:rPr>
        <w:t xml:space="preserve"> </w:t>
      </w:r>
    </w:p>
    <w:p w14:paraId="33DAF570" w14:textId="77777777" w:rsidR="009C46DB" w:rsidRDefault="009C46DB" w:rsidP="009C46DB">
      <w:pPr>
        <w:pStyle w:val="BodyText"/>
      </w:pPr>
      <w:r>
        <w:rPr>
          <w:noProof/>
        </w:rPr>
        <w:lastRenderedPageBreak/>
        <w:drawing>
          <wp:inline distT="0" distB="0" distL="0" distR="0" wp14:anchorId="10C6992D" wp14:editId="2DEF0A59">
            <wp:extent cx="1852488" cy="91906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74421" cy="929946"/>
                    </a:xfrm>
                    <a:prstGeom prst="rect">
                      <a:avLst/>
                    </a:prstGeom>
                  </pic:spPr>
                </pic:pic>
              </a:graphicData>
            </a:graphic>
          </wp:inline>
        </w:drawing>
      </w:r>
      <w:r>
        <w:t xml:space="preserve">  </w:t>
      </w:r>
      <w:r>
        <w:rPr>
          <w:noProof/>
        </w:rPr>
        <w:drawing>
          <wp:inline distT="0" distB="0" distL="0" distR="0" wp14:anchorId="466CB83F" wp14:editId="53E52067">
            <wp:extent cx="1660124" cy="915931"/>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664876" cy="918553"/>
                    </a:xfrm>
                    <a:prstGeom prst="rect">
                      <a:avLst/>
                    </a:prstGeom>
                  </pic:spPr>
                </pic:pic>
              </a:graphicData>
            </a:graphic>
          </wp:inline>
        </w:drawing>
      </w:r>
    </w:p>
    <w:p w14:paraId="72069117" w14:textId="77777777" w:rsidR="009C46DB" w:rsidRPr="00926B50" w:rsidRDefault="009C46DB" w:rsidP="00672C87">
      <w:pPr>
        <w:pStyle w:val="BodyText"/>
        <w:keepNext/>
        <w:rPr>
          <w:u w:val="single"/>
        </w:rPr>
      </w:pPr>
      <w:r w:rsidRPr="00926B50">
        <w:rPr>
          <w:u w:val="single"/>
        </w:rPr>
        <w:t>Y axis</w:t>
      </w:r>
    </w:p>
    <w:p w14:paraId="00F92388" w14:textId="77777777" w:rsidR="009C46DB" w:rsidRDefault="009C46DB" w:rsidP="009C46DB">
      <w:pPr>
        <w:pStyle w:val="BodyText"/>
      </w:pPr>
      <w:r>
        <w:rPr>
          <w:rStyle w:val="normaltextrun"/>
        </w:rPr>
        <w:t xml:space="preserve">The title of the Y-axis is </w:t>
      </w:r>
      <w:r>
        <w:rPr>
          <w:rStyle w:val="normaltextrun"/>
          <w:b/>
        </w:rPr>
        <w:t>Percentage of subjects, 100% stacked</w:t>
      </w:r>
      <w:r>
        <w:rPr>
          <w:rStyle w:val="normaltextrun"/>
        </w:rPr>
        <w:t>, and no other option is available.</w:t>
      </w:r>
      <w:r>
        <w:rPr>
          <w:rStyle w:val="normaltextrun"/>
          <w:rFonts w:ascii="Arial" w:hAnsi="Arial" w:cs="Arial"/>
        </w:rPr>
        <w:t> </w:t>
      </w:r>
      <w:r>
        <w:rPr>
          <w:rStyle w:val="eop"/>
        </w:rPr>
        <w:t> </w:t>
      </w:r>
    </w:p>
    <w:p w14:paraId="70D4DBC4" w14:textId="77777777" w:rsidR="009C46DB" w:rsidRPr="00926B50" w:rsidRDefault="009C46DB" w:rsidP="00672C87">
      <w:pPr>
        <w:pStyle w:val="BodyText"/>
        <w:keepNext/>
        <w:rPr>
          <w:u w:val="single"/>
        </w:rPr>
      </w:pPr>
      <w:r w:rsidRPr="00926B50">
        <w:rPr>
          <w:u w:val="single"/>
        </w:rPr>
        <w:t>Coloring</w:t>
      </w:r>
    </w:p>
    <w:p w14:paraId="30FFD35C" w14:textId="77777777" w:rsidR="009C46DB" w:rsidRDefault="009C46DB" w:rsidP="009C46DB">
      <w:pPr>
        <w:pStyle w:val="BodyText"/>
      </w:pPr>
      <w:r w:rsidRPr="002902E4">
        <w:t xml:space="preserve">Appropriate </w:t>
      </w:r>
      <w:r>
        <w:t>menu provides a user with the following options:</w:t>
      </w:r>
    </w:p>
    <w:p w14:paraId="615C37AD" w14:textId="77777777" w:rsidR="009C46DB" w:rsidRDefault="009C46DB" w:rsidP="009C46DB">
      <w:pPr>
        <w:pStyle w:val="ListBullet"/>
      </w:pPr>
      <w:r>
        <w:t>All;</w:t>
      </w:r>
    </w:p>
    <w:p w14:paraId="29D0DE16" w14:textId="77777777" w:rsidR="009C46DB" w:rsidRDefault="009C46DB" w:rsidP="007136FD">
      <w:pPr>
        <w:pStyle w:val="ListBullet"/>
        <w:keepNext/>
      </w:pPr>
      <w:r>
        <w:t>CDK stage name (selected by default).</w:t>
      </w:r>
    </w:p>
    <w:p w14:paraId="4CE4BD98" w14:textId="77777777" w:rsidR="009C46DB" w:rsidRDefault="009C46DB" w:rsidP="009C46DB">
      <w:pPr>
        <w:pStyle w:val="BodyText"/>
        <w:rPr>
          <w:u w:val="single"/>
        </w:rPr>
      </w:pPr>
      <w:r>
        <w:rPr>
          <w:noProof/>
        </w:rPr>
        <w:drawing>
          <wp:inline distT="0" distB="0" distL="0" distR="0" wp14:anchorId="1818EF41" wp14:editId="0F9F504E">
            <wp:extent cx="1135513" cy="340854"/>
            <wp:effectExtent l="19050" t="19050" r="26670" b="2159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t="51024"/>
                    <a:stretch/>
                  </pic:blipFill>
                  <pic:spPr bwMode="auto">
                    <a:xfrm>
                      <a:off x="0" y="0"/>
                      <a:ext cx="1141041" cy="342513"/>
                    </a:xfrm>
                    <a:prstGeom prst="rect">
                      <a:avLst/>
                    </a:prstGeom>
                    <a:ln w="9525" cap="flat" cmpd="sng" algn="ctr">
                      <a:solidFill>
                        <a:srgbClr val="E7E6E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4A549F" w14:textId="77777777" w:rsidR="009C46DB" w:rsidRPr="00926B50" w:rsidRDefault="009C46DB" w:rsidP="00672C87">
      <w:pPr>
        <w:pStyle w:val="BodyText"/>
        <w:keepNext/>
        <w:rPr>
          <w:u w:val="single"/>
        </w:rPr>
      </w:pPr>
      <w:r w:rsidRPr="00926B50">
        <w:rPr>
          <w:u w:val="single"/>
        </w:rPr>
        <w:t>Tooltips</w:t>
      </w:r>
    </w:p>
    <w:p w14:paraId="049D40E4" w14:textId="77777777" w:rsidR="009C46DB" w:rsidRPr="00213860" w:rsidRDefault="009C46DB" w:rsidP="009C46DB">
      <w:pPr>
        <w:pStyle w:val="BodyText"/>
      </w:pPr>
      <w:r>
        <w:t xml:space="preserve">When a user hovers the cursor over a bar, </w:t>
      </w:r>
      <w:r w:rsidRPr="00213860">
        <w:t>the tooltip with the following fields is displayed:</w:t>
      </w:r>
    </w:p>
    <w:p w14:paraId="1FCF1850" w14:textId="77777777" w:rsidR="009C46DB" w:rsidRDefault="009C46DB" w:rsidP="009C46DB">
      <w:pPr>
        <w:pStyle w:val="ListBullet"/>
      </w:pPr>
      <w:r>
        <w:t>X-axis value;</w:t>
      </w:r>
    </w:p>
    <w:p w14:paraId="66E4725A" w14:textId="77777777" w:rsidR="009C46DB" w:rsidRDefault="009C46DB" w:rsidP="009C46DB">
      <w:pPr>
        <w:pStyle w:val="ListBullet"/>
      </w:pPr>
      <w:r>
        <w:t>Y-axis value;</w:t>
      </w:r>
    </w:p>
    <w:p w14:paraId="6503D6DC" w14:textId="77777777" w:rsidR="009C46DB" w:rsidRDefault="009C46DB" w:rsidP="007136FD">
      <w:pPr>
        <w:pStyle w:val="ListBullet"/>
        <w:keepNext/>
      </w:pPr>
      <w:r>
        <w:t>Coloring option value.</w:t>
      </w:r>
    </w:p>
    <w:p w14:paraId="5F56B2E7" w14:textId="77777777" w:rsidR="009C46DB" w:rsidRDefault="009C46DB" w:rsidP="009C46DB">
      <w:pPr>
        <w:pStyle w:val="BodyText"/>
      </w:pPr>
      <w:r>
        <w:rPr>
          <w:noProof/>
        </w:rPr>
        <w:drawing>
          <wp:inline distT="0" distB="0" distL="0" distR="0" wp14:anchorId="6DD882F2" wp14:editId="26246A1D">
            <wp:extent cx="2457143" cy="590476"/>
            <wp:effectExtent l="19050" t="19050" r="19685" b="1968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57143" cy="590476"/>
                    </a:xfrm>
                    <a:prstGeom prst="rect">
                      <a:avLst/>
                    </a:prstGeom>
                    <a:ln>
                      <a:solidFill>
                        <a:schemeClr val="bg2"/>
                      </a:solidFill>
                    </a:ln>
                  </pic:spPr>
                </pic:pic>
              </a:graphicData>
            </a:graphic>
          </wp:inline>
        </w:drawing>
      </w:r>
    </w:p>
    <w:p w14:paraId="1C1A20DC" w14:textId="77777777" w:rsidR="009C46DB" w:rsidRPr="00926B50" w:rsidRDefault="009C46DB" w:rsidP="00672C87">
      <w:pPr>
        <w:pStyle w:val="BodyText"/>
        <w:keepNext/>
        <w:rPr>
          <w:u w:val="single"/>
        </w:rPr>
      </w:pPr>
      <w:r w:rsidRPr="00926B50">
        <w:rPr>
          <w:u w:val="single"/>
        </w:rPr>
        <w:t>Details on Demand table</w:t>
      </w:r>
    </w:p>
    <w:p w14:paraId="316B62B4" w14:textId="77777777" w:rsidR="009C46DB" w:rsidRDefault="009C46DB" w:rsidP="009C46DB">
      <w:pPr>
        <w:pStyle w:val="BodyText"/>
      </w:pPr>
      <w:r w:rsidRPr="00063096">
        <w:t>Details on Demand table</w:t>
      </w:r>
      <w:r>
        <w:t xml:space="preserve"> contains two tabs: Renal Function tab and Subjects tab.</w:t>
      </w:r>
    </w:p>
    <w:p w14:paraId="7FB65181" w14:textId="77777777" w:rsidR="009C46DB" w:rsidRDefault="009C46DB" w:rsidP="007136FD">
      <w:pPr>
        <w:pStyle w:val="BodyText"/>
        <w:keepNext/>
      </w:pPr>
      <w:r>
        <w:t>Renal Function tab:</w:t>
      </w:r>
    </w:p>
    <w:p w14:paraId="1061B1F6" w14:textId="77777777" w:rsidR="009C46DB" w:rsidRDefault="009C46DB" w:rsidP="009C46DB">
      <w:pPr>
        <w:pStyle w:val="BodyText"/>
      </w:pPr>
      <w:r>
        <w:rPr>
          <w:noProof/>
        </w:rPr>
        <w:drawing>
          <wp:inline distT="0" distB="0" distL="0" distR="0" wp14:anchorId="5E079919" wp14:editId="6489479F">
            <wp:extent cx="5941695" cy="2207260"/>
            <wp:effectExtent l="19050" t="19050" r="20955" b="2159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1695" cy="2207260"/>
                    </a:xfrm>
                    <a:prstGeom prst="rect">
                      <a:avLst/>
                    </a:prstGeom>
                    <a:ln>
                      <a:solidFill>
                        <a:schemeClr val="bg2"/>
                      </a:solidFill>
                    </a:ln>
                  </pic:spPr>
                </pic:pic>
              </a:graphicData>
            </a:graphic>
          </wp:inline>
        </w:drawing>
      </w:r>
    </w:p>
    <w:p w14:paraId="0EF4D3A8" w14:textId="77777777" w:rsidR="009C46DB" w:rsidRDefault="009C46DB" w:rsidP="007136FD">
      <w:pPr>
        <w:pStyle w:val="BodyText"/>
        <w:keepNext/>
      </w:pPr>
      <w:r>
        <w:lastRenderedPageBreak/>
        <w:t>Subjects tab:</w:t>
      </w:r>
    </w:p>
    <w:p w14:paraId="61688ABA" w14:textId="6F0F337F" w:rsidR="009C46DB" w:rsidRPr="0044040F" w:rsidRDefault="009C46DB" w:rsidP="009C46DB">
      <w:pPr>
        <w:pStyle w:val="BodyText"/>
      </w:pPr>
      <w:r>
        <w:rPr>
          <w:noProof/>
        </w:rPr>
        <w:drawing>
          <wp:inline distT="0" distB="0" distL="0" distR="0" wp14:anchorId="018D7C0D" wp14:editId="2D41086C">
            <wp:extent cx="5941695" cy="2354580"/>
            <wp:effectExtent l="19050" t="19050" r="20955" b="2667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1695" cy="2354580"/>
                    </a:xfrm>
                    <a:prstGeom prst="rect">
                      <a:avLst/>
                    </a:prstGeom>
                    <a:ln>
                      <a:solidFill>
                        <a:schemeClr val="bg2"/>
                      </a:solidFill>
                    </a:ln>
                  </pic:spPr>
                </pic:pic>
              </a:graphicData>
            </a:graphic>
          </wp:inline>
        </w:drawing>
      </w:r>
    </w:p>
    <w:p w14:paraId="2041E02A" w14:textId="3BD3E4A4" w:rsidR="00D14860" w:rsidRDefault="009C46DB" w:rsidP="007136FD">
      <w:pPr>
        <w:pStyle w:val="Heading2"/>
      </w:pPr>
      <w:bookmarkStart w:id="125" w:name="_Toc26982043"/>
      <w:bookmarkStart w:id="126" w:name="_Toc33115276"/>
      <w:r>
        <w:rPr>
          <w:noProof/>
        </w:rPr>
        <w:drawing>
          <wp:anchor distT="0" distB="0" distL="114300" distR="114300" simplePos="0" relativeHeight="251661824" behindDoc="0" locked="0" layoutInCell="1" allowOverlap="1" wp14:anchorId="0A84CD89" wp14:editId="3F998243">
            <wp:simplePos x="0" y="0"/>
            <wp:positionH relativeFrom="column">
              <wp:posOffset>4152900</wp:posOffset>
            </wp:positionH>
            <wp:positionV relativeFrom="paragraph">
              <wp:posOffset>104140</wp:posOffset>
            </wp:positionV>
            <wp:extent cx="1768707" cy="3559945"/>
            <wp:effectExtent l="19050" t="19050" r="22225" b="21590"/>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1768707" cy="3559945"/>
                    </a:xfrm>
                    <a:prstGeom prst="rect">
                      <a:avLst/>
                    </a:prstGeom>
                    <a:ln>
                      <a:solidFill>
                        <a:schemeClr val="bg2"/>
                      </a:solidFill>
                    </a:ln>
                  </pic:spPr>
                </pic:pic>
              </a:graphicData>
            </a:graphic>
          </wp:anchor>
        </w:drawing>
      </w:r>
      <w:r w:rsidR="00D14860">
        <w:t>Respiratory</w:t>
      </w:r>
      <w:r w:rsidR="00D14860" w:rsidRPr="00712891">
        <w:t xml:space="preserve"> </w:t>
      </w:r>
      <w:r w:rsidR="00D14860">
        <w:t>View</w:t>
      </w:r>
      <w:bookmarkEnd w:id="125"/>
      <w:bookmarkEnd w:id="126"/>
    </w:p>
    <w:p w14:paraId="69D60D47" w14:textId="74E48F94" w:rsidR="009C46DB" w:rsidRDefault="009C46DB" w:rsidP="009C46DB">
      <w:pPr>
        <w:pStyle w:val="BodyText"/>
      </w:pPr>
      <w:r w:rsidRPr="00B55AE0">
        <w:rPr>
          <w:b/>
        </w:rPr>
        <w:t>Respiratory</w:t>
      </w:r>
      <w:r>
        <w:t xml:space="preserve"> view allows a user to browse respiratory measurements. This view contains four tabs:</w:t>
      </w:r>
    </w:p>
    <w:p w14:paraId="53C84DDC" w14:textId="638D82AB" w:rsidR="009C46DB" w:rsidRDefault="009C46DB" w:rsidP="009C46DB">
      <w:pPr>
        <w:pStyle w:val="ListBullet"/>
      </w:pPr>
      <w:r w:rsidRPr="00B55AE0">
        <w:t>Exacerbations Counts</w:t>
      </w:r>
      <w:r>
        <w:t xml:space="preserve"> tab;</w:t>
      </w:r>
    </w:p>
    <w:p w14:paraId="465FCE6F" w14:textId="163DEE48" w:rsidR="009C46DB" w:rsidRDefault="009C46DB" w:rsidP="009C46DB">
      <w:pPr>
        <w:pStyle w:val="ListBullet"/>
      </w:pPr>
      <w:r w:rsidRPr="00B55AE0">
        <w:t xml:space="preserve">Lung Function Measurements </w:t>
      </w:r>
      <w:r>
        <w:t>O</w:t>
      </w:r>
      <w:r w:rsidRPr="00B55AE0">
        <w:t>ver Time</w:t>
      </w:r>
      <w:r>
        <w:t xml:space="preserve"> tab;</w:t>
      </w:r>
    </w:p>
    <w:p w14:paraId="647F462C" w14:textId="2129B8A0" w:rsidR="009C46DB" w:rsidRDefault="009C46DB" w:rsidP="009C46DB">
      <w:pPr>
        <w:pStyle w:val="ListBullet"/>
      </w:pPr>
      <w:r w:rsidRPr="00B55AE0">
        <w:t xml:space="preserve">Exacerbations </w:t>
      </w:r>
      <w:r>
        <w:t>O</w:t>
      </w:r>
      <w:r w:rsidRPr="00B55AE0">
        <w:t>ver Time</w:t>
      </w:r>
      <w:r>
        <w:t xml:space="preserve"> tab;</w:t>
      </w:r>
    </w:p>
    <w:p w14:paraId="01B3FBA0" w14:textId="697A2C3B" w:rsidR="009C46DB" w:rsidRDefault="009C46DB" w:rsidP="009C46DB">
      <w:pPr>
        <w:pStyle w:val="ListBullet"/>
      </w:pPr>
      <w:r w:rsidRPr="00B55AE0">
        <w:t>Exacerbations Onset</w:t>
      </w:r>
      <w:r>
        <w:t xml:space="preserve"> tab.</w:t>
      </w:r>
    </w:p>
    <w:p w14:paraId="70C8E357" w14:textId="77777777" w:rsidR="009C46DB" w:rsidRDefault="009C46DB" w:rsidP="009C46DB">
      <w:pPr>
        <w:pStyle w:val="BodyText"/>
      </w:pPr>
      <w:r>
        <w:t>The following elements are available for all tabs:</w:t>
      </w:r>
    </w:p>
    <w:p w14:paraId="65C685FA" w14:textId="77777777" w:rsidR="009C46DB" w:rsidRDefault="009C46DB" w:rsidP="009C46DB">
      <w:pPr>
        <w:pStyle w:val="ListBullet"/>
      </w:pPr>
      <w:r>
        <w:t xml:space="preserve">Population filters (collapsed by default) in the right slide menu (see </w:t>
      </w:r>
      <w:r>
        <w:fldChar w:fldCharType="begin"/>
      </w:r>
      <w:r>
        <w:instrText xml:space="preserve"> REF _Ref26976536 \h </w:instrText>
      </w:r>
      <w:r>
        <w:fldChar w:fldCharType="separate"/>
      </w:r>
      <w:r>
        <w:t>Population Filters</w:t>
      </w:r>
      <w:r>
        <w:fldChar w:fldCharType="end"/>
      </w:r>
      <w:r>
        <w:t xml:space="preserve"> section);</w:t>
      </w:r>
    </w:p>
    <w:p w14:paraId="0C0EC507" w14:textId="595B6B29" w:rsidR="009C46DB" w:rsidRDefault="009C46DB" w:rsidP="009C46DB">
      <w:pPr>
        <w:pStyle w:val="ListBullet"/>
      </w:pPr>
      <w:r>
        <w:t xml:space="preserve">Cohort filters (collapsed by default) in the right slide menu (see </w:t>
      </w:r>
      <w:r>
        <w:fldChar w:fldCharType="begin"/>
      </w:r>
      <w:r>
        <w:instrText xml:space="preserve"> REF _Ref30518031 \h </w:instrText>
      </w:r>
      <w:r>
        <w:fldChar w:fldCharType="separate"/>
      </w:r>
      <w:r>
        <w:t>Cohort Filters</w:t>
      </w:r>
      <w:r>
        <w:fldChar w:fldCharType="end"/>
      </w:r>
      <w:r>
        <w:t xml:space="preserve"> section);</w:t>
      </w:r>
    </w:p>
    <w:p w14:paraId="2DA96507" w14:textId="77777777" w:rsidR="009C46DB" w:rsidRDefault="009C46DB" w:rsidP="009C46DB">
      <w:pPr>
        <w:pStyle w:val="ListBullet"/>
      </w:pPr>
      <w:r>
        <w:t xml:space="preserve">Population filter widget (see </w:t>
      </w:r>
      <w:r>
        <w:fldChar w:fldCharType="begin"/>
      </w:r>
      <w:r>
        <w:instrText xml:space="preserve"> REF _Ref26976536 \h </w:instrText>
      </w:r>
      <w:r>
        <w:fldChar w:fldCharType="separate"/>
      </w:r>
      <w:r>
        <w:t>Population Filters</w:t>
      </w:r>
      <w:r>
        <w:fldChar w:fldCharType="end"/>
      </w:r>
      <w:r>
        <w:t xml:space="preserve"> section);</w:t>
      </w:r>
    </w:p>
    <w:p w14:paraId="56957BF5" w14:textId="77777777" w:rsidR="009C46DB" w:rsidRDefault="009C46DB" w:rsidP="009C46DB">
      <w:pPr>
        <w:pStyle w:val="ListBullet"/>
      </w:pPr>
      <w:r>
        <w:t xml:space="preserve">Respiratory Measurements filter widget (see </w:t>
      </w:r>
      <w:r>
        <w:fldChar w:fldCharType="begin"/>
      </w:r>
      <w:r>
        <w:instrText xml:space="preserve"> REF _Ref30608878 \h </w:instrText>
      </w:r>
      <w:r>
        <w:fldChar w:fldCharType="separate"/>
      </w:r>
      <w:r>
        <w:t>Event Filters</w:t>
      </w:r>
      <w:r>
        <w:fldChar w:fldCharType="end"/>
      </w:r>
      <w:r>
        <w:t xml:space="preserve"> section).</w:t>
      </w:r>
    </w:p>
    <w:p w14:paraId="3FC14B9B" w14:textId="77777777" w:rsidR="009C46DB" w:rsidRDefault="009C46DB" w:rsidP="009C46DB">
      <w:pPr>
        <w:pStyle w:val="BodyText"/>
      </w:pPr>
      <w:r>
        <w:t xml:space="preserve">Exacerbations filters panel is available for all tabs but </w:t>
      </w:r>
      <w:r w:rsidRPr="00B55AE0">
        <w:rPr>
          <w:b/>
        </w:rPr>
        <w:t xml:space="preserve">Lung Function Measurements </w:t>
      </w:r>
      <w:r>
        <w:rPr>
          <w:b/>
        </w:rPr>
        <w:t>O</w:t>
      </w:r>
      <w:r w:rsidRPr="00B55AE0">
        <w:rPr>
          <w:b/>
        </w:rPr>
        <w:t>ver Time</w:t>
      </w:r>
      <w:r>
        <w:t xml:space="preserve"> tab.</w:t>
      </w:r>
    </w:p>
    <w:p w14:paraId="37B3D938" w14:textId="1D7221D2" w:rsidR="009C46DB" w:rsidRDefault="009C46DB" w:rsidP="009C46DB">
      <w:pPr>
        <w:pStyle w:val="Heading3"/>
      </w:pPr>
      <w:bookmarkStart w:id="127" w:name="_Toc33115277"/>
      <w:r w:rsidRPr="00712891">
        <w:lastRenderedPageBreak/>
        <w:t>Exacerbations Counts</w:t>
      </w:r>
      <w:r>
        <w:t xml:space="preserve"> Tab</w:t>
      </w:r>
      <w:bookmarkEnd w:id="127"/>
    </w:p>
    <w:p w14:paraId="09A10E9E" w14:textId="77777777" w:rsidR="009C46DB" w:rsidRDefault="009C46DB" w:rsidP="007136FD">
      <w:pPr>
        <w:pStyle w:val="BodyText"/>
        <w:keepNext/>
      </w:pPr>
      <w:r w:rsidRPr="0054610E">
        <w:rPr>
          <w:b/>
        </w:rPr>
        <w:t>Exacerbations Counts</w:t>
      </w:r>
      <w:r w:rsidRPr="002D3E13">
        <w:t xml:space="preserve"> </w:t>
      </w:r>
      <w:r>
        <w:t>t</w:t>
      </w:r>
      <w:r w:rsidRPr="002D3E13">
        <w:t>ab</w:t>
      </w:r>
      <w:r>
        <w:t xml:space="preserve"> shows </w:t>
      </w:r>
      <w:r w:rsidRPr="0054610E">
        <w:t>the counts and maximum recorded severity of each recorded exacerbation. The bar plot counts exacerbations and sets of subjects that have experienced an exacerbation. Only subjects with exacerbations are displayed on this plot.</w:t>
      </w:r>
    </w:p>
    <w:p w14:paraId="02BA6BA4" w14:textId="77777777" w:rsidR="009C46DB" w:rsidRDefault="009C46DB" w:rsidP="009C46DB">
      <w:pPr>
        <w:pStyle w:val="BodyText"/>
      </w:pPr>
      <w:r w:rsidRPr="001426CD">
        <w:rPr>
          <w:noProof/>
        </w:rPr>
        <w:t xml:space="preserve"> </w:t>
      </w:r>
      <w:r>
        <w:rPr>
          <w:noProof/>
        </w:rPr>
        <w:drawing>
          <wp:inline distT="0" distB="0" distL="0" distR="0" wp14:anchorId="7DECD484" wp14:editId="01A1C4E4">
            <wp:extent cx="5941695" cy="2914650"/>
            <wp:effectExtent l="19050" t="19050" r="20955" b="1905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1695" cy="2914650"/>
                    </a:xfrm>
                    <a:prstGeom prst="rect">
                      <a:avLst/>
                    </a:prstGeom>
                    <a:ln>
                      <a:solidFill>
                        <a:schemeClr val="bg2"/>
                      </a:solidFill>
                    </a:ln>
                  </pic:spPr>
                </pic:pic>
              </a:graphicData>
            </a:graphic>
          </wp:inline>
        </w:drawing>
      </w:r>
    </w:p>
    <w:p w14:paraId="44C01472" w14:textId="77777777" w:rsidR="009C46DB" w:rsidRDefault="009C46DB" w:rsidP="009C46DB">
      <w:pPr>
        <w:pStyle w:val="BodyText"/>
      </w:pPr>
      <w:r>
        <w:t xml:space="preserve">Main elements available on </w:t>
      </w:r>
      <w:r w:rsidRPr="002D3E13">
        <w:t>Exacerbations Counts</w:t>
      </w:r>
      <w:r>
        <w:t xml:space="preserve"> tab:</w:t>
      </w:r>
    </w:p>
    <w:p w14:paraId="17DD3728" w14:textId="77777777" w:rsidR="009C46DB" w:rsidRPr="00A14448" w:rsidRDefault="009C46DB" w:rsidP="009C46DB">
      <w:pPr>
        <w:pStyle w:val="ListBullet"/>
      </w:pPr>
      <w:r>
        <w:t>Bar plot;</w:t>
      </w:r>
    </w:p>
    <w:p w14:paraId="1C99A691" w14:textId="77777777" w:rsidR="009C46DB" w:rsidRDefault="009C46DB" w:rsidP="009C46DB">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4D97C285" w14:textId="77777777" w:rsidR="009C46DB" w:rsidRDefault="009C46DB" w:rsidP="009C46DB">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520E4AD9" w14:textId="77777777" w:rsidR="009C46DB" w:rsidRDefault="009C46DB" w:rsidP="009C46DB">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095A3B34" w14:textId="77777777" w:rsidR="009C46DB" w:rsidRDefault="009C46DB" w:rsidP="009C46DB">
      <w:pPr>
        <w:pStyle w:val="ListBullet"/>
      </w:pPr>
      <w:r>
        <w:t xml:space="preserve">Chart context menu icon (see </w:t>
      </w:r>
      <w:r>
        <w:fldChar w:fldCharType="begin"/>
      </w:r>
      <w:r>
        <w:instrText xml:space="preserve"> REF _Ref30517987 \h </w:instrText>
      </w:r>
      <w:r>
        <w:fldChar w:fldCharType="separate"/>
      </w:r>
      <w:r>
        <w:t>Chart Context Menu</w:t>
      </w:r>
      <w:r>
        <w:fldChar w:fldCharType="end"/>
      </w:r>
      <w:r>
        <w:t xml:space="preserve"> section);</w:t>
      </w:r>
    </w:p>
    <w:p w14:paraId="659E0198"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79B01DE6" w14:textId="77777777" w:rsidR="009C46DB" w:rsidRPr="00926B50" w:rsidRDefault="009C46DB" w:rsidP="00672C87">
      <w:pPr>
        <w:pStyle w:val="BodyText"/>
        <w:keepNext/>
        <w:rPr>
          <w:u w:val="single"/>
        </w:rPr>
      </w:pPr>
      <w:r w:rsidRPr="00926B50">
        <w:rPr>
          <w:u w:val="single"/>
        </w:rPr>
        <w:t>X axis</w:t>
      </w:r>
    </w:p>
    <w:p w14:paraId="74780028" w14:textId="77777777" w:rsidR="009C46DB" w:rsidRDefault="009C46DB" w:rsidP="009C46DB">
      <w:pPr>
        <w:pStyle w:val="BodyText"/>
      </w:pPr>
      <w:r>
        <w:rPr>
          <w:rStyle w:val="normaltextrun"/>
        </w:rPr>
        <w:t xml:space="preserve">The title of the X-axis is </w:t>
      </w:r>
      <w:r w:rsidRPr="0054610E">
        <w:rPr>
          <w:rStyle w:val="normaltextrun"/>
          <w:b/>
        </w:rPr>
        <w:t>Withdrawal/Completion</w:t>
      </w:r>
      <w:r>
        <w:rPr>
          <w:rStyle w:val="normaltextrun"/>
        </w:rPr>
        <w:t xml:space="preserve"> by default.</w:t>
      </w:r>
      <w:r>
        <w:rPr>
          <w:rStyle w:val="normaltextrun"/>
          <w:rFonts w:ascii="Arial" w:hAnsi="Arial" w:cs="Arial"/>
        </w:rPr>
        <w:t> </w:t>
      </w:r>
      <w:r>
        <w:rPr>
          <w:rStyle w:val="eop"/>
        </w:rPr>
        <w:t> </w:t>
      </w:r>
      <w:r>
        <w:t xml:space="preserve">X axis has time binning (see </w:t>
      </w:r>
      <w:r>
        <w:fldChar w:fldCharType="begin"/>
      </w:r>
      <w:r>
        <w:instrText xml:space="preserve"> REF _Ref31640041 \h </w:instrText>
      </w:r>
      <w:r>
        <w:fldChar w:fldCharType="separate"/>
      </w:r>
      <w:r w:rsidRPr="005375EF">
        <w:t>Time Binning</w:t>
      </w:r>
      <w:r>
        <w:fldChar w:fldCharType="end"/>
      </w:r>
      <w:r>
        <w:t xml:space="preserve"> section for details).</w:t>
      </w:r>
    </w:p>
    <w:p w14:paraId="3AAAE542" w14:textId="77777777" w:rsidR="009C46DB" w:rsidRDefault="009C46DB" w:rsidP="009C46DB">
      <w:pPr>
        <w:pStyle w:val="BodyText"/>
        <w:rPr>
          <w:rStyle w:val="normaltextrun"/>
        </w:rPr>
      </w:pPr>
      <w:r>
        <w:rPr>
          <w:rStyle w:val="normaltextrun"/>
        </w:rPr>
        <w:t>Value of X-axis could be changed by choosing one of the options from dropdown list under the plot:</w:t>
      </w:r>
    </w:p>
    <w:p w14:paraId="4929F004" w14:textId="77777777" w:rsidR="009C46DB" w:rsidRDefault="009C46DB" w:rsidP="009C46DB">
      <w:pPr>
        <w:pStyle w:val="ListBullet"/>
      </w:pPr>
      <w:r>
        <w:t>All;</w:t>
      </w:r>
    </w:p>
    <w:p w14:paraId="68E99787" w14:textId="77777777" w:rsidR="009C46DB" w:rsidRDefault="009C46DB" w:rsidP="009C46DB">
      <w:pPr>
        <w:pStyle w:val="ListBullet"/>
      </w:pPr>
      <w:r>
        <w:t>Study ID;</w:t>
      </w:r>
    </w:p>
    <w:p w14:paraId="6466FA38" w14:textId="77777777" w:rsidR="009C46DB" w:rsidRDefault="009C46DB" w:rsidP="009C46DB">
      <w:pPr>
        <w:pStyle w:val="ListBullet"/>
      </w:pPr>
      <w:r>
        <w:t>Study name;</w:t>
      </w:r>
    </w:p>
    <w:p w14:paraId="5D9A30ED" w14:textId="77777777" w:rsidR="009C46DB" w:rsidRDefault="009C46DB" w:rsidP="009C46DB">
      <w:pPr>
        <w:pStyle w:val="ListBullet"/>
      </w:pPr>
      <w:r>
        <w:t>Study part ID;</w:t>
      </w:r>
    </w:p>
    <w:p w14:paraId="7F53D43A" w14:textId="77777777" w:rsidR="009C46DB" w:rsidRDefault="009C46DB" w:rsidP="009C46DB">
      <w:pPr>
        <w:pStyle w:val="ListBullet"/>
      </w:pPr>
      <w:r>
        <w:t>Duration on study;</w:t>
      </w:r>
    </w:p>
    <w:p w14:paraId="4E01B6FF" w14:textId="77777777" w:rsidR="009C46DB" w:rsidRDefault="009C46DB" w:rsidP="009C46DB">
      <w:pPr>
        <w:pStyle w:val="ListBullet"/>
      </w:pPr>
      <w:r>
        <w:t>Randomisation Date;</w:t>
      </w:r>
    </w:p>
    <w:p w14:paraId="32D62D47" w14:textId="77777777" w:rsidR="009C46DB" w:rsidRDefault="009C46DB" w:rsidP="009C46DB">
      <w:pPr>
        <w:pStyle w:val="ListBullet"/>
      </w:pPr>
      <w:r>
        <w:t>Withdrawal/Completion;</w:t>
      </w:r>
    </w:p>
    <w:p w14:paraId="5D93D20F" w14:textId="77777777" w:rsidR="009C46DB" w:rsidRDefault="009C46DB" w:rsidP="009C46DB">
      <w:pPr>
        <w:pStyle w:val="ListBullet"/>
      </w:pPr>
      <w:r>
        <w:t>Reason for withdrawal;</w:t>
      </w:r>
    </w:p>
    <w:p w14:paraId="0AEE7E6A" w14:textId="77777777" w:rsidR="009C46DB" w:rsidRDefault="009C46DB" w:rsidP="009C46DB">
      <w:pPr>
        <w:pStyle w:val="ListBullet"/>
      </w:pPr>
      <w:r>
        <w:t>Center;</w:t>
      </w:r>
    </w:p>
    <w:p w14:paraId="7A7470BC" w14:textId="77777777" w:rsidR="009C46DB" w:rsidRDefault="009C46DB" w:rsidP="009C46DB">
      <w:pPr>
        <w:pStyle w:val="ListBullet"/>
      </w:pPr>
      <w:r>
        <w:t>Sex;</w:t>
      </w:r>
    </w:p>
    <w:p w14:paraId="6015E065" w14:textId="77777777" w:rsidR="009C46DB" w:rsidRDefault="009C46DB" w:rsidP="009C46DB">
      <w:pPr>
        <w:pStyle w:val="ListBullet"/>
      </w:pPr>
      <w:r>
        <w:lastRenderedPageBreak/>
        <w:t>Race;</w:t>
      </w:r>
    </w:p>
    <w:p w14:paraId="424E6586" w14:textId="77777777" w:rsidR="009C46DB" w:rsidRDefault="009C46DB" w:rsidP="009C46DB">
      <w:pPr>
        <w:pStyle w:val="ListBullet"/>
      </w:pPr>
      <w:r>
        <w:t>Age;</w:t>
      </w:r>
    </w:p>
    <w:p w14:paraId="54998F8F" w14:textId="77777777" w:rsidR="009C46DB" w:rsidRDefault="009C46DB" w:rsidP="009C46DB">
      <w:pPr>
        <w:pStyle w:val="ListBullet"/>
      </w:pPr>
      <w:r>
        <w:t>Weight;</w:t>
      </w:r>
    </w:p>
    <w:p w14:paraId="22253E89" w14:textId="77777777" w:rsidR="009C46DB" w:rsidRDefault="009C46DB" w:rsidP="009C46DB">
      <w:pPr>
        <w:pStyle w:val="ListBullet"/>
      </w:pPr>
      <w:r>
        <w:t>Height;</w:t>
      </w:r>
    </w:p>
    <w:p w14:paraId="09DCE298" w14:textId="77777777" w:rsidR="009C46DB" w:rsidRDefault="009C46DB" w:rsidP="009C46DB">
      <w:pPr>
        <w:pStyle w:val="ListBullet"/>
      </w:pPr>
      <w:r>
        <w:t>First Treatment date;</w:t>
      </w:r>
    </w:p>
    <w:p w14:paraId="79ED8601" w14:textId="77777777" w:rsidR="009C46DB" w:rsidRDefault="009C46DB" w:rsidP="009C46DB">
      <w:pPr>
        <w:pStyle w:val="ListBullet"/>
      </w:pPr>
      <w:r>
        <w:t>Death;</w:t>
      </w:r>
    </w:p>
    <w:p w14:paraId="283ADBB0" w14:textId="77777777" w:rsidR="009C46DB" w:rsidRDefault="009C46DB" w:rsidP="007136FD">
      <w:pPr>
        <w:pStyle w:val="ListBullet"/>
        <w:keepNext/>
      </w:pPr>
      <w:r>
        <w:t>Date of death.</w:t>
      </w:r>
    </w:p>
    <w:p w14:paraId="750AA435" w14:textId="77777777" w:rsidR="009C46DB" w:rsidRDefault="009C46DB" w:rsidP="009C46DB">
      <w:pPr>
        <w:pStyle w:val="BodyText"/>
      </w:pPr>
      <w:r>
        <w:rPr>
          <w:noProof/>
        </w:rPr>
        <w:drawing>
          <wp:inline distT="0" distB="0" distL="0" distR="0" wp14:anchorId="360B18E6" wp14:editId="62C700A0">
            <wp:extent cx="1846555" cy="2497795"/>
            <wp:effectExtent l="19050" t="19050" r="20955" b="1714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51079" cy="2503915"/>
                    </a:xfrm>
                    <a:prstGeom prst="rect">
                      <a:avLst/>
                    </a:prstGeom>
                    <a:ln>
                      <a:solidFill>
                        <a:schemeClr val="bg2"/>
                      </a:solidFill>
                    </a:ln>
                  </pic:spPr>
                </pic:pic>
              </a:graphicData>
            </a:graphic>
          </wp:inline>
        </w:drawing>
      </w:r>
    </w:p>
    <w:p w14:paraId="344A8B14" w14:textId="77777777" w:rsidR="009C46DB" w:rsidRPr="00926B50" w:rsidRDefault="009C46DB" w:rsidP="00672C87">
      <w:pPr>
        <w:pStyle w:val="BodyText"/>
        <w:keepNext/>
        <w:rPr>
          <w:u w:val="single"/>
        </w:rPr>
      </w:pPr>
      <w:r w:rsidRPr="00926B50">
        <w:rPr>
          <w:u w:val="single"/>
        </w:rPr>
        <w:t>Y axis</w:t>
      </w:r>
    </w:p>
    <w:p w14:paraId="2AC641A1" w14:textId="77777777" w:rsidR="009C46DB" w:rsidRDefault="009C46DB" w:rsidP="009C46DB">
      <w:pPr>
        <w:pStyle w:val="BodyText"/>
      </w:pPr>
      <w:r>
        <w:rPr>
          <w:rStyle w:val="normaltextrun"/>
        </w:rPr>
        <w:t xml:space="preserve">The default title of the Y-axis is </w:t>
      </w:r>
      <w:r>
        <w:rPr>
          <w:rStyle w:val="normaltextrun"/>
          <w:b/>
        </w:rPr>
        <w:t>Subjects (count)</w:t>
      </w:r>
      <w:r>
        <w:rPr>
          <w:rStyle w:val="normaltextrun"/>
        </w:rPr>
        <w:t xml:space="preserve">. </w:t>
      </w:r>
      <w:r w:rsidRPr="000236A4">
        <w:rPr>
          <w:rStyle w:val="normaltextrun"/>
          <w:b/>
        </w:rPr>
        <w:t>Y</w:t>
      </w:r>
      <w:r>
        <w:rPr>
          <w:rStyle w:val="normaltextrun"/>
        </w:rPr>
        <w:t xml:space="preserve"> </w:t>
      </w:r>
      <w:r w:rsidRPr="00244EB4">
        <w:rPr>
          <w:b/>
        </w:rPr>
        <w:t>Axis Settings</w:t>
      </w:r>
      <w:r>
        <w:t xml:space="preserve"> menu provides a user with the following settings:</w:t>
      </w:r>
    </w:p>
    <w:p w14:paraId="12D07C48" w14:textId="77777777" w:rsidR="009C46DB" w:rsidRDefault="009C46DB" w:rsidP="009C46DB">
      <w:pPr>
        <w:pStyle w:val="ListBullet"/>
      </w:pPr>
      <w:r>
        <w:t>Y axis measure;</w:t>
      </w:r>
    </w:p>
    <w:p w14:paraId="633C91DF" w14:textId="77777777" w:rsidR="009C46DB" w:rsidRDefault="009C46DB" w:rsidP="007136FD">
      <w:pPr>
        <w:pStyle w:val="ListBullet"/>
        <w:keepNext/>
      </w:pPr>
      <w:r>
        <w:t>Unit of measure.</w:t>
      </w:r>
    </w:p>
    <w:p w14:paraId="25B50F4D" w14:textId="77777777" w:rsidR="009C46DB" w:rsidRDefault="009C46DB" w:rsidP="009C46DB">
      <w:pPr>
        <w:pStyle w:val="BodyText"/>
      </w:pPr>
      <w:r>
        <w:rPr>
          <w:noProof/>
        </w:rPr>
        <w:drawing>
          <wp:inline distT="0" distB="0" distL="0" distR="0" wp14:anchorId="076FF3F6" wp14:editId="6CEEE52E">
            <wp:extent cx="1814595" cy="1296140"/>
            <wp:effectExtent l="19050" t="19050" r="14605" b="184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16461" cy="1297473"/>
                    </a:xfrm>
                    <a:prstGeom prst="rect">
                      <a:avLst/>
                    </a:prstGeom>
                    <a:ln>
                      <a:solidFill>
                        <a:schemeClr val="bg2"/>
                      </a:solidFill>
                    </a:ln>
                  </pic:spPr>
                </pic:pic>
              </a:graphicData>
            </a:graphic>
          </wp:inline>
        </w:drawing>
      </w:r>
      <w:r>
        <w:t xml:space="preserve"> </w:t>
      </w:r>
      <w:r>
        <w:rPr>
          <w:noProof/>
        </w:rPr>
        <w:drawing>
          <wp:inline distT="0" distB="0" distL="0" distR="0" wp14:anchorId="23DAF41F" wp14:editId="21D41E02">
            <wp:extent cx="1847286" cy="772357"/>
            <wp:effectExtent l="19050" t="19050" r="19685" b="2794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49762" cy="773392"/>
                    </a:xfrm>
                    <a:prstGeom prst="rect">
                      <a:avLst/>
                    </a:prstGeom>
                    <a:ln>
                      <a:solidFill>
                        <a:schemeClr val="bg2"/>
                      </a:solidFill>
                    </a:ln>
                  </pic:spPr>
                </pic:pic>
              </a:graphicData>
            </a:graphic>
          </wp:inline>
        </w:drawing>
      </w:r>
      <w:r>
        <w:t xml:space="preserve"> </w:t>
      </w:r>
      <w:r>
        <w:rPr>
          <w:noProof/>
        </w:rPr>
        <w:drawing>
          <wp:inline distT="0" distB="0" distL="0" distR="0" wp14:anchorId="618FF6E9" wp14:editId="6B002DB8">
            <wp:extent cx="1762964" cy="905522"/>
            <wp:effectExtent l="19050" t="19050" r="27940" b="2794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65176" cy="906658"/>
                    </a:xfrm>
                    <a:prstGeom prst="rect">
                      <a:avLst/>
                    </a:prstGeom>
                    <a:ln>
                      <a:solidFill>
                        <a:schemeClr val="bg2"/>
                      </a:solidFill>
                    </a:ln>
                  </pic:spPr>
                </pic:pic>
              </a:graphicData>
            </a:graphic>
          </wp:inline>
        </w:drawing>
      </w:r>
    </w:p>
    <w:p w14:paraId="2E18B70B" w14:textId="77777777" w:rsidR="009C46DB" w:rsidRPr="00926B50" w:rsidRDefault="009C46DB" w:rsidP="00672C87">
      <w:pPr>
        <w:pStyle w:val="BodyText"/>
        <w:keepNext/>
        <w:rPr>
          <w:u w:val="single"/>
        </w:rPr>
      </w:pPr>
      <w:r w:rsidRPr="00926B50">
        <w:rPr>
          <w:u w:val="single"/>
        </w:rPr>
        <w:t>Coloring</w:t>
      </w:r>
    </w:p>
    <w:p w14:paraId="0532F213" w14:textId="77777777" w:rsidR="009C46DB" w:rsidRDefault="009C46DB" w:rsidP="009C46DB">
      <w:pPr>
        <w:pStyle w:val="BodyText"/>
      </w:pPr>
      <w:r w:rsidRPr="002902E4">
        <w:t xml:space="preserve">Appropriate </w:t>
      </w:r>
      <w:r>
        <w:t>menu provides a user with the following options:</w:t>
      </w:r>
    </w:p>
    <w:p w14:paraId="0E7D648C" w14:textId="77777777" w:rsidR="009C46DB" w:rsidRPr="006B3261" w:rsidRDefault="009C46DB" w:rsidP="009C46DB">
      <w:pPr>
        <w:pStyle w:val="ListBullet"/>
      </w:pPr>
      <w:r w:rsidRPr="006B3261">
        <w:t>All</w:t>
      </w:r>
      <w:r>
        <w:t>;</w:t>
      </w:r>
    </w:p>
    <w:p w14:paraId="7B8717B0" w14:textId="77777777" w:rsidR="009C46DB" w:rsidRPr="006B3261" w:rsidRDefault="009C46DB" w:rsidP="009C46DB">
      <w:pPr>
        <w:pStyle w:val="ListBullet"/>
      </w:pPr>
      <w:r w:rsidRPr="006B3261">
        <w:t>Exacerbation severity</w:t>
      </w:r>
      <w:r>
        <w:t>(selected by default);</w:t>
      </w:r>
    </w:p>
    <w:p w14:paraId="08A4AA0F" w14:textId="77777777" w:rsidR="009C46DB" w:rsidRPr="006B3261" w:rsidRDefault="009C46DB" w:rsidP="009C46DB">
      <w:pPr>
        <w:pStyle w:val="ListBullet"/>
      </w:pPr>
      <w:r w:rsidRPr="006B3261">
        <w:t>Hospitalisation</w:t>
      </w:r>
      <w:r>
        <w:t>;</w:t>
      </w:r>
    </w:p>
    <w:p w14:paraId="301CC350" w14:textId="77777777" w:rsidR="009C46DB" w:rsidRPr="006B3261" w:rsidRDefault="009C46DB" w:rsidP="009C46DB">
      <w:pPr>
        <w:pStyle w:val="ListBullet"/>
      </w:pPr>
      <w:r w:rsidRPr="006B3261">
        <w:t>Emergency room visit</w:t>
      </w:r>
      <w:r>
        <w:t>;</w:t>
      </w:r>
    </w:p>
    <w:p w14:paraId="5A7DA0F0" w14:textId="77777777" w:rsidR="009C46DB" w:rsidRPr="006B3261" w:rsidRDefault="009C46DB" w:rsidP="009C46DB">
      <w:pPr>
        <w:pStyle w:val="ListBullet"/>
      </w:pPr>
      <w:r>
        <w:t xml:space="preserve">Depot </w:t>
      </w:r>
      <w:r w:rsidRPr="006B3261">
        <w:t>corticosteroid treatment</w:t>
      </w:r>
      <w:r>
        <w:t>;</w:t>
      </w:r>
    </w:p>
    <w:p w14:paraId="2093FEF7" w14:textId="77777777" w:rsidR="009C46DB" w:rsidRPr="006B3261" w:rsidRDefault="009C46DB" w:rsidP="009C46DB">
      <w:pPr>
        <w:pStyle w:val="ListBullet"/>
      </w:pPr>
      <w:r>
        <w:t xml:space="preserve">Increased inhaled </w:t>
      </w:r>
      <w:r w:rsidRPr="006B3261">
        <w:t>corticosteroid treatment</w:t>
      </w:r>
      <w:r>
        <w:t>;</w:t>
      </w:r>
    </w:p>
    <w:p w14:paraId="68A91328" w14:textId="77777777" w:rsidR="009C46DB" w:rsidRDefault="009C46DB" w:rsidP="009C46DB">
      <w:pPr>
        <w:pStyle w:val="ListBullet"/>
      </w:pPr>
      <w:r w:rsidRPr="006B3261">
        <w:t>Sys</w:t>
      </w:r>
      <w:r>
        <w:t xml:space="preserve">temic </w:t>
      </w:r>
      <w:r w:rsidRPr="006B3261">
        <w:t>corticosteroid treatment</w:t>
      </w:r>
      <w:r>
        <w:t>;</w:t>
      </w:r>
    </w:p>
    <w:p w14:paraId="3950E609" w14:textId="77777777" w:rsidR="009C46DB" w:rsidRPr="006B3261" w:rsidRDefault="009C46DB" w:rsidP="00EE0B05">
      <w:pPr>
        <w:pStyle w:val="ListBullet"/>
      </w:pPr>
      <w:r>
        <w:t>Antibiotics treatment.</w:t>
      </w:r>
    </w:p>
    <w:p w14:paraId="6F95AE73" w14:textId="77777777" w:rsidR="009C46DB" w:rsidRDefault="009C46DB" w:rsidP="009C46DB">
      <w:pPr>
        <w:pStyle w:val="BodyText"/>
      </w:pPr>
      <w:r>
        <w:rPr>
          <w:noProof/>
        </w:rPr>
        <w:lastRenderedPageBreak/>
        <w:drawing>
          <wp:inline distT="0" distB="0" distL="0" distR="0" wp14:anchorId="00E6ED53" wp14:editId="362B37D5">
            <wp:extent cx="2139518" cy="1085041"/>
            <wp:effectExtent l="19050" t="19050" r="13335" b="2032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145184" cy="1087914"/>
                    </a:xfrm>
                    <a:prstGeom prst="rect">
                      <a:avLst/>
                    </a:prstGeom>
                    <a:ln>
                      <a:solidFill>
                        <a:schemeClr val="bg2"/>
                      </a:solidFill>
                    </a:ln>
                  </pic:spPr>
                </pic:pic>
              </a:graphicData>
            </a:graphic>
          </wp:inline>
        </w:drawing>
      </w:r>
    </w:p>
    <w:p w14:paraId="5C52610B" w14:textId="77777777" w:rsidR="009C46DB" w:rsidRPr="00926B50" w:rsidRDefault="009C46DB" w:rsidP="00672C87">
      <w:pPr>
        <w:pStyle w:val="BodyText"/>
        <w:keepNext/>
        <w:rPr>
          <w:u w:val="single"/>
        </w:rPr>
      </w:pPr>
      <w:r w:rsidRPr="00926B50">
        <w:rPr>
          <w:u w:val="single"/>
        </w:rPr>
        <w:t>Tooltips</w:t>
      </w:r>
    </w:p>
    <w:p w14:paraId="5F61D928" w14:textId="77777777" w:rsidR="009C46DB" w:rsidRPr="00213860" w:rsidRDefault="009C46DB" w:rsidP="009C46DB">
      <w:pPr>
        <w:pStyle w:val="BodyText"/>
      </w:pPr>
      <w:r>
        <w:t xml:space="preserve">When a user hovers the cursor over a bar, </w:t>
      </w:r>
      <w:r w:rsidRPr="00213860">
        <w:t>the tooltip with the following fields is displayed:</w:t>
      </w:r>
    </w:p>
    <w:p w14:paraId="47D4BE87" w14:textId="77777777" w:rsidR="009C46DB" w:rsidRDefault="009C46DB" w:rsidP="009C46DB">
      <w:pPr>
        <w:pStyle w:val="ListBullet"/>
      </w:pPr>
      <w:r>
        <w:t>X-axis value;</w:t>
      </w:r>
    </w:p>
    <w:p w14:paraId="479E2991" w14:textId="77777777" w:rsidR="009C46DB" w:rsidRDefault="009C46DB" w:rsidP="009C46DB">
      <w:pPr>
        <w:pStyle w:val="ListBullet"/>
      </w:pPr>
      <w:r>
        <w:t>Y-axis value;</w:t>
      </w:r>
    </w:p>
    <w:p w14:paraId="19AD886E" w14:textId="77777777" w:rsidR="009C46DB" w:rsidRDefault="009C46DB" w:rsidP="007136FD">
      <w:pPr>
        <w:pStyle w:val="ListBullet"/>
        <w:keepNext/>
      </w:pPr>
      <w:r>
        <w:t>Coloring option value.</w:t>
      </w:r>
    </w:p>
    <w:p w14:paraId="315794E4" w14:textId="77777777" w:rsidR="009C46DB" w:rsidRDefault="009C46DB" w:rsidP="009C46DB">
      <w:pPr>
        <w:pStyle w:val="BodyText"/>
      </w:pPr>
      <w:r>
        <w:rPr>
          <w:noProof/>
        </w:rPr>
        <w:drawing>
          <wp:inline distT="0" distB="0" distL="0" distR="0" wp14:anchorId="3309C670" wp14:editId="190E96C0">
            <wp:extent cx="1523810" cy="628571"/>
            <wp:effectExtent l="0" t="0" r="635" b="63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523810" cy="628571"/>
                    </a:xfrm>
                    <a:prstGeom prst="rect">
                      <a:avLst/>
                    </a:prstGeom>
                  </pic:spPr>
                </pic:pic>
              </a:graphicData>
            </a:graphic>
          </wp:inline>
        </w:drawing>
      </w:r>
    </w:p>
    <w:p w14:paraId="07F7B9C3" w14:textId="77777777" w:rsidR="009C46DB" w:rsidRPr="00926B50" w:rsidRDefault="009C46DB" w:rsidP="00672C87">
      <w:pPr>
        <w:pStyle w:val="BodyText"/>
        <w:keepNext/>
        <w:rPr>
          <w:u w:val="single"/>
        </w:rPr>
      </w:pPr>
      <w:r w:rsidRPr="00926B50">
        <w:rPr>
          <w:u w:val="single"/>
        </w:rPr>
        <w:t>Details on Demand table</w:t>
      </w:r>
    </w:p>
    <w:p w14:paraId="459E1387" w14:textId="77777777" w:rsidR="009C46DB" w:rsidRDefault="009C46DB" w:rsidP="009C46DB">
      <w:pPr>
        <w:pStyle w:val="BodyText"/>
      </w:pPr>
      <w:r w:rsidRPr="00063096">
        <w:t>Details on Demand table</w:t>
      </w:r>
      <w:r>
        <w:t xml:space="preserve"> contains two tabs: Exacerbations tab and Subjects tab.</w:t>
      </w:r>
    </w:p>
    <w:p w14:paraId="5C6009E4" w14:textId="77777777" w:rsidR="009C46DB" w:rsidRDefault="009C46DB" w:rsidP="007136FD">
      <w:pPr>
        <w:pStyle w:val="BodyText"/>
        <w:keepNext/>
      </w:pPr>
      <w:r>
        <w:t>Exacerbations tab:</w:t>
      </w:r>
    </w:p>
    <w:p w14:paraId="6B686696" w14:textId="77777777" w:rsidR="009C46DB" w:rsidRDefault="009C46DB" w:rsidP="009C46DB">
      <w:pPr>
        <w:pStyle w:val="BodyText"/>
      </w:pPr>
      <w:r>
        <w:rPr>
          <w:noProof/>
        </w:rPr>
        <w:drawing>
          <wp:inline distT="0" distB="0" distL="0" distR="0" wp14:anchorId="5FB9F1FB" wp14:editId="7B8506CB">
            <wp:extent cx="5941695" cy="2216150"/>
            <wp:effectExtent l="19050" t="19050" r="20955" b="1270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1695" cy="2216150"/>
                    </a:xfrm>
                    <a:prstGeom prst="rect">
                      <a:avLst/>
                    </a:prstGeom>
                    <a:ln>
                      <a:solidFill>
                        <a:schemeClr val="bg2"/>
                      </a:solidFill>
                    </a:ln>
                  </pic:spPr>
                </pic:pic>
              </a:graphicData>
            </a:graphic>
          </wp:inline>
        </w:drawing>
      </w:r>
    </w:p>
    <w:p w14:paraId="1F3484E0" w14:textId="77777777" w:rsidR="009C46DB" w:rsidRDefault="009C46DB" w:rsidP="007136FD">
      <w:pPr>
        <w:pStyle w:val="BodyText"/>
        <w:keepNext/>
      </w:pPr>
      <w:r>
        <w:t>Subjects tab:</w:t>
      </w:r>
    </w:p>
    <w:p w14:paraId="3CDA4CEF" w14:textId="77777777" w:rsidR="009C46DB" w:rsidRDefault="009C46DB" w:rsidP="009C46DB">
      <w:pPr>
        <w:pStyle w:val="BodyText"/>
      </w:pPr>
      <w:r>
        <w:rPr>
          <w:noProof/>
        </w:rPr>
        <w:drawing>
          <wp:inline distT="0" distB="0" distL="0" distR="0" wp14:anchorId="39628711" wp14:editId="13E4719E">
            <wp:extent cx="5941695" cy="2134235"/>
            <wp:effectExtent l="19050" t="19050" r="20955" b="1841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1695" cy="2134235"/>
                    </a:xfrm>
                    <a:prstGeom prst="rect">
                      <a:avLst/>
                    </a:prstGeom>
                    <a:ln>
                      <a:solidFill>
                        <a:schemeClr val="bg2"/>
                      </a:solidFill>
                    </a:ln>
                  </pic:spPr>
                </pic:pic>
              </a:graphicData>
            </a:graphic>
          </wp:inline>
        </w:drawing>
      </w:r>
    </w:p>
    <w:p w14:paraId="1DC63236" w14:textId="278BD04D" w:rsidR="009C46DB" w:rsidRDefault="009C46DB" w:rsidP="009C46DB">
      <w:pPr>
        <w:pStyle w:val="Heading3"/>
      </w:pPr>
      <w:bookmarkStart w:id="128" w:name="_Toc33115278"/>
      <w:r w:rsidRPr="00712891">
        <w:lastRenderedPageBreak/>
        <w:t xml:space="preserve">Lung Function Measurements </w:t>
      </w:r>
      <w:r>
        <w:t>O</w:t>
      </w:r>
      <w:r w:rsidRPr="00712891">
        <w:t>ver Time</w:t>
      </w:r>
      <w:r>
        <w:t xml:space="preserve"> Tab</w:t>
      </w:r>
      <w:bookmarkEnd w:id="128"/>
    </w:p>
    <w:p w14:paraId="5780FCBC" w14:textId="77777777" w:rsidR="009C46DB" w:rsidRDefault="009C46DB" w:rsidP="007136FD">
      <w:pPr>
        <w:pStyle w:val="BodyText"/>
        <w:keepNext/>
      </w:pPr>
      <w:r w:rsidRPr="00D754B1">
        <w:rPr>
          <w:b/>
        </w:rPr>
        <w:t xml:space="preserve">Lung Function Measurements </w:t>
      </w:r>
      <w:r>
        <w:rPr>
          <w:b/>
        </w:rPr>
        <w:t>O</w:t>
      </w:r>
      <w:r w:rsidRPr="00D754B1">
        <w:rPr>
          <w:b/>
        </w:rPr>
        <w:t>ver Time</w:t>
      </w:r>
      <w:r>
        <w:t xml:space="preserve"> tab displays </w:t>
      </w:r>
      <w:r w:rsidRPr="00D754B1">
        <w:t>lung function measurements</w:t>
      </w:r>
      <w:r>
        <w:t xml:space="preserve"> for all subjects. </w:t>
      </w:r>
      <w:r w:rsidRPr="008E0533">
        <w:t xml:space="preserve">The tab contains a set of trellised box plots (see </w:t>
      </w:r>
      <w:r w:rsidRPr="008E0533">
        <w:fldChar w:fldCharType="begin"/>
      </w:r>
      <w:r w:rsidRPr="008E0533">
        <w:instrText xml:space="preserve"> REF _Ref26813896 \h  \* MERGEFORMAT </w:instrText>
      </w:r>
      <w:r w:rsidRPr="008E0533">
        <w:fldChar w:fldCharType="separate"/>
      </w:r>
      <w:r w:rsidRPr="004F0EE0">
        <w:rPr>
          <w:b/>
          <w:bCs/>
        </w:rPr>
        <w:t>Trellised Plots</w:t>
      </w:r>
      <w:r w:rsidRPr="008E0533">
        <w:fldChar w:fldCharType="end"/>
      </w:r>
      <w:r w:rsidRPr="008E0533">
        <w:t xml:space="preserve"> section for trellis description).</w:t>
      </w:r>
    </w:p>
    <w:p w14:paraId="0A6C9E34" w14:textId="77777777" w:rsidR="009C46DB" w:rsidRDefault="009C46DB" w:rsidP="009C46DB">
      <w:pPr>
        <w:pStyle w:val="BodyText"/>
      </w:pPr>
      <w:r>
        <w:rPr>
          <w:noProof/>
        </w:rPr>
        <w:drawing>
          <wp:inline distT="0" distB="0" distL="0" distR="0" wp14:anchorId="3DE77717" wp14:editId="73D08C23">
            <wp:extent cx="5941695" cy="3543300"/>
            <wp:effectExtent l="19050" t="19050" r="20955" b="1905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1695" cy="3543300"/>
                    </a:xfrm>
                    <a:prstGeom prst="rect">
                      <a:avLst/>
                    </a:prstGeom>
                    <a:ln>
                      <a:solidFill>
                        <a:schemeClr val="bg2"/>
                      </a:solidFill>
                    </a:ln>
                  </pic:spPr>
                </pic:pic>
              </a:graphicData>
            </a:graphic>
          </wp:inline>
        </w:drawing>
      </w:r>
    </w:p>
    <w:p w14:paraId="03FDE592" w14:textId="77777777" w:rsidR="009C46DB" w:rsidRDefault="009C46DB" w:rsidP="009C46DB">
      <w:pPr>
        <w:pStyle w:val="BodyText"/>
      </w:pPr>
      <w:r>
        <w:t xml:space="preserve">Main elements available on the </w:t>
      </w:r>
      <w:r w:rsidRPr="00D754B1">
        <w:t xml:space="preserve">Lung Function Measurements </w:t>
      </w:r>
      <w:r>
        <w:t>O</w:t>
      </w:r>
      <w:r w:rsidRPr="00D754B1">
        <w:t>ver Time</w:t>
      </w:r>
      <w:r>
        <w:t xml:space="preserve"> tab are the following:</w:t>
      </w:r>
    </w:p>
    <w:p w14:paraId="3E5CB9C0" w14:textId="77777777" w:rsidR="009C46DB" w:rsidRPr="00A14448" w:rsidRDefault="009C46DB" w:rsidP="009C46DB">
      <w:pPr>
        <w:pStyle w:val="ListBullet"/>
      </w:pPr>
      <w:r>
        <w:t>Trellised b</w:t>
      </w:r>
      <w:r w:rsidRPr="00A14448">
        <w:t>ox</w:t>
      </w:r>
      <w:r>
        <w:t xml:space="preserve"> plots;</w:t>
      </w:r>
    </w:p>
    <w:p w14:paraId="064EDEEF" w14:textId="77777777" w:rsidR="009C46DB" w:rsidRDefault="009C46DB" w:rsidP="009C46DB">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1ACB24AF" w14:textId="77777777" w:rsidR="009C46DB" w:rsidRDefault="009C46DB" w:rsidP="009C46DB">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7E4B0757" w14:textId="77777777" w:rsidR="009C46DB" w:rsidRDefault="009C46DB" w:rsidP="009C46DB">
      <w:pPr>
        <w:pStyle w:val="ListBullet"/>
      </w:pPr>
      <w:r>
        <w:t xml:space="preserve">Chart context menu icon (see </w:t>
      </w:r>
      <w:r>
        <w:fldChar w:fldCharType="begin"/>
      </w:r>
      <w:r>
        <w:instrText xml:space="preserve"> REF _Ref30517987 \h </w:instrText>
      </w:r>
      <w:r>
        <w:fldChar w:fldCharType="separate"/>
      </w:r>
      <w:r>
        <w:t>Chart Context Menu</w:t>
      </w:r>
      <w:r>
        <w:fldChar w:fldCharType="end"/>
      </w:r>
      <w:r>
        <w:t xml:space="preserve"> section);</w:t>
      </w:r>
    </w:p>
    <w:p w14:paraId="1F659689"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174CB80D" w14:textId="77777777" w:rsidR="009C46DB" w:rsidRPr="00926B50" w:rsidRDefault="009C46DB" w:rsidP="00672C87">
      <w:pPr>
        <w:pStyle w:val="BodyText"/>
        <w:keepNext/>
        <w:rPr>
          <w:u w:val="single"/>
        </w:rPr>
      </w:pPr>
      <w:r w:rsidRPr="00926B50">
        <w:rPr>
          <w:u w:val="single"/>
        </w:rPr>
        <w:t>X axis</w:t>
      </w:r>
    </w:p>
    <w:p w14:paraId="753D79A0" w14:textId="77777777" w:rsidR="009C46DB" w:rsidRDefault="009C46DB" w:rsidP="009C46DB">
      <w:pPr>
        <w:pStyle w:val="BodyText"/>
      </w:pPr>
      <w:r>
        <w:rPr>
          <w:rStyle w:val="normaltextrun"/>
        </w:rPr>
        <w:t xml:space="preserve">The title of the X-axis is </w:t>
      </w:r>
      <w:r>
        <w:rPr>
          <w:rStyle w:val="normaltextrun"/>
          <w:b/>
        </w:rPr>
        <w:t>Weeks since first treatment</w:t>
      </w:r>
      <w:r>
        <w:rPr>
          <w:rStyle w:val="normaltextrun"/>
        </w:rPr>
        <w:t xml:space="preserve"> by default.</w:t>
      </w:r>
      <w:r>
        <w:rPr>
          <w:rStyle w:val="normaltextrun"/>
          <w:rFonts w:ascii="Arial" w:hAnsi="Arial" w:cs="Arial"/>
        </w:rPr>
        <w:t> </w:t>
      </w:r>
      <w:r>
        <w:rPr>
          <w:rStyle w:val="eop"/>
        </w:rPr>
        <w:t> </w:t>
      </w:r>
      <w:r>
        <w:t xml:space="preserve">X axis has time binning (see </w:t>
      </w:r>
      <w:r>
        <w:fldChar w:fldCharType="begin"/>
      </w:r>
      <w:r>
        <w:instrText xml:space="preserve"> REF _Ref31640041 \h </w:instrText>
      </w:r>
      <w:r>
        <w:fldChar w:fldCharType="separate"/>
      </w:r>
      <w:r w:rsidRPr="005375EF">
        <w:t>Time Binning</w:t>
      </w:r>
      <w:r>
        <w:fldChar w:fldCharType="end"/>
      </w:r>
      <w:r>
        <w:t xml:space="preserve"> section for details).</w:t>
      </w:r>
    </w:p>
    <w:p w14:paraId="526FE416" w14:textId="77777777" w:rsidR="009C46DB" w:rsidRDefault="009C46DB" w:rsidP="009C46DB">
      <w:pPr>
        <w:pStyle w:val="BodyText"/>
        <w:rPr>
          <w:rStyle w:val="normaltextrun"/>
        </w:rPr>
      </w:pPr>
      <w:r>
        <w:rPr>
          <w:rStyle w:val="normaltextrun"/>
        </w:rPr>
        <w:t>Value of X-axis could be changed by choosing one of the options from dropdown list under the plot:</w:t>
      </w:r>
    </w:p>
    <w:p w14:paraId="298E0EAA" w14:textId="77777777" w:rsidR="009C46DB" w:rsidRDefault="009C46DB" w:rsidP="009C46DB">
      <w:pPr>
        <w:pStyle w:val="ListBullet"/>
      </w:pPr>
      <w:r>
        <w:t>Visit number;</w:t>
      </w:r>
    </w:p>
    <w:p w14:paraId="49D54E19" w14:textId="77777777" w:rsidR="009C46DB" w:rsidRDefault="009C46DB" w:rsidP="009C46DB">
      <w:pPr>
        <w:pStyle w:val="ListBullet"/>
      </w:pPr>
      <w:r>
        <w:t>Days since first treatment;</w:t>
      </w:r>
    </w:p>
    <w:p w14:paraId="1721F3B8" w14:textId="77777777" w:rsidR="009C46DB" w:rsidRDefault="009C46DB" w:rsidP="009C46DB">
      <w:pPr>
        <w:pStyle w:val="ListBullet"/>
      </w:pPr>
      <w:r>
        <w:t>Weeks since first treatment;</w:t>
      </w:r>
    </w:p>
    <w:p w14:paraId="0C8F9D22" w14:textId="77777777" w:rsidR="009C46DB" w:rsidRDefault="009C46DB" w:rsidP="009C46DB">
      <w:pPr>
        <w:pStyle w:val="ListBullet"/>
      </w:pPr>
      <w:r>
        <w:t>Days since randomisation;</w:t>
      </w:r>
    </w:p>
    <w:p w14:paraId="7C8BD92B" w14:textId="77777777" w:rsidR="009C46DB" w:rsidRDefault="009C46DB" w:rsidP="007136FD">
      <w:pPr>
        <w:pStyle w:val="ListBullet"/>
        <w:keepNext/>
      </w:pPr>
      <w:r>
        <w:t>Weeks since</w:t>
      </w:r>
      <w:r w:rsidRPr="000A17C3">
        <w:t xml:space="preserve"> </w:t>
      </w:r>
      <w:r>
        <w:t>randomisation.</w:t>
      </w:r>
      <w:r w:rsidRPr="00CC02BE">
        <w:rPr>
          <w:noProof/>
        </w:rPr>
        <w:t xml:space="preserve"> </w:t>
      </w:r>
    </w:p>
    <w:p w14:paraId="1C175330" w14:textId="77777777" w:rsidR="009C46DB" w:rsidRDefault="009C46DB" w:rsidP="009C46DB">
      <w:pPr>
        <w:pStyle w:val="BodyText"/>
      </w:pPr>
      <w:r>
        <w:rPr>
          <w:noProof/>
        </w:rPr>
        <w:drawing>
          <wp:inline distT="0" distB="0" distL="0" distR="0" wp14:anchorId="229D124D" wp14:editId="7ED3E9E9">
            <wp:extent cx="1852488" cy="919064"/>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74421" cy="929946"/>
                    </a:xfrm>
                    <a:prstGeom prst="rect">
                      <a:avLst/>
                    </a:prstGeom>
                  </pic:spPr>
                </pic:pic>
              </a:graphicData>
            </a:graphic>
          </wp:inline>
        </w:drawing>
      </w:r>
      <w:r>
        <w:t xml:space="preserve">  </w:t>
      </w:r>
      <w:r>
        <w:rPr>
          <w:noProof/>
        </w:rPr>
        <w:drawing>
          <wp:inline distT="0" distB="0" distL="0" distR="0" wp14:anchorId="22C19CF6" wp14:editId="78AF5305">
            <wp:extent cx="1660124" cy="915931"/>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664876" cy="918553"/>
                    </a:xfrm>
                    <a:prstGeom prst="rect">
                      <a:avLst/>
                    </a:prstGeom>
                  </pic:spPr>
                </pic:pic>
              </a:graphicData>
            </a:graphic>
          </wp:inline>
        </w:drawing>
      </w:r>
    </w:p>
    <w:p w14:paraId="45DF28FC" w14:textId="77777777" w:rsidR="009C46DB" w:rsidRPr="00926B50" w:rsidRDefault="009C46DB" w:rsidP="00672C87">
      <w:pPr>
        <w:pStyle w:val="BodyText"/>
        <w:keepNext/>
        <w:rPr>
          <w:u w:val="single"/>
        </w:rPr>
      </w:pPr>
      <w:r w:rsidRPr="00926B50">
        <w:rPr>
          <w:u w:val="single"/>
        </w:rPr>
        <w:lastRenderedPageBreak/>
        <w:t>Y axis</w:t>
      </w:r>
    </w:p>
    <w:p w14:paraId="1D342F81" w14:textId="77777777" w:rsidR="009C46DB" w:rsidRDefault="009C46DB" w:rsidP="009C46DB">
      <w:pPr>
        <w:pStyle w:val="BodyText"/>
      </w:pPr>
      <w:r>
        <w:rPr>
          <w:rStyle w:val="normaltextrun"/>
        </w:rPr>
        <w:t xml:space="preserve">The default title of the Y-axis is </w:t>
      </w:r>
      <w:r>
        <w:rPr>
          <w:rStyle w:val="normaltextrun"/>
          <w:b/>
        </w:rPr>
        <w:t>Result value</w:t>
      </w:r>
      <w:r>
        <w:rPr>
          <w:rStyle w:val="normaltextrun"/>
        </w:rPr>
        <w:t xml:space="preserve">. </w:t>
      </w:r>
    </w:p>
    <w:p w14:paraId="760F272D" w14:textId="77DC6494" w:rsidR="009C46DB" w:rsidRDefault="009C46DB" w:rsidP="009C46DB">
      <w:pPr>
        <w:pStyle w:val="BodyText"/>
        <w:rPr>
          <w:rStyle w:val="normaltextrun"/>
        </w:rPr>
      </w:pPr>
      <w:r>
        <w:rPr>
          <w:rStyle w:val="normaltextrun"/>
        </w:rPr>
        <w:t>Value of Y-axis could be changed by choosing one of the options from dropdown list:</w:t>
      </w:r>
    </w:p>
    <w:p w14:paraId="3E5ED5D8" w14:textId="77777777" w:rsidR="009C46DB" w:rsidRDefault="009C46DB" w:rsidP="009C46DB">
      <w:pPr>
        <w:pStyle w:val="ListBullet"/>
      </w:pPr>
      <w:r>
        <w:t>Result value;</w:t>
      </w:r>
    </w:p>
    <w:p w14:paraId="573E99E8" w14:textId="77777777" w:rsidR="009C46DB" w:rsidRDefault="009C46DB" w:rsidP="009C46DB">
      <w:pPr>
        <w:pStyle w:val="ListBullet"/>
      </w:pPr>
      <w:r>
        <w:t>Absolute change from baseline;</w:t>
      </w:r>
    </w:p>
    <w:p w14:paraId="17A33C57" w14:textId="77777777" w:rsidR="009C46DB" w:rsidRDefault="009C46DB" w:rsidP="007136FD">
      <w:pPr>
        <w:pStyle w:val="ListBullet"/>
        <w:keepNext/>
      </w:pPr>
      <w:r>
        <w:t>Percentage change from baseline.</w:t>
      </w:r>
    </w:p>
    <w:p w14:paraId="6C4E8E06" w14:textId="77777777" w:rsidR="009C46DB" w:rsidRDefault="009C46DB" w:rsidP="009C46DB">
      <w:pPr>
        <w:pStyle w:val="BodyText"/>
      </w:pPr>
      <w:r>
        <w:rPr>
          <w:noProof/>
        </w:rPr>
        <w:drawing>
          <wp:inline distT="0" distB="0" distL="0" distR="0" wp14:anchorId="7910D5DB" wp14:editId="15E93A42">
            <wp:extent cx="1695635" cy="399914"/>
            <wp:effectExtent l="19050" t="19050" r="19050" b="1968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734386" cy="409053"/>
                    </a:xfrm>
                    <a:prstGeom prst="rect">
                      <a:avLst/>
                    </a:prstGeom>
                    <a:ln>
                      <a:solidFill>
                        <a:schemeClr val="bg2"/>
                      </a:solidFill>
                    </a:ln>
                  </pic:spPr>
                </pic:pic>
              </a:graphicData>
            </a:graphic>
          </wp:inline>
        </w:drawing>
      </w:r>
    </w:p>
    <w:p w14:paraId="1CAB73C5" w14:textId="77777777" w:rsidR="009C46DB" w:rsidRPr="00926B50" w:rsidRDefault="009C46DB" w:rsidP="00672C87">
      <w:pPr>
        <w:pStyle w:val="BodyText"/>
        <w:keepNext/>
        <w:rPr>
          <w:u w:val="single"/>
        </w:rPr>
      </w:pPr>
      <w:r w:rsidRPr="00926B50">
        <w:rPr>
          <w:u w:val="single"/>
        </w:rPr>
        <w:t>Tooltips</w:t>
      </w:r>
    </w:p>
    <w:p w14:paraId="7884FC25" w14:textId="77777777" w:rsidR="009C46DB" w:rsidRPr="00213860" w:rsidRDefault="009C46DB" w:rsidP="009C46DB">
      <w:pPr>
        <w:pStyle w:val="BodyText"/>
      </w:pPr>
      <w:r>
        <w:t xml:space="preserve">When a user hovers the cursor over a point, </w:t>
      </w:r>
      <w:r w:rsidRPr="00213860">
        <w:t>the tooltip with the following fields is displayed:</w:t>
      </w:r>
    </w:p>
    <w:p w14:paraId="20C9FE65" w14:textId="77777777" w:rsidR="009C46DB" w:rsidRDefault="009C46DB" w:rsidP="009C46DB">
      <w:pPr>
        <w:pStyle w:val="ListBullet"/>
      </w:pPr>
      <w:r>
        <w:t>X-axis value;</w:t>
      </w:r>
    </w:p>
    <w:p w14:paraId="0031325A" w14:textId="77777777" w:rsidR="009C46DB" w:rsidRDefault="009C46DB" w:rsidP="009C46DB">
      <w:pPr>
        <w:pStyle w:val="ListBullet"/>
      </w:pPr>
      <w:r>
        <w:t>Y-axis</w:t>
      </w:r>
      <w:r w:rsidRPr="006D2BD5">
        <w:t xml:space="preserve"> </w:t>
      </w:r>
      <w:r>
        <w:t>value;</w:t>
      </w:r>
    </w:p>
    <w:p w14:paraId="7A654902" w14:textId="77777777" w:rsidR="009C46DB" w:rsidRPr="00C027A6" w:rsidRDefault="009C46DB" w:rsidP="007136FD">
      <w:pPr>
        <w:pStyle w:val="ListBullet"/>
        <w:keepNext/>
        <w:rPr>
          <w:u w:val="single"/>
        </w:rPr>
      </w:pPr>
      <w:r>
        <w:t>Subject ID: &lt;value&gt;.</w:t>
      </w:r>
    </w:p>
    <w:p w14:paraId="1AAED947" w14:textId="77777777" w:rsidR="009C46DB" w:rsidRDefault="009C46DB" w:rsidP="009C46DB">
      <w:pPr>
        <w:pStyle w:val="BodyText"/>
      </w:pPr>
      <w:r>
        <w:rPr>
          <w:noProof/>
        </w:rPr>
        <w:drawing>
          <wp:inline distT="0" distB="0" distL="0" distR="0" wp14:anchorId="2F6CA7A8" wp14:editId="76689BEA">
            <wp:extent cx="1561905" cy="771429"/>
            <wp:effectExtent l="0" t="0" r="63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61905" cy="771429"/>
                    </a:xfrm>
                    <a:prstGeom prst="rect">
                      <a:avLst/>
                    </a:prstGeom>
                  </pic:spPr>
                </pic:pic>
              </a:graphicData>
            </a:graphic>
          </wp:inline>
        </w:drawing>
      </w:r>
    </w:p>
    <w:p w14:paraId="40D22AEC" w14:textId="77777777" w:rsidR="009C46DB" w:rsidRPr="00213860" w:rsidRDefault="009C46DB" w:rsidP="009C46DB">
      <w:pPr>
        <w:pStyle w:val="BodyText"/>
      </w:pPr>
      <w:r>
        <w:t xml:space="preserve">When a user hovers the cursor over a box, </w:t>
      </w:r>
      <w:r w:rsidRPr="00213860">
        <w:t>the tooltip with the following fields is displayed:</w:t>
      </w:r>
    </w:p>
    <w:p w14:paraId="59C56711" w14:textId="77777777" w:rsidR="009C46DB" w:rsidRDefault="009C46DB" w:rsidP="009C46DB">
      <w:pPr>
        <w:pStyle w:val="ListBullet"/>
      </w:pPr>
      <w:r>
        <w:t>X-axis value;</w:t>
      </w:r>
    </w:p>
    <w:p w14:paraId="050FCE06" w14:textId="77777777" w:rsidR="009C46DB" w:rsidRDefault="009C46DB" w:rsidP="009C46DB">
      <w:pPr>
        <w:pStyle w:val="ListBullet"/>
      </w:pPr>
      <w:r>
        <w:t>Upper whisker: &lt;value&gt;;</w:t>
      </w:r>
    </w:p>
    <w:p w14:paraId="4A5F5D4C" w14:textId="77777777" w:rsidR="009C46DB" w:rsidRDefault="009C46DB" w:rsidP="009C46DB">
      <w:pPr>
        <w:pStyle w:val="ListBullet"/>
      </w:pPr>
      <w:r>
        <w:t>Upper quartile: &lt;value&gt;;</w:t>
      </w:r>
    </w:p>
    <w:p w14:paraId="478B1163" w14:textId="77777777" w:rsidR="009C46DB" w:rsidRDefault="009C46DB" w:rsidP="009C46DB">
      <w:pPr>
        <w:pStyle w:val="ListBullet"/>
      </w:pPr>
      <w:r>
        <w:t>Median: &lt;value&gt;;</w:t>
      </w:r>
    </w:p>
    <w:p w14:paraId="3D26E891" w14:textId="77777777" w:rsidR="009C46DB" w:rsidRDefault="009C46DB" w:rsidP="009C46DB">
      <w:pPr>
        <w:pStyle w:val="ListBullet"/>
      </w:pPr>
      <w:r>
        <w:t>Lower quartile: &lt;value&gt;;</w:t>
      </w:r>
    </w:p>
    <w:p w14:paraId="18B4E835" w14:textId="77777777" w:rsidR="009C46DB" w:rsidRDefault="009C46DB" w:rsidP="007136FD">
      <w:pPr>
        <w:pStyle w:val="ListBullet"/>
        <w:keepNext/>
      </w:pPr>
      <w:r>
        <w:t>Lower whisker: &lt;value&gt;.</w:t>
      </w:r>
    </w:p>
    <w:p w14:paraId="6F3CF173" w14:textId="77777777" w:rsidR="009C46DB" w:rsidRDefault="009C46DB" w:rsidP="009C46DB">
      <w:pPr>
        <w:pStyle w:val="BodyText"/>
      </w:pPr>
      <w:r>
        <w:rPr>
          <w:noProof/>
        </w:rPr>
        <w:drawing>
          <wp:inline distT="0" distB="0" distL="0" distR="0" wp14:anchorId="26324F94" wp14:editId="7323A612">
            <wp:extent cx="1647619" cy="1019048"/>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647619" cy="1019048"/>
                    </a:xfrm>
                    <a:prstGeom prst="rect">
                      <a:avLst/>
                    </a:prstGeom>
                  </pic:spPr>
                </pic:pic>
              </a:graphicData>
            </a:graphic>
          </wp:inline>
        </w:drawing>
      </w:r>
    </w:p>
    <w:p w14:paraId="1007AB76" w14:textId="77777777" w:rsidR="009C46DB" w:rsidRPr="00926B50" w:rsidRDefault="009C46DB" w:rsidP="00672C87">
      <w:pPr>
        <w:pStyle w:val="BodyText"/>
        <w:keepNext/>
        <w:rPr>
          <w:u w:val="single"/>
        </w:rPr>
      </w:pPr>
      <w:r w:rsidRPr="00926B50">
        <w:rPr>
          <w:u w:val="single"/>
        </w:rPr>
        <w:lastRenderedPageBreak/>
        <w:t xml:space="preserve">Lung Function Filters </w:t>
      </w:r>
    </w:p>
    <w:p w14:paraId="114989E3" w14:textId="77777777" w:rsidR="009C46DB" w:rsidRDefault="009C46DB" w:rsidP="007136FD">
      <w:pPr>
        <w:pStyle w:val="BodyText"/>
        <w:keepNext/>
      </w:pPr>
      <w:r>
        <w:t>A user can apply Lung Function filters to modify the plot.</w:t>
      </w:r>
    </w:p>
    <w:p w14:paraId="4D3B8FE6" w14:textId="77777777" w:rsidR="009C46DB" w:rsidRDefault="009C46DB" w:rsidP="009C46DB">
      <w:pPr>
        <w:pStyle w:val="BodyText"/>
      </w:pPr>
      <w:r>
        <w:rPr>
          <w:noProof/>
        </w:rPr>
        <w:drawing>
          <wp:inline distT="0" distB="0" distL="0" distR="0" wp14:anchorId="39A7016B" wp14:editId="56EE2988">
            <wp:extent cx="1856500" cy="2902998"/>
            <wp:effectExtent l="19050" t="19050" r="10795" b="1206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858081" cy="2905471"/>
                    </a:xfrm>
                    <a:prstGeom prst="rect">
                      <a:avLst/>
                    </a:prstGeom>
                    <a:ln>
                      <a:solidFill>
                        <a:schemeClr val="bg2"/>
                      </a:solidFill>
                    </a:ln>
                  </pic:spPr>
                </pic:pic>
              </a:graphicData>
            </a:graphic>
          </wp:inline>
        </w:drawing>
      </w:r>
    </w:p>
    <w:p w14:paraId="010C3A82" w14:textId="77777777" w:rsidR="009C46DB" w:rsidRPr="00926B50" w:rsidRDefault="009C46DB" w:rsidP="00672C87">
      <w:pPr>
        <w:pStyle w:val="BodyText"/>
        <w:keepNext/>
        <w:rPr>
          <w:u w:val="single"/>
        </w:rPr>
      </w:pPr>
      <w:r w:rsidRPr="00926B50">
        <w:rPr>
          <w:u w:val="single"/>
        </w:rPr>
        <w:t>Details on Demand table</w:t>
      </w:r>
    </w:p>
    <w:p w14:paraId="4D2D396F" w14:textId="77777777" w:rsidR="009C46DB" w:rsidRDefault="009C46DB" w:rsidP="009C46DB">
      <w:pPr>
        <w:pStyle w:val="BodyText"/>
      </w:pPr>
      <w:r w:rsidRPr="00063096">
        <w:t>Details on Demand table</w:t>
      </w:r>
      <w:r>
        <w:t xml:space="preserve"> contains two tabs: Lung Function tab and Subjects tab.</w:t>
      </w:r>
    </w:p>
    <w:p w14:paraId="5B01379B" w14:textId="77777777" w:rsidR="009C46DB" w:rsidRDefault="009C46DB" w:rsidP="007136FD">
      <w:pPr>
        <w:pStyle w:val="BodyText"/>
        <w:keepNext/>
      </w:pPr>
      <w:r>
        <w:t>Lung Function tab:</w:t>
      </w:r>
    </w:p>
    <w:p w14:paraId="58BF2A45" w14:textId="77777777" w:rsidR="009C46DB" w:rsidRDefault="009C46DB" w:rsidP="009C46DB">
      <w:pPr>
        <w:pStyle w:val="BodyText"/>
      </w:pPr>
      <w:r>
        <w:rPr>
          <w:noProof/>
        </w:rPr>
        <w:drawing>
          <wp:inline distT="0" distB="0" distL="0" distR="0" wp14:anchorId="09BC2113" wp14:editId="114D8124">
            <wp:extent cx="5941695" cy="1866900"/>
            <wp:effectExtent l="19050" t="19050" r="20955" b="1905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1695" cy="1866900"/>
                    </a:xfrm>
                    <a:prstGeom prst="rect">
                      <a:avLst/>
                    </a:prstGeom>
                    <a:ln>
                      <a:solidFill>
                        <a:schemeClr val="bg2"/>
                      </a:solidFill>
                    </a:ln>
                  </pic:spPr>
                </pic:pic>
              </a:graphicData>
            </a:graphic>
          </wp:inline>
        </w:drawing>
      </w:r>
    </w:p>
    <w:p w14:paraId="38C587A9" w14:textId="77777777" w:rsidR="009C46DB" w:rsidRDefault="009C46DB" w:rsidP="007136FD">
      <w:pPr>
        <w:pStyle w:val="BodyText"/>
        <w:keepNext/>
      </w:pPr>
      <w:r>
        <w:t>Subjects tab:</w:t>
      </w:r>
    </w:p>
    <w:p w14:paraId="0CF23C22" w14:textId="77777777" w:rsidR="009C46DB" w:rsidRPr="002D3E13" w:rsidRDefault="009C46DB" w:rsidP="009C46DB">
      <w:pPr>
        <w:pStyle w:val="BodyText"/>
      </w:pPr>
      <w:r>
        <w:rPr>
          <w:noProof/>
        </w:rPr>
        <w:drawing>
          <wp:inline distT="0" distB="0" distL="0" distR="0" wp14:anchorId="655FEE22" wp14:editId="2C3F8710">
            <wp:extent cx="5941695" cy="2346325"/>
            <wp:effectExtent l="19050" t="19050" r="20955" b="1587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1695" cy="2346325"/>
                    </a:xfrm>
                    <a:prstGeom prst="rect">
                      <a:avLst/>
                    </a:prstGeom>
                    <a:ln>
                      <a:solidFill>
                        <a:schemeClr val="bg2"/>
                      </a:solidFill>
                    </a:ln>
                  </pic:spPr>
                </pic:pic>
              </a:graphicData>
            </a:graphic>
          </wp:inline>
        </w:drawing>
      </w:r>
    </w:p>
    <w:p w14:paraId="43F9A0BE" w14:textId="1194890E" w:rsidR="009C46DB" w:rsidRDefault="009C46DB" w:rsidP="009C46DB">
      <w:pPr>
        <w:pStyle w:val="Heading3"/>
      </w:pPr>
      <w:bookmarkStart w:id="129" w:name="_Toc33115279"/>
      <w:r w:rsidRPr="00712891">
        <w:lastRenderedPageBreak/>
        <w:t xml:space="preserve">Exacerbations </w:t>
      </w:r>
      <w:r>
        <w:t>O</w:t>
      </w:r>
      <w:r w:rsidRPr="00712891">
        <w:t>ver Time</w:t>
      </w:r>
      <w:r>
        <w:t xml:space="preserve"> Tab</w:t>
      </w:r>
      <w:bookmarkEnd w:id="129"/>
    </w:p>
    <w:p w14:paraId="5A98824C" w14:textId="77777777" w:rsidR="009C46DB" w:rsidRDefault="009C46DB" w:rsidP="007136FD">
      <w:pPr>
        <w:pStyle w:val="BodyText"/>
        <w:keepNext/>
      </w:pPr>
      <w:r w:rsidRPr="004A11F3">
        <w:rPr>
          <w:b/>
        </w:rPr>
        <w:t xml:space="preserve">Exacerbations </w:t>
      </w:r>
      <w:r>
        <w:rPr>
          <w:b/>
        </w:rPr>
        <w:t>O</w:t>
      </w:r>
      <w:r w:rsidRPr="004A11F3">
        <w:rPr>
          <w:b/>
        </w:rPr>
        <w:t>ver Time</w:t>
      </w:r>
      <w:r>
        <w:t xml:space="preserve"> tab</w:t>
      </w:r>
      <w:r w:rsidRPr="004A11F3">
        <w:t xml:space="preserve"> is visualized by the incidence rate and occurrence of each</w:t>
      </w:r>
      <w:r w:rsidRPr="00B471E4">
        <w:t xml:space="preserve"> </w:t>
      </w:r>
      <w:r>
        <w:t>exacerbation</w:t>
      </w:r>
      <w:r w:rsidRPr="004A11F3">
        <w:t xml:space="preserve"> event over time</w:t>
      </w:r>
      <w:r>
        <w:t xml:space="preserve">. </w:t>
      </w:r>
      <w:r w:rsidRPr="0054610E">
        <w:t>The bar plot</w:t>
      </w:r>
      <w:r>
        <w:t xml:space="preserve"> displays </w:t>
      </w:r>
      <w:r w:rsidRPr="004A11F3">
        <w:t>exacerbations count</w:t>
      </w:r>
      <w:r>
        <w:t>s</w:t>
      </w:r>
      <w:r w:rsidRPr="004A11F3">
        <w:t xml:space="preserve"> against time</w:t>
      </w:r>
      <w:r>
        <w:t>.</w:t>
      </w:r>
      <w:r w:rsidRPr="004A11F3">
        <w:t xml:space="preserve"> </w:t>
      </w:r>
    </w:p>
    <w:p w14:paraId="27CB7F51" w14:textId="77777777" w:rsidR="009C46DB" w:rsidRDefault="009C46DB" w:rsidP="009C46DB">
      <w:pPr>
        <w:pStyle w:val="BodyText"/>
      </w:pPr>
      <w:r>
        <w:rPr>
          <w:noProof/>
        </w:rPr>
        <w:drawing>
          <wp:inline distT="0" distB="0" distL="0" distR="0" wp14:anchorId="1C2D3C31" wp14:editId="0E6AF34E">
            <wp:extent cx="5941695" cy="3785870"/>
            <wp:effectExtent l="19050" t="19050" r="20955" b="2413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1695" cy="3785870"/>
                    </a:xfrm>
                    <a:prstGeom prst="rect">
                      <a:avLst/>
                    </a:prstGeom>
                    <a:ln>
                      <a:solidFill>
                        <a:schemeClr val="bg2"/>
                      </a:solidFill>
                    </a:ln>
                  </pic:spPr>
                </pic:pic>
              </a:graphicData>
            </a:graphic>
          </wp:inline>
        </w:drawing>
      </w:r>
    </w:p>
    <w:p w14:paraId="44E01ADF" w14:textId="77777777" w:rsidR="009C46DB" w:rsidRDefault="009C46DB" w:rsidP="009C46DB">
      <w:pPr>
        <w:pStyle w:val="BodyText"/>
      </w:pPr>
      <w:r>
        <w:t xml:space="preserve">Main elements available on the </w:t>
      </w:r>
      <w:r w:rsidRPr="00712891">
        <w:t>Exacerbations</w:t>
      </w:r>
      <w:r>
        <w:t xml:space="preserve"> Over Time tab are the following:</w:t>
      </w:r>
    </w:p>
    <w:p w14:paraId="6473ABAF" w14:textId="77777777" w:rsidR="009C46DB" w:rsidRDefault="009C46DB" w:rsidP="009C46DB">
      <w:pPr>
        <w:pStyle w:val="ListBullet"/>
      </w:pPr>
      <w:r>
        <w:t>Bar plot;</w:t>
      </w:r>
    </w:p>
    <w:p w14:paraId="448E4E23" w14:textId="77777777" w:rsidR="009C46DB" w:rsidRDefault="009C46DB" w:rsidP="009C46DB">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22586E55" w14:textId="77777777" w:rsidR="009C46DB" w:rsidRDefault="009C46DB" w:rsidP="009C46DB">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358D6FA6" w14:textId="77777777" w:rsidR="009C46DB" w:rsidRDefault="009C46DB" w:rsidP="009C46DB">
      <w:pPr>
        <w:pStyle w:val="ListBullet"/>
      </w:pPr>
      <w:r>
        <w:t>Z-axis title;</w:t>
      </w:r>
    </w:p>
    <w:p w14:paraId="0E00F2B3" w14:textId="77777777" w:rsidR="009C46DB" w:rsidRDefault="009C46DB" w:rsidP="009C46DB">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556B63C4" w14:textId="77777777" w:rsidR="009C46DB" w:rsidRDefault="009C46DB" w:rsidP="009C46DB">
      <w:pPr>
        <w:pStyle w:val="ListBullet"/>
      </w:pPr>
      <w:r>
        <w:t xml:space="preserve">Chart context menu icon (see </w:t>
      </w:r>
      <w:r>
        <w:fldChar w:fldCharType="begin"/>
      </w:r>
      <w:r>
        <w:instrText xml:space="preserve"> REF _Ref30517987 \h </w:instrText>
      </w:r>
      <w:r>
        <w:fldChar w:fldCharType="separate"/>
      </w:r>
      <w:r>
        <w:t>Chart Context Menu</w:t>
      </w:r>
      <w:r>
        <w:fldChar w:fldCharType="end"/>
      </w:r>
      <w:r>
        <w:t xml:space="preserve"> section);</w:t>
      </w:r>
    </w:p>
    <w:p w14:paraId="13DF2C86"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73BBCDBE" w14:textId="77777777" w:rsidR="009C46DB" w:rsidRPr="00926B50" w:rsidRDefault="009C46DB" w:rsidP="00672C87">
      <w:pPr>
        <w:pStyle w:val="BodyText"/>
        <w:keepNext/>
        <w:rPr>
          <w:u w:val="single"/>
        </w:rPr>
      </w:pPr>
      <w:r w:rsidRPr="00926B50">
        <w:rPr>
          <w:u w:val="single"/>
        </w:rPr>
        <w:t>X axis</w:t>
      </w:r>
    </w:p>
    <w:p w14:paraId="06D0F3A7" w14:textId="77777777" w:rsidR="009C46DB" w:rsidRDefault="009C46DB" w:rsidP="009C46DB">
      <w:pPr>
        <w:pStyle w:val="BodyText"/>
      </w:pPr>
      <w:r>
        <w:rPr>
          <w:rStyle w:val="normaltextrun"/>
        </w:rPr>
        <w:t xml:space="preserve">The title of the X-axis is </w:t>
      </w:r>
      <w:r>
        <w:rPr>
          <w:rStyle w:val="normaltextrun"/>
          <w:b/>
        </w:rPr>
        <w:t>Weeks since first treatment</w:t>
      </w:r>
      <w:r>
        <w:rPr>
          <w:rStyle w:val="normaltextrun"/>
        </w:rPr>
        <w:t xml:space="preserve"> by default.</w:t>
      </w:r>
      <w:r>
        <w:rPr>
          <w:rStyle w:val="normaltextrun"/>
          <w:rFonts w:ascii="Arial" w:hAnsi="Arial" w:cs="Arial"/>
        </w:rPr>
        <w:t> </w:t>
      </w:r>
      <w:r>
        <w:rPr>
          <w:rStyle w:val="eop"/>
        </w:rPr>
        <w:t> </w:t>
      </w:r>
      <w:r>
        <w:t xml:space="preserve">X axis has time binning (see </w:t>
      </w:r>
      <w:r>
        <w:fldChar w:fldCharType="begin"/>
      </w:r>
      <w:r>
        <w:instrText xml:space="preserve"> REF _Ref31640041 \h </w:instrText>
      </w:r>
      <w:r>
        <w:fldChar w:fldCharType="separate"/>
      </w:r>
      <w:r w:rsidRPr="005375EF">
        <w:t>Time Binning</w:t>
      </w:r>
      <w:r>
        <w:fldChar w:fldCharType="end"/>
      </w:r>
      <w:r>
        <w:t xml:space="preserve"> section for details).</w:t>
      </w:r>
    </w:p>
    <w:p w14:paraId="19200A70" w14:textId="77777777" w:rsidR="009C46DB" w:rsidRDefault="009C46DB" w:rsidP="009C46DB">
      <w:pPr>
        <w:pStyle w:val="BodyText"/>
        <w:rPr>
          <w:rStyle w:val="normaltextrun"/>
        </w:rPr>
      </w:pPr>
      <w:r>
        <w:rPr>
          <w:rStyle w:val="normaltextrun"/>
        </w:rPr>
        <w:t>Value of X-axis could be changed by choosing one of the options from dropdown list under the plot:</w:t>
      </w:r>
    </w:p>
    <w:p w14:paraId="7D3D2A13" w14:textId="77777777" w:rsidR="009C46DB" w:rsidRDefault="009C46DB" w:rsidP="009C46DB">
      <w:pPr>
        <w:pStyle w:val="ListBullet"/>
      </w:pPr>
      <w:r>
        <w:t>Days since first treatment;</w:t>
      </w:r>
    </w:p>
    <w:p w14:paraId="2E840E5E" w14:textId="77777777" w:rsidR="009C46DB" w:rsidRDefault="009C46DB" w:rsidP="009C46DB">
      <w:pPr>
        <w:pStyle w:val="ListBullet"/>
      </w:pPr>
      <w:r>
        <w:t>Weeks since first treatment;</w:t>
      </w:r>
    </w:p>
    <w:p w14:paraId="1B28028B" w14:textId="77777777" w:rsidR="009C46DB" w:rsidRDefault="009C46DB" w:rsidP="009C46DB">
      <w:pPr>
        <w:pStyle w:val="ListBullet"/>
      </w:pPr>
      <w:r>
        <w:t>Days since randomisation;</w:t>
      </w:r>
    </w:p>
    <w:p w14:paraId="68F65287" w14:textId="77777777" w:rsidR="009C46DB" w:rsidRDefault="009C46DB" w:rsidP="00EE0B05">
      <w:pPr>
        <w:pStyle w:val="ListBullet"/>
      </w:pPr>
      <w:r>
        <w:t>Weeks since</w:t>
      </w:r>
      <w:r w:rsidRPr="000A17C3">
        <w:t xml:space="preserve"> </w:t>
      </w:r>
      <w:r>
        <w:t>randomisation.</w:t>
      </w:r>
      <w:r w:rsidRPr="00CC02BE">
        <w:rPr>
          <w:noProof/>
        </w:rPr>
        <w:t xml:space="preserve"> </w:t>
      </w:r>
    </w:p>
    <w:p w14:paraId="4CC9028C" w14:textId="77777777" w:rsidR="009C46DB" w:rsidRDefault="009C46DB" w:rsidP="009C46DB">
      <w:pPr>
        <w:pStyle w:val="BodyText"/>
      </w:pPr>
      <w:r>
        <w:rPr>
          <w:noProof/>
        </w:rPr>
        <w:lastRenderedPageBreak/>
        <w:drawing>
          <wp:inline distT="0" distB="0" distL="0" distR="0" wp14:anchorId="3804A019" wp14:editId="247EB1BB">
            <wp:extent cx="1852488" cy="919064"/>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74421" cy="929946"/>
                    </a:xfrm>
                    <a:prstGeom prst="rect">
                      <a:avLst/>
                    </a:prstGeom>
                  </pic:spPr>
                </pic:pic>
              </a:graphicData>
            </a:graphic>
          </wp:inline>
        </w:drawing>
      </w:r>
      <w:r>
        <w:t xml:space="preserve">  </w:t>
      </w:r>
      <w:r>
        <w:rPr>
          <w:noProof/>
        </w:rPr>
        <w:drawing>
          <wp:inline distT="0" distB="0" distL="0" distR="0" wp14:anchorId="2B7513D3" wp14:editId="458644AB">
            <wp:extent cx="1746534" cy="881828"/>
            <wp:effectExtent l="0" t="0" r="635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752245" cy="884711"/>
                    </a:xfrm>
                    <a:prstGeom prst="rect">
                      <a:avLst/>
                    </a:prstGeom>
                  </pic:spPr>
                </pic:pic>
              </a:graphicData>
            </a:graphic>
          </wp:inline>
        </w:drawing>
      </w:r>
    </w:p>
    <w:p w14:paraId="56739837" w14:textId="77777777" w:rsidR="009C46DB" w:rsidRPr="00926B50" w:rsidRDefault="009C46DB" w:rsidP="00672C87">
      <w:pPr>
        <w:pStyle w:val="BodyText"/>
        <w:keepNext/>
        <w:rPr>
          <w:u w:val="single"/>
        </w:rPr>
      </w:pPr>
      <w:r w:rsidRPr="00926B50">
        <w:rPr>
          <w:u w:val="single"/>
        </w:rPr>
        <w:t>Y axis</w:t>
      </w:r>
    </w:p>
    <w:p w14:paraId="2BA34A47" w14:textId="77777777" w:rsidR="009C46DB" w:rsidRDefault="009C46DB" w:rsidP="009C46DB">
      <w:pPr>
        <w:pStyle w:val="BodyText"/>
      </w:pPr>
      <w:r>
        <w:rPr>
          <w:rStyle w:val="normaltextrun"/>
        </w:rPr>
        <w:t xml:space="preserve">The default title of the Y-axis is </w:t>
      </w:r>
      <w:r w:rsidRPr="00B471E4">
        <w:rPr>
          <w:b/>
        </w:rPr>
        <w:t>Exacerbations count (incl. duration)</w:t>
      </w:r>
      <w:r w:rsidRPr="004A11F3">
        <w:rPr>
          <w:rStyle w:val="normaltextrun"/>
          <w:b/>
        </w:rPr>
        <w:t>.</w:t>
      </w:r>
      <w:r>
        <w:rPr>
          <w:rStyle w:val="normaltextrun"/>
        </w:rPr>
        <w:t xml:space="preserve"> </w:t>
      </w:r>
    </w:p>
    <w:p w14:paraId="32654688" w14:textId="4176B0B3" w:rsidR="009C46DB" w:rsidRDefault="009C46DB" w:rsidP="009C46DB">
      <w:pPr>
        <w:pStyle w:val="BodyText"/>
        <w:rPr>
          <w:rStyle w:val="normaltextrun"/>
        </w:rPr>
      </w:pPr>
      <w:r>
        <w:rPr>
          <w:rStyle w:val="normaltextrun"/>
        </w:rPr>
        <w:t>Value of Y-axis could be changed by choosing one of the options from dropdown list:</w:t>
      </w:r>
    </w:p>
    <w:p w14:paraId="724FA6D8" w14:textId="77777777" w:rsidR="009C46DB" w:rsidRDefault="009C46DB" w:rsidP="009C46DB">
      <w:pPr>
        <w:pStyle w:val="ListBullet"/>
      </w:pPr>
      <w:r w:rsidRPr="00712891">
        <w:t>Exacerbations</w:t>
      </w:r>
      <w:r>
        <w:t xml:space="preserve"> count (incl. duration);</w:t>
      </w:r>
    </w:p>
    <w:p w14:paraId="74C0ABB2" w14:textId="77777777" w:rsidR="009C46DB" w:rsidRDefault="009C46DB" w:rsidP="007136FD">
      <w:pPr>
        <w:pStyle w:val="ListBullet"/>
        <w:keepNext/>
      </w:pPr>
      <w:r w:rsidRPr="00712891">
        <w:t>Exacerbations</w:t>
      </w:r>
      <w:r>
        <w:t xml:space="preserve"> count (start dates only).</w:t>
      </w:r>
    </w:p>
    <w:p w14:paraId="1E87B5FD" w14:textId="77777777" w:rsidR="009C46DB" w:rsidRDefault="009C46DB" w:rsidP="009C46DB">
      <w:pPr>
        <w:pStyle w:val="BodyText"/>
      </w:pPr>
      <w:r>
        <w:rPr>
          <w:noProof/>
        </w:rPr>
        <w:drawing>
          <wp:inline distT="0" distB="0" distL="0" distR="0" wp14:anchorId="4B0524BE" wp14:editId="1F5F77F3">
            <wp:extent cx="2266667" cy="333333"/>
            <wp:effectExtent l="19050" t="19050" r="19685" b="1016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266667" cy="333333"/>
                    </a:xfrm>
                    <a:prstGeom prst="rect">
                      <a:avLst/>
                    </a:prstGeom>
                    <a:ln>
                      <a:solidFill>
                        <a:schemeClr val="bg2"/>
                      </a:solidFill>
                    </a:ln>
                  </pic:spPr>
                </pic:pic>
              </a:graphicData>
            </a:graphic>
          </wp:inline>
        </w:drawing>
      </w:r>
    </w:p>
    <w:p w14:paraId="575D7B28" w14:textId="77777777" w:rsidR="009C46DB" w:rsidRPr="00B373BA" w:rsidRDefault="009C46DB" w:rsidP="009C46DB">
      <w:pPr>
        <w:pStyle w:val="BodyText"/>
      </w:pPr>
      <w:r w:rsidRPr="00B373BA">
        <w:rPr>
          <w:b/>
        </w:rPr>
        <w:t>Note</w:t>
      </w:r>
      <w:r>
        <w:t>:</w:t>
      </w:r>
      <w:r w:rsidRPr="00B373BA">
        <w:rPr>
          <w:rStyle w:val="normaltextrun"/>
        </w:rPr>
        <w:t xml:space="preserve"> </w:t>
      </w:r>
      <w:r>
        <w:rPr>
          <w:rStyle w:val="normaltextrun"/>
        </w:rPr>
        <w:t>“</w:t>
      </w:r>
      <w:r w:rsidRPr="00712891">
        <w:t>Exacerbations</w:t>
      </w:r>
      <w:r>
        <w:t xml:space="preserve"> </w:t>
      </w:r>
      <w:r w:rsidRPr="00CC02BE">
        <w:rPr>
          <w:rStyle w:val="normaltextrun"/>
        </w:rPr>
        <w:t>count (incl. duration)</w:t>
      </w:r>
      <w:r>
        <w:rPr>
          <w:rStyle w:val="normaltextrun"/>
        </w:rPr>
        <w:t xml:space="preserve">” option </w:t>
      </w:r>
      <w:r w:rsidRPr="00B373BA">
        <w:rPr>
          <w:rStyle w:val="normaltextrun"/>
        </w:rPr>
        <w:t xml:space="preserve">counts any given </w:t>
      </w:r>
      <w:r>
        <w:rPr>
          <w:rStyle w:val="normaltextrun"/>
        </w:rPr>
        <w:t>e</w:t>
      </w:r>
      <w:r w:rsidRPr="00712891">
        <w:t>xacerbation</w:t>
      </w:r>
      <w:r>
        <w:t xml:space="preserve"> </w:t>
      </w:r>
      <w:r w:rsidRPr="00B373BA">
        <w:rPr>
          <w:rStyle w:val="normaltextrun"/>
        </w:rPr>
        <w:t>event across all X axis categories in which the event was present.</w:t>
      </w:r>
      <w:r>
        <w:rPr>
          <w:rStyle w:val="normaltextrun"/>
        </w:rPr>
        <w:t xml:space="preserve"> “</w:t>
      </w:r>
      <w:r w:rsidRPr="00712891">
        <w:t>Exacerbations</w:t>
      </w:r>
      <w:r>
        <w:t xml:space="preserve"> </w:t>
      </w:r>
      <w:r w:rsidRPr="00CC02BE">
        <w:rPr>
          <w:rStyle w:val="normaltextrun"/>
        </w:rPr>
        <w:t>count</w:t>
      </w:r>
      <w:r>
        <w:rPr>
          <w:rStyle w:val="normaltextrun"/>
        </w:rPr>
        <w:t xml:space="preserve"> (start days only)’ </w:t>
      </w:r>
      <w:r w:rsidRPr="00B373BA">
        <w:t xml:space="preserve">option counts </w:t>
      </w:r>
      <w:r>
        <w:t>e</w:t>
      </w:r>
      <w:r w:rsidRPr="00712891">
        <w:t>xacerbation</w:t>
      </w:r>
      <w:r>
        <w:t xml:space="preserve"> </w:t>
      </w:r>
      <w:r w:rsidRPr="00B373BA">
        <w:t xml:space="preserve">events in the X category in which they started (according to the </w:t>
      </w:r>
      <w:r>
        <w:t>exacerbation event</w:t>
      </w:r>
      <w:r w:rsidRPr="00B373BA">
        <w:t xml:space="preserve"> start date).</w:t>
      </w:r>
    </w:p>
    <w:p w14:paraId="384A9BFA" w14:textId="77777777" w:rsidR="009C46DB" w:rsidRPr="00926B50" w:rsidRDefault="009C46DB" w:rsidP="00672C87">
      <w:pPr>
        <w:pStyle w:val="BodyText"/>
        <w:keepNext/>
        <w:rPr>
          <w:u w:val="single"/>
        </w:rPr>
      </w:pPr>
      <w:r w:rsidRPr="00926B50">
        <w:rPr>
          <w:u w:val="single"/>
        </w:rPr>
        <w:t xml:space="preserve">Z-axis </w:t>
      </w:r>
    </w:p>
    <w:p w14:paraId="214E959F" w14:textId="77777777" w:rsidR="009C46DB" w:rsidRDefault="009C46DB" w:rsidP="009C46DB">
      <w:pPr>
        <w:pStyle w:val="BodyText"/>
      </w:pPr>
      <w:r w:rsidRPr="004333E2">
        <w:t xml:space="preserve">The plot includes a Z axis that is a single grey line that displays the total number of subjects on the study at the given point in time. </w:t>
      </w:r>
    </w:p>
    <w:p w14:paraId="5ECEB965" w14:textId="77777777" w:rsidR="009C46DB" w:rsidRDefault="009C46DB" w:rsidP="009C46DB">
      <w:pPr>
        <w:pStyle w:val="BodyText"/>
      </w:pPr>
      <w:r w:rsidRPr="004333E2">
        <w:t>The line isn't angled between data points but 'step</w:t>
      </w:r>
      <w:r>
        <w:t>s</w:t>
      </w:r>
      <w:r w:rsidRPr="004333E2">
        <w:t xml:space="preserve">' downward each time a subject leaves, as in the example. For points in time up to and including day zero (including negative values) the number of subjects is assumed to be equal to the number of subjects at day zero. </w:t>
      </w:r>
    </w:p>
    <w:p w14:paraId="3BAB4038" w14:textId="77777777" w:rsidR="009C46DB" w:rsidRDefault="009C46DB" w:rsidP="009C46DB">
      <w:pPr>
        <w:pStyle w:val="BodyText"/>
      </w:pPr>
      <w:r w:rsidRPr="004333E2">
        <w:t>Y zoom bar also affects the Z axis</w:t>
      </w:r>
      <w:r>
        <w:t>.</w:t>
      </w:r>
    </w:p>
    <w:p w14:paraId="33CB66BB" w14:textId="77777777" w:rsidR="009C46DB" w:rsidRPr="00926B50" w:rsidRDefault="009C46DB" w:rsidP="00672C87">
      <w:pPr>
        <w:pStyle w:val="BodyText"/>
        <w:keepNext/>
        <w:rPr>
          <w:u w:val="single"/>
        </w:rPr>
      </w:pPr>
      <w:r w:rsidRPr="00926B50">
        <w:rPr>
          <w:u w:val="single"/>
        </w:rPr>
        <w:t>Coloring</w:t>
      </w:r>
    </w:p>
    <w:p w14:paraId="1D30EB3A" w14:textId="77777777" w:rsidR="009C46DB" w:rsidRDefault="009C46DB" w:rsidP="009C46DB">
      <w:pPr>
        <w:pStyle w:val="BodyText"/>
      </w:pPr>
      <w:r w:rsidRPr="002902E4">
        <w:t xml:space="preserve">Appropriate </w:t>
      </w:r>
      <w:r>
        <w:t>menu provides a user with the following options:</w:t>
      </w:r>
    </w:p>
    <w:p w14:paraId="78BCDAFF" w14:textId="77777777" w:rsidR="009C46DB" w:rsidRPr="006B3261" w:rsidRDefault="009C46DB" w:rsidP="009C46DB">
      <w:pPr>
        <w:pStyle w:val="ListBullet"/>
      </w:pPr>
      <w:r w:rsidRPr="006B3261">
        <w:t>All</w:t>
      </w:r>
      <w:r>
        <w:t>;</w:t>
      </w:r>
    </w:p>
    <w:p w14:paraId="002A5B0E" w14:textId="77777777" w:rsidR="009C46DB" w:rsidRPr="006B3261" w:rsidRDefault="009C46DB" w:rsidP="009C46DB">
      <w:pPr>
        <w:pStyle w:val="ListBullet"/>
      </w:pPr>
      <w:r w:rsidRPr="006B3261">
        <w:t>Exacerbation severity</w:t>
      </w:r>
      <w:r>
        <w:t>(selected by default);</w:t>
      </w:r>
    </w:p>
    <w:p w14:paraId="73F3E9A5" w14:textId="77777777" w:rsidR="009C46DB" w:rsidRPr="006B3261" w:rsidRDefault="009C46DB" w:rsidP="009C46DB">
      <w:pPr>
        <w:pStyle w:val="ListBullet"/>
      </w:pPr>
      <w:r w:rsidRPr="006B3261">
        <w:t>Hospitalisation</w:t>
      </w:r>
      <w:r>
        <w:t>;</w:t>
      </w:r>
    </w:p>
    <w:p w14:paraId="6F575CAC" w14:textId="77777777" w:rsidR="009C46DB" w:rsidRPr="006B3261" w:rsidRDefault="009C46DB" w:rsidP="009C46DB">
      <w:pPr>
        <w:pStyle w:val="ListBullet"/>
      </w:pPr>
      <w:r w:rsidRPr="006B3261">
        <w:t>Emergency room visit</w:t>
      </w:r>
      <w:r>
        <w:t>;</w:t>
      </w:r>
    </w:p>
    <w:p w14:paraId="058B12C5" w14:textId="77777777" w:rsidR="009C46DB" w:rsidRPr="006B3261" w:rsidRDefault="009C46DB" w:rsidP="009C46DB">
      <w:pPr>
        <w:pStyle w:val="ListBullet"/>
      </w:pPr>
      <w:r>
        <w:t xml:space="preserve">Depot </w:t>
      </w:r>
      <w:r w:rsidRPr="006B3261">
        <w:t>corticosteroid treatment</w:t>
      </w:r>
      <w:r>
        <w:t>;</w:t>
      </w:r>
    </w:p>
    <w:p w14:paraId="435BD2C7" w14:textId="77777777" w:rsidR="009C46DB" w:rsidRPr="006B3261" w:rsidRDefault="009C46DB" w:rsidP="009C46DB">
      <w:pPr>
        <w:pStyle w:val="ListBullet"/>
      </w:pPr>
      <w:r>
        <w:t xml:space="preserve">Increased inhaled </w:t>
      </w:r>
      <w:r w:rsidRPr="006B3261">
        <w:t>corticosteroid treatment</w:t>
      </w:r>
      <w:r>
        <w:t>;</w:t>
      </w:r>
    </w:p>
    <w:p w14:paraId="34B1F383" w14:textId="77777777" w:rsidR="009C46DB" w:rsidRDefault="009C46DB" w:rsidP="009C46DB">
      <w:pPr>
        <w:pStyle w:val="ListBullet"/>
      </w:pPr>
      <w:r w:rsidRPr="006B3261">
        <w:t>Sys</w:t>
      </w:r>
      <w:r>
        <w:t xml:space="preserve">temic </w:t>
      </w:r>
      <w:r w:rsidRPr="006B3261">
        <w:t>corticosteroid treatment</w:t>
      </w:r>
      <w:r>
        <w:t>;</w:t>
      </w:r>
    </w:p>
    <w:p w14:paraId="29D7AC8D" w14:textId="77777777" w:rsidR="009C46DB" w:rsidRPr="006B3261" w:rsidRDefault="009C46DB" w:rsidP="007136FD">
      <w:pPr>
        <w:pStyle w:val="ListBullet"/>
        <w:keepNext/>
      </w:pPr>
      <w:r>
        <w:t>Antibiotics treatment.</w:t>
      </w:r>
    </w:p>
    <w:p w14:paraId="52036D65" w14:textId="77777777" w:rsidR="009C46DB" w:rsidRDefault="009C46DB" w:rsidP="009C46DB">
      <w:pPr>
        <w:pStyle w:val="BodyText"/>
      </w:pPr>
      <w:r>
        <w:rPr>
          <w:noProof/>
        </w:rPr>
        <w:drawing>
          <wp:inline distT="0" distB="0" distL="0" distR="0" wp14:anchorId="2C896079" wp14:editId="2D46C877">
            <wp:extent cx="2139518" cy="1085041"/>
            <wp:effectExtent l="19050" t="19050" r="13335" b="2032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145184" cy="1087914"/>
                    </a:xfrm>
                    <a:prstGeom prst="rect">
                      <a:avLst/>
                    </a:prstGeom>
                    <a:ln>
                      <a:solidFill>
                        <a:schemeClr val="bg2"/>
                      </a:solidFill>
                    </a:ln>
                  </pic:spPr>
                </pic:pic>
              </a:graphicData>
            </a:graphic>
          </wp:inline>
        </w:drawing>
      </w:r>
    </w:p>
    <w:p w14:paraId="6888A32A" w14:textId="77777777" w:rsidR="009C46DB" w:rsidRPr="00926B50" w:rsidRDefault="009C46DB" w:rsidP="00672C87">
      <w:pPr>
        <w:pStyle w:val="BodyText"/>
        <w:keepNext/>
        <w:rPr>
          <w:u w:val="single"/>
        </w:rPr>
      </w:pPr>
      <w:r w:rsidRPr="00926B50">
        <w:rPr>
          <w:u w:val="single"/>
        </w:rPr>
        <w:t>Tooltips</w:t>
      </w:r>
    </w:p>
    <w:p w14:paraId="5CE87C8A" w14:textId="77777777" w:rsidR="009C46DB" w:rsidRPr="00213860" w:rsidRDefault="009C46DB" w:rsidP="009C46DB">
      <w:pPr>
        <w:pStyle w:val="BodyText"/>
      </w:pPr>
      <w:r>
        <w:t xml:space="preserve">When a user hovers the cursor over a bar, </w:t>
      </w:r>
      <w:r w:rsidRPr="00213860">
        <w:t>the tooltip with the following fields is displayed:</w:t>
      </w:r>
    </w:p>
    <w:p w14:paraId="5DFEA4C1" w14:textId="77777777" w:rsidR="009C46DB" w:rsidRDefault="009C46DB" w:rsidP="009C46DB">
      <w:pPr>
        <w:pStyle w:val="ListBullet"/>
      </w:pPr>
      <w:r>
        <w:t>X-axis value;</w:t>
      </w:r>
    </w:p>
    <w:p w14:paraId="0D036C2A" w14:textId="77777777" w:rsidR="009C46DB" w:rsidRDefault="009C46DB" w:rsidP="009C46DB">
      <w:pPr>
        <w:pStyle w:val="ListBullet"/>
      </w:pPr>
      <w:r>
        <w:t>Z-axis value;</w:t>
      </w:r>
    </w:p>
    <w:p w14:paraId="575937E3" w14:textId="77777777" w:rsidR="009C46DB" w:rsidRDefault="009C46DB" w:rsidP="009C46DB">
      <w:pPr>
        <w:pStyle w:val="ListBullet"/>
      </w:pPr>
      <w:r>
        <w:lastRenderedPageBreak/>
        <w:t>Y-axis value for each coloring value;</w:t>
      </w:r>
    </w:p>
    <w:p w14:paraId="14C1D4E3" w14:textId="77777777" w:rsidR="009C46DB" w:rsidRDefault="009C46DB" w:rsidP="007136FD">
      <w:pPr>
        <w:pStyle w:val="ListBullet"/>
        <w:keepNext/>
      </w:pPr>
      <w:r>
        <w:t>Coloring option value.</w:t>
      </w:r>
    </w:p>
    <w:p w14:paraId="6B10BEA3" w14:textId="77777777" w:rsidR="009C46DB" w:rsidRDefault="009C46DB" w:rsidP="009C46DB">
      <w:pPr>
        <w:pStyle w:val="BodyText"/>
      </w:pPr>
      <w:r>
        <w:rPr>
          <w:noProof/>
        </w:rPr>
        <w:drawing>
          <wp:inline distT="0" distB="0" distL="0" distR="0" wp14:anchorId="0F855427" wp14:editId="08FA0442">
            <wp:extent cx="1695238" cy="961905"/>
            <wp:effectExtent l="19050" t="19050" r="19685" b="1016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695238" cy="961905"/>
                    </a:xfrm>
                    <a:prstGeom prst="rect">
                      <a:avLst/>
                    </a:prstGeom>
                    <a:ln>
                      <a:solidFill>
                        <a:schemeClr val="bg2"/>
                      </a:solidFill>
                    </a:ln>
                  </pic:spPr>
                </pic:pic>
              </a:graphicData>
            </a:graphic>
          </wp:inline>
        </w:drawing>
      </w:r>
    </w:p>
    <w:p w14:paraId="7C6E5990" w14:textId="77777777" w:rsidR="009C46DB" w:rsidRPr="00926B50" w:rsidRDefault="009C46DB" w:rsidP="00672C87">
      <w:pPr>
        <w:pStyle w:val="BodyText"/>
        <w:keepNext/>
        <w:rPr>
          <w:u w:val="single"/>
        </w:rPr>
      </w:pPr>
      <w:r w:rsidRPr="00926B50">
        <w:rPr>
          <w:u w:val="single"/>
        </w:rPr>
        <w:t>Details on Demand table</w:t>
      </w:r>
    </w:p>
    <w:p w14:paraId="306EEE50" w14:textId="77777777" w:rsidR="009C46DB" w:rsidRDefault="009C46DB" w:rsidP="009C46DB">
      <w:pPr>
        <w:pStyle w:val="BodyText"/>
      </w:pPr>
      <w:r w:rsidRPr="00063096">
        <w:t>Details on Demand table</w:t>
      </w:r>
      <w:r>
        <w:t xml:space="preserve"> contains two tabs: Exacerbations tab and Subjects tab.</w:t>
      </w:r>
    </w:p>
    <w:p w14:paraId="2AB9366D" w14:textId="77777777" w:rsidR="009C46DB" w:rsidRDefault="009C46DB" w:rsidP="007136FD">
      <w:pPr>
        <w:pStyle w:val="BodyText"/>
        <w:keepNext/>
      </w:pPr>
      <w:r>
        <w:t>Exacerbations tab:</w:t>
      </w:r>
    </w:p>
    <w:p w14:paraId="1E69B264" w14:textId="77777777" w:rsidR="009C46DB" w:rsidRDefault="009C46DB" w:rsidP="009C46DB">
      <w:pPr>
        <w:pStyle w:val="BodyText"/>
      </w:pPr>
      <w:r>
        <w:rPr>
          <w:noProof/>
        </w:rPr>
        <w:drawing>
          <wp:inline distT="0" distB="0" distL="0" distR="0" wp14:anchorId="7A821244" wp14:editId="6B03C70B">
            <wp:extent cx="5941695" cy="2303780"/>
            <wp:effectExtent l="19050" t="19050" r="20955" b="2032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1695" cy="2303780"/>
                    </a:xfrm>
                    <a:prstGeom prst="rect">
                      <a:avLst/>
                    </a:prstGeom>
                    <a:ln>
                      <a:solidFill>
                        <a:schemeClr val="bg2"/>
                      </a:solidFill>
                    </a:ln>
                  </pic:spPr>
                </pic:pic>
              </a:graphicData>
            </a:graphic>
          </wp:inline>
        </w:drawing>
      </w:r>
    </w:p>
    <w:p w14:paraId="57ED620B" w14:textId="77777777" w:rsidR="009C46DB" w:rsidRDefault="009C46DB" w:rsidP="007136FD">
      <w:pPr>
        <w:pStyle w:val="BodyText"/>
        <w:keepNext/>
      </w:pPr>
      <w:r>
        <w:t>Subjects tab:</w:t>
      </w:r>
    </w:p>
    <w:p w14:paraId="48D73748" w14:textId="77777777" w:rsidR="009C46DB" w:rsidRPr="002D3E13" w:rsidRDefault="009C46DB" w:rsidP="009C46DB">
      <w:pPr>
        <w:pStyle w:val="BodyText"/>
      </w:pPr>
      <w:r>
        <w:rPr>
          <w:noProof/>
        </w:rPr>
        <w:drawing>
          <wp:inline distT="0" distB="0" distL="0" distR="0" wp14:anchorId="0AF7D315" wp14:editId="60697743">
            <wp:extent cx="5941695" cy="2388235"/>
            <wp:effectExtent l="19050" t="19050" r="20955" b="1206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1695" cy="2388235"/>
                    </a:xfrm>
                    <a:prstGeom prst="rect">
                      <a:avLst/>
                    </a:prstGeom>
                    <a:ln>
                      <a:solidFill>
                        <a:schemeClr val="bg2"/>
                      </a:solidFill>
                    </a:ln>
                  </pic:spPr>
                </pic:pic>
              </a:graphicData>
            </a:graphic>
          </wp:inline>
        </w:drawing>
      </w:r>
    </w:p>
    <w:p w14:paraId="0370A598" w14:textId="3BF8AAFA" w:rsidR="009C46DB" w:rsidRDefault="009C46DB" w:rsidP="009C46DB">
      <w:pPr>
        <w:pStyle w:val="Heading3"/>
      </w:pPr>
      <w:bookmarkStart w:id="130" w:name="_Toc33115280"/>
      <w:r w:rsidRPr="00712891">
        <w:lastRenderedPageBreak/>
        <w:t>Exacerbations Onset</w:t>
      </w:r>
      <w:r>
        <w:t xml:space="preserve"> Tab</w:t>
      </w:r>
      <w:bookmarkEnd w:id="130"/>
    </w:p>
    <w:p w14:paraId="138D62EE" w14:textId="77777777" w:rsidR="009C46DB" w:rsidRPr="00F604AD" w:rsidRDefault="009C46DB" w:rsidP="007136FD">
      <w:pPr>
        <w:pStyle w:val="BodyText"/>
        <w:keepNext/>
      </w:pPr>
      <w:r w:rsidRPr="00712891">
        <w:t>Exacerbations Onset</w:t>
      </w:r>
      <w:r>
        <w:t xml:space="preserve"> tab contains a line plot that </w:t>
      </w:r>
      <w:r w:rsidRPr="00F604AD">
        <w:t xml:space="preserve">shows the change of event or subject count over time. </w:t>
      </w:r>
    </w:p>
    <w:p w14:paraId="32190C78" w14:textId="77777777" w:rsidR="009C46DB" w:rsidRDefault="009C46DB" w:rsidP="009C46DB">
      <w:pPr>
        <w:pStyle w:val="BodyText"/>
      </w:pPr>
      <w:r>
        <w:rPr>
          <w:noProof/>
        </w:rPr>
        <w:drawing>
          <wp:inline distT="0" distB="0" distL="0" distR="0" wp14:anchorId="49112CBE" wp14:editId="32EE41FA">
            <wp:extent cx="5941695" cy="3792855"/>
            <wp:effectExtent l="19050" t="19050" r="20955" b="1714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1695" cy="3792855"/>
                    </a:xfrm>
                    <a:prstGeom prst="rect">
                      <a:avLst/>
                    </a:prstGeom>
                    <a:ln>
                      <a:solidFill>
                        <a:schemeClr val="bg2"/>
                      </a:solidFill>
                    </a:ln>
                  </pic:spPr>
                </pic:pic>
              </a:graphicData>
            </a:graphic>
          </wp:inline>
        </w:drawing>
      </w:r>
    </w:p>
    <w:p w14:paraId="0600206E" w14:textId="77777777" w:rsidR="009C46DB" w:rsidRDefault="009C46DB" w:rsidP="009C46DB">
      <w:pPr>
        <w:pStyle w:val="BodyText"/>
      </w:pPr>
      <w:r>
        <w:t xml:space="preserve">Main elements available on the </w:t>
      </w:r>
      <w:r w:rsidRPr="00712891">
        <w:t>Exacerbations</w:t>
      </w:r>
      <w:r>
        <w:t xml:space="preserve"> Onset tab are the following:</w:t>
      </w:r>
    </w:p>
    <w:p w14:paraId="4DE8BE5A" w14:textId="77777777" w:rsidR="009C46DB" w:rsidRDefault="009C46DB" w:rsidP="009C46DB">
      <w:pPr>
        <w:pStyle w:val="ListBullet"/>
      </w:pPr>
      <w:r>
        <w:t>Line plot;</w:t>
      </w:r>
    </w:p>
    <w:p w14:paraId="74DB6AD8" w14:textId="77777777" w:rsidR="009C46DB" w:rsidRDefault="009C46DB" w:rsidP="009C46DB">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209ECCBE" w14:textId="77777777" w:rsidR="009C46DB" w:rsidRDefault="009C46DB" w:rsidP="009C46DB">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07215AA3" w14:textId="77777777" w:rsidR="009C46DB" w:rsidRDefault="009C46DB" w:rsidP="009C46DB">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259EC8E0" w14:textId="77777777" w:rsidR="009C46DB" w:rsidRDefault="009C46DB" w:rsidP="009C46DB">
      <w:pPr>
        <w:pStyle w:val="ListBullet"/>
      </w:pPr>
      <w:r>
        <w:t xml:space="preserve">Chart context menu icon (see </w:t>
      </w:r>
      <w:r>
        <w:fldChar w:fldCharType="begin"/>
      </w:r>
      <w:r>
        <w:instrText xml:space="preserve"> REF _Ref30517987 \h </w:instrText>
      </w:r>
      <w:r>
        <w:fldChar w:fldCharType="separate"/>
      </w:r>
      <w:r>
        <w:t>Chart Context Menu</w:t>
      </w:r>
      <w:r>
        <w:fldChar w:fldCharType="end"/>
      </w:r>
      <w:r>
        <w:t xml:space="preserve"> section);</w:t>
      </w:r>
    </w:p>
    <w:p w14:paraId="578D12EA" w14:textId="77777777" w:rsidR="009C46DB" w:rsidRDefault="009C46DB" w:rsidP="009C46DB">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5A1B772B" w14:textId="77777777" w:rsidR="009C46DB" w:rsidRPr="00926B50" w:rsidRDefault="009C46DB" w:rsidP="00672C87">
      <w:pPr>
        <w:pStyle w:val="BodyText"/>
        <w:keepNext/>
        <w:rPr>
          <w:u w:val="single"/>
        </w:rPr>
      </w:pPr>
      <w:r w:rsidRPr="00926B50">
        <w:rPr>
          <w:u w:val="single"/>
        </w:rPr>
        <w:t>X axis</w:t>
      </w:r>
    </w:p>
    <w:p w14:paraId="6AB7967E" w14:textId="77777777" w:rsidR="009C46DB" w:rsidRDefault="009C46DB" w:rsidP="009C46DB">
      <w:pPr>
        <w:pStyle w:val="BodyText"/>
      </w:pPr>
      <w:r>
        <w:rPr>
          <w:rStyle w:val="normaltextrun"/>
        </w:rPr>
        <w:t xml:space="preserve">The title of the X-axis is </w:t>
      </w:r>
      <w:r>
        <w:rPr>
          <w:rStyle w:val="normaltextrun"/>
          <w:b/>
        </w:rPr>
        <w:t>Weeks since first treatment</w:t>
      </w:r>
      <w:r>
        <w:rPr>
          <w:rStyle w:val="normaltextrun"/>
        </w:rPr>
        <w:t xml:space="preserve"> by default.</w:t>
      </w:r>
      <w:r>
        <w:rPr>
          <w:rStyle w:val="normaltextrun"/>
          <w:rFonts w:ascii="Arial" w:hAnsi="Arial" w:cs="Arial"/>
        </w:rPr>
        <w:t> </w:t>
      </w:r>
      <w:r>
        <w:rPr>
          <w:rStyle w:val="eop"/>
        </w:rPr>
        <w:t> </w:t>
      </w:r>
      <w:r>
        <w:t xml:space="preserve">X axis has time binning (see </w:t>
      </w:r>
      <w:r>
        <w:fldChar w:fldCharType="begin"/>
      </w:r>
      <w:r>
        <w:instrText xml:space="preserve"> REF _Ref31640041 \h </w:instrText>
      </w:r>
      <w:r>
        <w:fldChar w:fldCharType="separate"/>
      </w:r>
      <w:r w:rsidRPr="005375EF">
        <w:t>Time Binning</w:t>
      </w:r>
      <w:r>
        <w:fldChar w:fldCharType="end"/>
      </w:r>
      <w:r>
        <w:t xml:space="preserve"> section for details).</w:t>
      </w:r>
    </w:p>
    <w:p w14:paraId="201552DE" w14:textId="77777777" w:rsidR="009C46DB" w:rsidRDefault="009C46DB" w:rsidP="009C46DB">
      <w:pPr>
        <w:pStyle w:val="BodyText"/>
        <w:rPr>
          <w:rStyle w:val="normaltextrun"/>
        </w:rPr>
      </w:pPr>
      <w:r>
        <w:rPr>
          <w:rStyle w:val="normaltextrun"/>
        </w:rPr>
        <w:t>Value of X-axis could be changed by choosing one of the options from dropdown list under the plot:</w:t>
      </w:r>
    </w:p>
    <w:p w14:paraId="6D18C21F" w14:textId="77777777" w:rsidR="009C46DB" w:rsidRDefault="009C46DB" w:rsidP="009C46DB">
      <w:pPr>
        <w:pStyle w:val="ListBullet"/>
      </w:pPr>
      <w:r>
        <w:t>Days since first treatment;</w:t>
      </w:r>
    </w:p>
    <w:p w14:paraId="69DC174B" w14:textId="77777777" w:rsidR="009C46DB" w:rsidRDefault="009C46DB" w:rsidP="009C46DB">
      <w:pPr>
        <w:pStyle w:val="ListBullet"/>
      </w:pPr>
      <w:r>
        <w:t>Weeks since first treatment;</w:t>
      </w:r>
    </w:p>
    <w:p w14:paraId="3B769826" w14:textId="77777777" w:rsidR="009C46DB" w:rsidRDefault="009C46DB" w:rsidP="009C46DB">
      <w:pPr>
        <w:pStyle w:val="ListBullet"/>
      </w:pPr>
      <w:r>
        <w:t>Days since randomisation;</w:t>
      </w:r>
    </w:p>
    <w:p w14:paraId="4FB7C5F7" w14:textId="77777777" w:rsidR="009C46DB" w:rsidRDefault="009C46DB" w:rsidP="007136FD">
      <w:pPr>
        <w:pStyle w:val="ListBullet"/>
        <w:keepNext/>
      </w:pPr>
      <w:r>
        <w:t>Weeks since</w:t>
      </w:r>
      <w:r w:rsidRPr="000A17C3">
        <w:t xml:space="preserve"> </w:t>
      </w:r>
      <w:r>
        <w:t>randomisation.</w:t>
      </w:r>
      <w:r w:rsidRPr="00CC02BE">
        <w:rPr>
          <w:noProof/>
        </w:rPr>
        <w:t xml:space="preserve"> </w:t>
      </w:r>
    </w:p>
    <w:p w14:paraId="58327E9A" w14:textId="77777777" w:rsidR="009C46DB" w:rsidRDefault="009C46DB" w:rsidP="009C46DB">
      <w:pPr>
        <w:pStyle w:val="BodyText"/>
      </w:pPr>
      <w:r>
        <w:rPr>
          <w:noProof/>
        </w:rPr>
        <w:drawing>
          <wp:inline distT="0" distB="0" distL="0" distR="0" wp14:anchorId="7965DC33" wp14:editId="53BD7C33">
            <wp:extent cx="1852488" cy="919064"/>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74421" cy="929946"/>
                    </a:xfrm>
                    <a:prstGeom prst="rect">
                      <a:avLst/>
                    </a:prstGeom>
                  </pic:spPr>
                </pic:pic>
              </a:graphicData>
            </a:graphic>
          </wp:inline>
        </w:drawing>
      </w:r>
      <w:r>
        <w:t xml:space="preserve">  </w:t>
      </w:r>
      <w:r>
        <w:rPr>
          <w:noProof/>
        </w:rPr>
        <w:drawing>
          <wp:inline distT="0" distB="0" distL="0" distR="0" wp14:anchorId="27528B1E" wp14:editId="24AFC887">
            <wp:extent cx="1746534" cy="881828"/>
            <wp:effectExtent l="0" t="0" r="635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752245" cy="884711"/>
                    </a:xfrm>
                    <a:prstGeom prst="rect">
                      <a:avLst/>
                    </a:prstGeom>
                  </pic:spPr>
                </pic:pic>
              </a:graphicData>
            </a:graphic>
          </wp:inline>
        </w:drawing>
      </w:r>
    </w:p>
    <w:p w14:paraId="242FCD0A" w14:textId="77777777" w:rsidR="009C46DB" w:rsidRPr="00926B50" w:rsidRDefault="009C46DB" w:rsidP="00672C87">
      <w:pPr>
        <w:pStyle w:val="BodyText"/>
        <w:keepNext/>
        <w:rPr>
          <w:u w:val="single"/>
        </w:rPr>
      </w:pPr>
      <w:r w:rsidRPr="00926B50">
        <w:rPr>
          <w:u w:val="single"/>
        </w:rPr>
        <w:lastRenderedPageBreak/>
        <w:t>Y axis</w:t>
      </w:r>
    </w:p>
    <w:p w14:paraId="58D9AC1B" w14:textId="77777777" w:rsidR="009C46DB" w:rsidRDefault="009C46DB" w:rsidP="009C46DB">
      <w:pPr>
        <w:pStyle w:val="BodyText"/>
      </w:pPr>
      <w:r>
        <w:rPr>
          <w:rStyle w:val="normaltextrun"/>
        </w:rPr>
        <w:t xml:space="preserve">The default title of the Y-axis is </w:t>
      </w:r>
      <w:r w:rsidRPr="004A11F3">
        <w:rPr>
          <w:b/>
        </w:rPr>
        <w:t xml:space="preserve">Exacerbations </w:t>
      </w:r>
      <w:r>
        <w:rPr>
          <w:b/>
        </w:rPr>
        <w:t>(</w:t>
      </w:r>
      <w:r w:rsidRPr="004A11F3">
        <w:rPr>
          <w:b/>
        </w:rPr>
        <w:t>count)</w:t>
      </w:r>
      <w:r w:rsidRPr="004A11F3">
        <w:rPr>
          <w:rStyle w:val="normaltextrun"/>
          <w:b/>
        </w:rPr>
        <w:t>.</w:t>
      </w:r>
      <w:r>
        <w:rPr>
          <w:rStyle w:val="normaltextrun"/>
        </w:rPr>
        <w:t xml:space="preserve"> </w:t>
      </w:r>
    </w:p>
    <w:p w14:paraId="31AC7FD8" w14:textId="5C070C5B" w:rsidR="009C46DB" w:rsidRDefault="009C46DB" w:rsidP="009C46DB">
      <w:pPr>
        <w:pStyle w:val="BodyText"/>
        <w:rPr>
          <w:rStyle w:val="normaltextrun"/>
        </w:rPr>
      </w:pPr>
      <w:r>
        <w:rPr>
          <w:rStyle w:val="normaltextrun"/>
        </w:rPr>
        <w:t>Value of Y-axis could be changed by choosing one of the options from dropdown list:</w:t>
      </w:r>
    </w:p>
    <w:p w14:paraId="41B15ADC" w14:textId="77777777" w:rsidR="009C46DB" w:rsidRDefault="009C46DB" w:rsidP="009C46DB">
      <w:pPr>
        <w:pStyle w:val="ListBullet"/>
      </w:pPr>
      <w:r>
        <w:t>Exacerbations (count);</w:t>
      </w:r>
    </w:p>
    <w:p w14:paraId="4BF77826" w14:textId="77777777" w:rsidR="009C46DB" w:rsidRDefault="009C46DB" w:rsidP="009C46DB">
      <w:pPr>
        <w:pStyle w:val="ListBullet"/>
      </w:pPr>
      <w:r>
        <w:t>Cumulative exacerbation count;</w:t>
      </w:r>
    </w:p>
    <w:p w14:paraId="6FC9158E" w14:textId="77777777" w:rsidR="009C46DB" w:rsidRDefault="009C46DB" w:rsidP="009C46DB">
      <w:pPr>
        <w:pStyle w:val="ListBullet"/>
      </w:pPr>
      <w:r>
        <w:t>Subjects (count);</w:t>
      </w:r>
    </w:p>
    <w:p w14:paraId="104CDAEE" w14:textId="77777777" w:rsidR="009C46DB" w:rsidRDefault="009C46DB" w:rsidP="007136FD">
      <w:pPr>
        <w:pStyle w:val="ListBullet"/>
        <w:keepNext/>
      </w:pPr>
      <w:r>
        <w:t>Cumulative subject count.</w:t>
      </w:r>
    </w:p>
    <w:p w14:paraId="6F779721" w14:textId="77777777" w:rsidR="009C46DB" w:rsidRDefault="009C46DB" w:rsidP="009C46DB">
      <w:pPr>
        <w:pStyle w:val="BodyText"/>
      </w:pPr>
      <w:r>
        <w:rPr>
          <w:noProof/>
        </w:rPr>
        <w:drawing>
          <wp:inline distT="0" distB="0" distL="0" distR="0" wp14:anchorId="06ACB997" wp14:editId="2B588177">
            <wp:extent cx="1895238" cy="666667"/>
            <wp:effectExtent l="19050" t="19050" r="10160" b="1968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895238" cy="666667"/>
                    </a:xfrm>
                    <a:prstGeom prst="rect">
                      <a:avLst/>
                    </a:prstGeom>
                    <a:ln>
                      <a:solidFill>
                        <a:schemeClr val="bg2"/>
                      </a:solidFill>
                    </a:ln>
                  </pic:spPr>
                </pic:pic>
              </a:graphicData>
            </a:graphic>
          </wp:inline>
        </w:drawing>
      </w:r>
    </w:p>
    <w:p w14:paraId="59EDAF71" w14:textId="77777777" w:rsidR="009C46DB" w:rsidRPr="00926B50" w:rsidRDefault="009C46DB" w:rsidP="00672C87">
      <w:pPr>
        <w:pStyle w:val="BodyText"/>
        <w:keepNext/>
        <w:rPr>
          <w:u w:val="single"/>
        </w:rPr>
      </w:pPr>
      <w:r w:rsidRPr="00926B50">
        <w:rPr>
          <w:u w:val="single"/>
        </w:rPr>
        <w:t>Coloring</w:t>
      </w:r>
    </w:p>
    <w:p w14:paraId="0E7075F8" w14:textId="77777777" w:rsidR="009C46DB" w:rsidRDefault="009C46DB" w:rsidP="009C46DB">
      <w:pPr>
        <w:pStyle w:val="BodyText"/>
      </w:pPr>
      <w:r>
        <w:t xml:space="preserve">Coloring option has </w:t>
      </w:r>
      <w:r w:rsidRPr="00280052">
        <w:rPr>
          <w:b/>
        </w:rPr>
        <w:t>All</w:t>
      </w:r>
      <w:r>
        <w:t xml:space="preserve"> value only.</w:t>
      </w:r>
    </w:p>
    <w:p w14:paraId="0B6A5E80" w14:textId="77777777" w:rsidR="009C46DB" w:rsidRPr="00926B50" w:rsidRDefault="009C46DB" w:rsidP="00672C87">
      <w:pPr>
        <w:pStyle w:val="BodyText"/>
        <w:keepNext/>
        <w:rPr>
          <w:u w:val="single"/>
        </w:rPr>
      </w:pPr>
      <w:r w:rsidRPr="00926B50">
        <w:rPr>
          <w:u w:val="single"/>
        </w:rPr>
        <w:t>Tooltips</w:t>
      </w:r>
    </w:p>
    <w:p w14:paraId="0AB7F8D8" w14:textId="77777777" w:rsidR="009C46DB" w:rsidRPr="00213860" w:rsidRDefault="009C46DB" w:rsidP="009C46DB">
      <w:pPr>
        <w:pStyle w:val="BodyText"/>
      </w:pPr>
      <w:r>
        <w:t xml:space="preserve">When a user hovers the cursor over a bar, </w:t>
      </w:r>
      <w:r w:rsidRPr="00213860">
        <w:t>the tooltip with the following fields is displayed:</w:t>
      </w:r>
    </w:p>
    <w:p w14:paraId="4ED22D9E" w14:textId="77777777" w:rsidR="009C46DB" w:rsidRDefault="009C46DB" w:rsidP="009C46DB">
      <w:pPr>
        <w:pStyle w:val="ListBullet"/>
      </w:pPr>
      <w:r>
        <w:t>Coloring option value;</w:t>
      </w:r>
    </w:p>
    <w:p w14:paraId="702CD43F" w14:textId="77777777" w:rsidR="009C46DB" w:rsidRDefault="009C46DB" w:rsidP="009C46DB">
      <w:pPr>
        <w:pStyle w:val="ListBullet"/>
      </w:pPr>
      <w:r>
        <w:t>Y-axis value;</w:t>
      </w:r>
    </w:p>
    <w:p w14:paraId="02D76A87" w14:textId="77777777" w:rsidR="009C46DB" w:rsidRDefault="009C46DB" w:rsidP="007136FD">
      <w:pPr>
        <w:pStyle w:val="ListBullet"/>
        <w:keepNext/>
      </w:pPr>
      <w:r>
        <w:t>X-axis value.</w:t>
      </w:r>
    </w:p>
    <w:p w14:paraId="1D1E776A" w14:textId="77777777" w:rsidR="009C46DB" w:rsidRDefault="009C46DB" w:rsidP="009C46DB">
      <w:pPr>
        <w:pStyle w:val="BodyText"/>
        <w:rPr>
          <w:u w:val="single"/>
        </w:rPr>
      </w:pPr>
      <w:r>
        <w:rPr>
          <w:noProof/>
        </w:rPr>
        <w:drawing>
          <wp:inline distT="0" distB="0" distL="0" distR="0" wp14:anchorId="7D6B8120" wp14:editId="2045B318">
            <wp:extent cx="1314286" cy="685714"/>
            <wp:effectExtent l="0" t="0" r="635" b="63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314286" cy="685714"/>
                    </a:xfrm>
                    <a:prstGeom prst="rect">
                      <a:avLst/>
                    </a:prstGeom>
                  </pic:spPr>
                </pic:pic>
              </a:graphicData>
            </a:graphic>
          </wp:inline>
        </w:drawing>
      </w:r>
    </w:p>
    <w:p w14:paraId="34D7E418" w14:textId="77777777" w:rsidR="009C46DB" w:rsidRPr="00926B50" w:rsidRDefault="009C46DB" w:rsidP="00672C87">
      <w:pPr>
        <w:pStyle w:val="BodyText"/>
        <w:keepNext/>
        <w:rPr>
          <w:u w:val="single"/>
        </w:rPr>
      </w:pPr>
      <w:r w:rsidRPr="00926B50">
        <w:rPr>
          <w:u w:val="single"/>
        </w:rPr>
        <w:t>Details on Demand table</w:t>
      </w:r>
    </w:p>
    <w:p w14:paraId="59563B3E" w14:textId="77777777" w:rsidR="009C46DB" w:rsidRDefault="009C46DB" w:rsidP="009C46DB">
      <w:pPr>
        <w:pStyle w:val="BodyText"/>
      </w:pPr>
      <w:r w:rsidRPr="00063096">
        <w:t>Details on Demand table</w:t>
      </w:r>
      <w:r>
        <w:t xml:space="preserve"> contains two tabs: Exacerbations tab and Subjects tab.</w:t>
      </w:r>
    </w:p>
    <w:p w14:paraId="5C2BA126" w14:textId="77777777" w:rsidR="009C46DB" w:rsidRDefault="009C46DB" w:rsidP="007136FD">
      <w:pPr>
        <w:pStyle w:val="BodyText"/>
        <w:keepNext/>
      </w:pPr>
      <w:r>
        <w:t>Exacerbations tab:</w:t>
      </w:r>
    </w:p>
    <w:p w14:paraId="10D210AA" w14:textId="77777777" w:rsidR="009C46DB" w:rsidRDefault="009C46DB" w:rsidP="009C46DB">
      <w:pPr>
        <w:pStyle w:val="BodyText"/>
      </w:pPr>
      <w:r>
        <w:rPr>
          <w:noProof/>
        </w:rPr>
        <w:drawing>
          <wp:inline distT="0" distB="0" distL="0" distR="0" wp14:anchorId="2CF46CF9" wp14:editId="38054A59">
            <wp:extent cx="5941695" cy="2191385"/>
            <wp:effectExtent l="19050" t="19050" r="20955" b="1841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1695" cy="2191385"/>
                    </a:xfrm>
                    <a:prstGeom prst="rect">
                      <a:avLst/>
                    </a:prstGeom>
                    <a:ln>
                      <a:solidFill>
                        <a:schemeClr val="bg2"/>
                      </a:solidFill>
                    </a:ln>
                  </pic:spPr>
                </pic:pic>
              </a:graphicData>
            </a:graphic>
          </wp:inline>
        </w:drawing>
      </w:r>
    </w:p>
    <w:p w14:paraId="65D605C6" w14:textId="77777777" w:rsidR="009C46DB" w:rsidRDefault="009C46DB" w:rsidP="007136FD">
      <w:pPr>
        <w:pStyle w:val="BodyText"/>
        <w:keepNext/>
      </w:pPr>
      <w:r>
        <w:lastRenderedPageBreak/>
        <w:t>Subjects tab:</w:t>
      </w:r>
    </w:p>
    <w:p w14:paraId="5EA869B9" w14:textId="77777777" w:rsidR="009C46DB" w:rsidRDefault="009C46DB" w:rsidP="009C46DB">
      <w:pPr>
        <w:pStyle w:val="BodyText"/>
      </w:pPr>
      <w:r>
        <w:rPr>
          <w:noProof/>
        </w:rPr>
        <w:drawing>
          <wp:inline distT="0" distB="0" distL="0" distR="0" wp14:anchorId="3E021385" wp14:editId="70B3B153">
            <wp:extent cx="5941695" cy="2406015"/>
            <wp:effectExtent l="19050" t="19050" r="20955" b="1333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1695" cy="2406015"/>
                    </a:xfrm>
                    <a:prstGeom prst="rect">
                      <a:avLst/>
                    </a:prstGeom>
                    <a:ln>
                      <a:solidFill>
                        <a:schemeClr val="bg2"/>
                      </a:solidFill>
                    </a:ln>
                  </pic:spPr>
                </pic:pic>
              </a:graphicData>
            </a:graphic>
          </wp:inline>
        </w:drawing>
      </w:r>
    </w:p>
    <w:p w14:paraId="7BD76CB1" w14:textId="2A63C72E" w:rsidR="00712891" w:rsidRDefault="00712891" w:rsidP="007136FD">
      <w:pPr>
        <w:pStyle w:val="Heading2"/>
      </w:pPr>
      <w:bookmarkStart w:id="131" w:name="_Toc33115281"/>
      <w:r>
        <w:t>Tumo</w:t>
      </w:r>
      <w:r w:rsidR="00CB2C7B">
        <w:t>u</w:t>
      </w:r>
      <w:r>
        <w:t>r Response</w:t>
      </w:r>
      <w:r w:rsidRPr="00712891">
        <w:t xml:space="preserve"> </w:t>
      </w:r>
      <w:r>
        <w:t>View</w:t>
      </w:r>
      <w:bookmarkEnd w:id="131"/>
    </w:p>
    <w:p w14:paraId="6377FF4B" w14:textId="77777777" w:rsidR="00D14860" w:rsidRDefault="00D14860" w:rsidP="00D14860">
      <w:pPr>
        <w:pStyle w:val="BodyText"/>
      </w:pPr>
      <w:r w:rsidRPr="00F71FB5">
        <w:rPr>
          <w:b/>
        </w:rPr>
        <w:t>Tumor Response</w:t>
      </w:r>
      <w:r>
        <w:t xml:space="preserve"> view allows a user to investigate cancer patients’ data </w:t>
      </w:r>
      <w:r w:rsidRPr="002B3B1D">
        <w:t xml:space="preserve">that have been recorded for </w:t>
      </w:r>
      <w:r>
        <w:t>subjects in order to evaluate tumor response to the particular treatment.</w:t>
      </w:r>
    </w:p>
    <w:p w14:paraId="0D89BA3D" w14:textId="77777777" w:rsidR="00D14860" w:rsidRDefault="00D14860" w:rsidP="00D14860">
      <w:pPr>
        <w:pStyle w:val="BodyText"/>
      </w:pPr>
      <w:r>
        <w:t xml:space="preserve">Three tabs are available on the </w:t>
      </w:r>
      <w:r w:rsidRPr="00F71FB5">
        <w:rPr>
          <w:b/>
        </w:rPr>
        <w:t xml:space="preserve">Tumor Response </w:t>
      </w:r>
      <w:r>
        <w:t xml:space="preserve">view: </w:t>
      </w:r>
    </w:p>
    <w:p w14:paraId="77BA6F67" w14:textId="77777777" w:rsidR="00D14860" w:rsidRDefault="00D14860" w:rsidP="00D14860">
      <w:pPr>
        <w:pStyle w:val="ListBullet"/>
      </w:pPr>
      <w:r>
        <w:t>Waterfall Plot tab;</w:t>
      </w:r>
    </w:p>
    <w:p w14:paraId="4650B9EE" w14:textId="77777777" w:rsidR="00D14860" w:rsidRDefault="00D14860" w:rsidP="00D14860">
      <w:pPr>
        <w:pStyle w:val="ListBullet"/>
      </w:pPr>
      <w:r>
        <w:t>TL Diameters over Time tab;</w:t>
      </w:r>
    </w:p>
    <w:p w14:paraId="21F9AE83" w14:textId="77777777" w:rsidR="00D14860" w:rsidRDefault="00D14860" w:rsidP="00D14860">
      <w:pPr>
        <w:pStyle w:val="ListBullet"/>
      </w:pPr>
      <w:r>
        <w:t>Prior Therapy vs. Time on Compound tab. </w:t>
      </w:r>
    </w:p>
    <w:p w14:paraId="02A8A346" w14:textId="77777777" w:rsidR="00D14860" w:rsidRDefault="00D14860" w:rsidP="00D14860">
      <w:pPr>
        <w:pStyle w:val="BodyText"/>
      </w:pPr>
      <w:r>
        <w:t>The following elements are available for all tabs:</w:t>
      </w:r>
    </w:p>
    <w:p w14:paraId="1A8C5314" w14:textId="77777777" w:rsidR="00D14860" w:rsidRDefault="00D14860" w:rsidP="00D14860">
      <w:pPr>
        <w:pStyle w:val="ListBullet"/>
      </w:pPr>
      <w:r>
        <w:t xml:space="preserve">Population filters (collapsed by default) in the right slide menu (see </w:t>
      </w:r>
      <w:r>
        <w:fldChar w:fldCharType="begin"/>
      </w:r>
      <w:r>
        <w:instrText xml:space="preserve"> REF _Ref26976536 \h </w:instrText>
      </w:r>
      <w:r>
        <w:fldChar w:fldCharType="separate"/>
      </w:r>
      <w:r>
        <w:t>Population Filters</w:t>
      </w:r>
      <w:r>
        <w:fldChar w:fldCharType="end"/>
      </w:r>
      <w:r>
        <w:t xml:space="preserve"> section);</w:t>
      </w:r>
    </w:p>
    <w:p w14:paraId="145BE4E9" w14:textId="77777777" w:rsidR="00D14860" w:rsidRDefault="00D14860" w:rsidP="00D14860">
      <w:pPr>
        <w:pStyle w:val="ListBullet"/>
      </w:pPr>
      <w:r>
        <w:t xml:space="preserve">Cohort filters (collapsed by default) in the right slide menu (see </w:t>
      </w:r>
      <w:r>
        <w:fldChar w:fldCharType="begin"/>
      </w:r>
      <w:r>
        <w:instrText xml:space="preserve"> REF _Ref30518031 \h </w:instrText>
      </w:r>
      <w:r>
        <w:fldChar w:fldCharType="separate"/>
      </w:r>
      <w:r>
        <w:t>Cohort Filters</w:t>
      </w:r>
      <w:r>
        <w:fldChar w:fldCharType="end"/>
      </w:r>
      <w:r>
        <w:t xml:space="preserve"> section);</w:t>
      </w:r>
    </w:p>
    <w:p w14:paraId="2469836E" w14:textId="77777777" w:rsidR="00D14860" w:rsidRDefault="00D14860" w:rsidP="00D14860">
      <w:pPr>
        <w:pStyle w:val="ListBullet"/>
      </w:pPr>
      <w:r>
        <w:t xml:space="preserve">Population filter widget (see </w:t>
      </w:r>
      <w:r>
        <w:fldChar w:fldCharType="begin"/>
      </w:r>
      <w:r>
        <w:instrText xml:space="preserve"> REF _Ref26976536 \h </w:instrText>
      </w:r>
      <w:r>
        <w:fldChar w:fldCharType="separate"/>
      </w:r>
      <w:r>
        <w:t>Population Filters</w:t>
      </w:r>
      <w:r>
        <w:fldChar w:fldCharType="end"/>
      </w:r>
      <w:r>
        <w:t xml:space="preserve"> section).</w:t>
      </w:r>
    </w:p>
    <w:p w14:paraId="7EE3E30E" w14:textId="77777777" w:rsidR="00D14860" w:rsidRPr="006F1ECD" w:rsidRDefault="00D14860" w:rsidP="00D14860">
      <w:pPr>
        <w:pStyle w:val="BodyText"/>
      </w:pPr>
      <w:r>
        <w:t>Additionally, specific Events Filters followed by Event filter widget, and Settings panels are available for some tabs.</w:t>
      </w:r>
    </w:p>
    <w:p w14:paraId="078A96F6" w14:textId="385EDF60" w:rsidR="00D14860" w:rsidRDefault="00D14860" w:rsidP="00D14860">
      <w:pPr>
        <w:pStyle w:val="Heading3"/>
      </w:pPr>
      <w:bookmarkStart w:id="132" w:name="_Toc33115282"/>
      <w:r>
        <w:t>Waterfall Plot Tab</w:t>
      </w:r>
      <w:bookmarkEnd w:id="132"/>
    </w:p>
    <w:p w14:paraId="6ACE0D0B" w14:textId="77777777" w:rsidR="00D14860" w:rsidRDefault="00D14860" w:rsidP="00D14860">
      <w:pPr>
        <w:pStyle w:val="BodyText"/>
      </w:pPr>
      <w:r w:rsidRPr="004C4F0E">
        <w:rPr>
          <w:b/>
        </w:rPr>
        <w:t>Waterfall Plot</w:t>
      </w:r>
      <w:r>
        <w:t xml:space="preserve"> tab displays the waterfall plot that presents each individual patient’s response to a particular drug based on a parameter, such as tumor burden. </w:t>
      </w:r>
    </w:p>
    <w:p w14:paraId="7DD7493E" w14:textId="77777777" w:rsidR="00D14860" w:rsidRDefault="00D14860" w:rsidP="00D14860">
      <w:pPr>
        <w:pStyle w:val="BodyText"/>
      </w:pPr>
      <w:r>
        <w:t>X axis across the plot serves as a baseline measure; vertical bars are drawn for each patient, either above or below the baseline. Y axis may be used to measure maximum percent change from baseline, e.g., percent growth or reduction of the tumor by some measurement.</w:t>
      </w:r>
    </w:p>
    <w:p w14:paraId="4721BF3E" w14:textId="77777777" w:rsidR="00D14860" w:rsidRDefault="00D14860" w:rsidP="00D14860">
      <w:pPr>
        <w:pStyle w:val="BodyText"/>
      </w:pPr>
      <w:r w:rsidRPr="009F2A50">
        <w:rPr>
          <w:b/>
        </w:rPr>
        <w:t>Note</w:t>
      </w:r>
      <w:r>
        <w:t>: Results of the first assessment nearest (in time) to the date of the first dose are taken as a baseline for each patient.</w:t>
      </w:r>
    </w:p>
    <w:p w14:paraId="74B280C4" w14:textId="77777777" w:rsidR="00D14860" w:rsidRDefault="00D14860" w:rsidP="00F45212">
      <w:pPr>
        <w:pStyle w:val="BodyText"/>
        <w:keepNext/>
      </w:pPr>
      <w:r>
        <w:t xml:space="preserve">Waterfall plot goes from the worst value, such as greatest progression of disease, on the left side of the plot, to the best value, i.e., most reduction of tumor, on the right side of the plot Thus, the data </w:t>
      </w:r>
      <w:r>
        <w:lastRenderedPageBreak/>
        <w:t>are organized in order to provide a clear picture of the study population’s results: from worst to best, based on the parameters included.</w:t>
      </w:r>
    </w:p>
    <w:p w14:paraId="7F02D7D6" w14:textId="77777777" w:rsidR="00D14860" w:rsidRDefault="00D14860" w:rsidP="00D14860">
      <w:pPr>
        <w:pStyle w:val="BodyText"/>
      </w:pPr>
      <w:r>
        <w:rPr>
          <w:noProof/>
        </w:rPr>
        <w:drawing>
          <wp:inline distT="0" distB="0" distL="0" distR="0" wp14:anchorId="7B704FA8" wp14:editId="5D8AA017">
            <wp:extent cx="5941695" cy="2311400"/>
            <wp:effectExtent l="19050" t="19050" r="20955" b="1270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1695" cy="2311400"/>
                    </a:xfrm>
                    <a:prstGeom prst="rect">
                      <a:avLst/>
                    </a:prstGeom>
                    <a:ln>
                      <a:solidFill>
                        <a:schemeClr val="bg2"/>
                      </a:solidFill>
                    </a:ln>
                  </pic:spPr>
                </pic:pic>
              </a:graphicData>
            </a:graphic>
          </wp:inline>
        </w:drawing>
      </w:r>
    </w:p>
    <w:p w14:paraId="2B1F17AB" w14:textId="77777777" w:rsidR="00D14860" w:rsidRDefault="00D14860" w:rsidP="00D14860">
      <w:pPr>
        <w:pStyle w:val="BodyText"/>
      </w:pPr>
      <w:r>
        <w:t xml:space="preserve">Main elements available on </w:t>
      </w:r>
      <w:r w:rsidRPr="00A52169">
        <w:t>Waterfall Plot</w:t>
      </w:r>
      <w:r>
        <w:t xml:space="preserve"> tab:</w:t>
      </w:r>
    </w:p>
    <w:p w14:paraId="62DBB663" w14:textId="77777777" w:rsidR="00D14860" w:rsidRPr="00A14448" w:rsidRDefault="00D14860" w:rsidP="00D14860">
      <w:pPr>
        <w:pStyle w:val="ListBullet"/>
      </w:pPr>
      <w:r>
        <w:t>Bar plot;</w:t>
      </w:r>
    </w:p>
    <w:p w14:paraId="21F0E7CE" w14:textId="77777777" w:rsidR="00D14860" w:rsidRDefault="00D14860" w:rsidP="00D14860">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31F99CA2" w14:textId="77777777" w:rsidR="00D14860" w:rsidRDefault="00D14860" w:rsidP="00D14860">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4FFAC1AD" w14:textId="77777777" w:rsidR="00D14860" w:rsidRDefault="00D14860" w:rsidP="00D14860">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61E4E6FB" w14:textId="77777777" w:rsidR="00D14860" w:rsidRDefault="00D14860" w:rsidP="00D14860">
      <w:pPr>
        <w:pStyle w:val="ListBullet"/>
      </w:pPr>
      <w:r>
        <w:t xml:space="preserve">Chart context menu icons (see </w:t>
      </w:r>
      <w:r>
        <w:fldChar w:fldCharType="begin"/>
      </w:r>
      <w:r>
        <w:instrText xml:space="preserve"> REF _Ref30517987 \h </w:instrText>
      </w:r>
      <w:r>
        <w:fldChar w:fldCharType="separate"/>
      </w:r>
      <w:r>
        <w:t>Chart Context Menu</w:t>
      </w:r>
      <w:r>
        <w:fldChar w:fldCharType="end"/>
      </w:r>
      <w:r>
        <w:t xml:space="preserve"> section);</w:t>
      </w:r>
    </w:p>
    <w:p w14:paraId="257E22EC" w14:textId="77777777" w:rsidR="00D14860" w:rsidRDefault="00D14860" w:rsidP="00D14860">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730E753F" w14:textId="77777777" w:rsidR="00D14860" w:rsidRPr="00C43F6A" w:rsidRDefault="00D14860" w:rsidP="00672C87">
      <w:pPr>
        <w:pStyle w:val="BodyText"/>
        <w:keepNext/>
        <w:rPr>
          <w:u w:val="single"/>
        </w:rPr>
      </w:pPr>
      <w:r>
        <w:rPr>
          <w:u w:val="single"/>
        </w:rPr>
        <w:t>X</w:t>
      </w:r>
      <w:r w:rsidRPr="00C43F6A">
        <w:rPr>
          <w:u w:val="single"/>
        </w:rPr>
        <w:t xml:space="preserve"> axis</w:t>
      </w:r>
    </w:p>
    <w:p w14:paraId="0CB4F6F6" w14:textId="77777777" w:rsidR="00D14860" w:rsidRDefault="00D14860" w:rsidP="00D14860">
      <w:pPr>
        <w:pStyle w:val="BodyText"/>
        <w:rPr>
          <w:rStyle w:val="eop"/>
        </w:rPr>
      </w:pPr>
      <w:r>
        <w:rPr>
          <w:rStyle w:val="normaltextrun"/>
        </w:rPr>
        <w:t xml:space="preserve">The title of the X-axis is </w:t>
      </w:r>
      <w:r>
        <w:rPr>
          <w:rStyle w:val="normaltextrun"/>
          <w:b/>
        </w:rPr>
        <w:t>Subject</w:t>
      </w:r>
      <w:r>
        <w:rPr>
          <w:rStyle w:val="normaltextrun"/>
        </w:rPr>
        <w:t>, and no other option is available.</w:t>
      </w:r>
      <w:r>
        <w:rPr>
          <w:rStyle w:val="normaltextrun"/>
          <w:rFonts w:ascii="Arial" w:hAnsi="Arial" w:cs="Arial"/>
        </w:rPr>
        <w:t> </w:t>
      </w:r>
      <w:r>
        <w:rPr>
          <w:rStyle w:val="eop"/>
        </w:rPr>
        <w:t> </w:t>
      </w:r>
    </w:p>
    <w:p w14:paraId="157305A0" w14:textId="77777777" w:rsidR="00D14860" w:rsidRPr="006530A3" w:rsidRDefault="00D14860" w:rsidP="00672C87">
      <w:pPr>
        <w:pStyle w:val="BodyText"/>
        <w:keepNext/>
        <w:rPr>
          <w:u w:val="single"/>
        </w:rPr>
      </w:pPr>
      <w:r w:rsidRPr="006530A3">
        <w:rPr>
          <w:u w:val="single"/>
        </w:rPr>
        <w:t>Y axis</w:t>
      </w:r>
    </w:p>
    <w:p w14:paraId="78AB7ED3" w14:textId="77777777" w:rsidR="00D14860" w:rsidRDefault="00D14860" w:rsidP="00D14860">
      <w:pPr>
        <w:pStyle w:val="BodyText"/>
      </w:pPr>
      <w:r>
        <w:rPr>
          <w:rStyle w:val="normaltextrun"/>
        </w:rPr>
        <w:t xml:space="preserve">The default title of the Y-axis is </w:t>
      </w:r>
      <w:r>
        <w:rPr>
          <w:b/>
        </w:rPr>
        <w:t>% change in sum of target lesion diameters, best change</w:t>
      </w:r>
      <w:r w:rsidRPr="004A11F3">
        <w:rPr>
          <w:rStyle w:val="normaltextrun"/>
          <w:b/>
        </w:rPr>
        <w:t>.</w:t>
      </w:r>
      <w:r>
        <w:rPr>
          <w:rStyle w:val="normaltextrun"/>
        </w:rPr>
        <w:t xml:space="preserve"> </w:t>
      </w:r>
    </w:p>
    <w:p w14:paraId="662D4B3A" w14:textId="54747D7F" w:rsidR="00D14860" w:rsidRDefault="00D14860" w:rsidP="00D14860">
      <w:pPr>
        <w:pStyle w:val="BodyText"/>
        <w:rPr>
          <w:rStyle w:val="normaltextrun"/>
        </w:rPr>
      </w:pPr>
      <w:r>
        <w:rPr>
          <w:rStyle w:val="normaltextrun"/>
        </w:rPr>
        <w:t xml:space="preserve">Value of Y-axis could be changed by choosing one of the options from </w:t>
      </w:r>
      <w:r w:rsidRPr="00922D4F">
        <w:t>dropdown list</w:t>
      </w:r>
      <w:r>
        <w:rPr>
          <w:rStyle w:val="normaltextrun"/>
        </w:rPr>
        <w:t>:</w:t>
      </w:r>
    </w:p>
    <w:p w14:paraId="72ABE388" w14:textId="77777777" w:rsidR="00D14860" w:rsidRDefault="00D14860" w:rsidP="00D14860">
      <w:pPr>
        <w:pStyle w:val="ListBullet"/>
        <w:rPr>
          <w:rStyle w:val="normaltextrun"/>
        </w:rPr>
      </w:pPr>
      <w:r>
        <w:rPr>
          <w:rStyle w:val="normaltextrun"/>
        </w:rPr>
        <w:t>Best change;</w:t>
      </w:r>
    </w:p>
    <w:p w14:paraId="4744D516" w14:textId="77777777" w:rsidR="00D14860" w:rsidRDefault="00D14860" w:rsidP="00D14860">
      <w:pPr>
        <w:pStyle w:val="ListBullet"/>
        <w:rPr>
          <w:rStyle w:val="normaltextrun"/>
        </w:rPr>
      </w:pPr>
      <w:r>
        <w:rPr>
          <w:rStyle w:val="normaltextrun"/>
        </w:rPr>
        <w:t>Week 6;</w:t>
      </w:r>
    </w:p>
    <w:p w14:paraId="36AF906C" w14:textId="77777777" w:rsidR="00D14860" w:rsidRDefault="00D14860" w:rsidP="00D14860">
      <w:pPr>
        <w:pStyle w:val="ListBullet"/>
        <w:rPr>
          <w:rStyle w:val="normaltextrun"/>
        </w:rPr>
      </w:pPr>
      <w:r>
        <w:rPr>
          <w:rStyle w:val="normaltextrun"/>
        </w:rPr>
        <w:t>Week 12;</w:t>
      </w:r>
    </w:p>
    <w:p w14:paraId="08445A80" w14:textId="77777777" w:rsidR="00D14860" w:rsidRDefault="00D14860" w:rsidP="00D14860">
      <w:pPr>
        <w:pStyle w:val="ListBullet"/>
        <w:rPr>
          <w:rStyle w:val="normaltextrun"/>
        </w:rPr>
      </w:pPr>
      <w:r>
        <w:rPr>
          <w:rStyle w:val="normaltextrun"/>
        </w:rPr>
        <w:t>Week 18;</w:t>
      </w:r>
    </w:p>
    <w:p w14:paraId="41509D1E" w14:textId="77777777" w:rsidR="00D14860" w:rsidRDefault="00D14860" w:rsidP="00F45212">
      <w:pPr>
        <w:pStyle w:val="ListBullet"/>
        <w:keepNext/>
        <w:rPr>
          <w:rStyle w:val="normaltextrun"/>
        </w:rPr>
      </w:pPr>
      <w:r>
        <w:rPr>
          <w:rStyle w:val="normaltextrun"/>
        </w:rPr>
        <w:t>…</w:t>
      </w:r>
    </w:p>
    <w:p w14:paraId="4CA85FB7" w14:textId="77777777" w:rsidR="00D14860" w:rsidRDefault="00D14860" w:rsidP="00D14860">
      <w:pPr>
        <w:pStyle w:val="BodyText"/>
      </w:pPr>
      <w:r>
        <w:rPr>
          <w:noProof/>
        </w:rPr>
        <w:drawing>
          <wp:inline distT="0" distB="0" distL="0" distR="0" wp14:anchorId="65CA9615" wp14:editId="2A2C739D">
            <wp:extent cx="1704513" cy="1330352"/>
            <wp:effectExtent l="19050" t="19050" r="10160" b="222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09037" cy="1333883"/>
                    </a:xfrm>
                    <a:prstGeom prst="rect">
                      <a:avLst/>
                    </a:prstGeom>
                    <a:ln>
                      <a:solidFill>
                        <a:schemeClr val="bg2"/>
                      </a:solidFill>
                    </a:ln>
                  </pic:spPr>
                </pic:pic>
              </a:graphicData>
            </a:graphic>
          </wp:inline>
        </w:drawing>
      </w:r>
    </w:p>
    <w:p w14:paraId="726CC4D2" w14:textId="77777777" w:rsidR="00D14860" w:rsidRPr="00C43F6A" w:rsidRDefault="00D14860" w:rsidP="00672C87">
      <w:pPr>
        <w:pStyle w:val="BodyText"/>
        <w:keepNext/>
        <w:rPr>
          <w:u w:val="single"/>
        </w:rPr>
      </w:pPr>
      <w:r w:rsidRPr="00C43F6A">
        <w:rPr>
          <w:u w:val="single"/>
        </w:rPr>
        <w:t>Coloring</w:t>
      </w:r>
    </w:p>
    <w:p w14:paraId="51C7A838" w14:textId="77777777" w:rsidR="00D14860" w:rsidRDefault="00D14860" w:rsidP="00D14860">
      <w:pPr>
        <w:pStyle w:val="BodyText"/>
      </w:pPr>
      <w:r w:rsidRPr="002902E4">
        <w:t xml:space="preserve">Appropriate </w:t>
      </w:r>
      <w:r>
        <w:t>menu does not allow a user to change the coloring. The diagram is colored in accordance with the best overall response levels:</w:t>
      </w:r>
    </w:p>
    <w:p w14:paraId="738D56F7" w14:textId="77777777" w:rsidR="00D14860" w:rsidRDefault="00D14860" w:rsidP="00D14860">
      <w:pPr>
        <w:pStyle w:val="ListBullet"/>
      </w:pPr>
      <w:r>
        <w:lastRenderedPageBreak/>
        <w:t>Missing Target Lesions – data for some target lesions are missed;</w:t>
      </w:r>
    </w:p>
    <w:p w14:paraId="104E2DC8" w14:textId="77777777" w:rsidR="00D14860" w:rsidRDefault="00D14860" w:rsidP="00D14860">
      <w:pPr>
        <w:pStyle w:val="ListBullet"/>
      </w:pPr>
      <w:r>
        <w:t>No Assessment – particular assessment is missed;</w:t>
      </w:r>
    </w:p>
    <w:p w14:paraId="223F0270" w14:textId="77777777" w:rsidR="00D14860" w:rsidRDefault="00D14860" w:rsidP="00D14860">
      <w:pPr>
        <w:pStyle w:val="ListBullet"/>
      </w:pPr>
      <w:r>
        <w:t>Partial Response – overall response to the treatment can be treated as valuable (Y-axis value is less than -30%);</w:t>
      </w:r>
    </w:p>
    <w:p w14:paraId="664D3FAD" w14:textId="77777777" w:rsidR="00D14860" w:rsidRDefault="00D14860" w:rsidP="00D14860">
      <w:pPr>
        <w:pStyle w:val="ListBullet"/>
      </w:pPr>
      <w:r>
        <w:t>Progressive Disease – overall response</w:t>
      </w:r>
      <w:r w:rsidRPr="000C5EBB">
        <w:t xml:space="preserve"> </w:t>
      </w:r>
      <w:r>
        <w:t>to the treatment can be treated as low (Y-axis value is more than +20%);</w:t>
      </w:r>
    </w:p>
    <w:p w14:paraId="3C90CA81" w14:textId="77777777" w:rsidR="00D14860" w:rsidRDefault="00D14860" w:rsidP="00D14860">
      <w:pPr>
        <w:pStyle w:val="ListBullet"/>
      </w:pPr>
      <w:r>
        <w:t>Stable Disease – overall response</w:t>
      </w:r>
      <w:r w:rsidRPr="000C5EBB">
        <w:t xml:space="preserve"> </w:t>
      </w:r>
      <w:r>
        <w:t xml:space="preserve">to the treatment can be treated as medium. </w:t>
      </w:r>
    </w:p>
    <w:p w14:paraId="19B59DF8" w14:textId="77777777" w:rsidR="00D14860" w:rsidRDefault="00D14860" w:rsidP="00D14860">
      <w:pPr>
        <w:pStyle w:val="BodyText"/>
      </w:pPr>
      <w:r w:rsidRPr="00240338">
        <w:rPr>
          <w:b/>
        </w:rPr>
        <w:t>Note</w:t>
      </w:r>
      <w:r>
        <w:t>: Two dashed lines (+20% and -30%) indicates borders of Stable Disease condition.</w:t>
      </w:r>
    </w:p>
    <w:p w14:paraId="6779E42B" w14:textId="77777777" w:rsidR="00D14860" w:rsidRPr="00AF4255" w:rsidRDefault="00D14860" w:rsidP="00672C87">
      <w:pPr>
        <w:pStyle w:val="BodyText"/>
        <w:keepNext/>
        <w:rPr>
          <w:u w:val="single"/>
        </w:rPr>
      </w:pPr>
      <w:r w:rsidRPr="00AF4255">
        <w:rPr>
          <w:u w:val="single"/>
        </w:rPr>
        <w:t>Tooltips</w:t>
      </w:r>
    </w:p>
    <w:p w14:paraId="4A3344D9" w14:textId="77777777" w:rsidR="00D14860" w:rsidRPr="00213860" w:rsidRDefault="00D14860" w:rsidP="00D14860">
      <w:pPr>
        <w:pStyle w:val="BodyText"/>
      </w:pPr>
      <w:r>
        <w:t xml:space="preserve">When a user hovers the cursor over a point, </w:t>
      </w:r>
      <w:r w:rsidRPr="00213860">
        <w:t>the tooltip with the following fields is displayed:</w:t>
      </w:r>
    </w:p>
    <w:p w14:paraId="2BE52302" w14:textId="77777777" w:rsidR="00D14860" w:rsidRDefault="00D14860" w:rsidP="00D14860">
      <w:pPr>
        <w:pStyle w:val="ListBullet"/>
      </w:pPr>
      <w:r>
        <w:t>X-axis value;</w:t>
      </w:r>
    </w:p>
    <w:p w14:paraId="107CC5F7" w14:textId="77777777" w:rsidR="00D14860" w:rsidRDefault="00D14860" w:rsidP="00D14860">
      <w:pPr>
        <w:pStyle w:val="ListBullet"/>
      </w:pPr>
      <w:r>
        <w:t>Y-axis value;</w:t>
      </w:r>
    </w:p>
    <w:p w14:paraId="1DC35E16" w14:textId="47F932B0" w:rsidR="00D14860" w:rsidRDefault="00D14860" w:rsidP="00F45212">
      <w:pPr>
        <w:pStyle w:val="ListBullet"/>
        <w:keepNext/>
      </w:pPr>
      <w:r>
        <w:t xml:space="preserve">Coloring option </w:t>
      </w:r>
      <w:r w:rsidR="00922D4F">
        <w:t>value</w:t>
      </w:r>
      <w:r>
        <w:t>.</w:t>
      </w:r>
    </w:p>
    <w:p w14:paraId="6AFD4529" w14:textId="77777777" w:rsidR="00D14860" w:rsidRDefault="00D14860" w:rsidP="00D14860">
      <w:pPr>
        <w:pStyle w:val="BodyText"/>
      </w:pPr>
      <w:r>
        <w:rPr>
          <w:noProof/>
        </w:rPr>
        <w:drawing>
          <wp:inline distT="0" distB="0" distL="0" distR="0" wp14:anchorId="37A18A3D" wp14:editId="065C1F09">
            <wp:extent cx="2619048" cy="580952"/>
            <wp:effectExtent l="19050" t="19050" r="10160" b="1016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619048" cy="580952"/>
                    </a:xfrm>
                    <a:prstGeom prst="rect">
                      <a:avLst/>
                    </a:prstGeom>
                    <a:ln>
                      <a:solidFill>
                        <a:schemeClr val="bg2"/>
                      </a:solidFill>
                    </a:ln>
                  </pic:spPr>
                </pic:pic>
              </a:graphicData>
            </a:graphic>
          </wp:inline>
        </w:drawing>
      </w:r>
    </w:p>
    <w:p w14:paraId="11532790" w14:textId="77777777" w:rsidR="00D14860" w:rsidRPr="00A52169" w:rsidRDefault="00D14860" w:rsidP="00672C87">
      <w:pPr>
        <w:pStyle w:val="BodyText"/>
        <w:keepNext/>
        <w:rPr>
          <w:u w:val="single"/>
        </w:rPr>
      </w:pPr>
      <w:r w:rsidRPr="00A52169">
        <w:rPr>
          <w:u w:val="single"/>
        </w:rPr>
        <w:t>RECIST filters</w:t>
      </w:r>
    </w:p>
    <w:p w14:paraId="3E2187EB" w14:textId="77777777" w:rsidR="00D14860" w:rsidRDefault="00D14860" w:rsidP="00F45212">
      <w:pPr>
        <w:pStyle w:val="BodyText"/>
        <w:keepNext/>
      </w:pPr>
      <w:r>
        <w:t>A user can apply RECIST filters to modify a plot.</w:t>
      </w:r>
    </w:p>
    <w:p w14:paraId="27681C96" w14:textId="77777777" w:rsidR="00D14860" w:rsidRDefault="00D14860" w:rsidP="00D14860">
      <w:pPr>
        <w:pStyle w:val="BodyText"/>
      </w:pPr>
      <w:r>
        <w:rPr>
          <w:noProof/>
        </w:rPr>
        <w:drawing>
          <wp:inline distT="0" distB="0" distL="0" distR="0" wp14:anchorId="1C7291CE" wp14:editId="171F5D4F">
            <wp:extent cx="1699138" cy="2183907"/>
            <wp:effectExtent l="19050" t="19050" r="15875" b="260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701988" cy="2187570"/>
                    </a:xfrm>
                    <a:prstGeom prst="rect">
                      <a:avLst/>
                    </a:prstGeom>
                    <a:ln>
                      <a:solidFill>
                        <a:schemeClr val="bg2"/>
                      </a:solidFill>
                    </a:ln>
                  </pic:spPr>
                </pic:pic>
              </a:graphicData>
            </a:graphic>
          </wp:inline>
        </w:drawing>
      </w:r>
    </w:p>
    <w:p w14:paraId="601D74A4" w14:textId="77777777" w:rsidR="00D14860" w:rsidRPr="006530A3" w:rsidRDefault="00D14860" w:rsidP="00672C87">
      <w:pPr>
        <w:pStyle w:val="BodyText"/>
        <w:keepNext/>
        <w:rPr>
          <w:u w:val="single"/>
        </w:rPr>
      </w:pPr>
      <w:r w:rsidRPr="006530A3">
        <w:rPr>
          <w:u w:val="single"/>
        </w:rPr>
        <w:t>Details on Demand table</w:t>
      </w:r>
    </w:p>
    <w:p w14:paraId="6510A2B9" w14:textId="77777777" w:rsidR="00D14860" w:rsidRDefault="00D14860" w:rsidP="00F45212">
      <w:pPr>
        <w:pStyle w:val="BodyText"/>
        <w:keepNext/>
      </w:pPr>
      <w:r w:rsidRPr="00063096">
        <w:t>Details on Demand table</w:t>
      </w:r>
      <w:r>
        <w:t xml:space="preserve"> contains only Subjects tab.</w:t>
      </w:r>
    </w:p>
    <w:p w14:paraId="4A3F89AB" w14:textId="77777777" w:rsidR="00D14860" w:rsidRDefault="00D14860" w:rsidP="00D14860">
      <w:pPr>
        <w:pStyle w:val="BodyText"/>
      </w:pPr>
      <w:r>
        <w:rPr>
          <w:noProof/>
        </w:rPr>
        <w:drawing>
          <wp:inline distT="0" distB="0" distL="0" distR="0" wp14:anchorId="0C268B67" wp14:editId="294B6CA7">
            <wp:extent cx="5941695" cy="1828800"/>
            <wp:effectExtent l="19050" t="19050" r="20955" b="190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1695" cy="1828800"/>
                    </a:xfrm>
                    <a:prstGeom prst="rect">
                      <a:avLst/>
                    </a:prstGeom>
                    <a:ln>
                      <a:solidFill>
                        <a:schemeClr val="bg2"/>
                      </a:solidFill>
                    </a:ln>
                  </pic:spPr>
                </pic:pic>
              </a:graphicData>
            </a:graphic>
          </wp:inline>
        </w:drawing>
      </w:r>
    </w:p>
    <w:p w14:paraId="029145A2" w14:textId="66873BA5" w:rsidR="00D14860" w:rsidRDefault="00D14860" w:rsidP="00D14860">
      <w:pPr>
        <w:pStyle w:val="Heading3"/>
      </w:pPr>
      <w:bookmarkStart w:id="133" w:name="_Toc33115283"/>
      <w:r>
        <w:lastRenderedPageBreak/>
        <w:t>TL Diameters over Time Tab</w:t>
      </w:r>
      <w:bookmarkEnd w:id="133"/>
    </w:p>
    <w:p w14:paraId="1A290988" w14:textId="77777777" w:rsidR="00D14860" w:rsidRDefault="00D14860" w:rsidP="00F45212">
      <w:pPr>
        <w:pStyle w:val="BodyText"/>
        <w:keepNext/>
      </w:pPr>
      <w:r w:rsidRPr="006556D8">
        <w:rPr>
          <w:b/>
        </w:rPr>
        <w:t>TL Diameters over Time</w:t>
      </w:r>
      <w:r>
        <w:t xml:space="preserve"> tab shows a user target lesions’ size time dependence for each subject.</w:t>
      </w:r>
    </w:p>
    <w:p w14:paraId="335F6A4B" w14:textId="77777777" w:rsidR="00D14860" w:rsidRDefault="00D14860" w:rsidP="00D14860">
      <w:pPr>
        <w:pStyle w:val="BodyText"/>
      </w:pPr>
      <w:r>
        <w:rPr>
          <w:noProof/>
        </w:rPr>
        <w:drawing>
          <wp:inline distT="0" distB="0" distL="0" distR="0" wp14:anchorId="53C331F8" wp14:editId="4D940B0C">
            <wp:extent cx="5941695" cy="3074670"/>
            <wp:effectExtent l="19050" t="19050" r="20955" b="1143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1695" cy="3074670"/>
                    </a:xfrm>
                    <a:prstGeom prst="rect">
                      <a:avLst/>
                    </a:prstGeom>
                    <a:ln>
                      <a:solidFill>
                        <a:schemeClr val="bg2"/>
                      </a:solidFill>
                    </a:ln>
                  </pic:spPr>
                </pic:pic>
              </a:graphicData>
            </a:graphic>
          </wp:inline>
        </w:drawing>
      </w:r>
    </w:p>
    <w:p w14:paraId="6E7D9F74" w14:textId="77777777" w:rsidR="00D14860" w:rsidRDefault="00D14860" w:rsidP="00D14860">
      <w:pPr>
        <w:pStyle w:val="BodyText"/>
      </w:pPr>
      <w:r>
        <w:t>Main elements available on TL Diameters over Time tab:</w:t>
      </w:r>
    </w:p>
    <w:p w14:paraId="645B07AB" w14:textId="77777777" w:rsidR="00D14860" w:rsidRPr="00A14448" w:rsidRDefault="00D14860" w:rsidP="00D14860">
      <w:pPr>
        <w:pStyle w:val="ListBullet"/>
      </w:pPr>
      <w:r>
        <w:t>Line plot;</w:t>
      </w:r>
    </w:p>
    <w:p w14:paraId="134225EE" w14:textId="77777777" w:rsidR="00D14860" w:rsidRDefault="00D14860" w:rsidP="00D14860">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6BB5EA22" w14:textId="77777777" w:rsidR="00D14860" w:rsidRDefault="00D14860" w:rsidP="00D14860">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3CE40FEA" w14:textId="77777777" w:rsidR="00D14860" w:rsidRDefault="00D14860" w:rsidP="00D14860">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14435DB3" w14:textId="77777777" w:rsidR="00D14860" w:rsidRDefault="00D14860" w:rsidP="00D14860">
      <w:pPr>
        <w:pStyle w:val="ListBullet"/>
      </w:pPr>
      <w:r>
        <w:t xml:space="preserve">Chart context menu icons (see </w:t>
      </w:r>
      <w:r>
        <w:fldChar w:fldCharType="begin"/>
      </w:r>
      <w:r>
        <w:instrText xml:space="preserve"> REF _Ref30517987 \h </w:instrText>
      </w:r>
      <w:r>
        <w:fldChar w:fldCharType="separate"/>
      </w:r>
      <w:r>
        <w:t>Chart Context Menu</w:t>
      </w:r>
      <w:r>
        <w:fldChar w:fldCharType="end"/>
      </w:r>
      <w:r>
        <w:t xml:space="preserve"> section);</w:t>
      </w:r>
    </w:p>
    <w:p w14:paraId="776E5FC2" w14:textId="77777777" w:rsidR="00D14860" w:rsidRDefault="00D14860" w:rsidP="00D14860">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605C9D78" w14:textId="77777777" w:rsidR="00D14860" w:rsidRPr="006530A3" w:rsidRDefault="00D14860" w:rsidP="00672C87">
      <w:pPr>
        <w:pStyle w:val="BodyText"/>
        <w:keepNext/>
        <w:rPr>
          <w:u w:val="single"/>
        </w:rPr>
      </w:pPr>
      <w:r>
        <w:rPr>
          <w:u w:val="single"/>
        </w:rPr>
        <w:t>X</w:t>
      </w:r>
      <w:r w:rsidRPr="006530A3">
        <w:rPr>
          <w:u w:val="single"/>
        </w:rPr>
        <w:t xml:space="preserve"> axis</w:t>
      </w:r>
    </w:p>
    <w:p w14:paraId="5C11F882" w14:textId="77777777" w:rsidR="00D14860" w:rsidRDefault="00D14860" w:rsidP="00D14860">
      <w:pPr>
        <w:pStyle w:val="BodyText"/>
      </w:pPr>
      <w:r>
        <w:rPr>
          <w:rStyle w:val="normaltextrun"/>
        </w:rPr>
        <w:t xml:space="preserve">The default title of the X-axis is </w:t>
      </w:r>
      <w:r>
        <w:rPr>
          <w:b/>
        </w:rPr>
        <w:t>Days since first dose</w:t>
      </w:r>
      <w:r w:rsidRPr="004A11F3">
        <w:rPr>
          <w:rStyle w:val="normaltextrun"/>
          <w:b/>
        </w:rPr>
        <w:t>.</w:t>
      </w:r>
      <w:r>
        <w:rPr>
          <w:rStyle w:val="normaltextrun"/>
        </w:rPr>
        <w:t xml:space="preserve"> </w:t>
      </w:r>
    </w:p>
    <w:p w14:paraId="38776CFE" w14:textId="77777777" w:rsidR="00D14860" w:rsidRDefault="00D14860" w:rsidP="00D14860">
      <w:pPr>
        <w:pStyle w:val="BodyText"/>
        <w:rPr>
          <w:rStyle w:val="normaltextrun"/>
        </w:rPr>
      </w:pPr>
      <w:r>
        <w:rPr>
          <w:rStyle w:val="normaltextrun"/>
        </w:rPr>
        <w:t>Value of X-axis could be changed by choosing one of the options from dropdown list under the plot:</w:t>
      </w:r>
    </w:p>
    <w:p w14:paraId="589D16FA" w14:textId="77777777" w:rsidR="00D14860" w:rsidRDefault="00D14860" w:rsidP="00D14860">
      <w:pPr>
        <w:pStyle w:val="ListBullet"/>
      </w:pPr>
      <w:r w:rsidRPr="006556D8">
        <w:t>Days since first dose</w:t>
      </w:r>
      <w:r>
        <w:t>;</w:t>
      </w:r>
    </w:p>
    <w:p w14:paraId="1D875255" w14:textId="77777777" w:rsidR="00D14860" w:rsidRDefault="00D14860" w:rsidP="00EE0B05">
      <w:pPr>
        <w:pStyle w:val="ListBullet"/>
      </w:pPr>
      <w:r>
        <w:t>RECIST assessment week.</w:t>
      </w:r>
    </w:p>
    <w:p w14:paraId="6B6E54BA" w14:textId="77777777" w:rsidR="00D14860" w:rsidRDefault="00D14860" w:rsidP="00D14860">
      <w:pPr>
        <w:pStyle w:val="BodyText"/>
      </w:pPr>
      <w:r>
        <w:rPr>
          <w:noProof/>
        </w:rPr>
        <w:drawing>
          <wp:inline distT="0" distB="0" distL="0" distR="0" wp14:anchorId="576470AF" wp14:editId="4378B708">
            <wp:extent cx="1890944" cy="284479"/>
            <wp:effectExtent l="19050" t="19050" r="14605" b="2095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908018" cy="287048"/>
                    </a:xfrm>
                    <a:prstGeom prst="rect">
                      <a:avLst/>
                    </a:prstGeom>
                    <a:ln>
                      <a:solidFill>
                        <a:schemeClr val="bg2"/>
                      </a:solidFill>
                    </a:ln>
                  </pic:spPr>
                </pic:pic>
              </a:graphicData>
            </a:graphic>
          </wp:inline>
        </w:drawing>
      </w:r>
    </w:p>
    <w:p w14:paraId="02B55936" w14:textId="77777777" w:rsidR="00D14860" w:rsidRPr="006530A3" w:rsidRDefault="00D14860" w:rsidP="00672C87">
      <w:pPr>
        <w:pStyle w:val="BodyText"/>
        <w:keepNext/>
        <w:rPr>
          <w:u w:val="single"/>
        </w:rPr>
      </w:pPr>
      <w:r>
        <w:rPr>
          <w:u w:val="single"/>
        </w:rPr>
        <w:t>Y</w:t>
      </w:r>
      <w:r w:rsidRPr="006530A3">
        <w:rPr>
          <w:u w:val="single"/>
        </w:rPr>
        <w:t xml:space="preserve"> axis</w:t>
      </w:r>
    </w:p>
    <w:p w14:paraId="022C26FE" w14:textId="77777777" w:rsidR="00D14860" w:rsidRDefault="00D14860" w:rsidP="00D14860">
      <w:pPr>
        <w:pStyle w:val="BodyText"/>
      </w:pPr>
      <w:r>
        <w:rPr>
          <w:rStyle w:val="normaltextrun"/>
        </w:rPr>
        <w:t xml:space="preserve">The default title of the Y-axis is </w:t>
      </w:r>
      <w:r>
        <w:rPr>
          <w:b/>
        </w:rPr>
        <w:t>Sum of target lesions diameters: percentage change</w:t>
      </w:r>
      <w:r w:rsidRPr="004A11F3">
        <w:rPr>
          <w:rStyle w:val="normaltextrun"/>
          <w:b/>
        </w:rPr>
        <w:t>.</w:t>
      </w:r>
      <w:r>
        <w:rPr>
          <w:rStyle w:val="normaltextrun"/>
        </w:rPr>
        <w:t xml:space="preserve"> </w:t>
      </w:r>
    </w:p>
    <w:p w14:paraId="72E07E7E" w14:textId="5E276AB1" w:rsidR="00D14860" w:rsidRDefault="00D14860" w:rsidP="00D14860">
      <w:pPr>
        <w:pStyle w:val="BodyText"/>
        <w:rPr>
          <w:rStyle w:val="normaltextrun"/>
        </w:rPr>
      </w:pPr>
      <w:r>
        <w:rPr>
          <w:rStyle w:val="normaltextrun"/>
        </w:rPr>
        <w:t>Value of Y-axis could be changed by choosing one of</w:t>
      </w:r>
      <w:r w:rsidR="00922D4F">
        <w:rPr>
          <w:rStyle w:val="normaltextrun"/>
        </w:rPr>
        <w:t xml:space="preserve"> the options from dropdown list:</w:t>
      </w:r>
    </w:p>
    <w:p w14:paraId="29619CA9" w14:textId="77777777" w:rsidR="00D14860" w:rsidRDefault="00D14860" w:rsidP="00D14860">
      <w:pPr>
        <w:pStyle w:val="ListBullet"/>
      </w:pPr>
      <w:r w:rsidRPr="00E45B7F">
        <w:t>Sum of target lesions diameters: percentage change</w:t>
      </w:r>
      <w:r>
        <w:t>;</w:t>
      </w:r>
    </w:p>
    <w:p w14:paraId="20C3B92B" w14:textId="77777777" w:rsidR="00D14860" w:rsidRDefault="00D14860" w:rsidP="00D14860">
      <w:pPr>
        <w:pStyle w:val="ListBullet"/>
      </w:pPr>
      <w:r w:rsidRPr="00E45B7F">
        <w:t>Sum of target lesions diameters:</w:t>
      </w:r>
      <w:r>
        <w:t xml:space="preserve"> absolute value (mm);</w:t>
      </w:r>
    </w:p>
    <w:p w14:paraId="0FA35BD3" w14:textId="77777777" w:rsidR="00D14860" w:rsidRDefault="00D14860" w:rsidP="00F45212">
      <w:pPr>
        <w:pStyle w:val="ListBullet"/>
        <w:keepNext/>
      </w:pPr>
      <w:r w:rsidRPr="00E45B7F">
        <w:t>Sum of target lesions diameters:</w:t>
      </w:r>
      <w:r>
        <w:t xml:space="preserve"> absolute change (mm).</w:t>
      </w:r>
    </w:p>
    <w:p w14:paraId="09065FC8" w14:textId="77777777" w:rsidR="00D14860" w:rsidRDefault="00D14860" w:rsidP="00D14860">
      <w:pPr>
        <w:pStyle w:val="BodyText"/>
      </w:pPr>
      <w:r>
        <w:rPr>
          <w:noProof/>
        </w:rPr>
        <w:drawing>
          <wp:inline distT="0" distB="0" distL="0" distR="0" wp14:anchorId="1C75821D" wp14:editId="0912886C">
            <wp:extent cx="3098307" cy="451294"/>
            <wp:effectExtent l="19050" t="19050" r="6985" b="2540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124902" cy="455168"/>
                    </a:xfrm>
                    <a:prstGeom prst="rect">
                      <a:avLst/>
                    </a:prstGeom>
                    <a:ln>
                      <a:solidFill>
                        <a:schemeClr val="bg2"/>
                      </a:solidFill>
                    </a:ln>
                  </pic:spPr>
                </pic:pic>
              </a:graphicData>
            </a:graphic>
          </wp:inline>
        </w:drawing>
      </w:r>
    </w:p>
    <w:p w14:paraId="549542FD" w14:textId="77777777" w:rsidR="00D14860" w:rsidRPr="00C43F6A" w:rsidRDefault="00D14860" w:rsidP="00672C87">
      <w:pPr>
        <w:pStyle w:val="BodyText"/>
        <w:keepNext/>
        <w:rPr>
          <w:u w:val="single"/>
        </w:rPr>
      </w:pPr>
      <w:r w:rsidRPr="00C43F6A">
        <w:rPr>
          <w:u w:val="single"/>
        </w:rPr>
        <w:lastRenderedPageBreak/>
        <w:t>Coloring</w:t>
      </w:r>
    </w:p>
    <w:p w14:paraId="7D37BAC0" w14:textId="77777777" w:rsidR="00D14860" w:rsidRDefault="00D14860" w:rsidP="00D14860">
      <w:pPr>
        <w:pStyle w:val="BodyText"/>
      </w:pPr>
      <w:r w:rsidRPr="002902E4">
        <w:t xml:space="preserve">Appropriate </w:t>
      </w:r>
      <w:r>
        <w:t>menu does not allow a user to change the coloring. The diagram is colored in accordance with the overall visit response levels:</w:t>
      </w:r>
    </w:p>
    <w:p w14:paraId="5E044598" w14:textId="77777777" w:rsidR="00D14860" w:rsidRDefault="00D14860" w:rsidP="00D14860">
      <w:pPr>
        <w:pStyle w:val="ListBullet"/>
      </w:pPr>
      <w:r>
        <w:t>Missing Target Lesions – data for some target lesions are missed;</w:t>
      </w:r>
    </w:p>
    <w:p w14:paraId="64EEBD25" w14:textId="77777777" w:rsidR="00D14860" w:rsidRDefault="00D14860" w:rsidP="00D14860">
      <w:pPr>
        <w:pStyle w:val="ListBullet"/>
      </w:pPr>
      <w:r>
        <w:t>No Assessment – particular assessment is missed;</w:t>
      </w:r>
    </w:p>
    <w:p w14:paraId="35DB27FB" w14:textId="77777777" w:rsidR="00D14860" w:rsidRDefault="00D14860" w:rsidP="00D14860">
      <w:pPr>
        <w:pStyle w:val="ListBullet"/>
      </w:pPr>
      <w:r>
        <w:t>Partial Response – overall response to the treatment can be treated as valuable (Y-axis value is less than -30%);</w:t>
      </w:r>
    </w:p>
    <w:p w14:paraId="3399A578" w14:textId="77777777" w:rsidR="00D14860" w:rsidRDefault="00D14860" w:rsidP="00D14860">
      <w:pPr>
        <w:pStyle w:val="ListBullet"/>
      </w:pPr>
      <w:r>
        <w:t>Progressive Disease – overall response</w:t>
      </w:r>
      <w:r w:rsidRPr="000C5EBB">
        <w:t xml:space="preserve"> </w:t>
      </w:r>
      <w:r>
        <w:t>to the treatment can be treated as low (Y-axis value is more than +20%);</w:t>
      </w:r>
    </w:p>
    <w:p w14:paraId="286DCBE8" w14:textId="77777777" w:rsidR="00D14860" w:rsidRDefault="00D14860" w:rsidP="00D14860">
      <w:pPr>
        <w:pStyle w:val="ListBullet"/>
      </w:pPr>
      <w:r>
        <w:t>Stable Disease – overall response</w:t>
      </w:r>
      <w:r w:rsidRPr="000C5EBB">
        <w:t xml:space="preserve"> </w:t>
      </w:r>
      <w:r>
        <w:t xml:space="preserve">to the treatment can be treated as medium. </w:t>
      </w:r>
    </w:p>
    <w:p w14:paraId="1734388F" w14:textId="77777777" w:rsidR="00D14860" w:rsidRPr="00AF4255" w:rsidRDefault="00D14860" w:rsidP="00672C87">
      <w:pPr>
        <w:pStyle w:val="BodyText"/>
        <w:keepNext/>
        <w:rPr>
          <w:u w:val="single"/>
        </w:rPr>
      </w:pPr>
      <w:r w:rsidRPr="00AF4255">
        <w:rPr>
          <w:u w:val="single"/>
        </w:rPr>
        <w:t>Tooltips</w:t>
      </w:r>
    </w:p>
    <w:p w14:paraId="496A7F0B" w14:textId="77777777" w:rsidR="00D14860" w:rsidRPr="00213860" w:rsidRDefault="00D14860" w:rsidP="00D14860">
      <w:pPr>
        <w:pStyle w:val="BodyText"/>
      </w:pPr>
      <w:r>
        <w:t xml:space="preserve">When a user hovers the cursor over a point, </w:t>
      </w:r>
      <w:r w:rsidRPr="00213860">
        <w:t>the tooltip with the following fields is displayed:</w:t>
      </w:r>
    </w:p>
    <w:p w14:paraId="1598B293" w14:textId="77777777" w:rsidR="00D14860" w:rsidRDefault="00D14860" w:rsidP="00D14860">
      <w:pPr>
        <w:pStyle w:val="ListBullet"/>
      </w:pPr>
      <w:r>
        <w:t>Subject Number: &lt;value&gt;;</w:t>
      </w:r>
    </w:p>
    <w:p w14:paraId="1E076242" w14:textId="77777777" w:rsidR="00D14860" w:rsidRDefault="00D14860" w:rsidP="00D14860">
      <w:pPr>
        <w:pStyle w:val="ListBullet"/>
      </w:pPr>
      <w:r>
        <w:t>X-axis value;</w:t>
      </w:r>
    </w:p>
    <w:p w14:paraId="1C5141F0" w14:textId="77777777" w:rsidR="00D14860" w:rsidRDefault="00D14860" w:rsidP="00D14860">
      <w:pPr>
        <w:pStyle w:val="ListBullet"/>
      </w:pPr>
      <w:r>
        <w:t>Y-axis value;</w:t>
      </w:r>
    </w:p>
    <w:p w14:paraId="745B645C" w14:textId="69DCDD63" w:rsidR="00D14860" w:rsidRDefault="00D14860" w:rsidP="00F45212">
      <w:pPr>
        <w:pStyle w:val="ListBullet"/>
        <w:keepNext/>
      </w:pPr>
      <w:r>
        <w:t xml:space="preserve">Coloring option </w:t>
      </w:r>
      <w:r w:rsidR="00922D4F">
        <w:t>value</w:t>
      </w:r>
      <w:r>
        <w:t>.</w:t>
      </w:r>
    </w:p>
    <w:p w14:paraId="712604E5" w14:textId="77777777" w:rsidR="00D14860" w:rsidRDefault="00D14860" w:rsidP="00D14860">
      <w:pPr>
        <w:pStyle w:val="BodyText"/>
      </w:pPr>
      <w:r>
        <w:rPr>
          <w:noProof/>
        </w:rPr>
        <w:drawing>
          <wp:inline distT="0" distB="0" distL="0" distR="0" wp14:anchorId="0FE78B65" wp14:editId="27085AE5">
            <wp:extent cx="3104762" cy="761905"/>
            <wp:effectExtent l="0" t="0" r="635" b="63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104762" cy="761905"/>
                    </a:xfrm>
                    <a:prstGeom prst="rect">
                      <a:avLst/>
                    </a:prstGeom>
                  </pic:spPr>
                </pic:pic>
              </a:graphicData>
            </a:graphic>
          </wp:inline>
        </w:drawing>
      </w:r>
    </w:p>
    <w:p w14:paraId="5A96BF8C" w14:textId="77777777" w:rsidR="00D14860" w:rsidRPr="006530A3" w:rsidRDefault="00D14860" w:rsidP="00672C87">
      <w:pPr>
        <w:pStyle w:val="BodyText"/>
        <w:keepNext/>
        <w:rPr>
          <w:u w:val="single"/>
        </w:rPr>
      </w:pPr>
      <w:r w:rsidRPr="006530A3">
        <w:rPr>
          <w:u w:val="single"/>
        </w:rPr>
        <w:t>Details on Demand table</w:t>
      </w:r>
    </w:p>
    <w:p w14:paraId="643F4F86" w14:textId="77777777" w:rsidR="00D14860" w:rsidRDefault="00D14860" w:rsidP="00D14860">
      <w:pPr>
        <w:pStyle w:val="BodyText"/>
      </w:pPr>
      <w:r w:rsidRPr="00063096">
        <w:t>Details on Demand table</w:t>
      </w:r>
      <w:r>
        <w:t xml:space="preserve"> contains two tabs: RECIST tab and Subjects tab.</w:t>
      </w:r>
    </w:p>
    <w:p w14:paraId="6BDAB692" w14:textId="77777777" w:rsidR="00D14860" w:rsidRDefault="00D14860" w:rsidP="00F45212">
      <w:pPr>
        <w:pStyle w:val="BodyText"/>
        <w:keepNext/>
      </w:pPr>
      <w:r>
        <w:t>RECIST tab:</w:t>
      </w:r>
    </w:p>
    <w:p w14:paraId="409AF8A6" w14:textId="77777777" w:rsidR="00D14860" w:rsidRDefault="00D14860" w:rsidP="00D14860">
      <w:pPr>
        <w:pStyle w:val="BodyText"/>
      </w:pPr>
      <w:r>
        <w:rPr>
          <w:noProof/>
        </w:rPr>
        <w:drawing>
          <wp:inline distT="0" distB="0" distL="0" distR="0" wp14:anchorId="3898CD38" wp14:editId="0693DDDC">
            <wp:extent cx="5941695" cy="1403985"/>
            <wp:effectExtent l="19050" t="19050" r="20955" b="2476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1695" cy="1403985"/>
                    </a:xfrm>
                    <a:prstGeom prst="rect">
                      <a:avLst/>
                    </a:prstGeom>
                    <a:ln>
                      <a:solidFill>
                        <a:schemeClr val="bg2"/>
                      </a:solidFill>
                    </a:ln>
                  </pic:spPr>
                </pic:pic>
              </a:graphicData>
            </a:graphic>
          </wp:inline>
        </w:drawing>
      </w:r>
    </w:p>
    <w:p w14:paraId="1441CAA7" w14:textId="77777777" w:rsidR="00D14860" w:rsidRDefault="00D14860" w:rsidP="00F45212">
      <w:pPr>
        <w:pStyle w:val="BodyText"/>
        <w:keepNext/>
      </w:pPr>
      <w:r>
        <w:t>Subjects tab:</w:t>
      </w:r>
    </w:p>
    <w:p w14:paraId="3B08340C" w14:textId="77777777" w:rsidR="00D14860" w:rsidRDefault="00D14860" w:rsidP="00D14860">
      <w:pPr>
        <w:pStyle w:val="BodyText"/>
      </w:pPr>
      <w:r>
        <w:rPr>
          <w:noProof/>
        </w:rPr>
        <w:drawing>
          <wp:inline distT="0" distB="0" distL="0" distR="0" wp14:anchorId="47DEDF73" wp14:editId="71B2EC27">
            <wp:extent cx="5941695" cy="1682750"/>
            <wp:effectExtent l="19050" t="19050" r="20955" b="1270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1695" cy="1682750"/>
                    </a:xfrm>
                    <a:prstGeom prst="rect">
                      <a:avLst/>
                    </a:prstGeom>
                    <a:ln>
                      <a:solidFill>
                        <a:schemeClr val="bg2"/>
                      </a:solidFill>
                    </a:ln>
                  </pic:spPr>
                </pic:pic>
              </a:graphicData>
            </a:graphic>
          </wp:inline>
        </w:drawing>
      </w:r>
    </w:p>
    <w:p w14:paraId="44C17FDC" w14:textId="359E7771" w:rsidR="00D14860" w:rsidRDefault="00D14860" w:rsidP="00D14860">
      <w:pPr>
        <w:pStyle w:val="Heading3"/>
      </w:pPr>
      <w:bookmarkStart w:id="134" w:name="_Toc33115284"/>
      <w:r>
        <w:lastRenderedPageBreak/>
        <w:t>Prior Therapy vs. Time on Compound Tab</w:t>
      </w:r>
      <w:bookmarkEnd w:id="134"/>
    </w:p>
    <w:p w14:paraId="4E52EA0C" w14:textId="77777777" w:rsidR="00D14860" w:rsidRDefault="00D14860" w:rsidP="00F45212">
      <w:pPr>
        <w:pStyle w:val="BodyText"/>
        <w:keepNext/>
      </w:pPr>
      <w:r w:rsidRPr="001D2A89">
        <w:rPr>
          <w:b/>
        </w:rPr>
        <w:t>Prior Therapy vs. Time on Compound</w:t>
      </w:r>
      <w:r>
        <w:t xml:space="preserve"> tab </w:t>
      </w:r>
      <w:r w:rsidRPr="001D2A89">
        <w:t xml:space="preserve">shows chemo- and radiotherapies occurred before study treatment was started (negative direction) and </w:t>
      </w:r>
      <w:r>
        <w:t xml:space="preserve">during </w:t>
      </w:r>
      <w:r w:rsidRPr="001D2A89">
        <w:t>study treatment (positive direction).</w:t>
      </w:r>
    </w:p>
    <w:p w14:paraId="5DE9A101" w14:textId="77777777" w:rsidR="00D14860" w:rsidRDefault="00D14860" w:rsidP="00D14860">
      <w:pPr>
        <w:pStyle w:val="BodyText"/>
      </w:pPr>
      <w:r>
        <w:rPr>
          <w:noProof/>
        </w:rPr>
        <w:drawing>
          <wp:inline distT="0" distB="0" distL="0" distR="0" wp14:anchorId="459F5945" wp14:editId="781A8CF3">
            <wp:extent cx="5941695" cy="3142615"/>
            <wp:effectExtent l="19050" t="19050" r="20955" b="1968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1695" cy="3142615"/>
                    </a:xfrm>
                    <a:prstGeom prst="rect">
                      <a:avLst/>
                    </a:prstGeom>
                    <a:ln>
                      <a:solidFill>
                        <a:schemeClr val="bg2"/>
                      </a:solidFill>
                    </a:ln>
                  </pic:spPr>
                </pic:pic>
              </a:graphicData>
            </a:graphic>
          </wp:inline>
        </w:drawing>
      </w:r>
    </w:p>
    <w:p w14:paraId="66D28A9D" w14:textId="77777777" w:rsidR="00D14860" w:rsidRDefault="00D14860" w:rsidP="00D14860">
      <w:pPr>
        <w:pStyle w:val="BodyText"/>
      </w:pPr>
      <w:r>
        <w:t>Main elements available on Prior Therapy vs. Time on Compound tab:</w:t>
      </w:r>
    </w:p>
    <w:p w14:paraId="361C8E6A" w14:textId="77777777" w:rsidR="00D14860" w:rsidRPr="0095599D" w:rsidRDefault="00D14860" w:rsidP="00D14860">
      <w:pPr>
        <w:pStyle w:val="ListBullet"/>
      </w:pPr>
      <w:r w:rsidRPr="0095599D">
        <w:t>Horizontal bar plot;</w:t>
      </w:r>
    </w:p>
    <w:p w14:paraId="00904923" w14:textId="77777777" w:rsidR="00D14860" w:rsidRDefault="00D14860" w:rsidP="00D14860">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3A5261E9" w14:textId="77777777" w:rsidR="00D14860" w:rsidRDefault="00D14860" w:rsidP="00D14860">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05830935" w14:textId="77777777" w:rsidR="00D14860" w:rsidRDefault="00D14860" w:rsidP="00D14860">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0F04E1DE" w14:textId="77777777" w:rsidR="00D14860" w:rsidRDefault="00D14860" w:rsidP="00D14860">
      <w:pPr>
        <w:pStyle w:val="ListBullet"/>
      </w:pPr>
      <w:r>
        <w:t xml:space="preserve">Chart context menu icons (see </w:t>
      </w:r>
      <w:r>
        <w:fldChar w:fldCharType="begin"/>
      </w:r>
      <w:r>
        <w:instrText xml:space="preserve"> REF _Ref30517987 \h </w:instrText>
      </w:r>
      <w:r>
        <w:fldChar w:fldCharType="separate"/>
      </w:r>
      <w:r>
        <w:t>Chart Context Menu</w:t>
      </w:r>
      <w:r>
        <w:fldChar w:fldCharType="end"/>
      </w:r>
      <w:r>
        <w:t xml:space="preserve"> section);</w:t>
      </w:r>
    </w:p>
    <w:p w14:paraId="4959AA2F" w14:textId="77777777" w:rsidR="00D14860" w:rsidRDefault="00D14860" w:rsidP="00D14860">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0FE2B12F" w14:textId="77777777" w:rsidR="00D14860" w:rsidRPr="00C43F6A" w:rsidRDefault="00D14860" w:rsidP="00672C87">
      <w:pPr>
        <w:pStyle w:val="BodyText"/>
        <w:keepNext/>
        <w:rPr>
          <w:u w:val="single"/>
        </w:rPr>
      </w:pPr>
      <w:r>
        <w:rPr>
          <w:u w:val="single"/>
        </w:rPr>
        <w:t>X</w:t>
      </w:r>
      <w:r w:rsidRPr="00C43F6A">
        <w:rPr>
          <w:u w:val="single"/>
        </w:rPr>
        <w:t xml:space="preserve"> axis</w:t>
      </w:r>
    </w:p>
    <w:p w14:paraId="06B3FEF7" w14:textId="77777777" w:rsidR="00D14860" w:rsidRDefault="00D14860" w:rsidP="00D14860">
      <w:pPr>
        <w:pStyle w:val="BodyText"/>
        <w:rPr>
          <w:rStyle w:val="eop"/>
        </w:rPr>
      </w:pPr>
      <w:r>
        <w:rPr>
          <w:rStyle w:val="normaltextrun"/>
        </w:rPr>
        <w:t xml:space="preserve">The title of the X-axis is </w:t>
      </w:r>
      <w:r>
        <w:rPr>
          <w:rStyle w:val="normaltextrun"/>
          <w:b/>
        </w:rPr>
        <w:t>Weeks since first treatment</w:t>
      </w:r>
      <w:r>
        <w:rPr>
          <w:rStyle w:val="normaltextrun"/>
        </w:rPr>
        <w:t>, and no other option is available.</w:t>
      </w:r>
      <w:r>
        <w:rPr>
          <w:rStyle w:val="normaltextrun"/>
          <w:rFonts w:ascii="Arial" w:hAnsi="Arial" w:cs="Arial"/>
        </w:rPr>
        <w:t> </w:t>
      </w:r>
      <w:r>
        <w:rPr>
          <w:rStyle w:val="eop"/>
        </w:rPr>
        <w:t> </w:t>
      </w:r>
    </w:p>
    <w:p w14:paraId="4249079F" w14:textId="77777777" w:rsidR="00D14860" w:rsidRPr="00C43F6A" w:rsidRDefault="00D14860" w:rsidP="00672C87">
      <w:pPr>
        <w:pStyle w:val="BodyText"/>
        <w:keepNext/>
        <w:rPr>
          <w:u w:val="single"/>
        </w:rPr>
      </w:pPr>
      <w:r>
        <w:rPr>
          <w:u w:val="single"/>
        </w:rPr>
        <w:t>Y</w:t>
      </w:r>
      <w:r w:rsidRPr="00C43F6A">
        <w:rPr>
          <w:u w:val="single"/>
        </w:rPr>
        <w:t xml:space="preserve"> axis</w:t>
      </w:r>
    </w:p>
    <w:p w14:paraId="06B639F4" w14:textId="77777777" w:rsidR="00D14860" w:rsidRDefault="00D14860" w:rsidP="00D14860">
      <w:pPr>
        <w:pStyle w:val="BodyText"/>
        <w:rPr>
          <w:rStyle w:val="eop"/>
        </w:rPr>
      </w:pPr>
      <w:r>
        <w:rPr>
          <w:rStyle w:val="normaltextrun"/>
        </w:rPr>
        <w:t xml:space="preserve">The title of the Y-axis is </w:t>
      </w:r>
      <w:r>
        <w:rPr>
          <w:rStyle w:val="normaltextrun"/>
          <w:b/>
        </w:rPr>
        <w:t>Subject ID</w:t>
      </w:r>
      <w:r>
        <w:rPr>
          <w:rStyle w:val="normaltextrun"/>
        </w:rPr>
        <w:t>, and no other option is available.</w:t>
      </w:r>
      <w:r>
        <w:rPr>
          <w:rStyle w:val="normaltextrun"/>
          <w:rFonts w:ascii="Arial" w:hAnsi="Arial" w:cs="Arial"/>
        </w:rPr>
        <w:t> </w:t>
      </w:r>
      <w:r>
        <w:rPr>
          <w:rStyle w:val="eop"/>
        </w:rPr>
        <w:t> </w:t>
      </w:r>
    </w:p>
    <w:p w14:paraId="17D9FB4B" w14:textId="77777777" w:rsidR="00D14860" w:rsidRPr="00C43F6A" w:rsidRDefault="00D14860" w:rsidP="00672C87">
      <w:pPr>
        <w:pStyle w:val="BodyText"/>
        <w:keepNext/>
        <w:rPr>
          <w:u w:val="single"/>
        </w:rPr>
      </w:pPr>
      <w:r w:rsidRPr="00C43F6A">
        <w:rPr>
          <w:u w:val="single"/>
        </w:rPr>
        <w:t>Coloring</w:t>
      </w:r>
    </w:p>
    <w:p w14:paraId="208A21D2" w14:textId="77777777" w:rsidR="00D14860" w:rsidRDefault="00D14860" w:rsidP="00D14860">
      <w:pPr>
        <w:pStyle w:val="BodyText"/>
      </w:pPr>
      <w:r>
        <w:t>Coloring control is combined with legend.</w:t>
      </w:r>
      <w:r w:rsidRPr="0084267F">
        <w:rPr>
          <w:b/>
        </w:rPr>
        <w:t xml:space="preserve"> Event</w:t>
      </w:r>
      <w:r>
        <w:t xml:space="preserve"> and </w:t>
      </w:r>
      <w:r w:rsidRPr="0084267F">
        <w:rPr>
          <w:b/>
        </w:rPr>
        <w:t>Prior therapy description</w:t>
      </w:r>
      <w:r>
        <w:t xml:space="preserve"> colors cannot be changed, whereas </w:t>
      </w:r>
      <w:r w:rsidRPr="0084267F">
        <w:rPr>
          <w:b/>
        </w:rPr>
        <w:t>Time on compound</w:t>
      </w:r>
      <w:r>
        <w:t xml:space="preserve"> coloring is adjustable.</w:t>
      </w:r>
    </w:p>
    <w:p w14:paraId="6E404A41" w14:textId="77777777" w:rsidR="00D14860" w:rsidRDefault="00D14860" w:rsidP="00D14860">
      <w:pPr>
        <w:pStyle w:val="BodyText"/>
      </w:pPr>
      <w:r w:rsidRPr="002902E4">
        <w:t xml:space="preserve">Appropriate </w:t>
      </w:r>
      <w:r>
        <w:t>menu provides a user with the following options:</w:t>
      </w:r>
    </w:p>
    <w:p w14:paraId="336D9F11" w14:textId="77777777" w:rsidR="00D14860" w:rsidRDefault="00D14860" w:rsidP="00D14860">
      <w:pPr>
        <w:pStyle w:val="ListBullet"/>
      </w:pPr>
      <w:r>
        <w:t>All;</w:t>
      </w:r>
    </w:p>
    <w:p w14:paraId="0F7C27F8" w14:textId="77777777" w:rsidR="00D14860" w:rsidRDefault="00D14860" w:rsidP="00D14860">
      <w:pPr>
        <w:pStyle w:val="ListBullet"/>
      </w:pPr>
      <w:r>
        <w:t>Cohort (Dose);</w:t>
      </w:r>
    </w:p>
    <w:p w14:paraId="291611F0" w14:textId="77777777" w:rsidR="00D14860" w:rsidRPr="0095599D" w:rsidRDefault="00D14860" w:rsidP="00F45212">
      <w:pPr>
        <w:pStyle w:val="ListBullet"/>
        <w:keepNext/>
      </w:pPr>
      <w:r w:rsidRPr="0095599D">
        <w:t>Max. dose per admin &lt;medication name&gt;.</w:t>
      </w:r>
    </w:p>
    <w:p w14:paraId="4EBAEA8B" w14:textId="77777777" w:rsidR="00D14860" w:rsidRDefault="00D14860" w:rsidP="00D14860">
      <w:pPr>
        <w:pStyle w:val="BodyText"/>
      </w:pPr>
      <w:r>
        <w:rPr>
          <w:noProof/>
        </w:rPr>
        <w:drawing>
          <wp:inline distT="0" distB="0" distL="0" distR="0" wp14:anchorId="187CD33E" wp14:editId="2D9E3EFD">
            <wp:extent cx="1713390" cy="428348"/>
            <wp:effectExtent l="19050" t="19050" r="20320" b="1016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18935" cy="429734"/>
                    </a:xfrm>
                    <a:prstGeom prst="rect">
                      <a:avLst/>
                    </a:prstGeom>
                    <a:ln>
                      <a:solidFill>
                        <a:schemeClr val="bg2"/>
                      </a:solidFill>
                    </a:ln>
                  </pic:spPr>
                </pic:pic>
              </a:graphicData>
            </a:graphic>
          </wp:inline>
        </w:drawing>
      </w:r>
    </w:p>
    <w:p w14:paraId="73C4C5D6" w14:textId="77777777" w:rsidR="00D14860" w:rsidRPr="00AF4255" w:rsidRDefault="00D14860" w:rsidP="00672C87">
      <w:pPr>
        <w:pStyle w:val="BodyText"/>
        <w:keepNext/>
        <w:rPr>
          <w:u w:val="single"/>
        </w:rPr>
      </w:pPr>
      <w:r w:rsidRPr="00AF4255">
        <w:rPr>
          <w:u w:val="single"/>
        </w:rPr>
        <w:t>Tooltips</w:t>
      </w:r>
    </w:p>
    <w:p w14:paraId="5EE69FCC" w14:textId="77777777" w:rsidR="00D14860" w:rsidRPr="00213860" w:rsidRDefault="00D14860" w:rsidP="00D14860">
      <w:pPr>
        <w:pStyle w:val="BodyText"/>
      </w:pPr>
      <w:r>
        <w:t xml:space="preserve">When a user hovers the cursor over a bar, </w:t>
      </w:r>
      <w:r w:rsidRPr="00213860">
        <w:t>the tooltip with the following fields is displayed:</w:t>
      </w:r>
    </w:p>
    <w:p w14:paraId="508D3518" w14:textId="77777777" w:rsidR="00D14860" w:rsidRDefault="00D14860" w:rsidP="00D14860">
      <w:pPr>
        <w:pStyle w:val="ListBullet"/>
      </w:pPr>
      <w:r>
        <w:lastRenderedPageBreak/>
        <w:t>Subject ID: &lt;value&gt;;</w:t>
      </w:r>
    </w:p>
    <w:p w14:paraId="543AA758" w14:textId="77777777" w:rsidR="00D14860" w:rsidRDefault="00D14860" w:rsidP="00D14860">
      <w:pPr>
        <w:pStyle w:val="ListBullet"/>
      </w:pPr>
      <w:r>
        <w:t>Therapy: &lt;value&gt;;</w:t>
      </w:r>
    </w:p>
    <w:p w14:paraId="6932BBB3" w14:textId="77777777" w:rsidR="00D14860" w:rsidRDefault="00D14860" w:rsidP="00F45212">
      <w:pPr>
        <w:pStyle w:val="ListBullet"/>
        <w:keepNext/>
      </w:pPr>
      <w:r>
        <w:t>Duration of therapy: &lt;value&gt;.</w:t>
      </w:r>
    </w:p>
    <w:p w14:paraId="5A57AEF9" w14:textId="77777777" w:rsidR="00D14860" w:rsidRDefault="00D14860" w:rsidP="00D14860">
      <w:pPr>
        <w:pStyle w:val="BodyText"/>
      </w:pPr>
      <w:r>
        <w:rPr>
          <w:noProof/>
        </w:rPr>
        <w:drawing>
          <wp:inline distT="0" distB="0" distL="0" distR="0" wp14:anchorId="05A355DF" wp14:editId="2AE33B5D">
            <wp:extent cx="2457143" cy="666667"/>
            <wp:effectExtent l="0" t="0" r="635" b="63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457143" cy="666667"/>
                    </a:xfrm>
                    <a:prstGeom prst="rect">
                      <a:avLst/>
                    </a:prstGeom>
                  </pic:spPr>
                </pic:pic>
              </a:graphicData>
            </a:graphic>
          </wp:inline>
        </w:drawing>
      </w:r>
    </w:p>
    <w:p w14:paraId="70E06457" w14:textId="77777777" w:rsidR="00D14860" w:rsidRPr="00213860" w:rsidRDefault="00D14860" w:rsidP="00D14860">
      <w:pPr>
        <w:pStyle w:val="BodyText"/>
      </w:pPr>
      <w:r>
        <w:t xml:space="preserve">When a user hovers the cursor over an event icon, </w:t>
      </w:r>
      <w:r w:rsidRPr="00213860">
        <w:t>the tooltip with the following fields is displayed:</w:t>
      </w:r>
    </w:p>
    <w:p w14:paraId="6B764E4C" w14:textId="77777777" w:rsidR="00D14860" w:rsidRDefault="00D14860" w:rsidP="00D14860">
      <w:pPr>
        <w:pStyle w:val="ListBullet"/>
      </w:pPr>
      <w:r>
        <w:t>Subject ID: &lt;value&gt;;</w:t>
      </w:r>
    </w:p>
    <w:p w14:paraId="34A69AA4" w14:textId="77777777" w:rsidR="00D14860" w:rsidRDefault="00D14860" w:rsidP="00D14860">
      <w:pPr>
        <w:pStyle w:val="ListBullet"/>
      </w:pPr>
      <w:r>
        <w:t>&lt;Event value&gt;: &lt;date value&gt;;</w:t>
      </w:r>
    </w:p>
    <w:p w14:paraId="7687681B" w14:textId="77777777" w:rsidR="00D14860" w:rsidRDefault="00D14860" w:rsidP="00F45212">
      <w:pPr>
        <w:pStyle w:val="ListBullet"/>
        <w:keepNext/>
      </w:pPr>
      <w:r>
        <w:t>Weeks since first treatment: &lt;value&gt;.</w:t>
      </w:r>
    </w:p>
    <w:p w14:paraId="43B1CE8B" w14:textId="77777777" w:rsidR="00D14860" w:rsidRDefault="00D14860" w:rsidP="00D14860">
      <w:pPr>
        <w:pStyle w:val="BodyText"/>
      </w:pPr>
      <w:r>
        <w:rPr>
          <w:noProof/>
        </w:rPr>
        <w:drawing>
          <wp:inline distT="0" distB="0" distL="0" distR="0" wp14:anchorId="435B78AD" wp14:editId="6A693540">
            <wp:extent cx="2523809" cy="647619"/>
            <wp:effectExtent l="19050" t="19050" r="10160" b="196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523809" cy="647619"/>
                    </a:xfrm>
                    <a:prstGeom prst="rect">
                      <a:avLst/>
                    </a:prstGeom>
                    <a:ln>
                      <a:solidFill>
                        <a:schemeClr val="bg2"/>
                      </a:solidFill>
                    </a:ln>
                  </pic:spPr>
                </pic:pic>
              </a:graphicData>
            </a:graphic>
          </wp:inline>
        </w:drawing>
      </w:r>
    </w:p>
    <w:p w14:paraId="174D725B" w14:textId="77777777" w:rsidR="00D14860" w:rsidRDefault="00D14860" w:rsidP="00D14860">
      <w:pPr>
        <w:pStyle w:val="BodyText"/>
      </w:pPr>
      <w:r>
        <w:rPr>
          <w:noProof/>
        </w:rPr>
        <w:drawing>
          <wp:inline distT="0" distB="0" distL="0" distR="0" wp14:anchorId="296C95BE" wp14:editId="612CC99D">
            <wp:extent cx="1923810" cy="657143"/>
            <wp:effectExtent l="19050" t="19050" r="19685" b="1016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923810" cy="657143"/>
                    </a:xfrm>
                    <a:prstGeom prst="rect">
                      <a:avLst/>
                    </a:prstGeom>
                    <a:ln>
                      <a:solidFill>
                        <a:schemeClr val="bg2"/>
                      </a:solidFill>
                    </a:ln>
                  </pic:spPr>
                </pic:pic>
              </a:graphicData>
            </a:graphic>
          </wp:inline>
        </w:drawing>
      </w:r>
    </w:p>
    <w:p w14:paraId="1128C7F5" w14:textId="77777777" w:rsidR="00D14860" w:rsidRPr="007C3388" w:rsidRDefault="00D14860" w:rsidP="00672C87">
      <w:pPr>
        <w:pStyle w:val="BodyText"/>
        <w:keepNext/>
        <w:rPr>
          <w:u w:val="single"/>
        </w:rPr>
      </w:pPr>
      <w:r w:rsidRPr="007C3388">
        <w:rPr>
          <w:u w:val="single"/>
        </w:rPr>
        <w:t>Previous Lines filters</w:t>
      </w:r>
    </w:p>
    <w:p w14:paraId="648BACA3" w14:textId="77777777" w:rsidR="00D14860" w:rsidRDefault="00D14860" w:rsidP="00F45212">
      <w:pPr>
        <w:pStyle w:val="BodyText"/>
        <w:keepNext/>
      </w:pPr>
      <w:r>
        <w:t>A user can apply Previous Lines filters to modify a plot.</w:t>
      </w:r>
    </w:p>
    <w:p w14:paraId="5D6AD09D" w14:textId="77777777" w:rsidR="00D14860" w:rsidRDefault="00D14860" w:rsidP="00D14860">
      <w:pPr>
        <w:pStyle w:val="BodyText"/>
      </w:pPr>
      <w:r>
        <w:rPr>
          <w:noProof/>
        </w:rPr>
        <w:drawing>
          <wp:inline distT="0" distB="0" distL="0" distR="0" wp14:anchorId="76B895CA" wp14:editId="0E3F856C">
            <wp:extent cx="1772803" cy="3142695"/>
            <wp:effectExtent l="19050" t="19050" r="18415" b="196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775197" cy="3146938"/>
                    </a:xfrm>
                    <a:prstGeom prst="rect">
                      <a:avLst/>
                    </a:prstGeom>
                    <a:ln>
                      <a:solidFill>
                        <a:schemeClr val="bg2"/>
                      </a:solidFill>
                    </a:ln>
                  </pic:spPr>
                </pic:pic>
              </a:graphicData>
            </a:graphic>
          </wp:inline>
        </w:drawing>
      </w:r>
    </w:p>
    <w:p w14:paraId="65D20A59" w14:textId="77777777" w:rsidR="00D14860" w:rsidRPr="00C43F6A" w:rsidRDefault="00D14860" w:rsidP="00672C87">
      <w:pPr>
        <w:pStyle w:val="BodyText"/>
        <w:keepNext/>
        <w:rPr>
          <w:u w:val="single"/>
        </w:rPr>
      </w:pPr>
      <w:r>
        <w:rPr>
          <w:u w:val="single"/>
        </w:rPr>
        <w:lastRenderedPageBreak/>
        <w:t>Prior Therapy</w:t>
      </w:r>
      <w:r w:rsidRPr="00C43F6A">
        <w:rPr>
          <w:u w:val="single"/>
        </w:rPr>
        <w:t xml:space="preserve"> Settings </w:t>
      </w:r>
    </w:p>
    <w:p w14:paraId="45E3E713" w14:textId="77777777" w:rsidR="00D14860" w:rsidRDefault="00D14860" w:rsidP="00F45212">
      <w:pPr>
        <w:pStyle w:val="BodyText"/>
        <w:keepNext/>
      </w:pPr>
      <w:r w:rsidRPr="007C3388">
        <w:t>Prior Therapy Settings</w:t>
      </w:r>
      <w:r>
        <w:t xml:space="preserve"> panel allows a user to select therapies only.</w:t>
      </w:r>
    </w:p>
    <w:p w14:paraId="5324AF93" w14:textId="77777777" w:rsidR="00D14860" w:rsidRDefault="00D14860" w:rsidP="00D14860">
      <w:pPr>
        <w:pStyle w:val="BodyText"/>
      </w:pPr>
      <w:r>
        <w:rPr>
          <w:noProof/>
        </w:rPr>
        <w:drawing>
          <wp:inline distT="0" distB="0" distL="0" distR="0" wp14:anchorId="0E26F8E5" wp14:editId="35EE3D9A">
            <wp:extent cx="1629809" cy="2601157"/>
            <wp:effectExtent l="19050" t="19050" r="27940" b="2794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32317" cy="2605159"/>
                    </a:xfrm>
                    <a:prstGeom prst="rect">
                      <a:avLst/>
                    </a:prstGeom>
                    <a:ln>
                      <a:solidFill>
                        <a:schemeClr val="bg2"/>
                      </a:solidFill>
                    </a:ln>
                  </pic:spPr>
                </pic:pic>
              </a:graphicData>
            </a:graphic>
          </wp:inline>
        </w:drawing>
      </w:r>
    </w:p>
    <w:p w14:paraId="417074EA" w14:textId="77777777" w:rsidR="00D14860" w:rsidRPr="006530A3" w:rsidRDefault="00D14860" w:rsidP="00672C87">
      <w:pPr>
        <w:pStyle w:val="BodyText"/>
        <w:keepNext/>
        <w:rPr>
          <w:u w:val="single"/>
        </w:rPr>
      </w:pPr>
      <w:r w:rsidRPr="006530A3">
        <w:rPr>
          <w:u w:val="single"/>
        </w:rPr>
        <w:t>Details on Demand table</w:t>
      </w:r>
    </w:p>
    <w:p w14:paraId="12421F09" w14:textId="77777777" w:rsidR="00D14860" w:rsidRDefault="00D14860" w:rsidP="00F45212">
      <w:pPr>
        <w:pStyle w:val="BodyText"/>
        <w:keepNext/>
      </w:pPr>
      <w:r w:rsidRPr="00063096">
        <w:t>Details on Demand table</w:t>
      </w:r>
      <w:r>
        <w:t xml:space="preserve"> contains Subjects tab only.</w:t>
      </w:r>
    </w:p>
    <w:p w14:paraId="0DAD5093" w14:textId="77777777" w:rsidR="00D14860" w:rsidRPr="001D2A89" w:rsidRDefault="00D14860" w:rsidP="00D14860">
      <w:pPr>
        <w:pStyle w:val="BodyText"/>
      </w:pPr>
      <w:r>
        <w:rPr>
          <w:noProof/>
        </w:rPr>
        <w:drawing>
          <wp:inline distT="0" distB="0" distL="0" distR="0" wp14:anchorId="607DB28A" wp14:editId="0FBE0DB9">
            <wp:extent cx="5941695" cy="2003425"/>
            <wp:effectExtent l="19050" t="19050" r="20955" b="15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1695" cy="2003425"/>
                    </a:xfrm>
                    <a:prstGeom prst="rect">
                      <a:avLst/>
                    </a:prstGeom>
                    <a:ln>
                      <a:solidFill>
                        <a:schemeClr val="bg2"/>
                      </a:solidFill>
                    </a:ln>
                  </pic:spPr>
                </pic:pic>
              </a:graphicData>
            </a:graphic>
          </wp:inline>
        </w:drawing>
      </w:r>
    </w:p>
    <w:p w14:paraId="4CF8C2A3" w14:textId="685C615A" w:rsidR="00D14860" w:rsidRDefault="00D14860" w:rsidP="007136FD">
      <w:pPr>
        <w:pStyle w:val="Heading2"/>
      </w:pPr>
      <w:bookmarkStart w:id="135" w:name="_Toc31196533"/>
      <w:bookmarkStart w:id="136" w:name="_Toc33115285"/>
      <w:r>
        <w:t>Oncogenic Biomarkers</w:t>
      </w:r>
      <w:r w:rsidRPr="00712891">
        <w:t xml:space="preserve"> </w:t>
      </w:r>
      <w:r>
        <w:t>View</w:t>
      </w:r>
      <w:bookmarkEnd w:id="135"/>
      <w:bookmarkEnd w:id="136"/>
    </w:p>
    <w:p w14:paraId="7E4FB9A2" w14:textId="77777777" w:rsidR="00D14860" w:rsidRDefault="00D14860" w:rsidP="00D14860">
      <w:pPr>
        <w:pStyle w:val="BodyText"/>
      </w:pPr>
      <w:r w:rsidRPr="0095599D">
        <w:t>Oncogenic Biomarkers view allows a user to investigate some cancer-related genomic information. This</w:t>
      </w:r>
      <w:r>
        <w:t xml:space="preserve"> view contains two tabs:</w:t>
      </w:r>
    </w:p>
    <w:p w14:paraId="5391748F" w14:textId="77777777" w:rsidR="00D14860" w:rsidRDefault="00D14860" w:rsidP="00D14860">
      <w:pPr>
        <w:pStyle w:val="ListBullet"/>
      </w:pPr>
      <w:r>
        <w:t>Genomic Profile tab;</w:t>
      </w:r>
    </w:p>
    <w:p w14:paraId="0E3183C5" w14:textId="77777777" w:rsidR="00D14860" w:rsidRPr="00712891" w:rsidRDefault="00D14860" w:rsidP="00D14860">
      <w:pPr>
        <w:pStyle w:val="ListBullet"/>
      </w:pPr>
      <w:r>
        <w:t>ctDNA tab.</w:t>
      </w:r>
    </w:p>
    <w:p w14:paraId="1C98CCAC" w14:textId="77777777" w:rsidR="00D14860" w:rsidRDefault="00D14860" w:rsidP="00D14860">
      <w:pPr>
        <w:pStyle w:val="BodyText"/>
      </w:pPr>
      <w:r>
        <w:t>The following elements are available for both tabs:</w:t>
      </w:r>
    </w:p>
    <w:p w14:paraId="2CF0AD7D" w14:textId="77777777" w:rsidR="00D14860" w:rsidRDefault="00D14860" w:rsidP="00D14860">
      <w:pPr>
        <w:pStyle w:val="ListBullet"/>
      </w:pPr>
      <w:r>
        <w:t xml:space="preserve">Population filters (collapsed by default) in the right slide menu (see </w:t>
      </w:r>
      <w:r>
        <w:fldChar w:fldCharType="begin"/>
      </w:r>
      <w:r>
        <w:instrText xml:space="preserve"> REF _Ref26976536 \h </w:instrText>
      </w:r>
      <w:r>
        <w:fldChar w:fldCharType="separate"/>
      </w:r>
      <w:r>
        <w:t>Population Filters</w:t>
      </w:r>
      <w:r>
        <w:fldChar w:fldCharType="end"/>
      </w:r>
      <w:r>
        <w:t xml:space="preserve"> section);</w:t>
      </w:r>
    </w:p>
    <w:p w14:paraId="283C676F" w14:textId="77777777" w:rsidR="00D14860" w:rsidRDefault="00D14860" w:rsidP="00D14860">
      <w:pPr>
        <w:pStyle w:val="ListBullet"/>
      </w:pPr>
      <w:r>
        <w:t xml:space="preserve">Cohort filters (collapsed by default) in the right slide menu (see </w:t>
      </w:r>
      <w:r>
        <w:fldChar w:fldCharType="begin"/>
      </w:r>
      <w:r>
        <w:instrText xml:space="preserve"> REF _Ref30518031 \h </w:instrText>
      </w:r>
      <w:r>
        <w:fldChar w:fldCharType="separate"/>
      </w:r>
      <w:r>
        <w:t>Cohort Filters</w:t>
      </w:r>
      <w:r>
        <w:fldChar w:fldCharType="end"/>
      </w:r>
      <w:r>
        <w:t xml:space="preserve"> section);</w:t>
      </w:r>
    </w:p>
    <w:p w14:paraId="3058CAB1" w14:textId="77777777" w:rsidR="00D14860" w:rsidRDefault="00D14860" w:rsidP="00D14860">
      <w:pPr>
        <w:pStyle w:val="ListBullet"/>
      </w:pPr>
      <w:r>
        <w:t xml:space="preserve">Event filters (collapsed by default) in the right slide menu (see </w:t>
      </w:r>
      <w:r>
        <w:fldChar w:fldCharType="begin"/>
      </w:r>
      <w:r>
        <w:instrText xml:space="preserve"> REF _Ref30608878 \h </w:instrText>
      </w:r>
      <w:r>
        <w:fldChar w:fldCharType="separate"/>
      </w:r>
      <w:r>
        <w:t>Event Filters</w:t>
      </w:r>
      <w:r>
        <w:fldChar w:fldCharType="end"/>
      </w:r>
      <w:r>
        <w:t xml:space="preserve"> section);</w:t>
      </w:r>
    </w:p>
    <w:p w14:paraId="5964B912" w14:textId="77777777" w:rsidR="00D14860" w:rsidRDefault="00D14860" w:rsidP="00D14860">
      <w:pPr>
        <w:pStyle w:val="ListBullet"/>
      </w:pPr>
      <w:r>
        <w:t xml:space="preserve">Settings (collapsed by default) in the right slide menu (see </w:t>
      </w:r>
      <w:r>
        <w:fldChar w:fldCharType="begin"/>
      </w:r>
      <w:r>
        <w:instrText xml:space="preserve"> REF _Ref31816554 \h </w:instrText>
      </w:r>
      <w:r>
        <w:fldChar w:fldCharType="separate"/>
      </w:r>
      <w:r>
        <w:t>Settings</w:t>
      </w:r>
      <w:r>
        <w:fldChar w:fldCharType="end"/>
      </w:r>
      <w:r>
        <w:t xml:space="preserve"> section);</w:t>
      </w:r>
    </w:p>
    <w:p w14:paraId="081CE067" w14:textId="77777777" w:rsidR="00D14860" w:rsidRDefault="00D14860" w:rsidP="00D14860">
      <w:pPr>
        <w:pStyle w:val="ListBullet"/>
      </w:pPr>
      <w:r>
        <w:t xml:space="preserve">Population filter widget (see </w:t>
      </w:r>
      <w:r>
        <w:fldChar w:fldCharType="begin"/>
      </w:r>
      <w:r>
        <w:instrText xml:space="preserve"> REF _Ref26976536 \h </w:instrText>
      </w:r>
      <w:r>
        <w:fldChar w:fldCharType="separate"/>
      </w:r>
      <w:r>
        <w:t>Population Filters</w:t>
      </w:r>
      <w:r>
        <w:fldChar w:fldCharType="end"/>
      </w:r>
      <w:r>
        <w:t xml:space="preserve"> section);</w:t>
      </w:r>
    </w:p>
    <w:p w14:paraId="56D9825E" w14:textId="77777777" w:rsidR="00D14860" w:rsidRDefault="00D14860" w:rsidP="00D14860">
      <w:pPr>
        <w:pStyle w:val="ListBullet"/>
      </w:pPr>
      <w:r>
        <w:t xml:space="preserve">Event filter widget (see </w:t>
      </w:r>
      <w:r>
        <w:fldChar w:fldCharType="begin"/>
      </w:r>
      <w:r>
        <w:instrText xml:space="preserve"> REF _Ref30608878 \h </w:instrText>
      </w:r>
      <w:r>
        <w:fldChar w:fldCharType="separate"/>
      </w:r>
      <w:r>
        <w:t>Event Filters</w:t>
      </w:r>
      <w:r>
        <w:fldChar w:fldCharType="end"/>
      </w:r>
      <w:r>
        <w:t xml:space="preserve"> section).</w:t>
      </w:r>
    </w:p>
    <w:p w14:paraId="716B3DC4" w14:textId="77777777" w:rsidR="00D14860" w:rsidRDefault="00D14860" w:rsidP="00D14860">
      <w:pPr>
        <w:pStyle w:val="BodyText"/>
      </w:pPr>
      <w:r w:rsidRPr="00796A02">
        <w:rPr>
          <w:b/>
        </w:rPr>
        <w:t>Note</w:t>
      </w:r>
      <w:r w:rsidRPr="00796A02">
        <w:t xml:space="preserve">: </w:t>
      </w:r>
      <w:r>
        <w:t>A</w:t>
      </w:r>
      <w:r w:rsidRPr="00796A02">
        <w:t xml:space="preserve">dditional settings in the VA-Security application </w:t>
      </w:r>
      <w:r>
        <w:t xml:space="preserve">should be specified for </w:t>
      </w:r>
      <w:r w:rsidRPr="00796A02">
        <w:t>Oncogenic Biomarker</w:t>
      </w:r>
      <w:r>
        <w:t xml:space="preserve">s view </w:t>
      </w:r>
      <w:r w:rsidRPr="00796A02">
        <w:t>to be available for a particular user.</w:t>
      </w:r>
    </w:p>
    <w:p w14:paraId="3A2D7E71" w14:textId="753BEA78" w:rsidR="00D14860" w:rsidRDefault="00D14860" w:rsidP="00D14860">
      <w:pPr>
        <w:pStyle w:val="Heading3"/>
      </w:pPr>
      <w:bookmarkStart w:id="137" w:name="_Toc33115286"/>
      <w:r>
        <w:lastRenderedPageBreak/>
        <w:t>Genomic Profile Tab</w:t>
      </w:r>
      <w:bookmarkEnd w:id="137"/>
    </w:p>
    <w:p w14:paraId="7E5880CD" w14:textId="77777777" w:rsidR="00D14860" w:rsidRDefault="00D14860" w:rsidP="00D14860">
      <w:pPr>
        <w:pStyle w:val="BodyText"/>
      </w:pPr>
      <w:r>
        <w:t xml:space="preserve">Genomic Profile plot displays genomic profile for each subject, with altered genes being colored. </w:t>
      </w:r>
      <w:r w:rsidRPr="0095599D">
        <w:t>Genes are organized by gene percentage prevalence increasing.</w:t>
      </w:r>
    </w:p>
    <w:p w14:paraId="24522AD1" w14:textId="77777777" w:rsidR="00D14860" w:rsidRDefault="00D14860" w:rsidP="00F45212">
      <w:pPr>
        <w:pStyle w:val="BodyText"/>
        <w:keepNext/>
      </w:pPr>
      <w:r w:rsidRPr="0095599D">
        <w:rPr>
          <w:b/>
        </w:rPr>
        <w:t>Note</w:t>
      </w:r>
      <w:r>
        <w:t xml:space="preserve">: </w:t>
      </w:r>
      <w:r w:rsidRPr="0095599D">
        <w:t xml:space="preserve">Percentage prevalence is calculated </w:t>
      </w:r>
      <w:r>
        <w:t>as follows</w:t>
      </w:r>
      <w:r w:rsidRPr="0095599D">
        <w:t>:(number of patients with an alteration in a particular gene in the oncoprint / total number of subjects displayed in the oncoprint)*100</w:t>
      </w:r>
      <w:r>
        <w:t>.</w:t>
      </w:r>
    </w:p>
    <w:p w14:paraId="7F414E97" w14:textId="77777777" w:rsidR="00D14860" w:rsidRPr="00294440" w:rsidRDefault="00D14860" w:rsidP="00D14860">
      <w:pPr>
        <w:pStyle w:val="BodyText"/>
      </w:pPr>
      <w:r>
        <w:rPr>
          <w:noProof/>
        </w:rPr>
        <w:drawing>
          <wp:inline distT="0" distB="0" distL="0" distR="0" wp14:anchorId="5136A494" wp14:editId="09211E58">
            <wp:extent cx="5941695" cy="3691255"/>
            <wp:effectExtent l="19050" t="19050" r="20955" b="2349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1695" cy="3691255"/>
                    </a:xfrm>
                    <a:prstGeom prst="rect">
                      <a:avLst/>
                    </a:prstGeom>
                    <a:ln>
                      <a:solidFill>
                        <a:schemeClr val="bg2"/>
                      </a:solidFill>
                    </a:ln>
                  </pic:spPr>
                </pic:pic>
              </a:graphicData>
            </a:graphic>
          </wp:inline>
        </w:drawing>
      </w:r>
    </w:p>
    <w:p w14:paraId="0770FFAE" w14:textId="77777777" w:rsidR="00D14860" w:rsidRDefault="00D14860" w:rsidP="00F45212">
      <w:pPr>
        <w:pStyle w:val="BodyText"/>
        <w:keepNext/>
      </w:pPr>
      <w:r>
        <w:t>If number of subjects exceeds 100 and/or number of genes exceeds 50, the following warning appears:</w:t>
      </w:r>
    </w:p>
    <w:p w14:paraId="150D5D67" w14:textId="77777777" w:rsidR="00D14860" w:rsidRDefault="00D14860" w:rsidP="00D14860">
      <w:pPr>
        <w:pStyle w:val="BodyText"/>
      </w:pPr>
      <w:r>
        <w:rPr>
          <w:noProof/>
        </w:rPr>
        <w:drawing>
          <wp:inline distT="0" distB="0" distL="0" distR="0" wp14:anchorId="2499D02D" wp14:editId="5695C8EB">
            <wp:extent cx="4083728" cy="1976441"/>
            <wp:effectExtent l="19050" t="19050" r="12065" b="2413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092936" cy="1980898"/>
                    </a:xfrm>
                    <a:prstGeom prst="rect">
                      <a:avLst/>
                    </a:prstGeom>
                    <a:ln>
                      <a:solidFill>
                        <a:schemeClr val="bg2"/>
                      </a:solidFill>
                    </a:ln>
                  </pic:spPr>
                </pic:pic>
              </a:graphicData>
            </a:graphic>
          </wp:inline>
        </w:drawing>
      </w:r>
    </w:p>
    <w:p w14:paraId="3CC4EBD2" w14:textId="77777777" w:rsidR="00D14860" w:rsidRDefault="00D14860" w:rsidP="00D14860">
      <w:pPr>
        <w:pStyle w:val="BodyText"/>
      </w:pPr>
      <w:r>
        <w:t xml:space="preserve">Main elements available on </w:t>
      </w:r>
      <w:r w:rsidRPr="00A52169">
        <w:t>Waterfall Plot</w:t>
      </w:r>
      <w:r>
        <w:t xml:space="preserve"> tab:</w:t>
      </w:r>
    </w:p>
    <w:p w14:paraId="6997A1FE" w14:textId="77777777" w:rsidR="00D14860" w:rsidRPr="00A14448" w:rsidRDefault="00D14860" w:rsidP="00D14860">
      <w:pPr>
        <w:pStyle w:val="ListBullet"/>
      </w:pPr>
      <w:r>
        <w:t>Plot;</w:t>
      </w:r>
    </w:p>
    <w:p w14:paraId="792E6AC8" w14:textId="77777777" w:rsidR="00D14860" w:rsidRDefault="00D14860" w:rsidP="00D14860">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04C36EE0" w14:textId="77777777" w:rsidR="00D14860" w:rsidRDefault="00D14860" w:rsidP="00D14860">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5881305C" w14:textId="77777777" w:rsidR="00D14860" w:rsidRDefault="00D14860" w:rsidP="00D14860">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6F2920F8" w14:textId="77777777" w:rsidR="00D14860" w:rsidRDefault="00D14860" w:rsidP="00D14860">
      <w:pPr>
        <w:pStyle w:val="ListBullet"/>
      </w:pPr>
      <w:r>
        <w:t xml:space="preserve">Chart context menu icons (see </w:t>
      </w:r>
      <w:r>
        <w:fldChar w:fldCharType="begin"/>
      </w:r>
      <w:r>
        <w:instrText xml:space="preserve"> REF _Ref30517987 \h </w:instrText>
      </w:r>
      <w:r>
        <w:fldChar w:fldCharType="separate"/>
      </w:r>
      <w:r>
        <w:t>Chart Context Menu</w:t>
      </w:r>
      <w:r>
        <w:fldChar w:fldCharType="end"/>
      </w:r>
      <w:r>
        <w:t xml:space="preserve"> section);</w:t>
      </w:r>
    </w:p>
    <w:p w14:paraId="17E2CB59" w14:textId="77777777" w:rsidR="00D14860" w:rsidRDefault="00D14860" w:rsidP="00D14860">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729FD58B" w14:textId="77777777" w:rsidR="00D14860" w:rsidRDefault="00D14860" w:rsidP="00D14860">
      <w:pPr>
        <w:pStyle w:val="ListBullet"/>
      </w:pPr>
      <w:r w:rsidRPr="00454049">
        <w:rPr>
          <w:b/>
        </w:rPr>
        <w:lastRenderedPageBreak/>
        <w:t>View on cBio portal</w:t>
      </w:r>
      <w:r>
        <w:t xml:space="preserve"> link.</w:t>
      </w:r>
    </w:p>
    <w:p w14:paraId="78D028E2" w14:textId="77777777" w:rsidR="00D14860" w:rsidRPr="00C43F6A" w:rsidRDefault="00D14860" w:rsidP="00672C87">
      <w:pPr>
        <w:pStyle w:val="BodyText"/>
        <w:keepNext/>
        <w:rPr>
          <w:u w:val="single"/>
        </w:rPr>
      </w:pPr>
      <w:r>
        <w:rPr>
          <w:u w:val="single"/>
        </w:rPr>
        <w:t>X</w:t>
      </w:r>
      <w:r w:rsidRPr="00C43F6A">
        <w:rPr>
          <w:u w:val="single"/>
        </w:rPr>
        <w:t xml:space="preserve"> axis</w:t>
      </w:r>
    </w:p>
    <w:p w14:paraId="64BD5BD0" w14:textId="77777777" w:rsidR="00D14860" w:rsidRDefault="00D14860" w:rsidP="00D14860">
      <w:pPr>
        <w:pStyle w:val="BodyText"/>
        <w:rPr>
          <w:rStyle w:val="eop"/>
        </w:rPr>
      </w:pPr>
      <w:r>
        <w:rPr>
          <w:rStyle w:val="normaltextrun"/>
        </w:rPr>
        <w:t xml:space="preserve">The title of the X-axis is </w:t>
      </w:r>
      <w:r>
        <w:rPr>
          <w:rStyle w:val="normaltextrun"/>
          <w:b/>
        </w:rPr>
        <w:t>Subject ID</w:t>
      </w:r>
      <w:r>
        <w:rPr>
          <w:rStyle w:val="normaltextrun"/>
        </w:rPr>
        <w:t>, and no other option is available.</w:t>
      </w:r>
      <w:r>
        <w:rPr>
          <w:rStyle w:val="normaltextrun"/>
          <w:rFonts w:ascii="Arial" w:hAnsi="Arial" w:cs="Arial"/>
        </w:rPr>
        <w:t> </w:t>
      </w:r>
      <w:r>
        <w:rPr>
          <w:rStyle w:val="eop"/>
        </w:rPr>
        <w:t> </w:t>
      </w:r>
    </w:p>
    <w:p w14:paraId="4F782230" w14:textId="77777777" w:rsidR="00D14860" w:rsidRPr="00C43F6A" w:rsidRDefault="00D14860" w:rsidP="00672C87">
      <w:pPr>
        <w:pStyle w:val="BodyText"/>
        <w:keepNext/>
        <w:rPr>
          <w:u w:val="single"/>
        </w:rPr>
      </w:pPr>
      <w:r>
        <w:rPr>
          <w:u w:val="single"/>
        </w:rPr>
        <w:t>Y</w:t>
      </w:r>
      <w:r w:rsidRPr="00C43F6A">
        <w:rPr>
          <w:u w:val="single"/>
        </w:rPr>
        <w:t xml:space="preserve"> axis</w:t>
      </w:r>
    </w:p>
    <w:p w14:paraId="4EC46D4B" w14:textId="77777777" w:rsidR="00D14860" w:rsidRDefault="00D14860" w:rsidP="00D14860">
      <w:pPr>
        <w:pStyle w:val="BodyText"/>
        <w:rPr>
          <w:rStyle w:val="eop"/>
        </w:rPr>
      </w:pPr>
      <w:r>
        <w:rPr>
          <w:rStyle w:val="normaltextrun"/>
        </w:rPr>
        <w:t xml:space="preserve">The title of the Y-axis is </w:t>
      </w:r>
      <w:r>
        <w:rPr>
          <w:rStyle w:val="normaltextrun"/>
          <w:b/>
        </w:rPr>
        <w:t>Gene</w:t>
      </w:r>
      <w:r>
        <w:rPr>
          <w:rStyle w:val="normaltextrun"/>
        </w:rPr>
        <w:t>, and no other option is available.</w:t>
      </w:r>
      <w:r>
        <w:rPr>
          <w:rStyle w:val="normaltextrun"/>
          <w:rFonts w:ascii="Arial" w:hAnsi="Arial" w:cs="Arial"/>
        </w:rPr>
        <w:t> </w:t>
      </w:r>
      <w:r>
        <w:rPr>
          <w:rStyle w:val="eop"/>
        </w:rPr>
        <w:t> </w:t>
      </w:r>
    </w:p>
    <w:p w14:paraId="60A1B8A0" w14:textId="77777777" w:rsidR="00D14860" w:rsidRPr="00C43F6A" w:rsidRDefault="00D14860" w:rsidP="00672C87">
      <w:pPr>
        <w:pStyle w:val="BodyText"/>
        <w:keepNext/>
        <w:rPr>
          <w:u w:val="single"/>
        </w:rPr>
      </w:pPr>
      <w:r w:rsidRPr="00C43F6A">
        <w:rPr>
          <w:u w:val="single"/>
        </w:rPr>
        <w:t>Coloring</w:t>
      </w:r>
    </w:p>
    <w:p w14:paraId="3734BEEC" w14:textId="77777777" w:rsidR="00D14860" w:rsidRDefault="00D14860" w:rsidP="00D14860">
      <w:pPr>
        <w:pStyle w:val="BodyText"/>
      </w:pPr>
      <w:r w:rsidRPr="002902E4">
        <w:t xml:space="preserve">Appropriate </w:t>
      </w:r>
      <w:r>
        <w:t>menu does not allow a user to change the coloring. The diagram is colored in accordance with available gene alteration types.</w:t>
      </w:r>
    </w:p>
    <w:p w14:paraId="7D8D33AE" w14:textId="77777777" w:rsidR="00D14860" w:rsidRPr="00AF4255" w:rsidRDefault="00D14860" w:rsidP="00672C87">
      <w:pPr>
        <w:pStyle w:val="BodyText"/>
        <w:keepNext/>
        <w:rPr>
          <w:u w:val="single"/>
        </w:rPr>
      </w:pPr>
      <w:r w:rsidRPr="00AF4255">
        <w:rPr>
          <w:u w:val="single"/>
        </w:rPr>
        <w:t>Tooltips</w:t>
      </w:r>
    </w:p>
    <w:p w14:paraId="2D049326" w14:textId="77777777" w:rsidR="00D14860" w:rsidRPr="00213860" w:rsidRDefault="00D14860" w:rsidP="00D14860">
      <w:pPr>
        <w:pStyle w:val="BodyText"/>
      </w:pPr>
      <w:r>
        <w:t xml:space="preserve">When a user hovers the cursor over a colored box, </w:t>
      </w:r>
      <w:r w:rsidRPr="00213860">
        <w:t>the tooltip with the following fields is displayed:</w:t>
      </w:r>
    </w:p>
    <w:p w14:paraId="238DD2E0" w14:textId="77777777" w:rsidR="00D14860" w:rsidRDefault="00D14860" w:rsidP="00D14860">
      <w:pPr>
        <w:pStyle w:val="ListBullet"/>
      </w:pPr>
      <w:r>
        <w:t>X-axis value;</w:t>
      </w:r>
    </w:p>
    <w:p w14:paraId="12DFAC73" w14:textId="77777777" w:rsidR="00D14860" w:rsidRDefault="00D14860" w:rsidP="00D14860">
      <w:pPr>
        <w:pStyle w:val="ListBullet"/>
      </w:pPr>
      <w:r>
        <w:t>Y-axis value;</w:t>
      </w:r>
    </w:p>
    <w:p w14:paraId="29E77FC9" w14:textId="77777777" w:rsidR="00D14860" w:rsidRDefault="00D14860" w:rsidP="00D14860">
      <w:pPr>
        <w:pStyle w:val="ListBullet"/>
      </w:pPr>
      <w:r>
        <w:t>Total number of alterations: &lt;value&gt;;</w:t>
      </w:r>
    </w:p>
    <w:p w14:paraId="311E0ADA" w14:textId="77777777" w:rsidR="00D14860" w:rsidRDefault="00D14860" w:rsidP="00F45212">
      <w:pPr>
        <w:pStyle w:val="ListBullet"/>
        <w:keepNext/>
      </w:pPr>
      <w:r>
        <w:t>Table with alteration description.</w:t>
      </w:r>
    </w:p>
    <w:p w14:paraId="689315F3" w14:textId="77777777" w:rsidR="00D14860" w:rsidRDefault="00D14860" w:rsidP="00D14860">
      <w:pPr>
        <w:pStyle w:val="BodyText"/>
      </w:pPr>
      <w:r>
        <w:rPr>
          <w:noProof/>
        </w:rPr>
        <w:drawing>
          <wp:inline distT="0" distB="0" distL="0" distR="0" wp14:anchorId="51D210BE" wp14:editId="4B49CCFE">
            <wp:extent cx="2911875" cy="1385189"/>
            <wp:effectExtent l="0" t="0" r="3175" b="57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913090" cy="1385767"/>
                    </a:xfrm>
                    <a:prstGeom prst="rect">
                      <a:avLst/>
                    </a:prstGeom>
                  </pic:spPr>
                </pic:pic>
              </a:graphicData>
            </a:graphic>
          </wp:inline>
        </w:drawing>
      </w:r>
    </w:p>
    <w:p w14:paraId="6DBDF36D" w14:textId="77777777" w:rsidR="00D14860" w:rsidRPr="00A52169" w:rsidRDefault="00D14860" w:rsidP="00672C87">
      <w:pPr>
        <w:pStyle w:val="BodyText"/>
        <w:keepNext/>
        <w:rPr>
          <w:u w:val="single"/>
        </w:rPr>
      </w:pPr>
      <w:r>
        <w:rPr>
          <w:u w:val="single"/>
        </w:rPr>
        <w:t>Genomic Profile</w:t>
      </w:r>
      <w:r w:rsidRPr="00A52169">
        <w:rPr>
          <w:u w:val="single"/>
        </w:rPr>
        <w:t xml:space="preserve"> filters</w:t>
      </w:r>
    </w:p>
    <w:p w14:paraId="2B3088DF" w14:textId="77777777" w:rsidR="00D14860" w:rsidRDefault="00D14860" w:rsidP="00F45212">
      <w:pPr>
        <w:pStyle w:val="BodyText"/>
        <w:keepNext/>
      </w:pPr>
      <w:r>
        <w:t>A user can apply Genomic Profile filters to modify a plot.</w:t>
      </w:r>
    </w:p>
    <w:p w14:paraId="7FFF989E" w14:textId="77777777" w:rsidR="00D14860" w:rsidRDefault="00D14860" w:rsidP="00D14860">
      <w:pPr>
        <w:pStyle w:val="BodyText"/>
      </w:pPr>
      <w:r>
        <w:rPr>
          <w:noProof/>
        </w:rPr>
        <w:drawing>
          <wp:inline distT="0" distB="0" distL="0" distR="0" wp14:anchorId="60885988" wp14:editId="6949FC25">
            <wp:extent cx="2208145" cy="3497802"/>
            <wp:effectExtent l="19050" t="19050" r="20955" b="2667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09576" cy="3500069"/>
                    </a:xfrm>
                    <a:prstGeom prst="rect">
                      <a:avLst/>
                    </a:prstGeom>
                    <a:ln>
                      <a:solidFill>
                        <a:schemeClr val="bg2"/>
                      </a:solidFill>
                    </a:ln>
                  </pic:spPr>
                </pic:pic>
              </a:graphicData>
            </a:graphic>
          </wp:inline>
        </w:drawing>
      </w:r>
    </w:p>
    <w:p w14:paraId="0B8EDBCA" w14:textId="77777777" w:rsidR="00D14860" w:rsidRPr="00A52169" w:rsidRDefault="00D14860" w:rsidP="00672C87">
      <w:pPr>
        <w:pStyle w:val="BodyText"/>
        <w:keepNext/>
        <w:rPr>
          <w:u w:val="single"/>
        </w:rPr>
      </w:pPr>
      <w:r>
        <w:rPr>
          <w:u w:val="single"/>
        </w:rPr>
        <w:lastRenderedPageBreak/>
        <w:t>Genomic Profile</w:t>
      </w:r>
      <w:r w:rsidRPr="00A52169">
        <w:rPr>
          <w:u w:val="single"/>
        </w:rPr>
        <w:t xml:space="preserve"> </w:t>
      </w:r>
      <w:r>
        <w:rPr>
          <w:u w:val="single"/>
        </w:rPr>
        <w:t>settings</w:t>
      </w:r>
    </w:p>
    <w:p w14:paraId="02928790" w14:textId="77777777" w:rsidR="00D14860" w:rsidRDefault="00D14860" w:rsidP="00F45212">
      <w:pPr>
        <w:pStyle w:val="BodyText"/>
        <w:keepNext/>
      </w:pPr>
      <w:r>
        <w:t>Genomic Profile Settings panel allows a user to define a number of subjects/genes to be displayed on the plot (not more than 100 subjects*50 genes).</w:t>
      </w:r>
    </w:p>
    <w:p w14:paraId="4A67551C" w14:textId="77777777" w:rsidR="00D14860" w:rsidRDefault="00D14860" w:rsidP="00D14860">
      <w:pPr>
        <w:pStyle w:val="BodyText"/>
      </w:pPr>
      <w:r>
        <w:rPr>
          <w:noProof/>
        </w:rPr>
        <w:drawing>
          <wp:inline distT="0" distB="0" distL="0" distR="0" wp14:anchorId="42AA72AC" wp14:editId="565B0968">
            <wp:extent cx="2045376" cy="3249227"/>
            <wp:effectExtent l="19050" t="19050" r="12065" b="2794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046902" cy="3251651"/>
                    </a:xfrm>
                    <a:prstGeom prst="rect">
                      <a:avLst/>
                    </a:prstGeom>
                    <a:ln>
                      <a:solidFill>
                        <a:schemeClr val="bg2"/>
                      </a:solidFill>
                    </a:ln>
                  </pic:spPr>
                </pic:pic>
              </a:graphicData>
            </a:graphic>
          </wp:inline>
        </w:drawing>
      </w:r>
    </w:p>
    <w:p w14:paraId="7938FD0B" w14:textId="77777777" w:rsidR="00D14860" w:rsidRPr="006530A3" w:rsidRDefault="00D14860" w:rsidP="00672C87">
      <w:pPr>
        <w:pStyle w:val="BodyText"/>
        <w:keepNext/>
        <w:rPr>
          <w:u w:val="single"/>
        </w:rPr>
      </w:pPr>
      <w:r w:rsidRPr="006530A3">
        <w:rPr>
          <w:u w:val="single"/>
        </w:rPr>
        <w:t>Details on Demand table</w:t>
      </w:r>
    </w:p>
    <w:p w14:paraId="1A509917" w14:textId="77777777" w:rsidR="00D14860" w:rsidRDefault="00D14860" w:rsidP="00D14860">
      <w:pPr>
        <w:pStyle w:val="BodyText"/>
      </w:pPr>
      <w:r w:rsidRPr="00063096">
        <w:t>Details on Demand table</w:t>
      </w:r>
      <w:r>
        <w:t xml:space="preserve"> contains two tabs: Genomic Profile tab and Subjects tab.</w:t>
      </w:r>
    </w:p>
    <w:p w14:paraId="210DD835" w14:textId="77777777" w:rsidR="00D14860" w:rsidRDefault="00D14860" w:rsidP="00F45212">
      <w:pPr>
        <w:pStyle w:val="BodyText"/>
        <w:keepNext/>
      </w:pPr>
      <w:r>
        <w:t>Genomic Profile tab:</w:t>
      </w:r>
    </w:p>
    <w:p w14:paraId="2B2C1C5B" w14:textId="77777777" w:rsidR="00D14860" w:rsidRDefault="00D14860" w:rsidP="00D14860">
      <w:pPr>
        <w:pStyle w:val="BodyText"/>
      </w:pPr>
      <w:r>
        <w:rPr>
          <w:noProof/>
        </w:rPr>
        <w:drawing>
          <wp:inline distT="0" distB="0" distL="0" distR="0" wp14:anchorId="6E5DB527" wp14:editId="7D84BF2F">
            <wp:extent cx="5941695" cy="1919605"/>
            <wp:effectExtent l="19050" t="19050" r="20955" b="2349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1695" cy="1919605"/>
                    </a:xfrm>
                    <a:prstGeom prst="rect">
                      <a:avLst/>
                    </a:prstGeom>
                    <a:ln>
                      <a:solidFill>
                        <a:schemeClr val="bg2"/>
                      </a:solidFill>
                    </a:ln>
                  </pic:spPr>
                </pic:pic>
              </a:graphicData>
            </a:graphic>
          </wp:inline>
        </w:drawing>
      </w:r>
    </w:p>
    <w:p w14:paraId="5648A440" w14:textId="77777777" w:rsidR="00D14860" w:rsidRDefault="00D14860" w:rsidP="00F45212">
      <w:pPr>
        <w:pStyle w:val="BodyText"/>
        <w:keepNext/>
      </w:pPr>
      <w:r>
        <w:t>Subjects tab:</w:t>
      </w:r>
    </w:p>
    <w:p w14:paraId="3BD2193F" w14:textId="77777777" w:rsidR="00D14860" w:rsidRDefault="00D14860" w:rsidP="00D14860">
      <w:pPr>
        <w:pStyle w:val="BodyText"/>
      </w:pPr>
      <w:r>
        <w:rPr>
          <w:noProof/>
        </w:rPr>
        <w:drawing>
          <wp:inline distT="0" distB="0" distL="0" distR="0" wp14:anchorId="1AAB4C21" wp14:editId="68A75732">
            <wp:extent cx="5941695" cy="1998345"/>
            <wp:effectExtent l="19050" t="19050" r="20955" b="209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1695" cy="1998345"/>
                    </a:xfrm>
                    <a:prstGeom prst="rect">
                      <a:avLst/>
                    </a:prstGeom>
                    <a:ln>
                      <a:solidFill>
                        <a:schemeClr val="bg2"/>
                      </a:solidFill>
                    </a:ln>
                  </pic:spPr>
                </pic:pic>
              </a:graphicData>
            </a:graphic>
          </wp:inline>
        </w:drawing>
      </w:r>
    </w:p>
    <w:p w14:paraId="061F523E" w14:textId="75456B14" w:rsidR="00D14860" w:rsidRDefault="00D14860" w:rsidP="00A7486F">
      <w:pPr>
        <w:pStyle w:val="Heading4"/>
      </w:pPr>
      <w:bookmarkStart w:id="138" w:name="_Toc33115287"/>
      <w:r>
        <w:lastRenderedPageBreak/>
        <w:t>View on cBio Portal Link</w:t>
      </w:r>
      <w:bookmarkEnd w:id="138"/>
    </w:p>
    <w:p w14:paraId="7AA2CB84" w14:textId="77777777" w:rsidR="00D14860" w:rsidRDefault="00D14860" w:rsidP="00D14860">
      <w:pPr>
        <w:pStyle w:val="BodyText"/>
      </w:pPr>
      <w:r w:rsidRPr="001F608D">
        <w:rPr>
          <w:b/>
        </w:rPr>
        <w:t>Genomic Profile</w:t>
      </w:r>
      <w:r>
        <w:t xml:space="preserve"> tab provides a user with possibilit</w:t>
      </w:r>
      <w:r w:rsidRPr="00454049">
        <w:t>y to open cBioPortal application, work there with appropriate genomic data, and return to VA-Hub.</w:t>
      </w:r>
      <w:r>
        <w:t xml:space="preserve"> </w:t>
      </w:r>
    </w:p>
    <w:p w14:paraId="52669398" w14:textId="77777777" w:rsidR="00D14860" w:rsidRDefault="00D14860" w:rsidP="00D14860">
      <w:pPr>
        <w:pStyle w:val="BodyText"/>
      </w:pPr>
      <w:r w:rsidRPr="00427B7B">
        <w:rPr>
          <w:b/>
        </w:rPr>
        <w:t>Note:</w:t>
      </w:r>
      <w:r>
        <w:t xml:space="preserve"> Appropriate settings are specified in the AdminUI application during the clinical study setup. If the link is absent, it means that these settings were not specified for the particular dataset.</w:t>
      </w:r>
    </w:p>
    <w:p w14:paraId="443905CF" w14:textId="77777777" w:rsidR="00D14860" w:rsidRDefault="00D14860" w:rsidP="00F45212">
      <w:pPr>
        <w:pStyle w:val="BodyText"/>
        <w:keepNext/>
      </w:pPr>
      <w:r w:rsidRPr="00454049">
        <w:rPr>
          <w:b/>
        </w:rPr>
        <w:t xml:space="preserve">View </w:t>
      </w:r>
      <w:r>
        <w:rPr>
          <w:b/>
        </w:rPr>
        <w:t>o</w:t>
      </w:r>
      <w:r w:rsidRPr="00454049">
        <w:rPr>
          <w:b/>
        </w:rPr>
        <w:t xml:space="preserve">n cBio </w:t>
      </w:r>
      <w:r>
        <w:rPr>
          <w:b/>
        </w:rPr>
        <w:t>p</w:t>
      </w:r>
      <w:r w:rsidRPr="00454049">
        <w:rPr>
          <w:b/>
        </w:rPr>
        <w:t>ortal</w:t>
      </w:r>
      <w:r w:rsidRPr="001D46F3">
        <w:rPr>
          <w:b/>
        </w:rPr>
        <w:t xml:space="preserve"> </w:t>
      </w:r>
      <w:r>
        <w:t>link allows a user quickly get to cBio portal. T</w:t>
      </w:r>
      <w:r w:rsidRPr="000D5E43">
        <w:t>he linked cBioportal instance</w:t>
      </w:r>
      <w:r>
        <w:t xml:space="preserve"> opens in a new browser tab, allowing a user to enter appropriate credentials and log in. </w:t>
      </w:r>
    </w:p>
    <w:p w14:paraId="5AA0BD00" w14:textId="77777777" w:rsidR="00D14860" w:rsidRPr="00427B7B" w:rsidRDefault="00D14860" w:rsidP="00D14860">
      <w:pPr>
        <w:pStyle w:val="BodyText"/>
      </w:pPr>
      <w:r>
        <w:rPr>
          <w:noProof/>
        </w:rPr>
        <w:drawing>
          <wp:inline distT="0" distB="0" distL="0" distR="0" wp14:anchorId="2B49DC46" wp14:editId="76C9135E">
            <wp:extent cx="5941695" cy="4318000"/>
            <wp:effectExtent l="0" t="0" r="1905" b="63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1695" cy="4318000"/>
                    </a:xfrm>
                    <a:prstGeom prst="rect">
                      <a:avLst/>
                    </a:prstGeom>
                  </pic:spPr>
                </pic:pic>
              </a:graphicData>
            </a:graphic>
          </wp:inline>
        </w:drawing>
      </w:r>
    </w:p>
    <w:p w14:paraId="637F8AEE" w14:textId="086D820F" w:rsidR="00D14860" w:rsidRDefault="00D14860" w:rsidP="00D14860">
      <w:pPr>
        <w:pStyle w:val="Heading3"/>
      </w:pPr>
      <w:bookmarkStart w:id="139" w:name="_Toc33115288"/>
      <w:r>
        <w:lastRenderedPageBreak/>
        <w:t>ctDNA Tab</w:t>
      </w:r>
      <w:bookmarkEnd w:id="139"/>
    </w:p>
    <w:p w14:paraId="2F01B5D0" w14:textId="77777777" w:rsidR="00D14860" w:rsidRDefault="00D14860" w:rsidP="00F45212">
      <w:pPr>
        <w:pStyle w:val="BodyText"/>
        <w:keepNext/>
      </w:pPr>
      <w:r w:rsidRPr="00C62271">
        <w:rPr>
          <w:b/>
        </w:rPr>
        <w:t>ctDNA</w:t>
      </w:r>
      <w:r>
        <w:t xml:space="preserve"> tab allows a user to browse variant allele frequency of circulating tumor DNAs (ctDNAs) time dependence for each subject.</w:t>
      </w:r>
    </w:p>
    <w:p w14:paraId="6FA8AEDF" w14:textId="77777777" w:rsidR="00D14860" w:rsidRDefault="00D14860" w:rsidP="00D14860">
      <w:pPr>
        <w:pStyle w:val="BodyText"/>
      </w:pPr>
      <w:r>
        <w:rPr>
          <w:noProof/>
        </w:rPr>
        <w:drawing>
          <wp:inline distT="0" distB="0" distL="0" distR="0" wp14:anchorId="0FE2F6E4" wp14:editId="1AF9072B">
            <wp:extent cx="5941695" cy="2935605"/>
            <wp:effectExtent l="19050" t="19050" r="20955" b="171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1695" cy="2935605"/>
                    </a:xfrm>
                    <a:prstGeom prst="rect">
                      <a:avLst/>
                    </a:prstGeom>
                    <a:ln>
                      <a:solidFill>
                        <a:schemeClr val="bg2"/>
                      </a:solidFill>
                    </a:ln>
                  </pic:spPr>
                </pic:pic>
              </a:graphicData>
            </a:graphic>
          </wp:inline>
        </w:drawing>
      </w:r>
    </w:p>
    <w:p w14:paraId="354997B3" w14:textId="77777777" w:rsidR="00D14860" w:rsidRPr="001E3F01" w:rsidRDefault="00D14860" w:rsidP="00D14860">
      <w:pPr>
        <w:pStyle w:val="BodyText"/>
      </w:pPr>
      <w:r w:rsidRPr="0095599D">
        <w:t>Line segments connect dots that correspond to the same subject, gene and mutation.</w:t>
      </w:r>
    </w:p>
    <w:p w14:paraId="634D7D13" w14:textId="77777777" w:rsidR="00D14860" w:rsidRDefault="00D14860" w:rsidP="00D14860">
      <w:pPr>
        <w:pStyle w:val="BodyText"/>
      </w:pPr>
      <w:r w:rsidRPr="00240338">
        <w:rPr>
          <w:b/>
        </w:rPr>
        <w:t>Note</w:t>
      </w:r>
      <w:r>
        <w:t xml:space="preserve">: Dashed line at 0.2%/0.002 fraction indicates lower limit of detection. </w:t>
      </w:r>
    </w:p>
    <w:p w14:paraId="2EC433F2" w14:textId="77777777" w:rsidR="00D14860" w:rsidRDefault="00D14860" w:rsidP="00D14860">
      <w:pPr>
        <w:pStyle w:val="BodyText"/>
      </w:pPr>
      <w:r>
        <w:t>Main elements available on the ctDNA tab are the following:</w:t>
      </w:r>
    </w:p>
    <w:p w14:paraId="38098FED" w14:textId="77777777" w:rsidR="00D14860" w:rsidRDefault="00D14860" w:rsidP="00D14860">
      <w:pPr>
        <w:pStyle w:val="ListBullet"/>
      </w:pPr>
      <w:r>
        <w:t>Line plot;</w:t>
      </w:r>
    </w:p>
    <w:p w14:paraId="61E335BC" w14:textId="77777777" w:rsidR="00D14860" w:rsidRDefault="00D14860" w:rsidP="00D14860">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649167CD" w14:textId="77777777" w:rsidR="00D14860" w:rsidRDefault="00D14860" w:rsidP="00D14860">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39482300" w14:textId="77777777" w:rsidR="00D14860" w:rsidRDefault="00D14860" w:rsidP="00D14860">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1F7396B0" w14:textId="77777777" w:rsidR="00D14860" w:rsidRDefault="00D14860" w:rsidP="00D14860">
      <w:pPr>
        <w:pStyle w:val="ListBullet"/>
      </w:pPr>
      <w:r>
        <w:t xml:space="preserve">Chart context menu icon (see </w:t>
      </w:r>
      <w:r>
        <w:fldChar w:fldCharType="begin"/>
      </w:r>
      <w:r>
        <w:instrText xml:space="preserve"> REF _Ref30517987 \h </w:instrText>
      </w:r>
      <w:r>
        <w:fldChar w:fldCharType="separate"/>
      </w:r>
      <w:r>
        <w:t>Chart Context Menu</w:t>
      </w:r>
      <w:r>
        <w:fldChar w:fldCharType="end"/>
      </w:r>
      <w:r>
        <w:t xml:space="preserve"> section);</w:t>
      </w:r>
    </w:p>
    <w:p w14:paraId="30688FB1" w14:textId="77777777" w:rsidR="00D14860" w:rsidRDefault="00D14860" w:rsidP="00D14860">
      <w:pPr>
        <w:pStyle w:val="ListBullet"/>
      </w:pPr>
      <w:r>
        <w:t>Information icon besides the Chart context menu icon;</w:t>
      </w:r>
    </w:p>
    <w:p w14:paraId="365D4428" w14:textId="77777777" w:rsidR="00D14860" w:rsidRDefault="00D14860" w:rsidP="00D14860">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330C779E" w14:textId="77777777" w:rsidR="00D14860" w:rsidRPr="006530A3" w:rsidRDefault="00D14860" w:rsidP="00672C87">
      <w:pPr>
        <w:pStyle w:val="BodyText"/>
        <w:keepNext/>
        <w:rPr>
          <w:u w:val="single"/>
        </w:rPr>
      </w:pPr>
      <w:r w:rsidRPr="006530A3">
        <w:rPr>
          <w:u w:val="single"/>
        </w:rPr>
        <w:t>X axis</w:t>
      </w:r>
    </w:p>
    <w:p w14:paraId="0055AE03" w14:textId="77777777" w:rsidR="00D14860" w:rsidRDefault="00D14860" w:rsidP="00D14860">
      <w:pPr>
        <w:pStyle w:val="BodyText"/>
      </w:pPr>
      <w:r>
        <w:rPr>
          <w:rStyle w:val="normaltextrun"/>
        </w:rPr>
        <w:t xml:space="preserve">The title of the X-axis is </w:t>
      </w:r>
      <w:r>
        <w:rPr>
          <w:rStyle w:val="normaltextrun"/>
          <w:b/>
        </w:rPr>
        <w:t>Days since first treatment</w:t>
      </w:r>
      <w:r>
        <w:rPr>
          <w:rStyle w:val="normaltextrun"/>
        </w:rPr>
        <w:t xml:space="preserve"> by default.</w:t>
      </w:r>
      <w:r>
        <w:rPr>
          <w:rStyle w:val="normaltextrun"/>
          <w:rFonts w:ascii="Arial" w:hAnsi="Arial" w:cs="Arial"/>
        </w:rPr>
        <w:t> </w:t>
      </w:r>
    </w:p>
    <w:p w14:paraId="720152BF" w14:textId="77777777" w:rsidR="00D14860" w:rsidRDefault="00D14860" w:rsidP="00D14860">
      <w:pPr>
        <w:pStyle w:val="BodyText"/>
        <w:rPr>
          <w:rStyle w:val="normaltextrun"/>
        </w:rPr>
      </w:pPr>
      <w:r>
        <w:rPr>
          <w:rStyle w:val="normaltextrun"/>
        </w:rPr>
        <w:t>Value of X-axis could be changed by choosing one of the options from dropdown list under the plot:</w:t>
      </w:r>
    </w:p>
    <w:p w14:paraId="37D0694B" w14:textId="77777777" w:rsidR="00D14860" w:rsidRDefault="00D14860" w:rsidP="00D14860">
      <w:pPr>
        <w:pStyle w:val="ListBullet"/>
        <w:rPr>
          <w:rStyle w:val="normaltextrun"/>
        </w:rPr>
      </w:pPr>
      <w:r w:rsidRPr="00C62271">
        <w:rPr>
          <w:rStyle w:val="normaltextrun"/>
        </w:rPr>
        <w:t>Days since first treatment</w:t>
      </w:r>
      <w:r>
        <w:rPr>
          <w:rStyle w:val="normaltextrun"/>
        </w:rPr>
        <w:t>;</w:t>
      </w:r>
    </w:p>
    <w:p w14:paraId="51642681" w14:textId="77777777" w:rsidR="00D14860" w:rsidRDefault="00D14860" w:rsidP="00D14860">
      <w:pPr>
        <w:pStyle w:val="ListBullet"/>
        <w:rPr>
          <w:rStyle w:val="normaltextrun"/>
        </w:rPr>
      </w:pPr>
      <w:r>
        <w:rPr>
          <w:rStyle w:val="normaltextrun"/>
        </w:rPr>
        <w:t>Visit number;</w:t>
      </w:r>
    </w:p>
    <w:p w14:paraId="0A260EEA" w14:textId="77777777" w:rsidR="00D14860" w:rsidRPr="00C62271" w:rsidRDefault="00D14860" w:rsidP="00F45212">
      <w:pPr>
        <w:pStyle w:val="ListBullet"/>
        <w:keepNext/>
        <w:rPr>
          <w:u w:val="single"/>
        </w:rPr>
      </w:pPr>
      <w:r>
        <w:rPr>
          <w:rStyle w:val="normaltextrun"/>
        </w:rPr>
        <w:t>Visit day.</w:t>
      </w:r>
    </w:p>
    <w:p w14:paraId="7116D7A2" w14:textId="77777777" w:rsidR="00D14860" w:rsidRDefault="00D14860" w:rsidP="00D14860">
      <w:pPr>
        <w:pStyle w:val="BodyText"/>
        <w:rPr>
          <w:u w:val="single"/>
        </w:rPr>
      </w:pPr>
      <w:r>
        <w:rPr>
          <w:noProof/>
        </w:rPr>
        <w:drawing>
          <wp:inline distT="0" distB="0" distL="0" distR="0" wp14:anchorId="04235FA8" wp14:editId="5E94C693">
            <wp:extent cx="1988598" cy="512347"/>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997095" cy="514536"/>
                    </a:xfrm>
                    <a:prstGeom prst="rect">
                      <a:avLst/>
                    </a:prstGeom>
                  </pic:spPr>
                </pic:pic>
              </a:graphicData>
            </a:graphic>
          </wp:inline>
        </w:drawing>
      </w:r>
    </w:p>
    <w:p w14:paraId="145B5DA3" w14:textId="77777777" w:rsidR="00D14860" w:rsidRPr="006530A3" w:rsidRDefault="00D14860" w:rsidP="00672C87">
      <w:pPr>
        <w:pStyle w:val="BodyText"/>
        <w:keepNext/>
        <w:rPr>
          <w:u w:val="single"/>
        </w:rPr>
      </w:pPr>
      <w:r>
        <w:rPr>
          <w:u w:val="single"/>
        </w:rPr>
        <w:t>Y</w:t>
      </w:r>
      <w:r w:rsidRPr="006530A3">
        <w:rPr>
          <w:u w:val="single"/>
        </w:rPr>
        <w:t xml:space="preserve"> axis</w:t>
      </w:r>
    </w:p>
    <w:p w14:paraId="1023EC64" w14:textId="6E7B9035" w:rsidR="00D14860" w:rsidRDefault="00D14860" w:rsidP="00D14860">
      <w:pPr>
        <w:pStyle w:val="BodyText"/>
      </w:pPr>
      <w:r>
        <w:rPr>
          <w:rStyle w:val="normaltextrun"/>
        </w:rPr>
        <w:t xml:space="preserve">The title of the Y-axis is </w:t>
      </w:r>
      <w:r w:rsidR="00EE0B05" w:rsidRPr="00EE0B05">
        <w:rPr>
          <w:b/>
        </w:rPr>
        <w:t>Variant allele frequency of ctDNA (percentage)</w:t>
      </w:r>
      <w:r w:rsidR="00EE0B05">
        <w:rPr>
          <w:rStyle w:val="normaltextrun"/>
        </w:rPr>
        <w:t xml:space="preserve"> </w:t>
      </w:r>
      <w:r>
        <w:rPr>
          <w:rStyle w:val="normaltextrun"/>
        </w:rPr>
        <w:t>by default.</w:t>
      </w:r>
      <w:r>
        <w:rPr>
          <w:rStyle w:val="normaltextrun"/>
          <w:rFonts w:ascii="Arial" w:hAnsi="Arial" w:cs="Arial"/>
        </w:rPr>
        <w:t> </w:t>
      </w:r>
    </w:p>
    <w:p w14:paraId="4D307851" w14:textId="4A0F27C5" w:rsidR="00D14860" w:rsidRDefault="00D14860" w:rsidP="00EE0B05">
      <w:pPr>
        <w:pStyle w:val="BodyText"/>
        <w:keepNext/>
        <w:rPr>
          <w:rStyle w:val="normaltextrun"/>
        </w:rPr>
      </w:pPr>
      <w:r>
        <w:rPr>
          <w:rStyle w:val="normaltextrun"/>
        </w:rPr>
        <w:lastRenderedPageBreak/>
        <w:t>Value of Y-axis could be changed by choosing one of the options from dropdown list:</w:t>
      </w:r>
    </w:p>
    <w:p w14:paraId="578499E9" w14:textId="77777777" w:rsidR="00D14860" w:rsidRDefault="00D14860" w:rsidP="00EE0B05">
      <w:pPr>
        <w:pStyle w:val="ListBullet"/>
        <w:keepNext/>
      </w:pPr>
      <w:r>
        <w:t>Variant allele frequency of ctDNA (percentage);</w:t>
      </w:r>
    </w:p>
    <w:p w14:paraId="15115B5C" w14:textId="77777777" w:rsidR="00D14860" w:rsidRDefault="00D14860" w:rsidP="00EE0B05">
      <w:pPr>
        <w:pStyle w:val="ListBullet"/>
        <w:rPr>
          <w:u w:val="single"/>
        </w:rPr>
      </w:pPr>
      <w:r>
        <w:t>Variant allele frequency of ctDNA (fraction).</w:t>
      </w:r>
    </w:p>
    <w:p w14:paraId="55EA987C" w14:textId="77777777" w:rsidR="00D14860" w:rsidRDefault="00D14860" w:rsidP="00D14860">
      <w:pPr>
        <w:pStyle w:val="BodyText"/>
        <w:rPr>
          <w:u w:val="single"/>
        </w:rPr>
      </w:pPr>
      <w:r>
        <w:rPr>
          <w:noProof/>
        </w:rPr>
        <w:drawing>
          <wp:inline distT="0" distB="0" distL="0" distR="0" wp14:anchorId="556A1FA1" wp14:editId="0C92D9F6">
            <wp:extent cx="2689934" cy="338411"/>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708766" cy="340780"/>
                    </a:xfrm>
                    <a:prstGeom prst="rect">
                      <a:avLst/>
                    </a:prstGeom>
                  </pic:spPr>
                </pic:pic>
              </a:graphicData>
            </a:graphic>
          </wp:inline>
        </w:drawing>
      </w:r>
    </w:p>
    <w:p w14:paraId="23E8B280" w14:textId="77777777" w:rsidR="00D14860" w:rsidRPr="006530A3" w:rsidRDefault="00D14860" w:rsidP="00672C87">
      <w:pPr>
        <w:pStyle w:val="BodyText"/>
        <w:keepNext/>
        <w:rPr>
          <w:u w:val="single"/>
        </w:rPr>
      </w:pPr>
      <w:r w:rsidRPr="006530A3">
        <w:rPr>
          <w:u w:val="single"/>
        </w:rPr>
        <w:t>Coloring</w:t>
      </w:r>
    </w:p>
    <w:p w14:paraId="3114B018" w14:textId="77777777" w:rsidR="00D14860" w:rsidRDefault="00D14860" w:rsidP="00D14860">
      <w:pPr>
        <w:pStyle w:val="BodyText"/>
      </w:pPr>
      <w:r w:rsidRPr="002902E4">
        <w:t xml:space="preserve">Appropriate </w:t>
      </w:r>
      <w:r>
        <w:t>menu provides a user with the following options:</w:t>
      </w:r>
    </w:p>
    <w:p w14:paraId="01B44929" w14:textId="77777777" w:rsidR="00D14860" w:rsidRDefault="00D14860" w:rsidP="00D14860">
      <w:pPr>
        <w:pStyle w:val="ListBullet"/>
      </w:pPr>
      <w:r>
        <w:t>Subject;</w:t>
      </w:r>
    </w:p>
    <w:p w14:paraId="7C676576" w14:textId="77777777" w:rsidR="00D14860" w:rsidRDefault="00D14860" w:rsidP="00D14860">
      <w:pPr>
        <w:pStyle w:val="ListBullet"/>
      </w:pPr>
      <w:r>
        <w:t>Gene;</w:t>
      </w:r>
    </w:p>
    <w:p w14:paraId="25AC4938" w14:textId="77777777" w:rsidR="00D14860" w:rsidRDefault="00D14860" w:rsidP="00F45212">
      <w:pPr>
        <w:pStyle w:val="ListBullet"/>
        <w:keepNext/>
      </w:pPr>
      <w:r>
        <w:t>Mutation.</w:t>
      </w:r>
    </w:p>
    <w:p w14:paraId="5D81C2BB" w14:textId="77777777" w:rsidR="00D14860" w:rsidRDefault="00D14860" w:rsidP="00D14860">
      <w:pPr>
        <w:pStyle w:val="BodyText"/>
        <w:rPr>
          <w:u w:val="single"/>
        </w:rPr>
      </w:pPr>
      <w:r>
        <w:rPr>
          <w:noProof/>
        </w:rPr>
        <w:drawing>
          <wp:inline distT="0" distB="0" distL="0" distR="0" wp14:anchorId="016613D6" wp14:editId="78C05CB3">
            <wp:extent cx="1846555" cy="511487"/>
            <wp:effectExtent l="0" t="0" r="1905"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853744" cy="513478"/>
                    </a:xfrm>
                    <a:prstGeom prst="rect">
                      <a:avLst/>
                    </a:prstGeom>
                  </pic:spPr>
                </pic:pic>
              </a:graphicData>
            </a:graphic>
          </wp:inline>
        </w:drawing>
      </w:r>
    </w:p>
    <w:p w14:paraId="56187485" w14:textId="77777777" w:rsidR="00D14860" w:rsidRPr="00C43F6A" w:rsidRDefault="00D14860" w:rsidP="00672C87">
      <w:pPr>
        <w:pStyle w:val="BodyText"/>
        <w:keepNext/>
        <w:rPr>
          <w:u w:val="single"/>
        </w:rPr>
      </w:pPr>
      <w:r w:rsidRPr="00C43F6A">
        <w:rPr>
          <w:u w:val="single"/>
        </w:rPr>
        <w:t>Information icon</w:t>
      </w:r>
    </w:p>
    <w:p w14:paraId="033B0470" w14:textId="77777777" w:rsidR="00D14860" w:rsidRDefault="00D14860" w:rsidP="00F45212">
      <w:pPr>
        <w:pStyle w:val="BodyText"/>
        <w:keepNext/>
      </w:pPr>
      <w:r>
        <w:t xml:space="preserve">When a user clicks the information icon </w:t>
      </w:r>
      <w:r>
        <w:rPr>
          <w:noProof/>
        </w:rPr>
        <w:drawing>
          <wp:inline distT="0" distB="0" distL="0" distR="0" wp14:anchorId="3F7B2C45" wp14:editId="06B130EC">
            <wp:extent cx="171429" cy="200000"/>
            <wp:effectExtent l="0" t="0" r="63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1429" cy="200000"/>
                    </a:xfrm>
                    <a:prstGeom prst="rect">
                      <a:avLst/>
                    </a:prstGeom>
                  </pic:spPr>
                </pic:pic>
              </a:graphicData>
            </a:graphic>
          </wp:inline>
        </w:drawing>
      </w:r>
      <w:r>
        <w:t>, the following pop-up with plot description appears:</w:t>
      </w:r>
    </w:p>
    <w:p w14:paraId="0A25E24E" w14:textId="77777777" w:rsidR="00D14860" w:rsidRDefault="00D14860" w:rsidP="00D14860">
      <w:pPr>
        <w:pStyle w:val="BodyText"/>
      </w:pPr>
      <w:r>
        <w:rPr>
          <w:noProof/>
        </w:rPr>
        <w:drawing>
          <wp:inline distT="0" distB="0" distL="0" distR="0" wp14:anchorId="7F778BBE" wp14:editId="56AE84CE">
            <wp:extent cx="4829452" cy="2301951"/>
            <wp:effectExtent l="19050" t="19050" r="28575" b="222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831882" cy="2303109"/>
                    </a:xfrm>
                    <a:prstGeom prst="rect">
                      <a:avLst/>
                    </a:prstGeom>
                    <a:ln>
                      <a:solidFill>
                        <a:schemeClr val="bg2"/>
                      </a:solidFill>
                    </a:ln>
                  </pic:spPr>
                </pic:pic>
              </a:graphicData>
            </a:graphic>
          </wp:inline>
        </w:drawing>
      </w:r>
    </w:p>
    <w:p w14:paraId="6A6784DB" w14:textId="77777777" w:rsidR="00D14860" w:rsidRPr="00AF4255" w:rsidRDefault="00D14860" w:rsidP="00672C87">
      <w:pPr>
        <w:pStyle w:val="BodyText"/>
        <w:keepNext/>
        <w:rPr>
          <w:u w:val="single"/>
        </w:rPr>
      </w:pPr>
      <w:r w:rsidRPr="00AF4255">
        <w:rPr>
          <w:u w:val="single"/>
        </w:rPr>
        <w:t>Tooltips</w:t>
      </w:r>
    </w:p>
    <w:p w14:paraId="2060B113" w14:textId="77777777" w:rsidR="00D14860" w:rsidRPr="00213860" w:rsidRDefault="00D14860" w:rsidP="00D14860">
      <w:pPr>
        <w:pStyle w:val="BodyText"/>
      </w:pPr>
      <w:r>
        <w:t xml:space="preserve">When a user hovers the cursor over a colored box, </w:t>
      </w:r>
      <w:r w:rsidRPr="00213860">
        <w:t>the tooltip with the following fields is displayed:</w:t>
      </w:r>
    </w:p>
    <w:p w14:paraId="3875E332" w14:textId="77777777" w:rsidR="00D14860" w:rsidRDefault="00D14860" w:rsidP="00D14860">
      <w:pPr>
        <w:pStyle w:val="ListBullet"/>
      </w:pPr>
      <w:r>
        <w:t>Subject ID: &lt;value&gt;;</w:t>
      </w:r>
    </w:p>
    <w:p w14:paraId="1D99BEF9" w14:textId="77777777" w:rsidR="00D14860" w:rsidRDefault="00D14860" w:rsidP="00D14860">
      <w:pPr>
        <w:pStyle w:val="ListBullet"/>
      </w:pPr>
      <w:r>
        <w:t>Gene: &lt;value&gt;;</w:t>
      </w:r>
    </w:p>
    <w:p w14:paraId="2E4006B6" w14:textId="77777777" w:rsidR="00D14860" w:rsidRDefault="00D14860" w:rsidP="00D14860">
      <w:pPr>
        <w:pStyle w:val="ListBullet"/>
      </w:pPr>
      <w:r>
        <w:t>Mutation: &lt;value&gt;;</w:t>
      </w:r>
    </w:p>
    <w:p w14:paraId="694E4D0E" w14:textId="77777777" w:rsidR="00D14860" w:rsidRDefault="00D14860" w:rsidP="00D14860">
      <w:pPr>
        <w:pStyle w:val="ListBullet"/>
      </w:pPr>
      <w:r>
        <w:t>Y-axis value;</w:t>
      </w:r>
    </w:p>
    <w:p w14:paraId="7BEF0339" w14:textId="77777777" w:rsidR="00D14860" w:rsidRDefault="00D14860" w:rsidP="00F45212">
      <w:pPr>
        <w:pStyle w:val="ListBullet"/>
        <w:keepNext/>
      </w:pPr>
      <w:r>
        <w:t>X-axis value.</w:t>
      </w:r>
    </w:p>
    <w:p w14:paraId="1B5BAC8D" w14:textId="77777777" w:rsidR="00D14860" w:rsidRDefault="00D14860" w:rsidP="00D14860">
      <w:pPr>
        <w:pStyle w:val="BodyText"/>
      </w:pPr>
      <w:r>
        <w:rPr>
          <w:noProof/>
        </w:rPr>
        <w:drawing>
          <wp:inline distT="0" distB="0" distL="0" distR="0" wp14:anchorId="2BA625AF" wp14:editId="0029C016">
            <wp:extent cx="3323809" cy="942857"/>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323809" cy="942857"/>
                    </a:xfrm>
                    <a:prstGeom prst="rect">
                      <a:avLst/>
                    </a:prstGeom>
                  </pic:spPr>
                </pic:pic>
              </a:graphicData>
            </a:graphic>
          </wp:inline>
        </w:drawing>
      </w:r>
    </w:p>
    <w:p w14:paraId="26F76707" w14:textId="77777777" w:rsidR="00D14860" w:rsidRPr="006530A3" w:rsidRDefault="00D14860" w:rsidP="00672C87">
      <w:pPr>
        <w:pStyle w:val="BodyText"/>
        <w:keepNext/>
        <w:rPr>
          <w:u w:val="single"/>
        </w:rPr>
      </w:pPr>
      <w:r w:rsidRPr="006530A3">
        <w:rPr>
          <w:u w:val="single"/>
        </w:rPr>
        <w:t>Details on Demand table</w:t>
      </w:r>
    </w:p>
    <w:p w14:paraId="7C384E28" w14:textId="77777777" w:rsidR="00D14860" w:rsidRDefault="00D14860" w:rsidP="00D14860">
      <w:pPr>
        <w:pStyle w:val="BodyText"/>
      </w:pPr>
      <w:r w:rsidRPr="00063096">
        <w:t>Details on Demand table</w:t>
      </w:r>
      <w:r>
        <w:t xml:space="preserve"> contains three tabs: VAF of ctDNA tab, Genomic Profile tab and Subjects tab.</w:t>
      </w:r>
    </w:p>
    <w:p w14:paraId="171B53D6" w14:textId="77777777" w:rsidR="00D14860" w:rsidRDefault="00D14860" w:rsidP="00F45212">
      <w:pPr>
        <w:pStyle w:val="BodyText"/>
        <w:keepNext/>
      </w:pPr>
      <w:r>
        <w:lastRenderedPageBreak/>
        <w:t>VAF of ctDNA tab:</w:t>
      </w:r>
    </w:p>
    <w:p w14:paraId="0E6C0399" w14:textId="77777777" w:rsidR="00D14860" w:rsidRDefault="00D14860" w:rsidP="00D14860">
      <w:pPr>
        <w:pStyle w:val="BodyText"/>
      </w:pPr>
      <w:r>
        <w:rPr>
          <w:noProof/>
        </w:rPr>
        <w:drawing>
          <wp:inline distT="0" distB="0" distL="0" distR="0" wp14:anchorId="4A417D97" wp14:editId="5CBAB906">
            <wp:extent cx="5941695" cy="1656080"/>
            <wp:effectExtent l="19050" t="19050" r="20955" b="203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1695" cy="1656080"/>
                    </a:xfrm>
                    <a:prstGeom prst="rect">
                      <a:avLst/>
                    </a:prstGeom>
                    <a:ln>
                      <a:solidFill>
                        <a:schemeClr val="bg2"/>
                      </a:solidFill>
                    </a:ln>
                  </pic:spPr>
                </pic:pic>
              </a:graphicData>
            </a:graphic>
          </wp:inline>
        </w:drawing>
      </w:r>
    </w:p>
    <w:p w14:paraId="60D2C9AA" w14:textId="77777777" w:rsidR="00D14860" w:rsidRDefault="00D14860" w:rsidP="00F45212">
      <w:pPr>
        <w:pStyle w:val="BodyText"/>
        <w:keepNext/>
      </w:pPr>
      <w:r>
        <w:t>Genomic Profile tab:</w:t>
      </w:r>
    </w:p>
    <w:p w14:paraId="118F6ABC" w14:textId="77777777" w:rsidR="00D14860" w:rsidRDefault="00D14860" w:rsidP="00D14860">
      <w:pPr>
        <w:pStyle w:val="BodyText"/>
      </w:pPr>
      <w:r>
        <w:rPr>
          <w:noProof/>
        </w:rPr>
        <w:drawing>
          <wp:inline distT="0" distB="0" distL="0" distR="0" wp14:anchorId="26E33DEE" wp14:editId="0258FB65">
            <wp:extent cx="5941695" cy="1210945"/>
            <wp:effectExtent l="19050" t="19050" r="20955" b="273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1695" cy="1210945"/>
                    </a:xfrm>
                    <a:prstGeom prst="rect">
                      <a:avLst/>
                    </a:prstGeom>
                    <a:ln>
                      <a:solidFill>
                        <a:schemeClr val="bg2"/>
                      </a:solidFill>
                    </a:ln>
                  </pic:spPr>
                </pic:pic>
              </a:graphicData>
            </a:graphic>
          </wp:inline>
        </w:drawing>
      </w:r>
    </w:p>
    <w:p w14:paraId="45FE57F5" w14:textId="77777777" w:rsidR="00D14860" w:rsidRDefault="00D14860" w:rsidP="00F45212">
      <w:pPr>
        <w:pStyle w:val="BodyText"/>
        <w:keepNext/>
      </w:pPr>
      <w:r>
        <w:t>Subjects tab:</w:t>
      </w:r>
    </w:p>
    <w:p w14:paraId="49812B8B" w14:textId="77777777" w:rsidR="00D14860" w:rsidRPr="00427B7B" w:rsidRDefault="00D14860" w:rsidP="00D14860">
      <w:pPr>
        <w:pStyle w:val="BodyText"/>
      </w:pPr>
      <w:r>
        <w:rPr>
          <w:noProof/>
        </w:rPr>
        <w:drawing>
          <wp:inline distT="0" distB="0" distL="0" distR="0" wp14:anchorId="7C2672C6" wp14:editId="2AB0F5E2">
            <wp:extent cx="5941695" cy="1631950"/>
            <wp:effectExtent l="19050" t="19050" r="20955" b="254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1695" cy="1631950"/>
                    </a:xfrm>
                    <a:prstGeom prst="rect">
                      <a:avLst/>
                    </a:prstGeom>
                    <a:ln>
                      <a:solidFill>
                        <a:schemeClr val="bg2"/>
                      </a:solidFill>
                    </a:ln>
                  </pic:spPr>
                </pic:pic>
              </a:graphicData>
            </a:graphic>
          </wp:inline>
        </w:drawing>
      </w:r>
    </w:p>
    <w:p w14:paraId="6CFCCBC7" w14:textId="65984CEC" w:rsidR="00712891" w:rsidRDefault="00712891" w:rsidP="007136FD">
      <w:pPr>
        <w:pStyle w:val="Heading2"/>
      </w:pPr>
      <w:bookmarkStart w:id="140" w:name="_Toc33115289"/>
      <w:r>
        <w:lastRenderedPageBreak/>
        <w:t>Timeline</w:t>
      </w:r>
      <w:r w:rsidRPr="00712891">
        <w:t xml:space="preserve"> </w:t>
      </w:r>
      <w:r>
        <w:t>View</w:t>
      </w:r>
      <w:bookmarkEnd w:id="140"/>
    </w:p>
    <w:p w14:paraId="0C83D1E3" w14:textId="77777777" w:rsidR="00C71017" w:rsidRDefault="00C71017" w:rsidP="00C71017">
      <w:pPr>
        <w:pStyle w:val="BodyText"/>
        <w:keepNext/>
      </w:pPr>
      <w:r w:rsidRPr="00C203B8">
        <w:rPr>
          <w:b/>
        </w:rPr>
        <w:t>Timeline</w:t>
      </w:r>
      <w:r>
        <w:t xml:space="preserve"> view contains a single plot that displays all available timeline tracks for the subjects.</w:t>
      </w:r>
      <w:r w:rsidRPr="00BA6131">
        <w:t xml:space="preserve"> </w:t>
      </w:r>
      <w:r>
        <w:t xml:space="preserve">By default </w:t>
      </w:r>
      <w:r w:rsidRPr="005D3666">
        <w:rPr>
          <w:b/>
        </w:rPr>
        <w:t>Status summary</w:t>
      </w:r>
      <w:r>
        <w:t xml:space="preserve"> track is turned on.</w:t>
      </w:r>
    </w:p>
    <w:p w14:paraId="38179CED" w14:textId="77777777" w:rsidR="00C71017" w:rsidRDefault="00C71017" w:rsidP="00C71017">
      <w:pPr>
        <w:pStyle w:val="BodyText"/>
      </w:pPr>
      <w:r>
        <w:rPr>
          <w:noProof/>
        </w:rPr>
        <w:drawing>
          <wp:inline distT="0" distB="0" distL="0" distR="0" wp14:anchorId="3A690CC0" wp14:editId="61D5AEAD">
            <wp:extent cx="5941695" cy="3439160"/>
            <wp:effectExtent l="19050" t="19050" r="20955" b="279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1695" cy="3439160"/>
                    </a:xfrm>
                    <a:prstGeom prst="rect">
                      <a:avLst/>
                    </a:prstGeom>
                    <a:ln>
                      <a:solidFill>
                        <a:schemeClr val="bg2"/>
                      </a:solidFill>
                    </a:ln>
                  </pic:spPr>
                </pic:pic>
              </a:graphicData>
            </a:graphic>
          </wp:inline>
        </w:drawing>
      </w:r>
    </w:p>
    <w:p w14:paraId="7CEBF10F" w14:textId="77777777" w:rsidR="00C71017" w:rsidRDefault="00C71017" w:rsidP="00C71017">
      <w:pPr>
        <w:pStyle w:val="BodyText"/>
      </w:pPr>
      <w:r>
        <w:t>Timeline view window contains the following elements:</w:t>
      </w:r>
    </w:p>
    <w:p w14:paraId="028BB8CD" w14:textId="77777777" w:rsidR="00C71017" w:rsidRDefault="00C71017" w:rsidP="00C71017">
      <w:pPr>
        <w:pStyle w:val="ListNumber"/>
        <w:numPr>
          <w:ilvl w:val="0"/>
          <w:numId w:val="24"/>
        </w:numPr>
      </w:pPr>
      <w:r>
        <w:t>Population widget;</w:t>
      </w:r>
    </w:p>
    <w:p w14:paraId="453D36C3" w14:textId="77777777" w:rsidR="00C71017" w:rsidRDefault="00C71017" w:rsidP="00C71017">
      <w:pPr>
        <w:pStyle w:val="ListNumber"/>
        <w:numPr>
          <w:ilvl w:val="0"/>
          <w:numId w:val="24"/>
        </w:numPr>
      </w:pPr>
      <w:r>
        <w:t>Timeline Events widget;</w:t>
      </w:r>
    </w:p>
    <w:p w14:paraId="586AA9B6" w14:textId="77777777" w:rsidR="00C71017" w:rsidRDefault="00C71017" w:rsidP="00C71017">
      <w:pPr>
        <w:pStyle w:val="ListNumber"/>
        <w:numPr>
          <w:ilvl w:val="0"/>
          <w:numId w:val="24"/>
        </w:numPr>
      </w:pPr>
      <w:r>
        <w:t>Pagination control (number of pages depends on number of subjects and number of subjects per page);</w:t>
      </w:r>
    </w:p>
    <w:p w14:paraId="0EFD97EB" w14:textId="77777777" w:rsidR="00C71017" w:rsidRDefault="00C71017" w:rsidP="00C71017">
      <w:pPr>
        <w:pStyle w:val="ListNumber"/>
        <w:numPr>
          <w:ilvl w:val="0"/>
          <w:numId w:val="24"/>
        </w:numPr>
      </w:pPr>
      <w:r>
        <w:t>Subjects per page control;</w:t>
      </w:r>
    </w:p>
    <w:p w14:paraId="31B9BBF5" w14:textId="77777777" w:rsidR="00C71017" w:rsidRDefault="00C71017" w:rsidP="00C71017">
      <w:pPr>
        <w:pStyle w:val="ListNumber"/>
        <w:numPr>
          <w:ilvl w:val="0"/>
          <w:numId w:val="24"/>
        </w:numPr>
      </w:pPr>
      <w:r>
        <w:t>Plot legend;</w:t>
      </w:r>
    </w:p>
    <w:p w14:paraId="3D6C7893" w14:textId="77777777" w:rsidR="00C71017" w:rsidRDefault="00C71017" w:rsidP="00C71017">
      <w:pPr>
        <w:pStyle w:val="ListNumber"/>
        <w:numPr>
          <w:ilvl w:val="0"/>
          <w:numId w:val="24"/>
        </w:numPr>
      </w:pPr>
      <w:r>
        <w:t>Chart context menu;</w:t>
      </w:r>
    </w:p>
    <w:p w14:paraId="055A7FB0" w14:textId="77777777" w:rsidR="00C71017" w:rsidRDefault="00C71017" w:rsidP="00C71017">
      <w:pPr>
        <w:pStyle w:val="ListNumber"/>
        <w:numPr>
          <w:ilvl w:val="0"/>
          <w:numId w:val="0"/>
        </w:numPr>
        <w:ind w:left="720"/>
      </w:pPr>
      <w:r w:rsidRPr="00643FF9">
        <w:rPr>
          <w:b/>
        </w:rPr>
        <w:t>Note</w:t>
      </w:r>
      <w:r>
        <w:t>: Appropriate functions are not available for the moment.</w:t>
      </w:r>
    </w:p>
    <w:p w14:paraId="7BE14612" w14:textId="77777777" w:rsidR="00C71017" w:rsidRDefault="00C71017" w:rsidP="00C71017">
      <w:pPr>
        <w:pStyle w:val="ListNumber"/>
        <w:keepNext/>
        <w:numPr>
          <w:ilvl w:val="0"/>
          <w:numId w:val="24"/>
        </w:numPr>
      </w:pPr>
      <w:r>
        <w:t>X axis settings menu;</w:t>
      </w:r>
    </w:p>
    <w:p w14:paraId="0C4A1727" w14:textId="77777777" w:rsidR="00C71017" w:rsidRDefault="00C71017" w:rsidP="00C71017">
      <w:pPr>
        <w:pStyle w:val="ListNumber"/>
        <w:numPr>
          <w:ilvl w:val="0"/>
          <w:numId w:val="0"/>
        </w:numPr>
        <w:ind w:left="720"/>
      </w:pPr>
      <w:r>
        <w:rPr>
          <w:noProof/>
        </w:rPr>
        <w:drawing>
          <wp:inline distT="0" distB="0" distL="0" distR="0" wp14:anchorId="04C56672" wp14:editId="5D9B0FF1">
            <wp:extent cx="1899822" cy="710438"/>
            <wp:effectExtent l="19050" t="19050" r="24765" b="139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912975" cy="715357"/>
                    </a:xfrm>
                    <a:prstGeom prst="rect">
                      <a:avLst/>
                    </a:prstGeom>
                    <a:ln>
                      <a:solidFill>
                        <a:schemeClr val="bg2"/>
                      </a:solidFill>
                    </a:ln>
                  </pic:spPr>
                </pic:pic>
              </a:graphicData>
            </a:graphic>
          </wp:inline>
        </w:drawing>
      </w:r>
    </w:p>
    <w:p w14:paraId="1166FB54" w14:textId="77777777" w:rsidR="00C71017" w:rsidRDefault="00C71017" w:rsidP="00C71017">
      <w:pPr>
        <w:pStyle w:val="ListNumber"/>
        <w:numPr>
          <w:ilvl w:val="0"/>
          <w:numId w:val="24"/>
        </w:numPr>
      </w:pPr>
      <w:r>
        <w:t>Zoom control;</w:t>
      </w:r>
    </w:p>
    <w:p w14:paraId="36C475EC" w14:textId="77777777" w:rsidR="00C71017" w:rsidRDefault="00C71017" w:rsidP="00C71017">
      <w:pPr>
        <w:pStyle w:val="ListNumber"/>
        <w:numPr>
          <w:ilvl w:val="0"/>
          <w:numId w:val="24"/>
        </w:numPr>
      </w:pPr>
      <w:r>
        <w:t xml:space="preserve">Right slide panel (contains </w:t>
      </w:r>
      <w:r w:rsidRPr="00643FF9">
        <w:t>Population Filters</w:t>
      </w:r>
      <w:r>
        <w:t xml:space="preserve">, </w:t>
      </w:r>
      <w:r w:rsidRPr="00643FF9">
        <w:t>Cohort Filters</w:t>
      </w:r>
      <w:r>
        <w:t xml:space="preserve">, </w:t>
      </w:r>
      <w:r w:rsidRPr="00643FF9">
        <w:t>Timeline Filters</w:t>
      </w:r>
      <w:r>
        <w:t xml:space="preserve"> and </w:t>
      </w:r>
      <w:r w:rsidRPr="00643FF9">
        <w:t>Timeline Settings</w:t>
      </w:r>
      <w:r>
        <w:t>);</w:t>
      </w:r>
    </w:p>
    <w:p w14:paraId="29EC9F40" w14:textId="77777777" w:rsidR="00C71017" w:rsidRDefault="00C71017" w:rsidP="00C71017">
      <w:pPr>
        <w:pStyle w:val="ListNumber"/>
        <w:numPr>
          <w:ilvl w:val="0"/>
          <w:numId w:val="24"/>
        </w:numPr>
      </w:pPr>
      <w:r>
        <w:t>Table with three columns:</w:t>
      </w:r>
    </w:p>
    <w:p w14:paraId="75A61CC9" w14:textId="77777777" w:rsidR="00C71017" w:rsidRDefault="00C71017" w:rsidP="00C71017">
      <w:pPr>
        <w:pStyle w:val="ListNumber"/>
        <w:numPr>
          <w:ilvl w:val="1"/>
          <w:numId w:val="24"/>
        </w:numPr>
      </w:pPr>
      <w:r>
        <w:t xml:space="preserve">Subject ids; </w:t>
      </w:r>
    </w:p>
    <w:p w14:paraId="00AB3040" w14:textId="77777777" w:rsidR="00C71017" w:rsidRDefault="00C71017" w:rsidP="00C71017">
      <w:pPr>
        <w:pStyle w:val="ListNumber"/>
        <w:numPr>
          <w:ilvl w:val="1"/>
          <w:numId w:val="24"/>
        </w:numPr>
      </w:pPr>
      <w:r>
        <w:t>Track names;</w:t>
      </w:r>
    </w:p>
    <w:p w14:paraId="4266CA03" w14:textId="77777777" w:rsidR="00C71017" w:rsidRPr="00D14A59" w:rsidRDefault="00C71017" w:rsidP="00C71017">
      <w:pPr>
        <w:pStyle w:val="ListNumber"/>
        <w:numPr>
          <w:ilvl w:val="1"/>
          <w:numId w:val="24"/>
        </w:numPr>
      </w:pPr>
      <w:r w:rsidRPr="00D14A59">
        <w:t>Summary;</w:t>
      </w:r>
    </w:p>
    <w:p w14:paraId="7C60A8DC" w14:textId="77777777" w:rsidR="00C71017" w:rsidRDefault="00C71017" w:rsidP="00C71017">
      <w:pPr>
        <w:pStyle w:val="ListNumber"/>
        <w:numPr>
          <w:ilvl w:val="0"/>
          <w:numId w:val="0"/>
        </w:numPr>
        <w:ind w:left="720"/>
      </w:pPr>
      <w:r w:rsidRPr="00D14A59">
        <w:rPr>
          <w:b/>
        </w:rPr>
        <w:lastRenderedPageBreak/>
        <w:t>Note</w:t>
      </w:r>
      <w:r w:rsidRPr="00D14A59">
        <w:t>: Summary column has ‘Summary’ value when tracks are collapsed, and other values, when tracks are expanded.</w:t>
      </w:r>
    </w:p>
    <w:p w14:paraId="233AE813" w14:textId="77777777" w:rsidR="00C71017" w:rsidRDefault="00C71017" w:rsidP="00C71017">
      <w:pPr>
        <w:pStyle w:val="ListNumber"/>
        <w:numPr>
          <w:ilvl w:val="0"/>
          <w:numId w:val="24"/>
        </w:numPr>
      </w:pPr>
      <w:r>
        <w:t>Plot.</w:t>
      </w:r>
    </w:p>
    <w:p w14:paraId="25E5E6F6" w14:textId="77777777" w:rsidR="00C71017" w:rsidRDefault="00C71017" w:rsidP="00C71017">
      <w:pPr>
        <w:pStyle w:val="BodyText"/>
      </w:pPr>
      <w:r>
        <w:rPr>
          <w:noProof/>
        </w:rPr>
        <w:drawing>
          <wp:anchor distT="0" distB="0" distL="114300" distR="114300" simplePos="0" relativeHeight="251658752" behindDoc="0" locked="0" layoutInCell="1" allowOverlap="1" wp14:anchorId="766335D7" wp14:editId="20BF7C60">
            <wp:simplePos x="0" y="0"/>
            <wp:positionH relativeFrom="column">
              <wp:posOffset>4307753</wp:posOffset>
            </wp:positionH>
            <wp:positionV relativeFrom="paragraph">
              <wp:posOffset>23927</wp:posOffset>
            </wp:positionV>
            <wp:extent cx="1740023" cy="4615815"/>
            <wp:effectExtent l="19050" t="19050" r="12700" b="1333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extLst>
                        <a:ext uri="{28A0092B-C50C-407E-A947-70E740481C1C}">
                          <a14:useLocalDpi xmlns:a14="http://schemas.microsoft.com/office/drawing/2010/main" val="0"/>
                        </a:ext>
                      </a:extLst>
                    </a:blip>
                    <a:stretch>
                      <a:fillRect/>
                    </a:stretch>
                  </pic:blipFill>
                  <pic:spPr>
                    <a:xfrm>
                      <a:off x="0" y="0"/>
                      <a:ext cx="1740023" cy="4615815"/>
                    </a:xfrm>
                    <a:prstGeom prst="rect">
                      <a:avLst/>
                    </a:prstGeom>
                    <a:ln>
                      <a:solidFill>
                        <a:schemeClr val="bg2"/>
                      </a:solidFill>
                    </a:ln>
                  </pic:spPr>
                </pic:pic>
              </a:graphicData>
            </a:graphic>
          </wp:anchor>
        </w:drawing>
      </w:r>
      <w:r w:rsidRPr="00C858B6">
        <w:rPr>
          <w:b/>
        </w:rPr>
        <w:t xml:space="preserve">Timeline </w:t>
      </w:r>
      <w:r>
        <w:rPr>
          <w:b/>
        </w:rPr>
        <w:t>F</w:t>
      </w:r>
      <w:r w:rsidRPr="00C858B6">
        <w:rPr>
          <w:b/>
        </w:rPr>
        <w:t>ilters</w:t>
      </w:r>
      <w:r>
        <w:t xml:space="preserve"> and </w:t>
      </w:r>
      <w:r w:rsidRPr="00C858B6">
        <w:rPr>
          <w:b/>
        </w:rPr>
        <w:t xml:space="preserve">Timeline </w:t>
      </w:r>
      <w:r>
        <w:rPr>
          <w:b/>
        </w:rPr>
        <w:t>S</w:t>
      </w:r>
      <w:r w:rsidRPr="00C858B6">
        <w:rPr>
          <w:b/>
        </w:rPr>
        <w:t>ettings</w:t>
      </w:r>
      <w:r>
        <w:t xml:space="preserve"> are available on the right slide panel.</w:t>
      </w:r>
    </w:p>
    <w:p w14:paraId="7FDA3ED5" w14:textId="77777777" w:rsidR="00C71017" w:rsidRDefault="00C71017" w:rsidP="00C71017">
      <w:pPr>
        <w:pStyle w:val="BodyText"/>
      </w:pPr>
      <w:r w:rsidRPr="005D3666">
        <w:t>Timeline Settings</w:t>
      </w:r>
      <w:r>
        <w:t xml:space="preserve"> panel comprises of two sections: </w:t>
      </w:r>
      <w:r w:rsidRPr="008A5086">
        <w:t>Track Selection</w:t>
      </w:r>
      <w:r>
        <w:t xml:space="preserve"> and </w:t>
      </w:r>
      <w:r w:rsidRPr="008A5086">
        <w:t>Track Settings</w:t>
      </w:r>
      <w:r>
        <w:t>.</w:t>
      </w:r>
    </w:p>
    <w:p w14:paraId="72A97EEA" w14:textId="77777777" w:rsidR="00C71017" w:rsidRDefault="00C71017" w:rsidP="00C71017">
      <w:pPr>
        <w:pStyle w:val="BodyText"/>
      </w:pPr>
      <w:r>
        <w:rPr>
          <w:noProof/>
        </w:rPr>
        <w:drawing>
          <wp:inline distT="0" distB="0" distL="0" distR="0" wp14:anchorId="6E8DD56D" wp14:editId="6D1330F6">
            <wp:extent cx="1882066" cy="1169372"/>
            <wp:effectExtent l="19050" t="19050" r="23495" b="1206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884962" cy="1171171"/>
                    </a:xfrm>
                    <a:prstGeom prst="rect">
                      <a:avLst/>
                    </a:prstGeom>
                    <a:ln>
                      <a:solidFill>
                        <a:schemeClr val="bg2"/>
                      </a:solidFill>
                    </a:ln>
                  </pic:spPr>
                </pic:pic>
              </a:graphicData>
            </a:graphic>
          </wp:inline>
        </w:drawing>
      </w:r>
    </w:p>
    <w:p w14:paraId="6B76DBDA" w14:textId="77777777" w:rsidR="00C71017" w:rsidRDefault="00C71017" w:rsidP="00C71017">
      <w:pPr>
        <w:pStyle w:val="BodyText"/>
      </w:pPr>
      <w:r w:rsidRPr="008A5086">
        <w:rPr>
          <w:b/>
        </w:rPr>
        <w:t>Track Selection</w:t>
      </w:r>
      <w:r>
        <w:t xml:space="preserve"> section allows a user to select which track(s) to display. </w:t>
      </w:r>
    </w:p>
    <w:p w14:paraId="49DD3C58" w14:textId="77777777" w:rsidR="00C71017" w:rsidRDefault="00C71017" w:rsidP="00C71017">
      <w:pPr>
        <w:pStyle w:val="BodyText"/>
      </w:pPr>
      <w:r>
        <w:t>The following tracks can be displayed, if available:</w:t>
      </w:r>
    </w:p>
    <w:p w14:paraId="4760E970" w14:textId="77777777" w:rsidR="00C71017" w:rsidRPr="00BA6131" w:rsidRDefault="00C71017" w:rsidP="00C71017">
      <w:pPr>
        <w:pStyle w:val="ListBullet"/>
      </w:pPr>
      <w:r w:rsidRPr="00BA6131">
        <w:t>Adverse events track</w:t>
      </w:r>
      <w:r>
        <w:t>;</w:t>
      </w:r>
    </w:p>
    <w:p w14:paraId="6BE855FC" w14:textId="77777777" w:rsidR="00C71017" w:rsidRPr="00BA6131" w:rsidRDefault="00C71017" w:rsidP="00C71017">
      <w:pPr>
        <w:pStyle w:val="ListBullet"/>
      </w:pPr>
      <w:r>
        <w:t>Conmeds track;</w:t>
      </w:r>
    </w:p>
    <w:p w14:paraId="4B379EC1" w14:textId="77777777" w:rsidR="00C71017" w:rsidRPr="00BA6131" w:rsidRDefault="00C71017" w:rsidP="00C71017">
      <w:pPr>
        <w:pStyle w:val="ListBullet"/>
      </w:pPr>
      <w:r w:rsidRPr="00BA6131">
        <w:t>Dose track</w:t>
      </w:r>
      <w:r>
        <w:t>;</w:t>
      </w:r>
    </w:p>
    <w:p w14:paraId="2FD235D8" w14:textId="77777777" w:rsidR="00C71017" w:rsidRPr="00BA6131" w:rsidRDefault="00C71017" w:rsidP="00C71017">
      <w:pPr>
        <w:pStyle w:val="ListBullet"/>
      </w:pPr>
      <w:r w:rsidRPr="00BA6131">
        <w:t>ECG track</w:t>
      </w:r>
      <w:r>
        <w:t>;</w:t>
      </w:r>
      <w:r w:rsidRPr="00BA6131">
        <w:t xml:space="preserve"> </w:t>
      </w:r>
    </w:p>
    <w:p w14:paraId="2E68703E" w14:textId="77777777" w:rsidR="00C71017" w:rsidRPr="00BA6131" w:rsidRDefault="00C71017" w:rsidP="00C71017">
      <w:pPr>
        <w:pStyle w:val="ListBullet"/>
      </w:pPr>
      <w:r>
        <w:t>Exacerbation track;</w:t>
      </w:r>
    </w:p>
    <w:p w14:paraId="77A6CD04" w14:textId="77777777" w:rsidR="00C71017" w:rsidRDefault="00C71017" w:rsidP="00C71017">
      <w:pPr>
        <w:pStyle w:val="ListBullet"/>
      </w:pPr>
      <w:r>
        <w:t>Lab measurements track;</w:t>
      </w:r>
    </w:p>
    <w:p w14:paraId="55141221" w14:textId="77777777" w:rsidR="00C71017" w:rsidRDefault="00C71017" w:rsidP="00C71017">
      <w:pPr>
        <w:pStyle w:val="ListBullet"/>
      </w:pPr>
      <w:r>
        <w:t>Patient Data track;</w:t>
      </w:r>
    </w:p>
    <w:p w14:paraId="7E08699B" w14:textId="77777777" w:rsidR="00C71017" w:rsidRPr="00BA6131" w:rsidRDefault="00C71017" w:rsidP="00C71017">
      <w:pPr>
        <w:pStyle w:val="ListBullet"/>
      </w:pPr>
      <w:r>
        <w:t>Spirometry track;</w:t>
      </w:r>
    </w:p>
    <w:p w14:paraId="23C8558C" w14:textId="77777777" w:rsidR="00C71017" w:rsidRDefault="00C71017" w:rsidP="00C71017">
      <w:pPr>
        <w:pStyle w:val="ListBullet"/>
      </w:pPr>
      <w:r>
        <w:t>Status Summary track;</w:t>
      </w:r>
    </w:p>
    <w:p w14:paraId="5786A79C" w14:textId="77777777" w:rsidR="00C71017" w:rsidRDefault="00C71017" w:rsidP="00C71017">
      <w:pPr>
        <w:pStyle w:val="ListBullet"/>
      </w:pPr>
      <w:r>
        <w:t>Vitals track.</w:t>
      </w:r>
    </w:p>
    <w:p w14:paraId="63D8FE03" w14:textId="77777777" w:rsidR="00C71017" w:rsidRDefault="00C71017" w:rsidP="00C71017">
      <w:pPr>
        <w:pStyle w:val="BodyText"/>
      </w:pPr>
      <w:r>
        <w:t xml:space="preserve">A user should select/deselect tracks to be displayed, and click </w:t>
      </w:r>
      <w:r w:rsidRPr="0008265D">
        <w:rPr>
          <w:b/>
        </w:rPr>
        <w:t>Apply Tracks</w:t>
      </w:r>
      <w:r>
        <w:t xml:space="preserve"> button on the bottom of the panel.</w:t>
      </w:r>
    </w:p>
    <w:p w14:paraId="169599FA" w14:textId="77777777" w:rsidR="00C71017" w:rsidRDefault="00C71017" w:rsidP="00C71017">
      <w:pPr>
        <w:pStyle w:val="BodyText"/>
        <w:tabs>
          <w:tab w:val="left" w:pos="8123"/>
        </w:tabs>
      </w:pPr>
      <w:r w:rsidRPr="008A5086">
        <w:rPr>
          <w:b/>
        </w:rPr>
        <w:t>Track Settings</w:t>
      </w:r>
      <w:r>
        <w:t xml:space="preserve"> section allows a user to change settings for selected tracks. </w:t>
      </w:r>
    </w:p>
    <w:p w14:paraId="0440B9FB" w14:textId="77777777" w:rsidR="00C71017" w:rsidRDefault="00C71017" w:rsidP="00C71017">
      <w:pPr>
        <w:pStyle w:val="BodyText"/>
      </w:pPr>
      <w:r w:rsidRPr="0008265D">
        <w:rPr>
          <w:b/>
        </w:rPr>
        <w:t>Note</w:t>
      </w:r>
      <w:r>
        <w:t>: For the moment only ECG, Lab Measurements, Vitals and Spirometry tracks have settings. S</w:t>
      </w:r>
      <w:r w:rsidRPr="00C7699E">
        <w:t>ome settings become available on lowest expansion level of tracks</w:t>
      </w:r>
      <w:r>
        <w:t xml:space="preserve"> only.</w:t>
      </w:r>
    </w:p>
    <w:p w14:paraId="422B8177" w14:textId="77777777" w:rsidR="00C71017" w:rsidRDefault="00C71017" w:rsidP="00C71017">
      <w:pPr>
        <w:pStyle w:val="BodyText"/>
        <w:keepNext/>
      </w:pPr>
      <w:r w:rsidRPr="00887222">
        <w:rPr>
          <w:b/>
        </w:rPr>
        <w:lastRenderedPageBreak/>
        <w:t>Timeline Filters</w:t>
      </w:r>
      <w:r>
        <w:t xml:space="preserve"> provide sets of filters per each type of track. </w:t>
      </w:r>
      <w:r w:rsidRPr="00887222">
        <w:rPr>
          <w:b/>
        </w:rPr>
        <w:t>Timeline Filters</w:t>
      </w:r>
      <w:r>
        <w:t xml:space="preserve"> panel follows </w:t>
      </w:r>
      <w:r w:rsidRPr="00887222">
        <w:rPr>
          <w:b/>
        </w:rPr>
        <w:t>Timeline Settings</w:t>
      </w:r>
      <w:r>
        <w:t xml:space="preserve"> panel (e.g., if only Adverse Events track was selected on Timeline settings panel, then only AE Filter set is displayed on the </w:t>
      </w:r>
      <w:r w:rsidRPr="00887222">
        <w:rPr>
          <w:b/>
        </w:rPr>
        <w:t>Timeline Filters</w:t>
      </w:r>
      <w:r>
        <w:t xml:space="preserve"> panel).</w:t>
      </w:r>
    </w:p>
    <w:p w14:paraId="1A127D50" w14:textId="77777777" w:rsidR="00C71017" w:rsidRDefault="00C71017" w:rsidP="00C71017">
      <w:pPr>
        <w:pStyle w:val="BodyText"/>
      </w:pPr>
      <w:r>
        <w:rPr>
          <w:noProof/>
        </w:rPr>
        <w:drawing>
          <wp:inline distT="0" distB="0" distL="0" distR="0" wp14:anchorId="3B3D289B" wp14:editId="144A2F27">
            <wp:extent cx="2059619" cy="2097902"/>
            <wp:effectExtent l="19050" t="19050" r="17145" b="1714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63032" cy="2101379"/>
                    </a:xfrm>
                    <a:prstGeom prst="rect">
                      <a:avLst/>
                    </a:prstGeom>
                    <a:ln>
                      <a:solidFill>
                        <a:schemeClr val="bg2"/>
                      </a:solidFill>
                    </a:ln>
                  </pic:spPr>
                </pic:pic>
              </a:graphicData>
            </a:graphic>
          </wp:inline>
        </w:drawing>
      </w:r>
    </w:p>
    <w:p w14:paraId="525E19B0" w14:textId="77777777" w:rsidR="00C71017" w:rsidRDefault="00C71017" w:rsidP="00C71017">
      <w:pPr>
        <w:pStyle w:val="BodyText"/>
      </w:pPr>
      <w:r w:rsidRPr="00100C33">
        <w:rPr>
          <w:b/>
        </w:rPr>
        <w:t>Note</w:t>
      </w:r>
      <w:r>
        <w:t xml:space="preserve">: Usage of </w:t>
      </w:r>
      <w:r w:rsidRPr="00100C33">
        <w:rPr>
          <w:b/>
        </w:rPr>
        <w:t>Timeline Filters</w:t>
      </w:r>
      <w:r>
        <w:t xml:space="preserve"> keep number of displayed subjects the same. It reduces number of displayed tracks.</w:t>
      </w:r>
    </w:p>
    <w:p w14:paraId="7F0C548B" w14:textId="77777777" w:rsidR="00C71017" w:rsidRDefault="00C71017" w:rsidP="00C71017">
      <w:pPr>
        <w:pStyle w:val="BodyText"/>
      </w:pPr>
      <w:r w:rsidRPr="005B0331">
        <w:rPr>
          <w:b/>
        </w:rPr>
        <w:t>Population</w:t>
      </w:r>
      <w:r>
        <w:t xml:space="preserve"> and </w:t>
      </w:r>
      <w:r w:rsidRPr="005B0331">
        <w:rPr>
          <w:b/>
        </w:rPr>
        <w:t>Cohort Filters</w:t>
      </w:r>
      <w:r>
        <w:t xml:space="preserve"> can be used to reduce number of subjects.</w:t>
      </w:r>
    </w:p>
    <w:p w14:paraId="17145002" w14:textId="77777777" w:rsidR="00C71017" w:rsidRDefault="00C71017" w:rsidP="00C71017">
      <w:pPr>
        <w:pStyle w:val="BodyText"/>
        <w:keepNext/>
      </w:pPr>
      <w:r w:rsidRPr="007E3C7C">
        <w:rPr>
          <w:b/>
        </w:rPr>
        <w:t>Note</w:t>
      </w:r>
      <w:r>
        <w:t>: If several tracks are selected on the T</w:t>
      </w:r>
      <w:r w:rsidRPr="00B677ED">
        <w:rPr>
          <w:b/>
        </w:rPr>
        <w:t>imeline Settings</w:t>
      </w:r>
      <w:r>
        <w:t xml:space="preserve"> panel, then all available timeline tracks are displayed (grouped by subject). Legend combines separate legends for</w:t>
      </w:r>
      <w:r w:rsidRPr="00E87FAD">
        <w:rPr>
          <w:lang w:val="ru-RU"/>
        </w:rPr>
        <w:t xml:space="preserve"> </w:t>
      </w:r>
      <w:r>
        <w:t>the</w:t>
      </w:r>
      <w:r w:rsidRPr="00E87FAD">
        <w:rPr>
          <w:lang w:val="ru-RU"/>
        </w:rPr>
        <w:t xml:space="preserve"> </w:t>
      </w:r>
      <w:r>
        <w:t>selected</w:t>
      </w:r>
      <w:r w:rsidRPr="00E87FAD">
        <w:rPr>
          <w:lang w:val="ru-RU"/>
        </w:rPr>
        <w:t xml:space="preserve"> </w:t>
      </w:r>
      <w:r>
        <w:t>tracks.</w:t>
      </w:r>
    </w:p>
    <w:p w14:paraId="014E2BC8" w14:textId="77777777" w:rsidR="00C71017" w:rsidRDefault="00C71017" w:rsidP="00C71017">
      <w:pPr>
        <w:pStyle w:val="BodyText"/>
      </w:pPr>
      <w:r>
        <w:rPr>
          <w:noProof/>
        </w:rPr>
        <w:drawing>
          <wp:inline distT="0" distB="0" distL="0" distR="0" wp14:anchorId="536A52B5" wp14:editId="7CFFA04A">
            <wp:extent cx="5941695" cy="3733165"/>
            <wp:effectExtent l="19050" t="19050" r="20955" b="1968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1695" cy="3733165"/>
                    </a:xfrm>
                    <a:prstGeom prst="rect">
                      <a:avLst/>
                    </a:prstGeom>
                    <a:ln>
                      <a:solidFill>
                        <a:schemeClr val="bg2"/>
                      </a:solidFill>
                    </a:ln>
                  </pic:spPr>
                </pic:pic>
              </a:graphicData>
            </a:graphic>
          </wp:inline>
        </w:drawing>
      </w:r>
    </w:p>
    <w:p w14:paraId="2EF23CF9" w14:textId="77777777" w:rsidR="00C71017" w:rsidRDefault="00C71017" w:rsidP="00C71017">
      <w:pPr>
        <w:pStyle w:val="BodyText"/>
        <w:keepNext/>
      </w:pPr>
      <w:r w:rsidRPr="00316C41">
        <w:rPr>
          <w:b/>
        </w:rPr>
        <w:lastRenderedPageBreak/>
        <w:t>Note</w:t>
      </w:r>
      <w:r>
        <w:t>: Double-click on the particular place of the bar results in the vertical blue dashed line appearance. This line goes through the whole plot and marks the X axis position that corresponds to the place of clicking.</w:t>
      </w:r>
    </w:p>
    <w:p w14:paraId="1E19E178" w14:textId="77777777" w:rsidR="00C71017" w:rsidRDefault="00C71017" w:rsidP="00C71017">
      <w:pPr>
        <w:pStyle w:val="BodyText"/>
      </w:pPr>
      <w:r>
        <w:rPr>
          <w:noProof/>
        </w:rPr>
        <w:drawing>
          <wp:inline distT="0" distB="0" distL="0" distR="0" wp14:anchorId="16832347" wp14:editId="75B52EC4">
            <wp:extent cx="5941695" cy="3455035"/>
            <wp:effectExtent l="19050" t="19050" r="20955" b="1206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1695" cy="3455035"/>
                    </a:xfrm>
                    <a:prstGeom prst="rect">
                      <a:avLst/>
                    </a:prstGeom>
                    <a:ln>
                      <a:solidFill>
                        <a:schemeClr val="bg2"/>
                      </a:solidFill>
                    </a:ln>
                  </pic:spPr>
                </pic:pic>
              </a:graphicData>
            </a:graphic>
          </wp:inline>
        </w:drawing>
      </w:r>
    </w:p>
    <w:p w14:paraId="61EB82BC" w14:textId="2A32EA7A" w:rsidR="00C71017" w:rsidRDefault="00C71017" w:rsidP="00C71017">
      <w:pPr>
        <w:pStyle w:val="Heading3"/>
      </w:pPr>
      <w:bookmarkStart w:id="141" w:name="_Toc33115290"/>
      <w:r>
        <w:t>Status Summary Track</w:t>
      </w:r>
      <w:bookmarkEnd w:id="141"/>
    </w:p>
    <w:p w14:paraId="23034918" w14:textId="77777777" w:rsidR="00C71017" w:rsidRDefault="00C71017" w:rsidP="00C71017">
      <w:pPr>
        <w:pStyle w:val="BodyText"/>
        <w:rPr>
          <w:color w:val="333333"/>
        </w:rPr>
      </w:pPr>
      <w:r>
        <w:t xml:space="preserve">Status summary track shows the duration on study for all subjects. Event icons are displayed on the bars. </w:t>
      </w:r>
    </w:p>
    <w:p w14:paraId="5017D0F8" w14:textId="77777777" w:rsidR="00C71017" w:rsidRDefault="00C71017" w:rsidP="00C71017">
      <w:pPr>
        <w:pStyle w:val="BodyText"/>
        <w:keepNext/>
        <w:rPr>
          <w:color w:val="333333"/>
        </w:rPr>
      </w:pPr>
      <w:r w:rsidRPr="00D36DB3">
        <w:rPr>
          <w:b/>
        </w:rPr>
        <w:t xml:space="preserve">Note: </w:t>
      </w:r>
      <w:r w:rsidRPr="00D36DB3">
        <w:t>Displayed subjects are sorted by the duration on study. This sorting stays for all other tracks.</w:t>
      </w:r>
    </w:p>
    <w:p w14:paraId="3CB89D39" w14:textId="77777777" w:rsidR="00C71017" w:rsidRDefault="00C71017" w:rsidP="00C71017">
      <w:pPr>
        <w:pStyle w:val="BodyText"/>
        <w:rPr>
          <w:color w:val="333333"/>
        </w:rPr>
      </w:pPr>
      <w:r>
        <w:rPr>
          <w:noProof/>
        </w:rPr>
        <w:drawing>
          <wp:inline distT="0" distB="0" distL="0" distR="0" wp14:anchorId="03DEE387" wp14:editId="42D00705">
            <wp:extent cx="5941695" cy="3593465"/>
            <wp:effectExtent l="19050" t="19050" r="20955" b="260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1695" cy="3593465"/>
                    </a:xfrm>
                    <a:prstGeom prst="rect">
                      <a:avLst/>
                    </a:prstGeom>
                    <a:ln>
                      <a:solidFill>
                        <a:schemeClr val="bg2"/>
                      </a:solidFill>
                    </a:ln>
                  </pic:spPr>
                </pic:pic>
              </a:graphicData>
            </a:graphic>
          </wp:inline>
        </w:drawing>
      </w:r>
    </w:p>
    <w:p w14:paraId="11747976" w14:textId="77777777" w:rsidR="00C71017" w:rsidRDefault="00C71017" w:rsidP="00C71017">
      <w:pPr>
        <w:pStyle w:val="BodyText"/>
        <w:keepNext/>
      </w:pPr>
      <w:r>
        <w:lastRenderedPageBreak/>
        <w:t>The legend describes the event icons</w:t>
      </w:r>
      <w:r w:rsidRPr="00635B8A">
        <w:t xml:space="preserve"> </w:t>
      </w:r>
      <w:r>
        <w:t>and coloring of the status summary bar.</w:t>
      </w:r>
    </w:p>
    <w:p w14:paraId="3C6470F8" w14:textId="77777777" w:rsidR="00C71017" w:rsidRDefault="00C71017" w:rsidP="00C71017">
      <w:pPr>
        <w:pStyle w:val="BodyText"/>
      </w:pPr>
      <w:r>
        <w:rPr>
          <w:noProof/>
        </w:rPr>
        <w:drawing>
          <wp:inline distT="0" distB="0" distL="0" distR="0" wp14:anchorId="4DCBD372" wp14:editId="41AA215C">
            <wp:extent cx="1740023" cy="2047086"/>
            <wp:effectExtent l="19050" t="19050" r="12700" b="1079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741610" cy="2048953"/>
                    </a:xfrm>
                    <a:prstGeom prst="rect">
                      <a:avLst/>
                    </a:prstGeom>
                    <a:ln>
                      <a:solidFill>
                        <a:schemeClr val="bg2"/>
                      </a:solidFill>
                    </a:ln>
                  </pic:spPr>
                </pic:pic>
              </a:graphicData>
            </a:graphic>
          </wp:inline>
        </w:drawing>
      </w:r>
    </w:p>
    <w:p w14:paraId="744EB069" w14:textId="77777777" w:rsidR="00C71017" w:rsidRPr="005B0331" w:rsidRDefault="00C71017" w:rsidP="00C71017">
      <w:pPr>
        <w:pStyle w:val="BodyText"/>
      </w:pPr>
      <w:r w:rsidRPr="005B0331">
        <w:t xml:space="preserve">When </w:t>
      </w:r>
      <w:r>
        <w:t xml:space="preserve">a </w:t>
      </w:r>
      <w:r w:rsidRPr="005B0331">
        <w:t xml:space="preserve">user hovers a mouse over the </w:t>
      </w:r>
      <w:r>
        <w:t>event</w:t>
      </w:r>
      <w:r w:rsidRPr="005B0331">
        <w:t xml:space="preserve"> icon, the tooltip with the following fields is displayed:</w:t>
      </w:r>
    </w:p>
    <w:p w14:paraId="09D28F94" w14:textId="77777777" w:rsidR="00C71017" w:rsidRPr="005B0331" w:rsidRDefault="00C71017" w:rsidP="00C71017">
      <w:pPr>
        <w:pStyle w:val="ListBullet"/>
      </w:pPr>
      <w:r w:rsidRPr="005B0331">
        <w:t>Subject: &lt;value&gt;</w:t>
      </w:r>
      <w:r>
        <w:t>;</w:t>
      </w:r>
    </w:p>
    <w:p w14:paraId="6DDAD5BD" w14:textId="77777777" w:rsidR="00C71017" w:rsidRPr="005B0331" w:rsidRDefault="00C71017" w:rsidP="00C71017">
      <w:pPr>
        <w:pStyle w:val="ListBullet"/>
      </w:pPr>
      <w:r w:rsidRPr="005B0331">
        <w:t>Event: &lt;value&gt;</w:t>
      </w:r>
      <w:r>
        <w:t>;</w:t>
      </w:r>
    </w:p>
    <w:p w14:paraId="7F469D9B" w14:textId="77777777" w:rsidR="00C71017" w:rsidRPr="005B0331" w:rsidRDefault="00C71017" w:rsidP="00C71017">
      <w:pPr>
        <w:pStyle w:val="ListBullet"/>
      </w:pPr>
      <w:r>
        <w:t>E</w:t>
      </w:r>
      <w:r w:rsidRPr="005B0331">
        <w:t>vent at day: &lt;value&gt;</w:t>
      </w:r>
      <w:r>
        <w:t>;</w:t>
      </w:r>
    </w:p>
    <w:p w14:paraId="53193D84" w14:textId="77777777" w:rsidR="00C71017" w:rsidRPr="005B0331" w:rsidRDefault="00C71017" w:rsidP="00C71017">
      <w:pPr>
        <w:pStyle w:val="ListBullet"/>
        <w:keepNext/>
      </w:pPr>
      <w:r w:rsidRPr="005B0331">
        <w:t>Study day: &lt;value&gt;</w:t>
      </w:r>
      <w:r>
        <w:t>.</w:t>
      </w:r>
    </w:p>
    <w:p w14:paraId="0A59D4B0" w14:textId="77777777" w:rsidR="00C71017" w:rsidRDefault="00C71017" w:rsidP="00C71017">
      <w:pPr>
        <w:pStyle w:val="BodyText"/>
      </w:pPr>
      <w:r>
        <w:rPr>
          <w:noProof/>
        </w:rPr>
        <w:drawing>
          <wp:inline distT="0" distB="0" distL="0" distR="0" wp14:anchorId="636B2B58" wp14:editId="36CE9865">
            <wp:extent cx="1152381" cy="571429"/>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152381" cy="571429"/>
                    </a:xfrm>
                    <a:prstGeom prst="rect">
                      <a:avLst/>
                    </a:prstGeom>
                  </pic:spPr>
                </pic:pic>
              </a:graphicData>
            </a:graphic>
          </wp:inline>
        </w:drawing>
      </w:r>
    </w:p>
    <w:p w14:paraId="33410E59" w14:textId="77777777" w:rsidR="00C71017" w:rsidRDefault="00C71017" w:rsidP="00C71017">
      <w:pPr>
        <w:pStyle w:val="BodyText"/>
      </w:pPr>
      <w:r w:rsidRPr="0034384F">
        <w:rPr>
          <w:b/>
        </w:rPr>
        <w:t>Note</w:t>
      </w:r>
      <w:r>
        <w:t xml:space="preserve">: for </w:t>
      </w:r>
      <w:r w:rsidRPr="0034384F">
        <w:rPr>
          <w:b/>
        </w:rPr>
        <w:t>Ongoing Until Today</w:t>
      </w:r>
      <w:r>
        <w:t xml:space="preserve"> icon ‘Event at day’ and ‘Study day’ values are calculated from date of last study data upload into the system.</w:t>
      </w:r>
    </w:p>
    <w:p w14:paraId="61D03ED4" w14:textId="77777777" w:rsidR="00C71017" w:rsidRDefault="00C71017" w:rsidP="00C71017">
      <w:pPr>
        <w:pStyle w:val="BodyText"/>
      </w:pPr>
      <w:r w:rsidRPr="005B0331">
        <w:t xml:space="preserve">When </w:t>
      </w:r>
      <w:r>
        <w:t xml:space="preserve">a </w:t>
      </w:r>
      <w:r w:rsidRPr="005B0331">
        <w:t xml:space="preserve">user hovers a mouse </w:t>
      </w:r>
      <w:r>
        <w:t>over bar, the tooltip with the following fields is displayed:</w:t>
      </w:r>
    </w:p>
    <w:p w14:paraId="0D072455" w14:textId="77777777" w:rsidR="00C71017" w:rsidRDefault="00C71017" w:rsidP="00C71017">
      <w:pPr>
        <w:pStyle w:val="ListBullet"/>
      </w:pPr>
      <w:r>
        <w:t>Subject: &lt;value&gt;;</w:t>
      </w:r>
    </w:p>
    <w:p w14:paraId="66099822" w14:textId="77777777" w:rsidR="00C71017" w:rsidRDefault="00C71017" w:rsidP="00C71017">
      <w:pPr>
        <w:pStyle w:val="ListBullet"/>
      </w:pPr>
      <w:r>
        <w:t>Event: On study;</w:t>
      </w:r>
    </w:p>
    <w:p w14:paraId="191E4697" w14:textId="77777777" w:rsidR="00C71017" w:rsidRDefault="00C71017" w:rsidP="00C71017">
      <w:pPr>
        <w:pStyle w:val="ListBullet"/>
      </w:pPr>
      <w:r>
        <w:t>Start: &lt;value&gt; End: &lt;value&gt;;</w:t>
      </w:r>
    </w:p>
    <w:p w14:paraId="3986DA75" w14:textId="77777777" w:rsidR="00C71017" w:rsidRDefault="00C71017" w:rsidP="00C71017">
      <w:pPr>
        <w:pStyle w:val="ListBullet"/>
        <w:keepNext/>
      </w:pPr>
      <w:r>
        <w:t>Study Day Start: &lt;value&gt; Study Day End: &lt;value&gt;.</w:t>
      </w:r>
    </w:p>
    <w:p w14:paraId="05779EE9" w14:textId="77777777" w:rsidR="00C71017" w:rsidRDefault="00C71017" w:rsidP="00C71017">
      <w:pPr>
        <w:pStyle w:val="BodyText"/>
      </w:pPr>
      <w:r>
        <w:rPr>
          <w:noProof/>
        </w:rPr>
        <w:drawing>
          <wp:inline distT="0" distB="0" distL="0" distR="0" wp14:anchorId="1605A5EA" wp14:editId="2EB92998">
            <wp:extent cx="2371429" cy="58095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371429" cy="580952"/>
                    </a:xfrm>
                    <a:prstGeom prst="rect">
                      <a:avLst/>
                    </a:prstGeom>
                  </pic:spPr>
                </pic:pic>
              </a:graphicData>
            </a:graphic>
          </wp:inline>
        </w:drawing>
      </w:r>
    </w:p>
    <w:p w14:paraId="59181368" w14:textId="77777777" w:rsidR="00C71017" w:rsidRDefault="00C71017" w:rsidP="00C71017">
      <w:pPr>
        <w:pStyle w:val="BodyText"/>
      </w:pPr>
      <w:r w:rsidRPr="0091311D">
        <w:rPr>
          <w:b/>
        </w:rPr>
        <w:t>Note</w:t>
      </w:r>
      <w:r>
        <w:t xml:space="preserve">: There are no Timeline filters for </w:t>
      </w:r>
      <w:r w:rsidRPr="0091311D">
        <w:rPr>
          <w:b/>
        </w:rPr>
        <w:t>Status summary</w:t>
      </w:r>
      <w:r>
        <w:t xml:space="preserve"> track.</w:t>
      </w:r>
    </w:p>
    <w:p w14:paraId="0BAD508E" w14:textId="6602D994" w:rsidR="00C71017" w:rsidRDefault="00C71017" w:rsidP="00C71017">
      <w:pPr>
        <w:pStyle w:val="Heading3"/>
      </w:pPr>
      <w:bookmarkStart w:id="142" w:name="_Toc33115291"/>
      <w:r w:rsidRPr="0091311D">
        <w:t xml:space="preserve">Adverse </w:t>
      </w:r>
      <w:r>
        <w:t>E</w:t>
      </w:r>
      <w:r w:rsidRPr="0091311D">
        <w:t xml:space="preserve">vents </w:t>
      </w:r>
      <w:r>
        <w:t>T</w:t>
      </w:r>
      <w:r w:rsidRPr="0091311D">
        <w:t>rack</w:t>
      </w:r>
      <w:bookmarkEnd w:id="142"/>
    </w:p>
    <w:p w14:paraId="12F80DE9" w14:textId="77777777" w:rsidR="00C71017" w:rsidRDefault="00C71017" w:rsidP="00C71017">
      <w:pPr>
        <w:pStyle w:val="BodyText"/>
      </w:pPr>
      <w:r w:rsidRPr="00A17573">
        <w:rPr>
          <w:b/>
        </w:rPr>
        <w:t>Adverse Events</w:t>
      </w:r>
      <w:r>
        <w:t xml:space="preserve"> track shows </w:t>
      </w:r>
      <w:r w:rsidRPr="003C0A41">
        <w:t>adverse events for all subjects who received one or more dose of investigation drug grouped by the MedDRA dictionary terms and categorized by their grade of severity.</w:t>
      </w:r>
    </w:p>
    <w:p w14:paraId="513A7192" w14:textId="5AE6B4CF" w:rsidR="00C71017" w:rsidRDefault="00E8407D" w:rsidP="00C71017">
      <w:pPr>
        <w:pStyle w:val="BodyText"/>
        <w:rPr>
          <w:color w:val="333333"/>
        </w:rPr>
      </w:pPr>
      <w:r>
        <w:t>Event</w:t>
      </w:r>
      <w:r w:rsidR="00C71017">
        <w:t xml:space="preserve"> icons are displayed on the bars. </w:t>
      </w:r>
    </w:p>
    <w:p w14:paraId="4A23C448" w14:textId="77777777" w:rsidR="00C71017" w:rsidRDefault="00C71017" w:rsidP="00C71017">
      <w:pPr>
        <w:pStyle w:val="BodyText"/>
      </w:pPr>
      <w:r>
        <w:t>There are two detailing levels: 1</w:t>
      </w:r>
      <w:r w:rsidRPr="00997B26">
        <w:rPr>
          <w:vertAlign w:val="superscript"/>
        </w:rPr>
        <w:t>st</w:t>
      </w:r>
      <w:r>
        <w:t xml:space="preserve"> level (collapsed tracks) and 2</w:t>
      </w:r>
      <w:r w:rsidRPr="00997B26">
        <w:rPr>
          <w:vertAlign w:val="superscript"/>
        </w:rPr>
        <w:t>nd</w:t>
      </w:r>
      <w:r>
        <w:t xml:space="preserve"> (expanded tracks).</w:t>
      </w:r>
    </w:p>
    <w:p w14:paraId="592DDA9E" w14:textId="081C45DB" w:rsidR="00C71017" w:rsidRDefault="00C71017" w:rsidP="00A7486F">
      <w:pPr>
        <w:pStyle w:val="Heading4"/>
      </w:pPr>
      <w:bookmarkStart w:id="143" w:name="_Toc33115292"/>
      <w:r>
        <w:t>First Level</w:t>
      </w:r>
      <w:bookmarkEnd w:id="143"/>
    </w:p>
    <w:p w14:paraId="4F28BEC8" w14:textId="77777777" w:rsidR="00C71017" w:rsidRDefault="00C71017" w:rsidP="00C71017">
      <w:pPr>
        <w:pStyle w:val="BodyText"/>
      </w:pPr>
      <w:r>
        <w:t>By default, the 1</w:t>
      </w:r>
      <w:r w:rsidRPr="00997B26">
        <w:rPr>
          <w:vertAlign w:val="superscript"/>
        </w:rPr>
        <w:t>st</w:t>
      </w:r>
      <w:r>
        <w:t xml:space="preserve"> level of Adverse Events tracks is displayed. Each track provides a user with summary information on all adverse events that were reported for the subject.</w:t>
      </w:r>
    </w:p>
    <w:p w14:paraId="692BE142" w14:textId="77777777" w:rsidR="00C71017" w:rsidRDefault="00C71017" w:rsidP="00C71017">
      <w:pPr>
        <w:pStyle w:val="BodyText"/>
        <w:keepNext/>
      </w:pPr>
      <w:r w:rsidRPr="00DD0A47">
        <w:rPr>
          <w:b/>
        </w:rPr>
        <w:lastRenderedPageBreak/>
        <w:t>Note</w:t>
      </w:r>
      <w:r>
        <w:t>: Each cell of the third column of the table is filled with ‘Summary’ value.</w:t>
      </w:r>
    </w:p>
    <w:p w14:paraId="536DA2AD" w14:textId="77777777" w:rsidR="00C71017" w:rsidRDefault="00C71017" w:rsidP="00C71017">
      <w:pPr>
        <w:pStyle w:val="BodyText"/>
      </w:pPr>
      <w:r>
        <w:rPr>
          <w:noProof/>
        </w:rPr>
        <w:drawing>
          <wp:inline distT="0" distB="0" distL="0" distR="0" wp14:anchorId="2449B6C7" wp14:editId="107D69F7">
            <wp:extent cx="5941695" cy="2335530"/>
            <wp:effectExtent l="19050" t="19050" r="20955" b="266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1695" cy="2335530"/>
                    </a:xfrm>
                    <a:prstGeom prst="rect">
                      <a:avLst/>
                    </a:prstGeom>
                    <a:ln>
                      <a:solidFill>
                        <a:schemeClr val="bg2"/>
                      </a:solidFill>
                    </a:ln>
                  </pic:spPr>
                </pic:pic>
              </a:graphicData>
            </a:graphic>
          </wp:inline>
        </w:drawing>
      </w:r>
    </w:p>
    <w:p w14:paraId="3006B0CC" w14:textId="77777777" w:rsidR="00C71017" w:rsidRPr="00CD67B8" w:rsidRDefault="00C71017" w:rsidP="00C71017">
      <w:pPr>
        <w:pStyle w:val="BodyText"/>
      </w:pPr>
      <w:r w:rsidRPr="00CD67B8">
        <w:t>The length of the track represents the total duration of the adverse events for the subject.</w:t>
      </w:r>
    </w:p>
    <w:p w14:paraId="0BB955CF" w14:textId="13D7CC10" w:rsidR="00C71017" w:rsidRDefault="00C71017" w:rsidP="00C71017">
      <w:pPr>
        <w:pStyle w:val="BodyText"/>
        <w:keepNext/>
      </w:pPr>
      <w:r w:rsidRPr="000E5288">
        <w:t xml:space="preserve">The legend contains </w:t>
      </w:r>
      <w:r w:rsidR="00E8407D">
        <w:t>event</w:t>
      </w:r>
      <w:r>
        <w:t xml:space="preserve"> icons description and d</w:t>
      </w:r>
      <w:r w:rsidRPr="000E5288">
        <w:t>escription of the colo</w:t>
      </w:r>
      <w:r>
        <w:t>ring by severity (</w:t>
      </w:r>
      <w:r w:rsidRPr="00A34B18">
        <w:t>two tones for each severity grade color depending on the presence of the end severity grade's date of the adverse event)</w:t>
      </w:r>
      <w:r w:rsidRPr="000E5288">
        <w:t>.</w:t>
      </w:r>
    </w:p>
    <w:p w14:paraId="601D958D" w14:textId="77777777" w:rsidR="00C71017" w:rsidRPr="000E5288" w:rsidRDefault="00C71017" w:rsidP="00C71017">
      <w:pPr>
        <w:pStyle w:val="BodyText"/>
      </w:pPr>
      <w:r>
        <w:rPr>
          <w:noProof/>
        </w:rPr>
        <w:drawing>
          <wp:inline distT="0" distB="0" distL="0" distR="0" wp14:anchorId="01DF9176" wp14:editId="3656CF9F">
            <wp:extent cx="1408435" cy="2938508"/>
            <wp:effectExtent l="19050" t="19050" r="20320" b="1460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409143" cy="2939985"/>
                    </a:xfrm>
                    <a:prstGeom prst="rect">
                      <a:avLst/>
                    </a:prstGeom>
                    <a:ln>
                      <a:solidFill>
                        <a:schemeClr val="bg2"/>
                      </a:solidFill>
                    </a:ln>
                  </pic:spPr>
                </pic:pic>
              </a:graphicData>
            </a:graphic>
          </wp:inline>
        </w:drawing>
      </w:r>
    </w:p>
    <w:p w14:paraId="69FF3AA1" w14:textId="77777777" w:rsidR="00C71017" w:rsidRDefault="00C71017" w:rsidP="00C71017">
      <w:pPr>
        <w:pStyle w:val="BodyText"/>
      </w:pPr>
      <w:r w:rsidRPr="00CD67B8">
        <w:rPr>
          <w:b/>
        </w:rPr>
        <w:t>Note</w:t>
      </w:r>
      <w:r>
        <w:t>: The legend remains the same for all detailing levels.</w:t>
      </w:r>
    </w:p>
    <w:p w14:paraId="7F792EB7" w14:textId="70BCA58E" w:rsidR="00C71017" w:rsidRPr="005B0331" w:rsidRDefault="00C71017" w:rsidP="00C71017">
      <w:pPr>
        <w:pStyle w:val="BodyText"/>
      </w:pPr>
      <w:r w:rsidRPr="005B0331">
        <w:t xml:space="preserve">When </w:t>
      </w:r>
      <w:r>
        <w:t xml:space="preserve">a </w:t>
      </w:r>
      <w:r w:rsidRPr="005B0331">
        <w:t xml:space="preserve">user hovers a mouse over the </w:t>
      </w:r>
      <w:r w:rsidR="00E8407D">
        <w:t>event</w:t>
      </w:r>
      <w:r>
        <w:t xml:space="preserve"> </w:t>
      </w:r>
      <w:r w:rsidRPr="005B0331">
        <w:t>icon, the tooltip with the following fields is displayed:</w:t>
      </w:r>
    </w:p>
    <w:p w14:paraId="670228D3" w14:textId="77777777" w:rsidR="00C71017" w:rsidRPr="005B0331" w:rsidRDefault="00C71017" w:rsidP="00C71017">
      <w:pPr>
        <w:pStyle w:val="ListBullet"/>
      </w:pPr>
      <w:r w:rsidRPr="005B0331">
        <w:t>Subject: &lt;value&gt;</w:t>
      </w:r>
      <w:r>
        <w:t>;</w:t>
      </w:r>
    </w:p>
    <w:p w14:paraId="58E51AB7" w14:textId="77777777" w:rsidR="00C71017" w:rsidRPr="005B0331" w:rsidRDefault="00C71017" w:rsidP="00C71017">
      <w:pPr>
        <w:pStyle w:val="ListBullet"/>
      </w:pPr>
      <w:r w:rsidRPr="005B0331">
        <w:t>Event: &lt;value&gt;</w:t>
      </w:r>
      <w:r>
        <w:t>;</w:t>
      </w:r>
    </w:p>
    <w:p w14:paraId="683EC62E" w14:textId="77777777" w:rsidR="00C71017" w:rsidRPr="005B0331" w:rsidRDefault="00C71017" w:rsidP="00C71017">
      <w:pPr>
        <w:pStyle w:val="ListBullet"/>
      </w:pPr>
      <w:r>
        <w:t>E</w:t>
      </w:r>
      <w:r w:rsidRPr="005B0331">
        <w:t>vent at day: &lt;value&gt;</w:t>
      </w:r>
      <w:r>
        <w:t>;</w:t>
      </w:r>
    </w:p>
    <w:p w14:paraId="4B45BB89" w14:textId="77777777" w:rsidR="00C71017" w:rsidRPr="005B0331" w:rsidRDefault="00C71017" w:rsidP="00C71017">
      <w:pPr>
        <w:pStyle w:val="ListBullet"/>
        <w:keepNext/>
      </w:pPr>
      <w:r w:rsidRPr="005B0331">
        <w:t>Study day: &lt;value&gt;</w:t>
      </w:r>
      <w:r>
        <w:t>.</w:t>
      </w:r>
    </w:p>
    <w:p w14:paraId="4D385507" w14:textId="77777777" w:rsidR="00C71017" w:rsidRDefault="00C71017" w:rsidP="00C71017">
      <w:pPr>
        <w:pStyle w:val="BodyText"/>
      </w:pPr>
      <w:r>
        <w:rPr>
          <w:noProof/>
        </w:rPr>
        <w:drawing>
          <wp:inline distT="0" distB="0" distL="0" distR="0" wp14:anchorId="2A6595C1" wp14:editId="3B67C4A7">
            <wp:extent cx="1161905" cy="590476"/>
            <wp:effectExtent l="0" t="0" r="635"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161905" cy="590476"/>
                    </a:xfrm>
                    <a:prstGeom prst="rect">
                      <a:avLst/>
                    </a:prstGeom>
                  </pic:spPr>
                </pic:pic>
              </a:graphicData>
            </a:graphic>
          </wp:inline>
        </w:drawing>
      </w:r>
    </w:p>
    <w:p w14:paraId="0522DAB8" w14:textId="77777777" w:rsidR="00C71017" w:rsidRDefault="00C71017" w:rsidP="00C71017">
      <w:pPr>
        <w:pStyle w:val="BodyText"/>
      </w:pPr>
      <w:r w:rsidRPr="0034384F">
        <w:rPr>
          <w:b/>
        </w:rPr>
        <w:t>Note</w:t>
      </w:r>
      <w:r>
        <w:t xml:space="preserve">: for </w:t>
      </w:r>
      <w:r w:rsidRPr="0034384F">
        <w:rPr>
          <w:b/>
        </w:rPr>
        <w:t>Ongoing Until Today</w:t>
      </w:r>
      <w:r>
        <w:t xml:space="preserve"> icon ‘Event at day’ and ‘Study day’ values are calculated from date of last study data upload into the system.</w:t>
      </w:r>
    </w:p>
    <w:p w14:paraId="252D6AE9" w14:textId="77777777" w:rsidR="00C71017" w:rsidRPr="00A17573" w:rsidRDefault="00C71017" w:rsidP="00C71017">
      <w:pPr>
        <w:pStyle w:val="BodyText"/>
      </w:pPr>
      <w:r w:rsidRPr="00F772EE">
        <w:rPr>
          <w:b/>
        </w:rPr>
        <w:lastRenderedPageBreak/>
        <w:t>Note</w:t>
      </w:r>
      <w:r>
        <w:t>: These tooltips remain the same for all detailing levels.</w:t>
      </w:r>
    </w:p>
    <w:p w14:paraId="5A6B2A9C" w14:textId="77777777" w:rsidR="00C71017" w:rsidRDefault="00C71017" w:rsidP="00C71017">
      <w:pPr>
        <w:pStyle w:val="BodyText"/>
        <w:keepNext/>
      </w:pPr>
      <w:r>
        <w:t>A subject may have multiple adverse events that occur and escape at different moments of the time during the study. It means that a set of adverse events being reported varies in time. Collapsed Adverse Events track is displayed as a dashed bar. Each dash corresponds to a particular set of adverse events, and its color describes maximum value of severity grade for this set.</w:t>
      </w:r>
    </w:p>
    <w:p w14:paraId="5C4E84D4" w14:textId="77777777" w:rsidR="00C71017" w:rsidRDefault="00C71017" w:rsidP="00C71017">
      <w:pPr>
        <w:pStyle w:val="BodyText"/>
      </w:pPr>
      <w:r>
        <w:rPr>
          <w:noProof/>
        </w:rPr>
        <w:drawing>
          <wp:inline distT="0" distB="0" distL="0" distR="0" wp14:anchorId="1B236C95" wp14:editId="16F015DC">
            <wp:extent cx="5941695" cy="227330"/>
            <wp:effectExtent l="19050" t="19050" r="20955" b="203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1695" cy="227330"/>
                    </a:xfrm>
                    <a:prstGeom prst="rect">
                      <a:avLst/>
                    </a:prstGeom>
                    <a:ln>
                      <a:solidFill>
                        <a:schemeClr val="bg2"/>
                      </a:solidFill>
                    </a:ln>
                  </pic:spPr>
                </pic:pic>
              </a:graphicData>
            </a:graphic>
          </wp:inline>
        </w:drawing>
      </w:r>
    </w:p>
    <w:p w14:paraId="4B4A90E8" w14:textId="77777777" w:rsidR="00C71017" w:rsidRDefault="00C71017" w:rsidP="00C71017">
      <w:pPr>
        <w:pStyle w:val="BodyText"/>
      </w:pPr>
      <w:r w:rsidRPr="005B0331">
        <w:t xml:space="preserve">When </w:t>
      </w:r>
      <w:r>
        <w:t xml:space="preserve">a </w:t>
      </w:r>
      <w:r w:rsidRPr="005B0331">
        <w:t xml:space="preserve">user hovers a mouse </w:t>
      </w:r>
      <w:r>
        <w:t>over the particular dash of the bar, the tooltip with the following fields is displayed:</w:t>
      </w:r>
    </w:p>
    <w:p w14:paraId="06A5F099" w14:textId="77777777" w:rsidR="00C71017" w:rsidRDefault="00C71017" w:rsidP="00C71017">
      <w:pPr>
        <w:pStyle w:val="ListBullet"/>
      </w:pPr>
      <w:r>
        <w:t>Subject: &lt;value&gt;;</w:t>
      </w:r>
    </w:p>
    <w:p w14:paraId="270BC8AB" w14:textId="77777777" w:rsidR="00C71017" w:rsidRDefault="00C71017" w:rsidP="00C71017">
      <w:pPr>
        <w:pStyle w:val="ListBullet"/>
      </w:pPr>
      <w:r>
        <w:t>Event: Adverse Event Summary;</w:t>
      </w:r>
    </w:p>
    <w:p w14:paraId="0A1E0C9C" w14:textId="77777777" w:rsidR="00C71017" w:rsidRDefault="00C71017" w:rsidP="00C71017">
      <w:pPr>
        <w:pStyle w:val="ListBullet"/>
      </w:pPr>
      <w:r>
        <w:t>Included AEs: list of &lt;value&gt;;</w:t>
      </w:r>
    </w:p>
    <w:p w14:paraId="3DD670E6" w14:textId="77777777" w:rsidR="00C71017" w:rsidRDefault="00C71017" w:rsidP="00C71017">
      <w:pPr>
        <w:pStyle w:val="ListBullet"/>
      </w:pPr>
      <w:r>
        <w:t>Max severity grade: &lt;value&gt;;</w:t>
      </w:r>
    </w:p>
    <w:p w14:paraId="66B5F22E" w14:textId="77777777" w:rsidR="00C71017" w:rsidRDefault="00C71017" w:rsidP="00C71017">
      <w:pPr>
        <w:pStyle w:val="ListBullet"/>
      </w:pPr>
      <w:r>
        <w:t>Start: &lt;value&gt; End: &lt;value&gt;;</w:t>
      </w:r>
    </w:p>
    <w:p w14:paraId="6D18CB9D" w14:textId="77777777" w:rsidR="00C71017" w:rsidRDefault="00C71017" w:rsidP="00C71017">
      <w:pPr>
        <w:pStyle w:val="ListBullet"/>
        <w:keepNext/>
      </w:pPr>
      <w:r>
        <w:t>Study Day Start: &lt;value&gt; Study Day End: &lt;value&gt;.</w:t>
      </w:r>
    </w:p>
    <w:p w14:paraId="6B483E5E" w14:textId="77777777" w:rsidR="00C71017" w:rsidRDefault="00C71017" w:rsidP="00C71017">
      <w:pPr>
        <w:pStyle w:val="BodyText"/>
      </w:pPr>
      <w:r>
        <w:rPr>
          <w:noProof/>
        </w:rPr>
        <w:drawing>
          <wp:inline distT="0" distB="0" distL="0" distR="0" wp14:anchorId="33B85FE1" wp14:editId="13834E93">
            <wp:extent cx="2466667" cy="1019048"/>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66667" cy="1019048"/>
                    </a:xfrm>
                    <a:prstGeom prst="rect">
                      <a:avLst/>
                    </a:prstGeom>
                  </pic:spPr>
                </pic:pic>
              </a:graphicData>
            </a:graphic>
          </wp:inline>
        </w:drawing>
      </w:r>
    </w:p>
    <w:p w14:paraId="4D8D9190" w14:textId="134BDD1D" w:rsidR="00C71017" w:rsidRDefault="00C71017" w:rsidP="00A7486F">
      <w:pPr>
        <w:pStyle w:val="Heading4"/>
      </w:pPr>
      <w:bookmarkStart w:id="144" w:name="_Toc33115293"/>
      <w:r>
        <w:t>Second Level</w:t>
      </w:r>
      <w:bookmarkEnd w:id="144"/>
    </w:p>
    <w:p w14:paraId="4B160D11" w14:textId="77777777" w:rsidR="00C71017" w:rsidRDefault="00C71017" w:rsidP="00C71017">
      <w:pPr>
        <w:pStyle w:val="BodyText"/>
      </w:pPr>
      <w:r>
        <w:t>To expand a Summary Adverse events track, a user should point with mouse cursor to the required track, click a right mouse button, and select one of the following menu items:</w:t>
      </w:r>
    </w:p>
    <w:p w14:paraId="28001128" w14:textId="77777777" w:rsidR="00C71017" w:rsidRDefault="00C71017" w:rsidP="00C71017">
      <w:pPr>
        <w:pStyle w:val="ListBullet"/>
      </w:pPr>
      <w:r w:rsidRPr="002F5E5D">
        <w:rPr>
          <w:b/>
        </w:rPr>
        <w:t>Expand</w:t>
      </w:r>
      <w:r>
        <w:t xml:space="preserve"> – to expand Adverse events track for a particular subject;</w:t>
      </w:r>
    </w:p>
    <w:p w14:paraId="259EE60D" w14:textId="77777777" w:rsidR="00C71017" w:rsidRDefault="00C71017" w:rsidP="00C71017">
      <w:pPr>
        <w:pStyle w:val="ListBullet"/>
        <w:keepNext/>
      </w:pPr>
      <w:r w:rsidRPr="00D36DB3">
        <w:rPr>
          <w:b/>
        </w:rPr>
        <w:t>Expand all Adverse events tracks</w:t>
      </w:r>
      <w:r>
        <w:t xml:space="preserve"> – to expand all the tracks.</w:t>
      </w:r>
    </w:p>
    <w:p w14:paraId="5BEC553E" w14:textId="77777777" w:rsidR="00C71017" w:rsidRDefault="00C71017" w:rsidP="00C71017">
      <w:pPr>
        <w:pStyle w:val="BodyText"/>
      </w:pPr>
      <w:r>
        <w:rPr>
          <w:noProof/>
        </w:rPr>
        <w:drawing>
          <wp:inline distT="0" distB="0" distL="0" distR="0" wp14:anchorId="7C152A7E" wp14:editId="2F6A12FA">
            <wp:extent cx="1879969" cy="763480"/>
            <wp:effectExtent l="19050" t="19050" r="25400" b="177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897964" cy="770788"/>
                    </a:xfrm>
                    <a:prstGeom prst="rect">
                      <a:avLst/>
                    </a:prstGeom>
                    <a:ln>
                      <a:solidFill>
                        <a:schemeClr val="bg2"/>
                      </a:solidFill>
                    </a:ln>
                  </pic:spPr>
                </pic:pic>
              </a:graphicData>
            </a:graphic>
          </wp:inline>
        </w:drawing>
      </w:r>
    </w:p>
    <w:p w14:paraId="148F012B" w14:textId="77777777" w:rsidR="00C71017" w:rsidRPr="002F5E5D" w:rsidRDefault="00C71017" w:rsidP="00C71017">
      <w:pPr>
        <w:pStyle w:val="BodyText"/>
      </w:pPr>
      <w:r>
        <w:t>Summary Adverse event track</w:t>
      </w:r>
      <w:r w:rsidRPr="002F5E5D">
        <w:t xml:space="preserve"> </w:t>
      </w:r>
      <w:r>
        <w:t xml:space="preserve">expands to the set of separate tracks – one per each adverse event. </w:t>
      </w:r>
    </w:p>
    <w:p w14:paraId="4D2C99B3" w14:textId="77777777" w:rsidR="00C71017" w:rsidRDefault="00C71017" w:rsidP="00C71017">
      <w:pPr>
        <w:pStyle w:val="BodyText"/>
        <w:keepNext/>
      </w:pPr>
      <w:r w:rsidRPr="00DD0A47">
        <w:rPr>
          <w:b/>
        </w:rPr>
        <w:lastRenderedPageBreak/>
        <w:t>Note</w:t>
      </w:r>
      <w:r>
        <w:t>: ‘Summary’ value</w:t>
      </w:r>
      <w:r w:rsidRPr="00A40B8D">
        <w:t xml:space="preserve"> </w:t>
      </w:r>
      <w:r>
        <w:t>in cells of the third column of the table changes to the names of particular adverse events.</w:t>
      </w:r>
    </w:p>
    <w:p w14:paraId="43114204" w14:textId="77777777" w:rsidR="00C71017" w:rsidRDefault="00C71017" w:rsidP="00C71017">
      <w:pPr>
        <w:pStyle w:val="BodyText"/>
      </w:pPr>
      <w:r>
        <w:rPr>
          <w:noProof/>
        </w:rPr>
        <w:drawing>
          <wp:inline distT="0" distB="0" distL="0" distR="0" wp14:anchorId="1085A555" wp14:editId="1366D5CB">
            <wp:extent cx="5941695" cy="3714750"/>
            <wp:effectExtent l="19050" t="19050" r="20955" b="190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1695" cy="3714750"/>
                    </a:xfrm>
                    <a:prstGeom prst="rect">
                      <a:avLst/>
                    </a:prstGeom>
                    <a:ln>
                      <a:solidFill>
                        <a:schemeClr val="bg2"/>
                      </a:solidFill>
                    </a:ln>
                  </pic:spPr>
                </pic:pic>
              </a:graphicData>
            </a:graphic>
          </wp:inline>
        </w:drawing>
      </w:r>
    </w:p>
    <w:p w14:paraId="081E7311" w14:textId="77777777" w:rsidR="00C71017" w:rsidRDefault="00C71017" w:rsidP="00C71017">
      <w:pPr>
        <w:pStyle w:val="BodyText"/>
      </w:pPr>
      <w:r>
        <w:t>In order to collapse adverse events track, a user should point with mouse cursor to the required track, click a right mouse button, and select one of the following menu items:</w:t>
      </w:r>
    </w:p>
    <w:p w14:paraId="1330FDF7" w14:textId="77777777" w:rsidR="00C71017" w:rsidRDefault="00C71017" w:rsidP="00C71017">
      <w:pPr>
        <w:pStyle w:val="ListBullet"/>
      </w:pPr>
      <w:r>
        <w:rPr>
          <w:b/>
        </w:rPr>
        <w:t>Collapse</w:t>
      </w:r>
      <w:r>
        <w:t xml:space="preserve"> – to collapse Adverse events track for a particular subject;</w:t>
      </w:r>
    </w:p>
    <w:p w14:paraId="598B9557" w14:textId="77777777" w:rsidR="00C71017" w:rsidRDefault="00C71017" w:rsidP="00C71017">
      <w:pPr>
        <w:pStyle w:val="ListBullet"/>
        <w:keepNext/>
      </w:pPr>
      <w:r w:rsidRPr="00D36DB3">
        <w:rPr>
          <w:b/>
        </w:rPr>
        <w:t>Collapse all Adverse events tracks</w:t>
      </w:r>
      <w:r>
        <w:t xml:space="preserve"> – to collapse all the tracks.</w:t>
      </w:r>
    </w:p>
    <w:p w14:paraId="5AED15AD" w14:textId="77777777" w:rsidR="00C71017" w:rsidRDefault="00C71017" w:rsidP="00C71017">
      <w:pPr>
        <w:pStyle w:val="BodyText"/>
      </w:pPr>
      <w:r>
        <w:rPr>
          <w:noProof/>
        </w:rPr>
        <w:drawing>
          <wp:inline distT="0" distB="0" distL="0" distR="0" wp14:anchorId="7BCE2E2A" wp14:editId="6B247F78">
            <wp:extent cx="1473693" cy="620502"/>
            <wp:effectExtent l="19050" t="19050" r="12700" b="273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489327" cy="627085"/>
                    </a:xfrm>
                    <a:prstGeom prst="rect">
                      <a:avLst/>
                    </a:prstGeom>
                    <a:ln>
                      <a:solidFill>
                        <a:schemeClr val="bg2"/>
                      </a:solidFill>
                    </a:ln>
                  </pic:spPr>
                </pic:pic>
              </a:graphicData>
            </a:graphic>
          </wp:inline>
        </w:drawing>
      </w:r>
    </w:p>
    <w:p w14:paraId="54657D57" w14:textId="77777777" w:rsidR="00C71017" w:rsidRDefault="00C71017" w:rsidP="00C71017">
      <w:pPr>
        <w:pStyle w:val="BodyText"/>
      </w:pPr>
      <w:r w:rsidRPr="005B0331">
        <w:t xml:space="preserve">When </w:t>
      </w:r>
      <w:r>
        <w:t xml:space="preserve">a </w:t>
      </w:r>
      <w:r w:rsidRPr="005B0331">
        <w:t xml:space="preserve">user hovers a mouse </w:t>
      </w:r>
      <w:r>
        <w:t>over the particular dash of the bar, the tooltip with the following fields is displayed:</w:t>
      </w:r>
    </w:p>
    <w:p w14:paraId="5486573C" w14:textId="77777777" w:rsidR="00C71017" w:rsidRDefault="00C71017" w:rsidP="00C71017">
      <w:pPr>
        <w:pStyle w:val="ListBullet"/>
      </w:pPr>
      <w:r>
        <w:t>Subject: &lt;value&gt;;</w:t>
      </w:r>
    </w:p>
    <w:p w14:paraId="40CD7077" w14:textId="77777777" w:rsidR="00C71017" w:rsidRPr="00A40B8D" w:rsidRDefault="00C71017" w:rsidP="00C71017">
      <w:pPr>
        <w:pStyle w:val="ListBullet"/>
      </w:pPr>
      <w:r w:rsidRPr="00A40B8D">
        <w:t xml:space="preserve">PT: </w:t>
      </w:r>
      <w:r w:rsidRPr="003169F8">
        <w:t>&lt;</w:t>
      </w:r>
      <w:r w:rsidRPr="005B0331">
        <w:t>value</w:t>
      </w:r>
      <w:r w:rsidRPr="003169F8">
        <w:t>&gt;</w:t>
      </w:r>
      <w:r>
        <w:t>;</w:t>
      </w:r>
    </w:p>
    <w:p w14:paraId="24604CA4" w14:textId="77777777" w:rsidR="00C71017" w:rsidRPr="00A40B8D" w:rsidRDefault="00C71017" w:rsidP="00C71017">
      <w:pPr>
        <w:pStyle w:val="ListBullet"/>
      </w:pPr>
      <w:r w:rsidRPr="00A40B8D">
        <w:t>Serious: Y/N</w:t>
      </w:r>
      <w:r>
        <w:t>;</w:t>
      </w:r>
    </w:p>
    <w:p w14:paraId="1D68E707" w14:textId="77777777" w:rsidR="00C71017" w:rsidRPr="00A40B8D" w:rsidRDefault="00C71017" w:rsidP="00C71017">
      <w:pPr>
        <w:pStyle w:val="ListBullet"/>
      </w:pPr>
      <w:r w:rsidRPr="00A40B8D">
        <w:t>Causality: &lt;value&gt;</w:t>
      </w:r>
      <w:r>
        <w:t>;</w:t>
      </w:r>
    </w:p>
    <w:p w14:paraId="5C73BAE7" w14:textId="77777777" w:rsidR="00C71017" w:rsidRPr="00A40B8D" w:rsidRDefault="00C71017" w:rsidP="00C71017">
      <w:pPr>
        <w:pStyle w:val="ListBullet"/>
      </w:pPr>
      <w:r w:rsidRPr="00A40B8D">
        <w:t>Action taken: &lt;value&gt;</w:t>
      </w:r>
      <w:r>
        <w:t>;</w:t>
      </w:r>
    </w:p>
    <w:p w14:paraId="5ED61512" w14:textId="77777777" w:rsidR="00C71017" w:rsidRPr="00A40B8D" w:rsidRDefault="00C71017" w:rsidP="00C71017">
      <w:pPr>
        <w:pStyle w:val="ListBullet"/>
      </w:pPr>
      <w:r w:rsidRPr="00A40B8D">
        <w:t>Severity grade: &lt;grade&gt;</w:t>
      </w:r>
      <w:r>
        <w:t>;</w:t>
      </w:r>
    </w:p>
    <w:p w14:paraId="55F3359F" w14:textId="77777777" w:rsidR="00C71017" w:rsidRDefault="00C71017" w:rsidP="00C71017">
      <w:pPr>
        <w:pStyle w:val="ListBullet"/>
      </w:pPr>
      <w:r>
        <w:t>Start: &lt;value&gt; End: &lt;value&gt;;</w:t>
      </w:r>
    </w:p>
    <w:p w14:paraId="6E5CE5AF" w14:textId="77777777" w:rsidR="00C71017" w:rsidRDefault="00C71017" w:rsidP="00C71017">
      <w:pPr>
        <w:pStyle w:val="ListBullet"/>
      </w:pPr>
      <w:r>
        <w:t>Study Day Start: &lt;value&gt; Study Day End: &lt;value&gt;.</w:t>
      </w:r>
    </w:p>
    <w:p w14:paraId="7CE44B01" w14:textId="77777777" w:rsidR="00C71017" w:rsidRPr="00A40B8D" w:rsidRDefault="00C71017" w:rsidP="00C71017">
      <w:pPr>
        <w:pStyle w:val="BodyText"/>
        <w:keepNext/>
      </w:pPr>
      <w:r w:rsidRPr="00A40B8D">
        <w:rPr>
          <w:b/>
        </w:rPr>
        <w:lastRenderedPageBreak/>
        <w:t>Note</w:t>
      </w:r>
      <w:r>
        <w:t>: PT is a p</w:t>
      </w:r>
      <w:r w:rsidRPr="00A40B8D">
        <w:t>referred term of the specified adverse event</w:t>
      </w:r>
      <w:r>
        <w:t>.</w:t>
      </w:r>
    </w:p>
    <w:p w14:paraId="5D1E5CDF" w14:textId="77777777" w:rsidR="00C71017" w:rsidRDefault="00C71017" w:rsidP="00C71017">
      <w:pPr>
        <w:pStyle w:val="BodyText"/>
      </w:pPr>
      <w:r>
        <w:rPr>
          <w:noProof/>
        </w:rPr>
        <w:drawing>
          <wp:inline distT="0" distB="0" distL="0" distR="0" wp14:anchorId="09F04216" wp14:editId="723B1DAB">
            <wp:extent cx="2419048" cy="1038095"/>
            <wp:effectExtent l="19050" t="19050" r="19685" b="1016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419048" cy="1038095"/>
                    </a:xfrm>
                    <a:prstGeom prst="rect">
                      <a:avLst/>
                    </a:prstGeom>
                    <a:ln>
                      <a:solidFill>
                        <a:schemeClr val="bg2"/>
                      </a:solidFill>
                    </a:ln>
                  </pic:spPr>
                </pic:pic>
              </a:graphicData>
            </a:graphic>
          </wp:inline>
        </w:drawing>
      </w:r>
    </w:p>
    <w:p w14:paraId="70DDCC6C" w14:textId="6AEF4416" w:rsidR="00C71017" w:rsidRDefault="00C71017" w:rsidP="00A7486F">
      <w:pPr>
        <w:pStyle w:val="Heading4"/>
      </w:pPr>
      <w:bookmarkStart w:id="145" w:name="_Toc33115294"/>
      <w:r>
        <w:t>Adverse Events Filters</w:t>
      </w:r>
      <w:bookmarkEnd w:id="145"/>
    </w:p>
    <w:p w14:paraId="07F83D47" w14:textId="77777777" w:rsidR="00C71017" w:rsidRDefault="00C71017" w:rsidP="00C71017">
      <w:pPr>
        <w:pStyle w:val="BodyText"/>
        <w:keepNext/>
      </w:pPr>
      <w:r w:rsidRPr="00B677ED">
        <w:t>If</w:t>
      </w:r>
      <w:r>
        <w:rPr>
          <w:b/>
        </w:rPr>
        <w:t xml:space="preserve"> </w:t>
      </w:r>
      <w:r w:rsidRPr="00A76483">
        <w:rPr>
          <w:b/>
        </w:rPr>
        <w:t>Adverse Events</w:t>
      </w:r>
      <w:r>
        <w:rPr>
          <w:b/>
        </w:rPr>
        <w:t xml:space="preserve"> </w:t>
      </w:r>
      <w:r w:rsidRPr="00B677ED">
        <w:rPr>
          <w:b/>
        </w:rPr>
        <w:t>track</w:t>
      </w:r>
      <w:r>
        <w:t xml:space="preserve"> is selected on the T</w:t>
      </w:r>
      <w:r w:rsidRPr="00B677ED">
        <w:rPr>
          <w:b/>
        </w:rPr>
        <w:t>imeline Settings</w:t>
      </w:r>
      <w:r>
        <w:t xml:space="preserve"> panel, then </w:t>
      </w:r>
      <w:r w:rsidRPr="00B677ED">
        <w:rPr>
          <w:b/>
        </w:rPr>
        <w:t>AE</w:t>
      </w:r>
      <w:r>
        <w:t xml:space="preserve"> </w:t>
      </w:r>
      <w:r w:rsidRPr="00C858B6">
        <w:rPr>
          <w:b/>
        </w:rPr>
        <w:t>Filter</w:t>
      </w:r>
      <w:r>
        <w:t xml:space="preserve"> section with appropriate filters is available on the </w:t>
      </w:r>
      <w:r w:rsidRPr="00B677ED">
        <w:rPr>
          <w:b/>
        </w:rPr>
        <w:t>Timeline Filters</w:t>
      </w:r>
      <w:r>
        <w:t xml:space="preserve"> panel.</w:t>
      </w:r>
    </w:p>
    <w:p w14:paraId="595391F3" w14:textId="77777777" w:rsidR="00C71017" w:rsidRDefault="00C71017" w:rsidP="00C71017">
      <w:pPr>
        <w:pStyle w:val="BodyText"/>
      </w:pPr>
      <w:r>
        <w:rPr>
          <w:noProof/>
        </w:rPr>
        <w:drawing>
          <wp:inline distT="0" distB="0" distL="0" distR="0" wp14:anchorId="3ECF839E" wp14:editId="60EE2BB8">
            <wp:extent cx="1640216" cy="443883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extLst>
                        <a:ext uri="{28A0092B-C50C-407E-A947-70E740481C1C}">
                          <a14:useLocalDpi xmlns:a14="http://schemas.microsoft.com/office/drawing/2010/main" val="0"/>
                        </a:ext>
                      </a:extLst>
                    </a:blip>
                    <a:stretch>
                      <a:fillRect/>
                    </a:stretch>
                  </pic:blipFill>
                  <pic:spPr>
                    <a:xfrm>
                      <a:off x="0" y="0"/>
                      <a:ext cx="1646056" cy="4454641"/>
                    </a:xfrm>
                    <a:prstGeom prst="rect">
                      <a:avLst/>
                    </a:prstGeom>
                  </pic:spPr>
                </pic:pic>
              </a:graphicData>
            </a:graphic>
          </wp:inline>
        </w:drawing>
      </w:r>
    </w:p>
    <w:p w14:paraId="76130A37" w14:textId="3952FCDF" w:rsidR="00C71017" w:rsidRDefault="00C71017" w:rsidP="00C71017">
      <w:pPr>
        <w:pStyle w:val="Heading3"/>
      </w:pPr>
      <w:bookmarkStart w:id="146" w:name="_Toc33115295"/>
      <w:r>
        <w:t>Conmeds Track</w:t>
      </w:r>
      <w:bookmarkEnd w:id="146"/>
    </w:p>
    <w:p w14:paraId="537BD23F" w14:textId="77777777" w:rsidR="00C71017" w:rsidRDefault="00C71017" w:rsidP="00C71017">
      <w:pPr>
        <w:pStyle w:val="BodyText"/>
      </w:pPr>
      <w:r w:rsidRPr="00A17573">
        <w:rPr>
          <w:b/>
        </w:rPr>
        <w:t>Conmeds</w:t>
      </w:r>
      <w:r>
        <w:t xml:space="preserve"> track </w:t>
      </w:r>
      <w:r w:rsidRPr="00A17573">
        <w:t xml:space="preserve">shows medications for all subjects who received one or more dose of investigational product grouped by </w:t>
      </w:r>
      <w:r>
        <w:t>medication name.</w:t>
      </w:r>
    </w:p>
    <w:p w14:paraId="503D94E0" w14:textId="75F0271C" w:rsidR="00C71017" w:rsidRPr="006A3F03" w:rsidRDefault="00C71017" w:rsidP="00C71017">
      <w:pPr>
        <w:pStyle w:val="BodyText"/>
      </w:pPr>
      <w:r w:rsidRPr="008D10BD">
        <w:rPr>
          <w:b/>
        </w:rPr>
        <w:t>Ongoing until today</w:t>
      </w:r>
      <w:r>
        <w:t xml:space="preserve"> icon is displayed in the end of the bar, if particular</w:t>
      </w:r>
      <w:r w:rsidRPr="006A3F03">
        <w:t xml:space="preserve"> conmed event </w:t>
      </w:r>
      <w:r>
        <w:t>has no</w:t>
      </w:r>
      <w:r w:rsidRPr="006A3F03">
        <w:t xml:space="preserve"> end date</w:t>
      </w:r>
      <w:r>
        <w:t>.</w:t>
      </w:r>
    </w:p>
    <w:p w14:paraId="658534FB" w14:textId="77777777" w:rsidR="00C71017" w:rsidRDefault="00C71017" w:rsidP="00C71017">
      <w:pPr>
        <w:pStyle w:val="BodyText"/>
      </w:pPr>
      <w:r>
        <w:t>There are three detailing levels: 1</w:t>
      </w:r>
      <w:r w:rsidRPr="00997B26">
        <w:rPr>
          <w:vertAlign w:val="superscript"/>
        </w:rPr>
        <w:t>st</w:t>
      </w:r>
      <w:r>
        <w:t xml:space="preserve"> level (collapsed tracks), 2</w:t>
      </w:r>
      <w:r w:rsidRPr="00997B26">
        <w:rPr>
          <w:vertAlign w:val="superscript"/>
        </w:rPr>
        <w:t>nd</w:t>
      </w:r>
      <w:r>
        <w:t xml:space="preserve"> (expanded tracks, </w:t>
      </w:r>
      <w:r w:rsidRPr="00001919">
        <w:t>grouped by medication class of taken medications</w:t>
      </w:r>
      <w:r>
        <w:t>) and 3</w:t>
      </w:r>
      <w:r w:rsidRPr="00997B26">
        <w:rPr>
          <w:vertAlign w:val="superscript"/>
        </w:rPr>
        <w:t>rd</w:t>
      </w:r>
      <w:r>
        <w:t xml:space="preserve"> (expanded tracks, </w:t>
      </w:r>
      <w:r w:rsidRPr="00001919">
        <w:t xml:space="preserve">grouped by medication </w:t>
      </w:r>
      <w:r>
        <w:t>name</w:t>
      </w:r>
      <w:r w:rsidRPr="00001919">
        <w:t xml:space="preserve"> of taken medications</w:t>
      </w:r>
      <w:r>
        <w:t>).</w:t>
      </w:r>
    </w:p>
    <w:p w14:paraId="424E78B2" w14:textId="323E5D22" w:rsidR="00C71017" w:rsidRDefault="00C71017" w:rsidP="00A7486F">
      <w:pPr>
        <w:pStyle w:val="Heading4"/>
      </w:pPr>
      <w:bookmarkStart w:id="147" w:name="_Toc33115296"/>
      <w:r>
        <w:t>First Level</w:t>
      </w:r>
      <w:bookmarkEnd w:id="147"/>
    </w:p>
    <w:p w14:paraId="577913A3" w14:textId="77777777" w:rsidR="00C71017" w:rsidRDefault="00C71017" w:rsidP="00C71017">
      <w:pPr>
        <w:pStyle w:val="BodyText"/>
      </w:pPr>
      <w:r>
        <w:t>By default, the 1</w:t>
      </w:r>
      <w:r w:rsidRPr="00997B26">
        <w:rPr>
          <w:vertAlign w:val="superscript"/>
        </w:rPr>
        <w:t>st</w:t>
      </w:r>
      <w:r>
        <w:t xml:space="preserve"> level of </w:t>
      </w:r>
      <w:r w:rsidRPr="00001919">
        <w:rPr>
          <w:b/>
        </w:rPr>
        <w:t>Conmed</w:t>
      </w:r>
      <w:r>
        <w:rPr>
          <w:b/>
        </w:rPr>
        <w:t>s</w:t>
      </w:r>
      <w:r>
        <w:t xml:space="preserve"> tracks is displayed. Each track provides a user with summary information on all </w:t>
      </w:r>
      <w:r w:rsidRPr="00A17573">
        <w:t>medications</w:t>
      </w:r>
      <w:r>
        <w:t xml:space="preserve"> that were reported for the subject.</w:t>
      </w:r>
    </w:p>
    <w:p w14:paraId="5AF33F49" w14:textId="77777777" w:rsidR="00C71017" w:rsidRDefault="00C71017" w:rsidP="00C71017">
      <w:pPr>
        <w:pStyle w:val="BodyText"/>
        <w:keepNext/>
      </w:pPr>
      <w:r w:rsidRPr="00DD0A47">
        <w:rPr>
          <w:b/>
        </w:rPr>
        <w:lastRenderedPageBreak/>
        <w:t>Note</w:t>
      </w:r>
      <w:r>
        <w:t>: Each cell of the third column of the table is filled with ‘Summary’ value.</w:t>
      </w:r>
    </w:p>
    <w:p w14:paraId="40CFC303" w14:textId="77777777" w:rsidR="00C71017" w:rsidRDefault="00C71017" w:rsidP="00C71017">
      <w:pPr>
        <w:pStyle w:val="BodyText"/>
      </w:pPr>
      <w:r>
        <w:rPr>
          <w:noProof/>
        </w:rPr>
        <w:drawing>
          <wp:inline distT="0" distB="0" distL="0" distR="0" wp14:anchorId="22551B00" wp14:editId="2C1022C3">
            <wp:extent cx="5941695" cy="2640330"/>
            <wp:effectExtent l="19050" t="19050" r="20955" b="266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1695" cy="2640330"/>
                    </a:xfrm>
                    <a:prstGeom prst="rect">
                      <a:avLst/>
                    </a:prstGeom>
                    <a:ln>
                      <a:solidFill>
                        <a:schemeClr val="bg2"/>
                      </a:solidFill>
                    </a:ln>
                  </pic:spPr>
                </pic:pic>
              </a:graphicData>
            </a:graphic>
          </wp:inline>
        </w:drawing>
      </w:r>
    </w:p>
    <w:p w14:paraId="7D792EB7" w14:textId="77777777" w:rsidR="00C71017" w:rsidRPr="00001919" w:rsidRDefault="00C71017" w:rsidP="00C71017">
      <w:pPr>
        <w:pStyle w:val="BodyText"/>
      </w:pPr>
      <w:r w:rsidRPr="00001919">
        <w:t xml:space="preserve">The length of tracks represents the duration of taking the medication for the </w:t>
      </w:r>
      <w:r>
        <w:t>particular</w:t>
      </w:r>
      <w:r w:rsidRPr="00001919">
        <w:t xml:space="preserve"> subject</w:t>
      </w:r>
      <w:r>
        <w:t>.</w:t>
      </w:r>
    </w:p>
    <w:p w14:paraId="2D022083" w14:textId="09E53EB8" w:rsidR="00C71017" w:rsidRDefault="00C71017" w:rsidP="00C71017">
      <w:pPr>
        <w:pStyle w:val="BodyText"/>
        <w:keepNext/>
      </w:pPr>
      <w:r w:rsidRPr="00A17573">
        <w:t>The legend contains color scheme by the count of simultaneously taken medications</w:t>
      </w:r>
      <w:r>
        <w:t xml:space="preserve"> and </w:t>
      </w:r>
      <w:r w:rsidRPr="008D10BD">
        <w:rPr>
          <w:b/>
        </w:rPr>
        <w:t>Ongoing until today</w:t>
      </w:r>
      <w:r>
        <w:t xml:space="preserve"> icon description</w:t>
      </w:r>
      <w:r w:rsidRPr="00A17573">
        <w:t>.</w:t>
      </w:r>
    </w:p>
    <w:p w14:paraId="45A60925" w14:textId="77777777" w:rsidR="00C71017" w:rsidRPr="00A17573" w:rsidRDefault="00C71017" w:rsidP="00C71017">
      <w:pPr>
        <w:pStyle w:val="BodyText"/>
      </w:pPr>
      <w:r>
        <w:rPr>
          <w:noProof/>
        </w:rPr>
        <w:drawing>
          <wp:inline distT="0" distB="0" distL="0" distR="0" wp14:anchorId="4519F9ED" wp14:editId="0212626B">
            <wp:extent cx="1526959" cy="1213933"/>
            <wp:effectExtent l="19050" t="19050" r="16510" b="2476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531020" cy="1217161"/>
                    </a:xfrm>
                    <a:prstGeom prst="rect">
                      <a:avLst/>
                    </a:prstGeom>
                    <a:ln>
                      <a:solidFill>
                        <a:schemeClr val="bg2"/>
                      </a:solidFill>
                    </a:ln>
                  </pic:spPr>
                </pic:pic>
              </a:graphicData>
            </a:graphic>
          </wp:inline>
        </w:drawing>
      </w:r>
    </w:p>
    <w:p w14:paraId="0DB9BC31" w14:textId="77777777" w:rsidR="00C71017" w:rsidRDefault="00C71017" w:rsidP="00C71017">
      <w:pPr>
        <w:pStyle w:val="BodyText"/>
      </w:pPr>
      <w:r w:rsidRPr="00CD67B8">
        <w:rPr>
          <w:b/>
        </w:rPr>
        <w:t>Note</w:t>
      </w:r>
      <w:r>
        <w:t>: The legend remains the same for all detailing levels.</w:t>
      </w:r>
    </w:p>
    <w:p w14:paraId="29755EEC" w14:textId="7CBDD961" w:rsidR="00C71017" w:rsidRPr="005B0331" w:rsidRDefault="00C71017" w:rsidP="00C71017">
      <w:pPr>
        <w:pStyle w:val="BodyText"/>
      </w:pPr>
      <w:r w:rsidRPr="005B0331">
        <w:t xml:space="preserve">When </w:t>
      </w:r>
      <w:r>
        <w:t xml:space="preserve">a </w:t>
      </w:r>
      <w:r w:rsidRPr="005B0331">
        <w:t xml:space="preserve">user hovers a mouse over the </w:t>
      </w:r>
      <w:r w:rsidRPr="008D10BD">
        <w:rPr>
          <w:b/>
        </w:rPr>
        <w:t>Ongoing until today</w:t>
      </w:r>
      <w:r>
        <w:t xml:space="preserve"> </w:t>
      </w:r>
      <w:r w:rsidRPr="005B0331">
        <w:t>icon, the tooltip with the following fields is displayed:</w:t>
      </w:r>
    </w:p>
    <w:p w14:paraId="16C74347" w14:textId="77777777" w:rsidR="00C71017" w:rsidRPr="005B0331" w:rsidRDefault="00C71017" w:rsidP="00C71017">
      <w:pPr>
        <w:pStyle w:val="ListBullet"/>
      </w:pPr>
      <w:r w:rsidRPr="005B0331">
        <w:t>Subject: &lt;value&gt;</w:t>
      </w:r>
      <w:r>
        <w:t>;</w:t>
      </w:r>
    </w:p>
    <w:p w14:paraId="756CAF77" w14:textId="77777777" w:rsidR="00C71017" w:rsidRPr="005B0331" w:rsidRDefault="00C71017" w:rsidP="00C71017">
      <w:pPr>
        <w:pStyle w:val="ListBullet"/>
      </w:pPr>
      <w:r w:rsidRPr="005B0331">
        <w:t>Event:</w:t>
      </w:r>
      <w:r>
        <w:t xml:space="preserve"> Ongoing;</w:t>
      </w:r>
    </w:p>
    <w:p w14:paraId="65945CAB" w14:textId="77777777" w:rsidR="00C71017" w:rsidRPr="005B0331" w:rsidRDefault="00C71017" w:rsidP="00C71017">
      <w:pPr>
        <w:pStyle w:val="ListBullet"/>
      </w:pPr>
      <w:r>
        <w:t>E</w:t>
      </w:r>
      <w:r w:rsidRPr="005B0331">
        <w:t>vent at day: &lt;value&gt;</w:t>
      </w:r>
      <w:r>
        <w:t>;</w:t>
      </w:r>
    </w:p>
    <w:p w14:paraId="07B3F074" w14:textId="77777777" w:rsidR="00C71017" w:rsidRPr="005B0331" w:rsidRDefault="00C71017" w:rsidP="00C71017">
      <w:pPr>
        <w:pStyle w:val="ListBullet"/>
        <w:keepNext/>
      </w:pPr>
      <w:r w:rsidRPr="005B0331">
        <w:t>Study day: &lt;value&gt;</w:t>
      </w:r>
      <w:r>
        <w:t>.</w:t>
      </w:r>
    </w:p>
    <w:p w14:paraId="1D1C4DF0" w14:textId="77777777" w:rsidR="00C71017" w:rsidRDefault="00C71017" w:rsidP="00C71017">
      <w:pPr>
        <w:pStyle w:val="BodyText"/>
      </w:pPr>
      <w:r>
        <w:rPr>
          <w:noProof/>
        </w:rPr>
        <w:drawing>
          <wp:inline distT="0" distB="0" distL="0" distR="0" wp14:anchorId="5D62C306" wp14:editId="1656529A">
            <wp:extent cx="1200000" cy="552381"/>
            <wp:effectExtent l="0" t="0" r="635"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200000" cy="552381"/>
                    </a:xfrm>
                    <a:prstGeom prst="rect">
                      <a:avLst/>
                    </a:prstGeom>
                  </pic:spPr>
                </pic:pic>
              </a:graphicData>
            </a:graphic>
          </wp:inline>
        </w:drawing>
      </w:r>
    </w:p>
    <w:p w14:paraId="61E6A1B7" w14:textId="77777777" w:rsidR="00C71017" w:rsidRDefault="00C71017" w:rsidP="00C71017">
      <w:pPr>
        <w:pStyle w:val="BodyText"/>
      </w:pPr>
      <w:r w:rsidRPr="0034384F">
        <w:rPr>
          <w:b/>
        </w:rPr>
        <w:t>Note</w:t>
      </w:r>
      <w:r>
        <w:t xml:space="preserve">: for </w:t>
      </w:r>
      <w:r w:rsidRPr="0034384F">
        <w:rPr>
          <w:b/>
        </w:rPr>
        <w:t>Ongoing Until Today</w:t>
      </w:r>
      <w:r>
        <w:t xml:space="preserve"> icon ‘Event at day’ and ‘Study day’ values are calculated from date of last study data upload into the system.</w:t>
      </w:r>
    </w:p>
    <w:p w14:paraId="67D6C5CA" w14:textId="77777777" w:rsidR="00C71017" w:rsidRDefault="00C71017" w:rsidP="00C71017">
      <w:pPr>
        <w:pStyle w:val="BodyText"/>
      </w:pPr>
      <w:r w:rsidRPr="00F772EE">
        <w:rPr>
          <w:b/>
        </w:rPr>
        <w:t>Note</w:t>
      </w:r>
      <w:r>
        <w:t>: This tooltip remains the same for all detailing levels.</w:t>
      </w:r>
    </w:p>
    <w:p w14:paraId="356ECE32" w14:textId="77777777" w:rsidR="00C71017" w:rsidRDefault="00C71017" w:rsidP="00C71017">
      <w:pPr>
        <w:pStyle w:val="BodyText"/>
        <w:keepNext/>
      </w:pPr>
      <w:r>
        <w:t>A subject may have multiple conmeds that are taken at different moments of the time during the study. It means that a set of conmeds being reported varies with time. Collapsed Conmeds track is displayed as a dashed bar. Each dash corresponds to a particular set of conmeds, and its color describes number of conmeds for this set.</w:t>
      </w:r>
    </w:p>
    <w:p w14:paraId="76E918A5" w14:textId="77777777" w:rsidR="00C71017" w:rsidRDefault="00C71017" w:rsidP="00C71017">
      <w:pPr>
        <w:pStyle w:val="BodyText"/>
      </w:pPr>
      <w:r>
        <w:rPr>
          <w:noProof/>
        </w:rPr>
        <w:drawing>
          <wp:inline distT="0" distB="0" distL="0" distR="0" wp14:anchorId="3572B0F1" wp14:editId="08ABAC7A">
            <wp:extent cx="5941695" cy="186690"/>
            <wp:effectExtent l="19050" t="19050" r="20955" b="2286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1695" cy="186690"/>
                    </a:xfrm>
                    <a:prstGeom prst="rect">
                      <a:avLst/>
                    </a:prstGeom>
                    <a:ln>
                      <a:solidFill>
                        <a:schemeClr val="bg2"/>
                      </a:solidFill>
                    </a:ln>
                  </pic:spPr>
                </pic:pic>
              </a:graphicData>
            </a:graphic>
          </wp:inline>
        </w:drawing>
      </w:r>
    </w:p>
    <w:p w14:paraId="676372E4" w14:textId="77777777" w:rsidR="00C71017" w:rsidRDefault="00C71017" w:rsidP="00C71017">
      <w:pPr>
        <w:pStyle w:val="BodyText"/>
      </w:pPr>
      <w:r w:rsidRPr="005B0331">
        <w:t xml:space="preserve">When </w:t>
      </w:r>
      <w:r>
        <w:t xml:space="preserve">a </w:t>
      </w:r>
      <w:r w:rsidRPr="005B0331">
        <w:t xml:space="preserve">user hovers a mouse </w:t>
      </w:r>
      <w:r>
        <w:t>over the particular dash of the bar, the tooltip with the following fields is displayed:</w:t>
      </w:r>
    </w:p>
    <w:p w14:paraId="6D3B85E4" w14:textId="77777777" w:rsidR="00C71017" w:rsidRDefault="00C71017" w:rsidP="00C71017">
      <w:pPr>
        <w:pStyle w:val="ListBullet"/>
      </w:pPr>
      <w:r>
        <w:lastRenderedPageBreak/>
        <w:t>Subject: &lt;value&gt;;</w:t>
      </w:r>
    </w:p>
    <w:p w14:paraId="1F8C7FB4" w14:textId="77777777" w:rsidR="00C71017" w:rsidRPr="00F32959" w:rsidRDefault="00C71017" w:rsidP="00C71017">
      <w:pPr>
        <w:pStyle w:val="ListBullet"/>
      </w:pPr>
      <w:r w:rsidRPr="00F32959">
        <w:t>Event: Number of conmeds</w:t>
      </w:r>
      <w:r>
        <w:t>;</w:t>
      </w:r>
    </w:p>
    <w:p w14:paraId="6C0BEA3D" w14:textId="77777777" w:rsidR="00C71017" w:rsidRPr="00F32959" w:rsidRDefault="00C71017" w:rsidP="00C71017">
      <w:pPr>
        <w:pStyle w:val="ListBullet"/>
      </w:pPr>
      <w:r w:rsidRPr="00F32959">
        <w:t>Included Conmeds: &lt;value&gt;</w:t>
      </w:r>
      <w:r>
        <w:t>;</w:t>
      </w:r>
    </w:p>
    <w:p w14:paraId="20261BCD" w14:textId="77777777" w:rsidR="00C71017" w:rsidRPr="00F32959" w:rsidRDefault="00C71017" w:rsidP="00C71017">
      <w:pPr>
        <w:pStyle w:val="ListBullet"/>
      </w:pPr>
      <w:r w:rsidRPr="00F32959">
        <w:t>Number of conmeds: &lt;value&gt;</w:t>
      </w:r>
      <w:r>
        <w:t>;</w:t>
      </w:r>
    </w:p>
    <w:p w14:paraId="710541D7" w14:textId="77777777" w:rsidR="00C71017" w:rsidRPr="00F32959" w:rsidRDefault="00C71017" w:rsidP="00C71017">
      <w:pPr>
        <w:pStyle w:val="ListBullet"/>
      </w:pPr>
      <w:r w:rsidRPr="00F32959">
        <w:t>Table with conmeds</w:t>
      </w:r>
      <w:r>
        <w:t>;</w:t>
      </w:r>
    </w:p>
    <w:p w14:paraId="71BBC20C" w14:textId="77777777" w:rsidR="00C71017" w:rsidRDefault="00C71017" w:rsidP="00C71017">
      <w:pPr>
        <w:pStyle w:val="ListBullet"/>
      </w:pPr>
      <w:r>
        <w:t>Start: &lt;value&gt; End: &lt;value&gt;;</w:t>
      </w:r>
    </w:p>
    <w:p w14:paraId="4B104AC2" w14:textId="77777777" w:rsidR="00C71017" w:rsidRDefault="00C71017" w:rsidP="00C71017">
      <w:pPr>
        <w:pStyle w:val="ListBullet"/>
        <w:keepNext/>
      </w:pPr>
      <w:r>
        <w:t>Study Day Start: &lt;value&gt; Study Day End: &lt;value&gt;.</w:t>
      </w:r>
    </w:p>
    <w:p w14:paraId="4B10CCD1" w14:textId="77777777" w:rsidR="00C71017" w:rsidRPr="00A17573" w:rsidRDefault="00C71017" w:rsidP="00C71017">
      <w:pPr>
        <w:pStyle w:val="BodyText"/>
      </w:pPr>
      <w:r>
        <w:rPr>
          <w:noProof/>
        </w:rPr>
        <w:drawing>
          <wp:inline distT="0" distB="0" distL="0" distR="0" wp14:anchorId="3429D1E3" wp14:editId="3D047639">
            <wp:extent cx="3104762" cy="2895238"/>
            <wp:effectExtent l="19050" t="19050" r="19685" b="1968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104762" cy="2895238"/>
                    </a:xfrm>
                    <a:prstGeom prst="rect">
                      <a:avLst/>
                    </a:prstGeom>
                    <a:ln>
                      <a:solidFill>
                        <a:schemeClr val="bg2"/>
                      </a:solidFill>
                    </a:ln>
                  </pic:spPr>
                </pic:pic>
              </a:graphicData>
            </a:graphic>
          </wp:inline>
        </w:drawing>
      </w:r>
    </w:p>
    <w:p w14:paraId="5E8E4DAF" w14:textId="5AFF87ED" w:rsidR="00C71017" w:rsidRDefault="00C71017" w:rsidP="00A7486F">
      <w:pPr>
        <w:pStyle w:val="Heading4"/>
      </w:pPr>
      <w:bookmarkStart w:id="148" w:name="_Toc33115297"/>
      <w:r>
        <w:t>Second Level</w:t>
      </w:r>
      <w:bookmarkEnd w:id="148"/>
    </w:p>
    <w:p w14:paraId="144711A9" w14:textId="77777777" w:rsidR="00C71017" w:rsidRDefault="00C71017" w:rsidP="00C71017">
      <w:pPr>
        <w:pStyle w:val="BodyText"/>
      </w:pPr>
      <w:r>
        <w:t>To expand a Conmeds track, a user should point with mouse cursor to the required track, click a right mouse button, and select one of the following menu items:</w:t>
      </w:r>
    </w:p>
    <w:p w14:paraId="057D4721" w14:textId="77777777" w:rsidR="00C71017" w:rsidRDefault="00C71017" w:rsidP="00C71017">
      <w:pPr>
        <w:pStyle w:val="ListBullet"/>
      </w:pPr>
      <w:r w:rsidRPr="002F5E5D">
        <w:rPr>
          <w:b/>
        </w:rPr>
        <w:t>Expand</w:t>
      </w:r>
      <w:r>
        <w:t xml:space="preserve"> – to expand Conmeds track for a particular subject;</w:t>
      </w:r>
    </w:p>
    <w:p w14:paraId="321E8273" w14:textId="77777777" w:rsidR="00C71017" w:rsidRDefault="00C71017" w:rsidP="00C71017">
      <w:pPr>
        <w:pStyle w:val="ListBullet"/>
        <w:keepNext/>
      </w:pPr>
      <w:r w:rsidRPr="002F5E5D">
        <w:rPr>
          <w:b/>
        </w:rPr>
        <w:t xml:space="preserve">Expand all </w:t>
      </w:r>
      <w:r>
        <w:rPr>
          <w:b/>
        </w:rPr>
        <w:t>Conmeds</w:t>
      </w:r>
      <w:r w:rsidRPr="002F5E5D">
        <w:rPr>
          <w:b/>
        </w:rPr>
        <w:t xml:space="preserve"> tracks</w:t>
      </w:r>
      <w:r>
        <w:t xml:space="preserve"> – to expand all the tracks.</w:t>
      </w:r>
    </w:p>
    <w:p w14:paraId="577F37DD" w14:textId="77777777" w:rsidR="00C71017" w:rsidRDefault="00C71017" w:rsidP="00C71017">
      <w:pPr>
        <w:pStyle w:val="BodyText"/>
      </w:pPr>
      <w:r>
        <w:rPr>
          <w:noProof/>
        </w:rPr>
        <w:drawing>
          <wp:inline distT="0" distB="0" distL="0" distR="0" wp14:anchorId="33AB1BB5" wp14:editId="6F38417F">
            <wp:extent cx="1695635" cy="843425"/>
            <wp:effectExtent l="19050" t="19050" r="19050" b="139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699003" cy="845100"/>
                    </a:xfrm>
                    <a:prstGeom prst="rect">
                      <a:avLst/>
                    </a:prstGeom>
                    <a:ln>
                      <a:solidFill>
                        <a:schemeClr val="bg2"/>
                      </a:solidFill>
                    </a:ln>
                  </pic:spPr>
                </pic:pic>
              </a:graphicData>
            </a:graphic>
          </wp:inline>
        </w:drawing>
      </w:r>
    </w:p>
    <w:p w14:paraId="468EFB11" w14:textId="77777777" w:rsidR="00C71017" w:rsidRDefault="00C71017" w:rsidP="00C71017">
      <w:pPr>
        <w:pStyle w:val="BodyText"/>
      </w:pPr>
      <w:r>
        <w:t>Conmeds track</w:t>
      </w:r>
      <w:r w:rsidRPr="002F5E5D">
        <w:t xml:space="preserve"> </w:t>
      </w:r>
      <w:r>
        <w:t xml:space="preserve">expands to the set of separate tracks – one per each </w:t>
      </w:r>
      <w:r w:rsidRPr="00F32959">
        <w:t>medication class of taken medications</w:t>
      </w:r>
      <w:r>
        <w:t xml:space="preserve">. </w:t>
      </w:r>
    </w:p>
    <w:p w14:paraId="76429696" w14:textId="77777777" w:rsidR="00C71017" w:rsidRDefault="00C71017" w:rsidP="00C71017">
      <w:pPr>
        <w:pStyle w:val="BodyText"/>
        <w:keepNext/>
      </w:pPr>
      <w:r w:rsidRPr="00DD0A47">
        <w:rPr>
          <w:b/>
        </w:rPr>
        <w:lastRenderedPageBreak/>
        <w:t>Note</w:t>
      </w:r>
      <w:r>
        <w:t>: ‘Summary’ value</w:t>
      </w:r>
      <w:r w:rsidRPr="00A40B8D">
        <w:t xml:space="preserve"> </w:t>
      </w:r>
      <w:r>
        <w:t xml:space="preserve">in cells of the third column of the table changes to the names of particular </w:t>
      </w:r>
      <w:r w:rsidRPr="00F32959">
        <w:t>medication class</w:t>
      </w:r>
      <w:r>
        <w:t>.</w:t>
      </w:r>
    </w:p>
    <w:p w14:paraId="7397E968" w14:textId="77777777" w:rsidR="00C71017" w:rsidRDefault="00C71017" w:rsidP="00C71017">
      <w:pPr>
        <w:pStyle w:val="BodyText"/>
      </w:pPr>
      <w:r>
        <w:rPr>
          <w:noProof/>
        </w:rPr>
        <w:drawing>
          <wp:inline distT="0" distB="0" distL="0" distR="0" wp14:anchorId="6E81FC6F" wp14:editId="5C358857">
            <wp:extent cx="5941695" cy="2101215"/>
            <wp:effectExtent l="19050" t="19050" r="20955" b="133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1695" cy="2101215"/>
                    </a:xfrm>
                    <a:prstGeom prst="rect">
                      <a:avLst/>
                    </a:prstGeom>
                    <a:ln>
                      <a:solidFill>
                        <a:schemeClr val="bg2"/>
                      </a:solidFill>
                    </a:ln>
                  </pic:spPr>
                </pic:pic>
              </a:graphicData>
            </a:graphic>
          </wp:inline>
        </w:drawing>
      </w:r>
    </w:p>
    <w:p w14:paraId="25E230CC" w14:textId="77777777" w:rsidR="00C71017" w:rsidRDefault="00C71017" w:rsidP="00C71017">
      <w:pPr>
        <w:pStyle w:val="BodyText"/>
      </w:pPr>
      <w:r w:rsidRPr="005B0331">
        <w:t xml:space="preserve">When </w:t>
      </w:r>
      <w:r>
        <w:t xml:space="preserve">a </w:t>
      </w:r>
      <w:r w:rsidRPr="005B0331">
        <w:t xml:space="preserve">user hovers a mouse </w:t>
      </w:r>
      <w:r>
        <w:t>over the particular dash of the bar, the tooltip with the following fields is displayed:</w:t>
      </w:r>
    </w:p>
    <w:p w14:paraId="7176B8E1" w14:textId="77777777" w:rsidR="00C71017" w:rsidRDefault="00C71017" w:rsidP="00C71017">
      <w:pPr>
        <w:pStyle w:val="ListBullet"/>
      </w:pPr>
      <w:r>
        <w:t>Subject: &lt;value&gt;;</w:t>
      </w:r>
    </w:p>
    <w:p w14:paraId="729F8779" w14:textId="77777777" w:rsidR="00C71017" w:rsidRPr="000F5285" w:rsidRDefault="00C71017" w:rsidP="00C71017">
      <w:pPr>
        <w:pStyle w:val="ListBullet"/>
      </w:pPr>
      <w:r w:rsidRPr="000F5285">
        <w:t>Event: Conmed class</w:t>
      </w:r>
      <w:r>
        <w:t>;</w:t>
      </w:r>
    </w:p>
    <w:p w14:paraId="6D1D10FC" w14:textId="77777777" w:rsidR="00C71017" w:rsidRPr="000F5285" w:rsidRDefault="00C71017" w:rsidP="00C71017">
      <w:pPr>
        <w:pStyle w:val="ListBullet"/>
      </w:pPr>
      <w:r w:rsidRPr="000F5285">
        <w:t>Conmed class: &lt;value&gt;</w:t>
      </w:r>
      <w:r>
        <w:t>;</w:t>
      </w:r>
    </w:p>
    <w:p w14:paraId="0F218045" w14:textId="77777777" w:rsidR="00C71017" w:rsidRPr="000F5285" w:rsidRDefault="00C71017" w:rsidP="00C71017">
      <w:pPr>
        <w:pStyle w:val="ListBullet"/>
      </w:pPr>
      <w:r w:rsidRPr="000F5285">
        <w:t xml:space="preserve">Included Conmeds: </w:t>
      </w:r>
      <w:r>
        <w:t xml:space="preserve">list of </w:t>
      </w:r>
      <w:r w:rsidRPr="000F5285">
        <w:t>&lt;value&gt;</w:t>
      </w:r>
      <w:r>
        <w:t>;</w:t>
      </w:r>
    </w:p>
    <w:p w14:paraId="1342A020" w14:textId="77777777" w:rsidR="00C71017" w:rsidRPr="000F5285" w:rsidRDefault="00C71017" w:rsidP="00C71017">
      <w:pPr>
        <w:pStyle w:val="ListBullet"/>
      </w:pPr>
      <w:r w:rsidRPr="000F5285">
        <w:t>Number of conmeds: &lt;value&gt;</w:t>
      </w:r>
      <w:r>
        <w:t>;</w:t>
      </w:r>
    </w:p>
    <w:p w14:paraId="7E05A2EB" w14:textId="77777777" w:rsidR="00C71017" w:rsidRPr="000F5285" w:rsidRDefault="00C71017" w:rsidP="00C71017">
      <w:pPr>
        <w:pStyle w:val="ListBullet"/>
      </w:pPr>
      <w:r w:rsidRPr="000F5285">
        <w:t>Table with conmeds</w:t>
      </w:r>
      <w:r>
        <w:t>;</w:t>
      </w:r>
    </w:p>
    <w:p w14:paraId="39481386" w14:textId="77777777" w:rsidR="00C71017" w:rsidRDefault="00C71017" w:rsidP="00C71017">
      <w:pPr>
        <w:pStyle w:val="ListBullet"/>
      </w:pPr>
      <w:r>
        <w:t>Start: &lt;value&gt; End: &lt;value&gt;;</w:t>
      </w:r>
    </w:p>
    <w:p w14:paraId="1D21C2CA" w14:textId="77777777" w:rsidR="00C71017" w:rsidRDefault="00C71017" w:rsidP="00C71017">
      <w:pPr>
        <w:pStyle w:val="ListBullet"/>
        <w:keepNext/>
      </w:pPr>
      <w:r>
        <w:t>Study Day Start: &lt;value&gt; Study Day End: &lt;value&gt;.</w:t>
      </w:r>
    </w:p>
    <w:p w14:paraId="333A8152" w14:textId="77777777" w:rsidR="00C71017" w:rsidRPr="00F32959" w:rsidRDefault="00C71017" w:rsidP="00C71017">
      <w:pPr>
        <w:pStyle w:val="BodyText"/>
      </w:pPr>
      <w:r>
        <w:rPr>
          <w:noProof/>
        </w:rPr>
        <w:drawing>
          <wp:inline distT="0" distB="0" distL="0" distR="0" wp14:anchorId="194B2B62" wp14:editId="0CBC5E54">
            <wp:extent cx="3114286" cy="1600000"/>
            <wp:effectExtent l="0" t="0" r="0" b="63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114286" cy="1600000"/>
                    </a:xfrm>
                    <a:prstGeom prst="rect">
                      <a:avLst/>
                    </a:prstGeom>
                  </pic:spPr>
                </pic:pic>
              </a:graphicData>
            </a:graphic>
          </wp:inline>
        </w:drawing>
      </w:r>
    </w:p>
    <w:p w14:paraId="667FFAA2" w14:textId="0F6DFCBE" w:rsidR="00C71017" w:rsidRDefault="00C71017" w:rsidP="00A7486F">
      <w:pPr>
        <w:pStyle w:val="Heading4"/>
      </w:pPr>
      <w:bookmarkStart w:id="149" w:name="_Toc33115298"/>
      <w:r>
        <w:t>Third Level</w:t>
      </w:r>
      <w:bookmarkEnd w:id="149"/>
    </w:p>
    <w:p w14:paraId="56BEFC81" w14:textId="77777777" w:rsidR="00C71017" w:rsidRDefault="00C71017" w:rsidP="00C71017">
      <w:pPr>
        <w:pStyle w:val="BodyText"/>
        <w:keepNext/>
      </w:pPr>
      <w:r>
        <w:t>In order to see the 3</w:t>
      </w:r>
      <w:r w:rsidRPr="00997B26">
        <w:rPr>
          <w:vertAlign w:val="superscript"/>
        </w:rPr>
        <w:t>rd</w:t>
      </w:r>
      <w:r>
        <w:t xml:space="preserve"> level of Conmeds track detailing, a user should expand selected track once more.</w:t>
      </w:r>
    </w:p>
    <w:p w14:paraId="77E9D107" w14:textId="77777777" w:rsidR="00C71017" w:rsidRDefault="00C71017" w:rsidP="00C71017">
      <w:pPr>
        <w:pStyle w:val="BodyText"/>
      </w:pPr>
      <w:r>
        <w:rPr>
          <w:noProof/>
        </w:rPr>
        <w:drawing>
          <wp:inline distT="0" distB="0" distL="0" distR="0" wp14:anchorId="75899EA6" wp14:editId="317B857F">
            <wp:extent cx="1866667" cy="933333"/>
            <wp:effectExtent l="19050" t="19050" r="19685" b="196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866667" cy="933333"/>
                    </a:xfrm>
                    <a:prstGeom prst="rect">
                      <a:avLst/>
                    </a:prstGeom>
                    <a:ln>
                      <a:solidFill>
                        <a:schemeClr val="bg2"/>
                      </a:solidFill>
                    </a:ln>
                  </pic:spPr>
                </pic:pic>
              </a:graphicData>
            </a:graphic>
          </wp:inline>
        </w:drawing>
      </w:r>
    </w:p>
    <w:p w14:paraId="6004F686" w14:textId="77777777" w:rsidR="00C71017" w:rsidRDefault="00C71017" w:rsidP="00C71017">
      <w:pPr>
        <w:pStyle w:val="BodyText"/>
      </w:pPr>
      <w:r>
        <w:t>Conmeds track</w:t>
      </w:r>
      <w:r w:rsidRPr="002F5E5D">
        <w:t xml:space="preserve"> </w:t>
      </w:r>
      <w:r>
        <w:t xml:space="preserve">expands to the set of separate tracks – one per each </w:t>
      </w:r>
      <w:r w:rsidRPr="00F32959">
        <w:t xml:space="preserve">medication </w:t>
      </w:r>
      <w:r>
        <w:t>name</w:t>
      </w:r>
      <w:r w:rsidRPr="00F32959">
        <w:t xml:space="preserve"> of taken medications</w:t>
      </w:r>
      <w:r>
        <w:t xml:space="preserve">. </w:t>
      </w:r>
    </w:p>
    <w:p w14:paraId="39724B9F" w14:textId="77777777" w:rsidR="00C71017" w:rsidRDefault="00C71017" w:rsidP="00C71017">
      <w:pPr>
        <w:pStyle w:val="BodyText"/>
      </w:pPr>
      <w:r w:rsidRPr="008B3EF9">
        <w:rPr>
          <w:b/>
        </w:rPr>
        <w:t>Note</w:t>
      </w:r>
      <w:r>
        <w:t xml:space="preserve">: If a user selects </w:t>
      </w:r>
      <w:r w:rsidRPr="008B3EF9">
        <w:rPr>
          <w:b/>
        </w:rPr>
        <w:t>Expand</w:t>
      </w:r>
      <w:r>
        <w:t xml:space="preserve"> menu item, then all 2</w:t>
      </w:r>
      <w:r w:rsidRPr="008B3EF9">
        <w:rPr>
          <w:vertAlign w:val="superscript"/>
        </w:rPr>
        <w:t>nd</w:t>
      </w:r>
      <w:r>
        <w:t>-level tracks for the particular subject will be expanded.</w:t>
      </w:r>
    </w:p>
    <w:p w14:paraId="70CBDD8A" w14:textId="77777777" w:rsidR="00C71017" w:rsidRDefault="00C71017" w:rsidP="00C71017">
      <w:pPr>
        <w:pStyle w:val="BodyText"/>
      </w:pPr>
      <w:r w:rsidRPr="002D13BE">
        <w:rPr>
          <w:b/>
        </w:rPr>
        <w:lastRenderedPageBreak/>
        <w:t>Note</w:t>
      </w:r>
      <w:r>
        <w:t xml:space="preserve">: If a user selects </w:t>
      </w:r>
      <w:r w:rsidRPr="002D13BE">
        <w:rPr>
          <w:b/>
        </w:rPr>
        <w:t xml:space="preserve">Expand all </w:t>
      </w:r>
      <w:r>
        <w:rPr>
          <w:b/>
        </w:rPr>
        <w:t>Conmeds</w:t>
      </w:r>
      <w:r w:rsidRPr="002D13BE">
        <w:rPr>
          <w:b/>
        </w:rPr>
        <w:t xml:space="preserve"> tracks</w:t>
      </w:r>
      <w:r>
        <w:t xml:space="preserve"> menu item, then all 2</w:t>
      </w:r>
      <w:r w:rsidRPr="008B3EF9">
        <w:rPr>
          <w:vertAlign w:val="superscript"/>
        </w:rPr>
        <w:t>nd</w:t>
      </w:r>
      <w:r>
        <w:t>-level tracks for all subjects will be expanded.</w:t>
      </w:r>
    </w:p>
    <w:p w14:paraId="57FEDB9C" w14:textId="77777777" w:rsidR="00C71017" w:rsidRDefault="00C71017" w:rsidP="00C71017">
      <w:pPr>
        <w:pStyle w:val="BodyText"/>
      </w:pPr>
      <w:r w:rsidRPr="008B3EF9">
        <w:rPr>
          <w:b/>
        </w:rPr>
        <w:t>Note</w:t>
      </w:r>
      <w:r>
        <w:t>: If a 2</w:t>
      </w:r>
      <w:r w:rsidRPr="008B3EF9">
        <w:rPr>
          <w:vertAlign w:val="superscript"/>
        </w:rPr>
        <w:t>nd</w:t>
      </w:r>
      <w:r>
        <w:t>-level track includes only one conmed, then there will be only one 3</w:t>
      </w:r>
      <w:r w:rsidRPr="008B3EF9">
        <w:rPr>
          <w:vertAlign w:val="superscript"/>
        </w:rPr>
        <w:t>rd</w:t>
      </w:r>
      <w:r>
        <w:t xml:space="preserve">-level track. </w:t>
      </w:r>
    </w:p>
    <w:p w14:paraId="673BDFD6" w14:textId="77777777" w:rsidR="00C71017" w:rsidRDefault="00C71017" w:rsidP="00C71017">
      <w:pPr>
        <w:pStyle w:val="BodyText"/>
      </w:pPr>
      <w:r w:rsidRPr="00295448">
        <w:rPr>
          <w:b/>
        </w:rPr>
        <w:t>Note</w:t>
      </w:r>
      <w:r>
        <w:t>: Tracks for one subject are sorted alphabetically by the medication class name (or medication name). Medication name may differ from appropriate medication class name, so the order of tracks will change after expanding a track to the 3</w:t>
      </w:r>
      <w:r w:rsidRPr="00295448">
        <w:rPr>
          <w:vertAlign w:val="superscript"/>
        </w:rPr>
        <w:t>rd</w:t>
      </w:r>
      <w:r>
        <w:t xml:space="preserve"> level, even if there was only one medication per each class. </w:t>
      </w:r>
    </w:p>
    <w:p w14:paraId="7F0711B8" w14:textId="77777777" w:rsidR="00C71017" w:rsidRDefault="00C71017" w:rsidP="00C71017">
      <w:pPr>
        <w:pStyle w:val="BodyText"/>
      </w:pPr>
      <w:r w:rsidRPr="00DD0A47">
        <w:rPr>
          <w:b/>
        </w:rPr>
        <w:t>Note</w:t>
      </w:r>
      <w:r>
        <w:t>: ‘Summary’ value</w:t>
      </w:r>
      <w:r w:rsidRPr="00A40B8D">
        <w:t xml:space="preserve"> </w:t>
      </w:r>
      <w:r>
        <w:t xml:space="preserve">in cells of the third column of the table changes to the names of particular </w:t>
      </w:r>
      <w:r w:rsidRPr="00F32959">
        <w:t>medication</w:t>
      </w:r>
      <w:r>
        <w:t>.</w:t>
      </w:r>
    </w:p>
    <w:p w14:paraId="4D3FBF25" w14:textId="77777777" w:rsidR="00C71017" w:rsidRDefault="00C71017" w:rsidP="00C71017">
      <w:pPr>
        <w:pStyle w:val="BodyText"/>
        <w:keepNext/>
      </w:pPr>
      <w:r>
        <w:t>2</w:t>
      </w:r>
      <w:r w:rsidRPr="00295448">
        <w:rPr>
          <w:vertAlign w:val="superscript"/>
        </w:rPr>
        <w:t>nd</w:t>
      </w:r>
      <w:r>
        <w:t xml:space="preserve"> level:</w:t>
      </w:r>
    </w:p>
    <w:p w14:paraId="2194DFA9" w14:textId="77777777" w:rsidR="00C71017" w:rsidRDefault="00C71017" w:rsidP="00C71017">
      <w:pPr>
        <w:pStyle w:val="BodyText"/>
      </w:pPr>
      <w:r>
        <w:rPr>
          <w:noProof/>
        </w:rPr>
        <w:drawing>
          <wp:inline distT="0" distB="0" distL="0" distR="0" wp14:anchorId="5A998933" wp14:editId="6ABD2FD4">
            <wp:extent cx="5809524" cy="2466667"/>
            <wp:effectExtent l="19050" t="19050" r="20320" b="1016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809524" cy="2466667"/>
                    </a:xfrm>
                    <a:prstGeom prst="rect">
                      <a:avLst/>
                    </a:prstGeom>
                    <a:ln>
                      <a:solidFill>
                        <a:schemeClr val="bg2"/>
                      </a:solidFill>
                    </a:ln>
                  </pic:spPr>
                </pic:pic>
              </a:graphicData>
            </a:graphic>
          </wp:inline>
        </w:drawing>
      </w:r>
    </w:p>
    <w:p w14:paraId="67551B7A" w14:textId="77777777" w:rsidR="00C71017" w:rsidRDefault="00C71017" w:rsidP="00C71017">
      <w:pPr>
        <w:pStyle w:val="BodyText"/>
        <w:keepNext/>
      </w:pPr>
      <w:r>
        <w:t>3</w:t>
      </w:r>
      <w:r w:rsidRPr="00295448">
        <w:rPr>
          <w:vertAlign w:val="superscript"/>
        </w:rPr>
        <w:t>rd</w:t>
      </w:r>
      <w:r>
        <w:t xml:space="preserve"> level:</w:t>
      </w:r>
    </w:p>
    <w:p w14:paraId="470C034B" w14:textId="77777777" w:rsidR="00C71017" w:rsidRDefault="00C71017" w:rsidP="00C71017">
      <w:pPr>
        <w:pStyle w:val="BodyText"/>
      </w:pPr>
      <w:r>
        <w:rPr>
          <w:noProof/>
        </w:rPr>
        <w:drawing>
          <wp:inline distT="0" distB="0" distL="0" distR="0" wp14:anchorId="2FDE1FBA" wp14:editId="76E0B7EC">
            <wp:extent cx="5819048" cy="2828571"/>
            <wp:effectExtent l="19050" t="19050" r="10795" b="1016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819048" cy="2828571"/>
                    </a:xfrm>
                    <a:prstGeom prst="rect">
                      <a:avLst/>
                    </a:prstGeom>
                    <a:ln>
                      <a:solidFill>
                        <a:schemeClr val="bg2"/>
                      </a:solidFill>
                    </a:ln>
                  </pic:spPr>
                </pic:pic>
              </a:graphicData>
            </a:graphic>
          </wp:inline>
        </w:drawing>
      </w:r>
    </w:p>
    <w:p w14:paraId="32E72445" w14:textId="77777777" w:rsidR="00C71017" w:rsidRDefault="00C71017" w:rsidP="00C71017">
      <w:pPr>
        <w:pStyle w:val="BodyText"/>
      </w:pPr>
      <w:r w:rsidRPr="008B3EF9">
        <w:rPr>
          <w:b/>
        </w:rPr>
        <w:t>Note</w:t>
      </w:r>
      <w:r>
        <w:t xml:space="preserve">: If a user selects </w:t>
      </w:r>
      <w:r>
        <w:rPr>
          <w:b/>
        </w:rPr>
        <w:t>Collapse</w:t>
      </w:r>
      <w:r>
        <w:t xml:space="preserve"> menu item, then all 3</w:t>
      </w:r>
      <w:r w:rsidRPr="00997B26">
        <w:rPr>
          <w:vertAlign w:val="superscript"/>
        </w:rPr>
        <w:t>rd</w:t>
      </w:r>
      <w:r>
        <w:t>-level tracks for the particular subject will be collapsed.</w:t>
      </w:r>
    </w:p>
    <w:p w14:paraId="6867449B" w14:textId="77777777" w:rsidR="00C71017" w:rsidRDefault="00C71017" w:rsidP="00C71017">
      <w:pPr>
        <w:pStyle w:val="BodyText"/>
      </w:pPr>
      <w:r w:rsidRPr="002D13BE">
        <w:rPr>
          <w:b/>
        </w:rPr>
        <w:t>Note</w:t>
      </w:r>
      <w:r>
        <w:t xml:space="preserve">: If a user selects </w:t>
      </w:r>
      <w:r>
        <w:rPr>
          <w:b/>
        </w:rPr>
        <w:t>Collapse</w:t>
      </w:r>
      <w:r>
        <w:t xml:space="preserve"> </w:t>
      </w:r>
      <w:r w:rsidRPr="002D13BE">
        <w:rPr>
          <w:b/>
        </w:rPr>
        <w:t xml:space="preserve">all </w:t>
      </w:r>
      <w:r>
        <w:rPr>
          <w:b/>
        </w:rPr>
        <w:t>Conmeds</w:t>
      </w:r>
      <w:r w:rsidRPr="002D13BE">
        <w:rPr>
          <w:b/>
        </w:rPr>
        <w:t xml:space="preserve"> tracks</w:t>
      </w:r>
      <w:r>
        <w:t xml:space="preserve"> menu item, then all 3</w:t>
      </w:r>
      <w:r w:rsidRPr="00997B26">
        <w:rPr>
          <w:vertAlign w:val="superscript"/>
        </w:rPr>
        <w:t>rd</w:t>
      </w:r>
      <w:r>
        <w:t>-level tracks for all subjects will be collapsed.</w:t>
      </w:r>
    </w:p>
    <w:p w14:paraId="5CBFCA78" w14:textId="77777777" w:rsidR="00C71017" w:rsidRDefault="00C71017" w:rsidP="00C71017">
      <w:pPr>
        <w:pStyle w:val="BodyText"/>
      </w:pPr>
      <w:r w:rsidRPr="006A539D">
        <w:rPr>
          <w:b/>
        </w:rPr>
        <w:t>Note</w:t>
      </w:r>
      <w:r>
        <w:t>: A user should collapse tracks twice to change detailing level from 3</w:t>
      </w:r>
      <w:r w:rsidRPr="00997B26">
        <w:rPr>
          <w:vertAlign w:val="superscript"/>
        </w:rPr>
        <w:t>rd</w:t>
      </w:r>
      <w:r>
        <w:t xml:space="preserve"> to 1</w:t>
      </w:r>
      <w:r w:rsidRPr="00997B26">
        <w:rPr>
          <w:vertAlign w:val="superscript"/>
        </w:rPr>
        <w:t>st</w:t>
      </w:r>
      <w:r>
        <w:t>.</w:t>
      </w:r>
    </w:p>
    <w:p w14:paraId="44C74778" w14:textId="77777777" w:rsidR="00C71017" w:rsidRDefault="00C71017" w:rsidP="00C71017">
      <w:pPr>
        <w:pStyle w:val="BodyText"/>
      </w:pPr>
      <w:r w:rsidRPr="005B0331">
        <w:t xml:space="preserve">When </w:t>
      </w:r>
      <w:r>
        <w:t xml:space="preserve">a </w:t>
      </w:r>
      <w:r w:rsidRPr="005B0331">
        <w:t xml:space="preserve">user hovers a mouse </w:t>
      </w:r>
      <w:r>
        <w:t>over the bar, the tooltip with the following fields is displayed:</w:t>
      </w:r>
    </w:p>
    <w:p w14:paraId="2C0D9352" w14:textId="77777777" w:rsidR="00C71017" w:rsidRDefault="00C71017" w:rsidP="00C71017">
      <w:pPr>
        <w:pStyle w:val="ListBullet"/>
      </w:pPr>
      <w:r>
        <w:t>Subject: &lt;value&gt;;</w:t>
      </w:r>
    </w:p>
    <w:p w14:paraId="1FD98AA1" w14:textId="77777777" w:rsidR="00C71017" w:rsidRPr="006A539D" w:rsidRDefault="00C71017" w:rsidP="00C71017">
      <w:pPr>
        <w:pStyle w:val="ListBullet"/>
      </w:pPr>
      <w:r w:rsidRPr="006A539D">
        <w:lastRenderedPageBreak/>
        <w:t>Event: Conmed medication</w:t>
      </w:r>
      <w:r>
        <w:t>;</w:t>
      </w:r>
    </w:p>
    <w:p w14:paraId="77A81428" w14:textId="77777777" w:rsidR="00C71017" w:rsidRPr="006A539D" w:rsidRDefault="00C71017" w:rsidP="00C71017">
      <w:pPr>
        <w:pStyle w:val="ListBullet"/>
      </w:pPr>
      <w:r w:rsidRPr="006A539D">
        <w:t>Conmed: &lt;value&gt;</w:t>
      </w:r>
      <w:r>
        <w:t>;</w:t>
      </w:r>
    </w:p>
    <w:p w14:paraId="061A424A" w14:textId="77777777" w:rsidR="00C71017" w:rsidRPr="006A539D" w:rsidRDefault="00C71017" w:rsidP="00C71017">
      <w:pPr>
        <w:pStyle w:val="ListBullet"/>
      </w:pPr>
      <w:r w:rsidRPr="006A539D">
        <w:t>Dose: &lt;value&gt;</w:t>
      </w:r>
      <w:r>
        <w:t>;</w:t>
      </w:r>
    </w:p>
    <w:p w14:paraId="386DB8D2" w14:textId="77777777" w:rsidR="00C71017" w:rsidRPr="006A539D" w:rsidRDefault="00C71017" w:rsidP="00C71017">
      <w:pPr>
        <w:pStyle w:val="ListBullet"/>
      </w:pPr>
      <w:r w:rsidRPr="006A539D">
        <w:t>Frequency: &lt;value&gt;</w:t>
      </w:r>
      <w:r>
        <w:t>;</w:t>
      </w:r>
    </w:p>
    <w:p w14:paraId="64582302" w14:textId="77777777" w:rsidR="00C71017" w:rsidRPr="006A539D" w:rsidRDefault="00C71017" w:rsidP="00C71017">
      <w:pPr>
        <w:pStyle w:val="ListBullet"/>
      </w:pPr>
      <w:r w:rsidRPr="006A539D">
        <w:t>Indication: &lt;value&gt;</w:t>
      </w:r>
      <w:r>
        <w:t>;</w:t>
      </w:r>
    </w:p>
    <w:p w14:paraId="2443F1F3" w14:textId="77777777" w:rsidR="00C71017" w:rsidRDefault="00C71017" w:rsidP="00C71017">
      <w:pPr>
        <w:pStyle w:val="ListBullet"/>
      </w:pPr>
      <w:r>
        <w:t>Start: &lt;value&gt; End: &lt;value&gt;;</w:t>
      </w:r>
    </w:p>
    <w:p w14:paraId="5DA5B22B" w14:textId="77777777" w:rsidR="00C71017" w:rsidRDefault="00C71017" w:rsidP="00C71017">
      <w:pPr>
        <w:pStyle w:val="ListBullet"/>
        <w:keepNext/>
      </w:pPr>
      <w:r>
        <w:t>Study Day Start: &lt;value&gt; Study Day End: &lt;value&gt;.</w:t>
      </w:r>
    </w:p>
    <w:p w14:paraId="38B112FC" w14:textId="77777777" w:rsidR="00C71017" w:rsidRDefault="00C71017" w:rsidP="00C71017">
      <w:pPr>
        <w:pStyle w:val="BodyText"/>
      </w:pPr>
      <w:r>
        <w:rPr>
          <w:noProof/>
        </w:rPr>
        <w:drawing>
          <wp:inline distT="0" distB="0" distL="0" distR="0" wp14:anchorId="3628CB05" wp14:editId="25FCC5C2">
            <wp:extent cx="2628571" cy="1019048"/>
            <wp:effectExtent l="0" t="0" r="63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628571" cy="1019048"/>
                    </a:xfrm>
                    <a:prstGeom prst="rect">
                      <a:avLst/>
                    </a:prstGeom>
                  </pic:spPr>
                </pic:pic>
              </a:graphicData>
            </a:graphic>
          </wp:inline>
        </w:drawing>
      </w:r>
    </w:p>
    <w:p w14:paraId="7C320E95" w14:textId="6F98D7BA" w:rsidR="00C71017" w:rsidRDefault="00C71017" w:rsidP="00A7486F">
      <w:pPr>
        <w:pStyle w:val="Heading4"/>
      </w:pPr>
      <w:bookmarkStart w:id="150" w:name="_Toc33115299"/>
      <w:r>
        <w:t>Conmeds Filters</w:t>
      </w:r>
      <w:bookmarkEnd w:id="150"/>
    </w:p>
    <w:p w14:paraId="27665D72" w14:textId="77777777" w:rsidR="00C71017" w:rsidRDefault="00C71017" w:rsidP="00C71017">
      <w:pPr>
        <w:pStyle w:val="BodyText"/>
        <w:keepNext/>
      </w:pPr>
      <w:r w:rsidRPr="00B677ED">
        <w:t>If</w:t>
      </w:r>
      <w:r>
        <w:rPr>
          <w:b/>
        </w:rPr>
        <w:t xml:space="preserve"> Conmeds </w:t>
      </w:r>
      <w:r w:rsidRPr="00B677ED">
        <w:rPr>
          <w:b/>
        </w:rPr>
        <w:t>track</w:t>
      </w:r>
      <w:r>
        <w:t xml:space="preserve"> is selected on the T</w:t>
      </w:r>
      <w:r w:rsidRPr="00B677ED">
        <w:rPr>
          <w:b/>
        </w:rPr>
        <w:t>imeline Settings</w:t>
      </w:r>
      <w:r>
        <w:t xml:space="preserve"> panel, then </w:t>
      </w:r>
      <w:r>
        <w:rPr>
          <w:b/>
        </w:rPr>
        <w:t>Conmeds</w:t>
      </w:r>
      <w:r>
        <w:t xml:space="preserve"> </w:t>
      </w:r>
      <w:r w:rsidRPr="00C858B6">
        <w:rPr>
          <w:b/>
        </w:rPr>
        <w:t>Filter</w:t>
      </w:r>
      <w:r>
        <w:t xml:space="preserve"> section with appropriate filters is available on the </w:t>
      </w:r>
      <w:r w:rsidRPr="00B677ED">
        <w:rPr>
          <w:b/>
        </w:rPr>
        <w:t>Timeline Filters</w:t>
      </w:r>
      <w:r>
        <w:t xml:space="preserve"> panel.</w:t>
      </w:r>
    </w:p>
    <w:p w14:paraId="1D1BA6DF" w14:textId="77777777" w:rsidR="00C71017" w:rsidRPr="006A539D" w:rsidRDefault="00C71017" w:rsidP="00C71017">
      <w:pPr>
        <w:pStyle w:val="BodyText"/>
      </w:pPr>
      <w:r>
        <w:rPr>
          <w:noProof/>
        </w:rPr>
        <w:drawing>
          <wp:inline distT="0" distB="0" distL="0" distR="0" wp14:anchorId="088B668F" wp14:editId="6D3B620A">
            <wp:extent cx="1763470" cy="3844031"/>
            <wp:effectExtent l="19050" t="19050" r="27305" b="234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766141" cy="3849854"/>
                    </a:xfrm>
                    <a:prstGeom prst="rect">
                      <a:avLst/>
                    </a:prstGeom>
                    <a:ln>
                      <a:solidFill>
                        <a:schemeClr val="bg2"/>
                      </a:solidFill>
                    </a:ln>
                  </pic:spPr>
                </pic:pic>
              </a:graphicData>
            </a:graphic>
          </wp:inline>
        </w:drawing>
      </w:r>
    </w:p>
    <w:p w14:paraId="48DD854A" w14:textId="3E353CE4" w:rsidR="00C71017" w:rsidRDefault="00C71017" w:rsidP="00C71017">
      <w:pPr>
        <w:pStyle w:val="Heading3"/>
      </w:pPr>
      <w:bookmarkStart w:id="151" w:name="_Toc33115300"/>
      <w:r w:rsidRPr="0091311D">
        <w:t xml:space="preserve">Dose </w:t>
      </w:r>
      <w:r>
        <w:t>T</w:t>
      </w:r>
      <w:r w:rsidRPr="0091311D">
        <w:t>rack</w:t>
      </w:r>
      <w:bookmarkEnd w:id="151"/>
    </w:p>
    <w:p w14:paraId="754F3E46" w14:textId="77777777" w:rsidR="00C71017" w:rsidRDefault="00C71017" w:rsidP="00C71017">
      <w:pPr>
        <w:pStyle w:val="BodyText"/>
      </w:pPr>
      <w:r w:rsidRPr="006A3F03">
        <w:rPr>
          <w:b/>
        </w:rPr>
        <w:t>Dose</w:t>
      </w:r>
      <w:r>
        <w:t xml:space="preserve"> </w:t>
      </w:r>
      <w:r w:rsidRPr="006A3F03">
        <w:rPr>
          <w:b/>
        </w:rPr>
        <w:t>track</w:t>
      </w:r>
      <w:r>
        <w:t xml:space="preserve"> for each subject </w:t>
      </w:r>
      <w:r w:rsidRPr="006A3F03">
        <w:t>shows discrete dosing events, superimposed upon a bar that shows how long the subject has been on the study</w:t>
      </w:r>
      <w:r>
        <w:t>.</w:t>
      </w:r>
    </w:p>
    <w:p w14:paraId="7C14EDD3" w14:textId="5A7CBAA1" w:rsidR="00C71017" w:rsidRDefault="00C71017" w:rsidP="00C71017">
      <w:pPr>
        <w:pStyle w:val="BodyText"/>
      </w:pPr>
      <w:r w:rsidRPr="008D10BD">
        <w:rPr>
          <w:b/>
        </w:rPr>
        <w:t>Ongoing until today</w:t>
      </w:r>
      <w:r>
        <w:t xml:space="preserve"> icon is displayed in the end of the bar, if a</w:t>
      </w:r>
      <w:r w:rsidRPr="007A0414">
        <w:t xml:space="preserve"> subject has started a period of active dosing, for any drug, for which there is no associated discontinuation</w:t>
      </w:r>
      <w:r>
        <w:t>, o</w:t>
      </w:r>
      <w:r w:rsidRPr="007A0414">
        <w:t>r the drug has discontinued, but there has been the start of another active dose period after</w:t>
      </w:r>
      <w:r>
        <w:t xml:space="preserve"> </w:t>
      </w:r>
      <w:r w:rsidRPr="007A0414">
        <w:t>the date of discontinuation.</w:t>
      </w:r>
    </w:p>
    <w:p w14:paraId="49F4B528" w14:textId="77777777" w:rsidR="00C71017" w:rsidRDefault="00C71017" w:rsidP="00C71017">
      <w:pPr>
        <w:pStyle w:val="BodyText"/>
      </w:pPr>
      <w:r>
        <w:t>There are three detailing levels: 1</w:t>
      </w:r>
      <w:r w:rsidRPr="00997B26">
        <w:rPr>
          <w:vertAlign w:val="superscript"/>
        </w:rPr>
        <w:t>st</w:t>
      </w:r>
      <w:r>
        <w:t xml:space="preserve"> level (collapsed tracks), 2</w:t>
      </w:r>
      <w:r w:rsidRPr="00997B26">
        <w:rPr>
          <w:vertAlign w:val="superscript"/>
        </w:rPr>
        <w:t>nd</w:t>
      </w:r>
      <w:r>
        <w:t xml:space="preserve"> (expanded tracks, providing</w:t>
      </w:r>
      <w:r w:rsidRPr="00001919">
        <w:t xml:space="preserve"> </w:t>
      </w:r>
      <w:r>
        <w:t>individual drug dosing events) and 3</w:t>
      </w:r>
      <w:r w:rsidRPr="00997B26">
        <w:rPr>
          <w:vertAlign w:val="superscript"/>
        </w:rPr>
        <w:t>rd</w:t>
      </w:r>
      <w:r>
        <w:t xml:space="preserve"> (expanded tracks, </w:t>
      </w:r>
      <w:r w:rsidRPr="001258FE">
        <w:t>showing the dose</w:t>
      </w:r>
      <w:r>
        <w:t xml:space="preserve"> of</w:t>
      </w:r>
      <w:r w:rsidRPr="00F751AE">
        <w:t xml:space="preserve"> </w:t>
      </w:r>
      <w:r>
        <w:t>individual drug</w:t>
      </w:r>
      <w:r w:rsidRPr="001258FE">
        <w:t xml:space="preserve"> that the subject was on at any given time</w:t>
      </w:r>
      <w:r>
        <w:t>).</w:t>
      </w:r>
    </w:p>
    <w:p w14:paraId="4BD6A2F6" w14:textId="3BE16A99" w:rsidR="00C71017" w:rsidRDefault="00C71017" w:rsidP="00A7486F">
      <w:pPr>
        <w:pStyle w:val="Heading4"/>
      </w:pPr>
      <w:bookmarkStart w:id="152" w:name="_Toc33115301"/>
      <w:r>
        <w:lastRenderedPageBreak/>
        <w:t>First Level</w:t>
      </w:r>
      <w:bookmarkEnd w:id="152"/>
    </w:p>
    <w:p w14:paraId="043692A2" w14:textId="77777777" w:rsidR="00C71017" w:rsidRPr="007A0414" w:rsidRDefault="00C71017" w:rsidP="00C71017">
      <w:pPr>
        <w:pStyle w:val="BodyText"/>
      </w:pPr>
      <w:r w:rsidRPr="007A0414">
        <w:t xml:space="preserve">By default the </w:t>
      </w:r>
      <w:r>
        <w:t>1</w:t>
      </w:r>
      <w:r w:rsidRPr="00F751AE">
        <w:rPr>
          <w:vertAlign w:val="superscript"/>
        </w:rPr>
        <w:t>st</w:t>
      </w:r>
      <w:r w:rsidRPr="007A0414">
        <w:t xml:space="preserve"> level Dose track is displayed on the timeline page. Dos</w:t>
      </w:r>
      <w:r>
        <w:t>e</w:t>
      </w:r>
      <w:r w:rsidRPr="007A0414">
        <w:t xml:space="preserve"> track contains bars that are split up into individual dosing events with inactive dosing fragments in between.</w:t>
      </w:r>
    </w:p>
    <w:p w14:paraId="3CA40D78" w14:textId="77777777" w:rsidR="00C71017" w:rsidRDefault="00C71017" w:rsidP="00C71017">
      <w:pPr>
        <w:pStyle w:val="BodyText"/>
        <w:keepNext/>
      </w:pPr>
      <w:r w:rsidRPr="00DD0A47">
        <w:rPr>
          <w:b/>
        </w:rPr>
        <w:t>Note</w:t>
      </w:r>
      <w:r>
        <w:t>: Each cell of the third column of the table is filled with ‘Summary’ value.</w:t>
      </w:r>
    </w:p>
    <w:p w14:paraId="7CA58C68" w14:textId="77777777" w:rsidR="00C71017" w:rsidRDefault="00C71017" w:rsidP="00C71017">
      <w:pPr>
        <w:pStyle w:val="BodyText"/>
      </w:pPr>
      <w:r>
        <w:rPr>
          <w:noProof/>
        </w:rPr>
        <w:drawing>
          <wp:inline distT="0" distB="0" distL="0" distR="0" wp14:anchorId="3FA34BDC" wp14:editId="1A2D0D2D">
            <wp:extent cx="5941695" cy="2728595"/>
            <wp:effectExtent l="19050" t="19050" r="20955" b="146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1695" cy="2728595"/>
                    </a:xfrm>
                    <a:prstGeom prst="rect">
                      <a:avLst/>
                    </a:prstGeom>
                    <a:ln>
                      <a:solidFill>
                        <a:schemeClr val="bg2"/>
                      </a:solidFill>
                    </a:ln>
                  </pic:spPr>
                </pic:pic>
              </a:graphicData>
            </a:graphic>
          </wp:inline>
        </w:drawing>
      </w:r>
    </w:p>
    <w:p w14:paraId="76086D7C" w14:textId="46FFC79D" w:rsidR="00C71017" w:rsidRDefault="00C71017" w:rsidP="00C71017">
      <w:pPr>
        <w:pStyle w:val="BodyText"/>
        <w:keepNext/>
      </w:pPr>
      <w:r w:rsidRPr="00A17573">
        <w:t xml:space="preserve">The legend contains </w:t>
      </w:r>
      <w:r>
        <w:t xml:space="preserve">Dose summary: </w:t>
      </w:r>
      <w:r w:rsidRPr="00A17573">
        <w:t xml:space="preserve">color scheme by </w:t>
      </w:r>
      <w:r w:rsidRPr="007A0414">
        <w:rPr>
          <w:szCs w:val="24"/>
        </w:rPr>
        <w:t>active/inactive dosing</w:t>
      </w:r>
      <w:r>
        <w:t xml:space="preserve"> and </w:t>
      </w:r>
      <w:r w:rsidRPr="008D10BD">
        <w:rPr>
          <w:b/>
        </w:rPr>
        <w:t>Ongoing until today</w:t>
      </w:r>
      <w:r>
        <w:t xml:space="preserve"> icon description</w:t>
      </w:r>
      <w:r w:rsidRPr="00A17573">
        <w:t>.</w:t>
      </w:r>
    </w:p>
    <w:p w14:paraId="3C5D2A0E" w14:textId="77777777" w:rsidR="00C71017" w:rsidRDefault="00C71017" w:rsidP="00C71017">
      <w:pPr>
        <w:pStyle w:val="BodyText"/>
      </w:pPr>
      <w:r>
        <w:rPr>
          <w:noProof/>
        </w:rPr>
        <w:drawing>
          <wp:inline distT="0" distB="0" distL="0" distR="0" wp14:anchorId="4019B527" wp14:editId="4D5F2E6B">
            <wp:extent cx="1908699" cy="838671"/>
            <wp:effectExtent l="19050" t="19050" r="15875" b="190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12270" cy="840240"/>
                    </a:xfrm>
                    <a:prstGeom prst="rect">
                      <a:avLst/>
                    </a:prstGeom>
                    <a:ln>
                      <a:solidFill>
                        <a:schemeClr val="bg2"/>
                      </a:solidFill>
                    </a:ln>
                  </pic:spPr>
                </pic:pic>
              </a:graphicData>
            </a:graphic>
          </wp:inline>
        </w:drawing>
      </w:r>
    </w:p>
    <w:p w14:paraId="5D23263D" w14:textId="77777777" w:rsidR="00C71017" w:rsidRDefault="00C71017" w:rsidP="00C71017">
      <w:pPr>
        <w:pStyle w:val="BodyText"/>
      </w:pPr>
      <w:r w:rsidRPr="00CD67B8">
        <w:rPr>
          <w:b/>
        </w:rPr>
        <w:t>Note</w:t>
      </w:r>
      <w:r>
        <w:t>: The legend remains the same for 1</w:t>
      </w:r>
      <w:r w:rsidRPr="00F751AE">
        <w:rPr>
          <w:vertAlign w:val="superscript"/>
        </w:rPr>
        <w:t>st</w:t>
      </w:r>
      <w:r>
        <w:t xml:space="preserve"> and 2</w:t>
      </w:r>
      <w:r w:rsidRPr="00F751AE">
        <w:rPr>
          <w:vertAlign w:val="superscript"/>
        </w:rPr>
        <w:t>nd</w:t>
      </w:r>
      <w:r>
        <w:t xml:space="preserve"> detailing levels.</w:t>
      </w:r>
    </w:p>
    <w:p w14:paraId="287ED31E" w14:textId="77777777" w:rsidR="00C71017" w:rsidRDefault="00C71017" w:rsidP="00C71017">
      <w:pPr>
        <w:pStyle w:val="BodyText"/>
      </w:pPr>
      <w:r w:rsidRPr="00EE3732">
        <w:rPr>
          <w:b/>
        </w:rPr>
        <w:t>Note</w:t>
      </w:r>
      <w:r>
        <w:t>: Half-tone colors describe % of dose reduction value between 0 and 100%.</w:t>
      </w:r>
    </w:p>
    <w:p w14:paraId="24760163" w14:textId="1AB325FB" w:rsidR="00C71017" w:rsidRPr="005B0331" w:rsidRDefault="00C71017" w:rsidP="00C71017">
      <w:pPr>
        <w:pStyle w:val="BodyText"/>
      </w:pPr>
      <w:r w:rsidRPr="005B0331">
        <w:t xml:space="preserve">When </w:t>
      </w:r>
      <w:r>
        <w:t xml:space="preserve">a </w:t>
      </w:r>
      <w:r w:rsidRPr="005B0331">
        <w:t xml:space="preserve">user hovers a mouse over the </w:t>
      </w:r>
      <w:r w:rsidRPr="008D10BD">
        <w:rPr>
          <w:b/>
        </w:rPr>
        <w:t>Ongoing until today</w:t>
      </w:r>
      <w:r>
        <w:t xml:space="preserve"> </w:t>
      </w:r>
      <w:r w:rsidRPr="005B0331">
        <w:t>icon, the tooltip with the following fields is displayed:</w:t>
      </w:r>
    </w:p>
    <w:p w14:paraId="5E20047C" w14:textId="77777777" w:rsidR="00C71017" w:rsidRPr="005B0331" w:rsidRDefault="00C71017" w:rsidP="00C71017">
      <w:pPr>
        <w:pStyle w:val="ListBullet"/>
      </w:pPr>
      <w:r w:rsidRPr="005B0331">
        <w:t>Subject: &lt;value&gt;</w:t>
      </w:r>
      <w:r>
        <w:t>;</w:t>
      </w:r>
    </w:p>
    <w:p w14:paraId="0D58FADE" w14:textId="77777777" w:rsidR="00C71017" w:rsidRPr="005B0331" w:rsidRDefault="00C71017" w:rsidP="00C71017">
      <w:pPr>
        <w:pStyle w:val="ListBullet"/>
      </w:pPr>
      <w:r w:rsidRPr="005B0331">
        <w:t>Event:</w:t>
      </w:r>
      <w:r>
        <w:t xml:space="preserve"> Ongoing;</w:t>
      </w:r>
    </w:p>
    <w:p w14:paraId="299CC6C1" w14:textId="77777777" w:rsidR="00C71017" w:rsidRPr="005B0331" w:rsidRDefault="00C71017" w:rsidP="00C71017">
      <w:pPr>
        <w:pStyle w:val="ListBullet"/>
      </w:pPr>
      <w:r>
        <w:t>E</w:t>
      </w:r>
      <w:r w:rsidRPr="005B0331">
        <w:t>vent at day: &lt;value&gt;</w:t>
      </w:r>
      <w:r>
        <w:t>;</w:t>
      </w:r>
    </w:p>
    <w:p w14:paraId="7E81A51D" w14:textId="77777777" w:rsidR="00C71017" w:rsidRPr="005B0331" w:rsidRDefault="00C71017" w:rsidP="00C71017">
      <w:pPr>
        <w:pStyle w:val="ListBullet"/>
        <w:keepNext/>
      </w:pPr>
      <w:r w:rsidRPr="005B0331">
        <w:t>Study day: &lt;value&gt;</w:t>
      </w:r>
      <w:r>
        <w:t>.</w:t>
      </w:r>
    </w:p>
    <w:p w14:paraId="4EA842EB" w14:textId="77777777" w:rsidR="00C71017" w:rsidRDefault="00C71017" w:rsidP="00C71017">
      <w:pPr>
        <w:pStyle w:val="BodyText"/>
      </w:pPr>
      <w:r>
        <w:rPr>
          <w:noProof/>
        </w:rPr>
        <w:drawing>
          <wp:inline distT="0" distB="0" distL="0" distR="0" wp14:anchorId="11C05DA4" wp14:editId="5784AC1E">
            <wp:extent cx="1257143" cy="580952"/>
            <wp:effectExtent l="0" t="0" r="63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257143" cy="580952"/>
                    </a:xfrm>
                    <a:prstGeom prst="rect">
                      <a:avLst/>
                    </a:prstGeom>
                  </pic:spPr>
                </pic:pic>
              </a:graphicData>
            </a:graphic>
          </wp:inline>
        </w:drawing>
      </w:r>
    </w:p>
    <w:p w14:paraId="281C151A" w14:textId="77777777" w:rsidR="00C71017" w:rsidRDefault="00C71017" w:rsidP="00C71017">
      <w:pPr>
        <w:pStyle w:val="BodyText"/>
      </w:pPr>
      <w:r w:rsidRPr="0034384F">
        <w:rPr>
          <w:b/>
        </w:rPr>
        <w:t>Note</w:t>
      </w:r>
      <w:r>
        <w:t xml:space="preserve">: for </w:t>
      </w:r>
      <w:r w:rsidRPr="0034384F">
        <w:rPr>
          <w:b/>
        </w:rPr>
        <w:t>Ongoing Until Today</w:t>
      </w:r>
      <w:r>
        <w:t xml:space="preserve"> icon ‘Event at day’ and ‘Study day’ values are calculated from date of last study data upload into the system.</w:t>
      </w:r>
    </w:p>
    <w:p w14:paraId="58625738" w14:textId="77777777" w:rsidR="00C71017" w:rsidRDefault="00C71017" w:rsidP="00C71017">
      <w:pPr>
        <w:pStyle w:val="BodyText"/>
      </w:pPr>
      <w:r w:rsidRPr="00F772EE">
        <w:rPr>
          <w:b/>
        </w:rPr>
        <w:t>Note</w:t>
      </w:r>
      <w:r>
        <w:t>: This tooltip remains the same for 1</w:t>
      </w:r>
      <w:r w:rsidRPr="00F751AE">
        <w:rPr>
          <w:vertAlign w:val="superscript"/>
        </w:rPr>
        <w:t>st</w:t>
      </w:r>
      <w:r>
        <w:t xml:space="preserve"> and 2</w:t>
      </w:r>
      <w:r w:rsidRPr="00F751AE">
        <w:rPr>
          <w:vertAlign w:val="superscript"/>
        </w:rPr>
        <w:t>nd</w:t>
      </w:r>
      <w:r>
        <w:t xml:space="preserve"> detailing levels.</w:t>
      </w:r>
    </w:p>
    <w:p w14:paraId="4FB8D1D7" w14:textId="77777777" w:rsidR="00C71017" w:rsidRDefault="00C71017" w:rsidP="00C71017">
      <w:pPr>
        <w:pStyle w:val="BodyText"/>
      </w:pPr>
      <w:r w:rsidRPr="005B0331">
        <w:t xml:space="preserve">When </w:t>
      </w:r>
      <w:r>
        <w:t xml:space="preserve">a </w:t>
      </w:r>
      <w:r w:rsidRPr="005B0331">
        <w:t xml:space="preserve">user hovers a mouse </w:t>
      </w:r>
      <w:r>
        <w:t>over the particular fragment of the bar with active dosing, the tooltip with the following fields is displayed:</w:t>
      </w:r>
    </w:p>
    <w:p w14:paraId="0056FE6D" w14:textId="77777777" w:rsidR="00C71017" w:rsidRDefault="00C71017" w:rsidP="00C71017">
      <w:pPr>
        <w:pStyle w:val="ListBullet"/>
      </w:pPr>
      <w:r>
        <w:t>Subject: &lt;value&gt;;</w:t>
      </w:r>
    </w:p>
    <w:p w14:paraId="246B3C7E" w14:textId="77777777" w:rsidR="00C71017" w:rsidRPr="0040370B" w:rsidRDefault="00C71017" w:rsidP="00C71017">
      <w:pPr>
        <w:pStyle w:val="ListBullet"/>
      </w:pPr>
      <w:r w:rsidRPr="0040370B">
        <w:t>Event: Active dosing</w:t>
      </w:r>
      <w:r>
        <w:t>;</w:t>
      </w:r>
    </w:p>
    <w:p w14:paraId="40FC7DA6" w14:textId="77777777" w:rsidR="00C71017" w:rsidRPr="0040370B" w:rsidRDefault="00C71017" w:rsidP="00C71017">
      <w:pPr>
        <w:pStyle w:val="ListBullet"/>
      </w:pPr>
      <w:r>
        <w:t xml:space="preserve">List of </w:t>
      </w:r>
      <w:r w:rsidRPr="0040370B">
        <w:t>&lt;Drug name&gt;: &lt;Dose&gt; &lt;Frequency&gt;</w:t>
      </w:r>
      <w:r>
        <w:t>;</w:t>
      </w:r>
    </w:p>
    <w:p w14:paraId="316D234B" w14:textId="77777777" w:rsidR="00C71017" w:rsidRDefault="00C71017" w:rsidP="00C71017">
      <w:pPr>
        <w:pStyle w:val="ListBullet"/>
      </w:pPr>
      <w:r>
        <w:lastRenderedPageBreak/>
        <w:t>Start: &lt;value&gt; End: &lt;value&gt;;</w:t>
      </w:r>
    </w:p>
    <w:p w14:paraId="42EFD3DB" w14:textId="77777777" w:rsidR="00C71017" w:rsidRDefault="00C71017" w:rsidP="00C71017">
      <w:pPr>
        <w:pStyle w:val="ListBullet"/>
        <w:keepNext/>
      </w:pPr>
      <w:r>
        <w:t>Study Day Start: &lt;value&gt; Study Day End: &lt;value&gt;.</w:t>
      </w:r>
    </w:p>
    <w:p w14:paraId="059F49B6" w14:textId="77777777" w:rsidR="00C71017" w:rsidRDefault="00C71017" w:rsidP="00C71017">
      <w:pPr>
        <w:pStyle w:val="BodyText"/>
      </w:pPr>
      <w:r>
        <w:rPr>
          <w:noProof/>
        </w:rPr>
        <w:drawing>
          <wp:inline distT="0" distB="0" distL="0" distR="0" wp14:anchorId="5AF4D6CE" wp14:editId="17CBCE4C">
            <wp:extent cx="2561905" cy="819048"/>
            <wp:effectExtent l="0" t="0" r="0" b="6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561905" cy="819048"/>
                    </a:xfrm>
                    <a:prstGeom prst="rect">
                      <a:avLst/>
                    </a:prstGeom>
                  </pic:spPr>
                </pic:pic>
              </a:graphicData>
            </a:graphic>
          </wp:inline>
        </w:drawing>
      </w:r>
    </w:p>
    <w:p w14:paraId="4ADB73BA" w14:textId="77777777" w:rsidR="00C71017" w:rsidRDefault="00C71017" w:rsidP="00C71017">
      <w:pPr>
        <w:pStyle w:val="BodyText"/>
      </w:pPr>
      <w:r w:rsidRPr="0040370B">
        <w:rPr>
          <w:b/>
        </w:rPr>
        <w:t>Note</w:t>
      </w:r>
      <w:r>
        <w:t>: Number of active dosed drugs may vary with time for the same subject.</w:t>
      </w:r>
    </w:p>
    <w:p w14:paraId="5FF391A4" w14:textId="77777777" w:rsidR="00C71017" w:rsidRDefault="00C71017" w:rsidP="00C71017">
      <w:pPr>
        <w:pStyle w:val="BodyText"/>
      </w:pPr>
      <w:r w:rsidRPr="005B0331">
        <w:t xml:space="preserve">When </w:t>
      </w:r>
      <w:r>
        <w:t xml:space="preserve">a </w:t>
      </w:r>
      <w:r w:rsidRPr="005B0331">
        <w:t xml:space="preserve">user hovers a mouse </w:t>
      </w:r>
      <w:r>
        <w:t>over the particular fragment of the bar with inactive dosing, the tooltip with the following fields is displayed:</w:t>
      </w:r>
    </w:p>
    <w:p w14:paraId="1E273013" w14:textId="77777777" w:rsidR="00C71017" w:rsidRDefault="00C71017" w:rsidP="00C71017">
      <w:pPr>
        <w:pStyle w:val="ListBullet"/>
      </w:pPr>
      <w:r>
        <w:t>Subject: &lt;value&gt;;</w:t>
      </w:r>
    </w:p>
    <w:p w14:paraId="606C072B" w14:textId="77777777" w:rsidR="00C71017" w:rsidRPr="0040370B" w:rsidRDefault="00C71017" w:rsidP="00C71017">
      <w:pPr>
        <w:pStyle w:val="ListBullet"/>
      </w:pPr>
      <w:r w:rsidRPr="0040370B">
        <w:t xml:space="preserve">Event: </w:t>
      </w:r>
      <w:r>
        <w:t>Ina</w:t>
      </w:r>
      <w:r w:rsidRPr="0040370B">
        <w:t>ctive dosing</w:t>
      </w:r>
      <w:r>
        <w:t>;</w:t>
      </w:r>
    </w:p>
    <w:p w14:paraId="2B5BD44A" w14:textId="77777777" w:rsidR="00C71017" w:rsidRDefault="00C71017" w:rsidP="00C71017">
      <w:pPr>
        <w:pStyle w:val="ListBullet"/>
      </w:pPr>
      <w:r>
        <w:t>Start: &lt;value&gt; End: &lt;value&gt;;</w:t>
      </w:r>
    </w:p>
    <w:p w14:paraId="7CEBE249" w14:textId="77777777" w:rsidR="00C71017" w:rsidRDefault="00C71017" w:rsidP="00C71017">
      <w:pPr>
        <w:pStyle w:val="ListBullet"/>
        <w:keepNext/>
      </w:pPr>
      <w:r>
        <w:t>Study Day Start: &lt;value&gt; Study Day End: &lt;value&gt;;</w:t>
      </w:r>
    </w:p>
    <w:p w14:paraId="00550EB2" w14:textId="77777777" w:rsidR="00C71017" w:rsidRDefault="00C71017" w:rsidP="00C71017">
      <w:pPr>
        <w:pStyle w:val="BodyText"/>
      </w:pPr>
      <w:r>
        <w:rPr>
          <w:noProof/>
        </w:rPr>
        <w:drawing>
          <wp:inline distT="0" distB="0" distL="0" distR="0" wp14:anchorId="4E4A943E" wp14:editId="00B5F375">
            <wp:extent cx="2571429" cy="590476"/>
            <wp:effectExtent l="0" t="0" r="635"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571429" cy="590476"/>
                    </a:xfrm>
                    <a:prstGeom prst="rect">
                      <a:avLst/>
                    </a:prstGeom>
                  </pic:spPr>
                </pic:pic>
              </a:graphicData>
            </a:graphic>
          </wp:inline>
        </w:drawing>
      </w:r>
    </w:p>
    <w:p w14:paraId="5A218606" w14:textId="77777777" w:rsidR="00C71017" w:rsidRPr="007A0414" w:rsidRDefault="00C71017" w:rsidP="00C71017">
      <w:pPr>
        <w:pStyle w:val="BodyText"/>
      </w:pPr>
      <w:r w:rsidRPr="00F772EE">
        <w:rPr>
          <w:b/>
        </w:rPr>
        <w:t>Note</w:t>
      </w:r>
      <w:r>
        <w:t>: This tooltip remains the same for 1</w:t>
      </w:r>
      <w:r w:rsidRPr="00F751AE">
        <w:rPr>
          <w:vertAlign w:val="superscript"/>
        </w:rPr>
        <w:t>st</w:t>
      </w:r>
      <w:r>
        <w:t xml:space="preserve"> and 2</w:t>
      </w:r>
      <w:r w:rsidRPr="00F751AE">
        <w:rPr>
          <w:vertAlign w:val="superscript"/>
        </w:rPr>
        <w:t>nd</w:t>
      </w:r>
      <w:r>
        <w:t xml:space="preserve"> detailing levels.</w:t>
      </w:r>
    </w:p>
    <w:p w14:paraId="531F7955" w14:textId="6E89002D" w:rsidR="00C71017" w:rsidRDefault="00C71017" w:rsidP="00A7486F">
      <w:pPr>
        <w:pStyle w:val="Heading4"/>
      </w:pPr>
      <w:bookmarkStart w:id="153" w:name="_Toc33115302"/>
      <w:r>
        <w:t>Second Level</w:t>
      </w:r>
      <w:bookmarkEnd w:id="153"/>
    </w:p>
    <w:p w14:paraId="797EA258" w14:textId="77777777" w:rsidR="00C71017" w:rsidRDefault="00C71017" w:rsidP="00C71017">
      <w:pPr>
        <w:pStyle w:val="BodyText"/>
      </w:pPr>
      <w:r>
        <w:t xml:space="preserve">To expand a </w:t>
      </w:r>
      <w:r w:rsidRPr="0040370B">
        <w:t>Dose</w:t>
      </w:r>
      <w:r>
        <w:t xml:space="preserve"> track, a user should point with mouse cursor to the required track, click a right mouse button, and select one of the following menu items:</w:t>
      </w:r>
    </w:p>
    <w:p w14:paraId="0A26FC76" w14:textId="77777777" w:rsidR="00C71017" w:rsidRDefault="00C71017" w:rsidP="00C71017">
      <w:pPr>
        <w:pStyle w:val="ListBullet"/>
      </w:pPr>
      <w:r w:rsidRPr="002F5E5D">
        <w:rPr>
          <w:b/>
        </w:rPr>
        <w:t>Expand</w:t>
      </w:r>
      <w:r>
        <w:t xml:space="preserve"> – to expand Dose track for a particular subject;</w:t>
      </w:r>
    </w:p>
    <w:p w14:paraId="14B00353" w14:textId="77777777" w:rsidR="00C71017" w:rsidRDefault="00C71017" w:rsidP="00C71017">
      <w:pPr>
        <w:pStyle w:val="ListBullet"/>
        <w:keepNext/>
      </w:pPr>
      <w:r w:rsidRPr="002F5E5D">
        <w:rPr>
          <w:b/>
        </w:rPr>
        <w:t xml:space="preserve">Expand all </w:t>
      </w:r>
      <w:r>
        <w:rPr>
          <w:b/>
        </w:rPr>
        <w:t>Dose</w:t>
      </w:r>
      <w:r w:rsidRPr="002F5E5D">
        <w:rPr>
          <w:b/>
        </w:rPr>
        <w:t xml:space="preserve"> tracks</w:t>
      </w:r>
      <w:r>
        <w:t xml:space="preserve"> – to expand all the tracks.</w:t>
      </w:r>
    </w:p>
    <w:p w14:paraId="3F7C536E" w14:textId="77777777" w:rsidR="00C71017" w:rsidRDefault="00C71017" w:rsidP="00C71017">
      <w:pPr>
        <w:pStyle w:val="BodyText"/>
      </w:pPr>
      <w:r>
        <w:rPr>
          <w:noProof/>
        </w:rPr>
        <w:drawing>
          <wp:inline distT="0" distB="0" distL="0" distR="0" wp14:anchorId="2FFC81B3" wp14:editId="5F498BAB">
            <wp:extent cx="1296140" cy="728600"/>
            <wp:effectExtent l="19050" t="19050" r="18415" b="1460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299543" cy="730513"/>
                    </a:xfrm>
                    <a:prstGeom prst="rect">
                      <a:avLst/>
                    </a:prstGeom>
                    <a:ln>
                      <a:solidFill>
                        <a:schemeClr val="bg2"/>
                      </a:solidFill>
                    </a:ln>
                  </pic:spPr>
                </pic:pic>
              </a:graphicData>
            </a:graphic>
          </wp:inline>
        </w:drawing>
      </w:r>
    </w:p>
    <w:p w14:paraId="1F99795B" w14:textId="77777777" w:rsidR="00C71017" w:rsidRDefault="00C71017" w:rsidP="00C71017">
      <w:pPr>
        <w:pStyle w:val="BodyText"/>
      </w:pPr>
      <w:r>
        <w:t>Dose track</w:t>
      </w:r>
      <w:r w:rsidRPr="002F5E5D">
        <w:t xml:space="preserve"> </w:t>
      </w:r>
      <w:r>
        <w:t xml:space="preserve">expands to the set of separate tracks – one per each individual drug dosing event. </w:t>
      </w:r>
    </w:p>
    <w:p w14:paraId="5DD15C18" w14:textId="77777777" w:rsidR="00C71017" w:rsidRDefault="00C71017" w:rsidP="00C71017">
      <w:pPr>
        <w:pStyle w:val="BodyText"/>
      </w:pPr>
      <w:r w:rsidRPr="00DD0A47">
        <w:rPr>
          <w:b/>
        </w:rPr>
        <w:t>Note</w:t>
      </w:r>
      <w:r>
        <w:t>: ‘Summary’ value</w:t>
      </w:r>
      <w:r w:rsidRPr="00A40B8D">
        <w:t xml:space="preserve"> </w:t>
      </w:r>
      <w:r>
        <w:t>in cells of the third column of the table changes to the names of particular drugs.</w:t>
      </w:r>
    </w:p>
    <w:p w14:paraId="43C6DBDC" w14:textId="77777777" w:rsidR="00C71017" w:rsidRDefault="00C71017" w:rsidP="00C71017">
      <w:pPr>
        <w:pStyle w:val="BodyText"/>
        <w:keepNext/>
      </w:pPr>
      <w:r>
        <w:t>1</w:t>
      </w:r>
      <w:r w:rsidRPr="00F751AE">
        <w:rPr>
          <w:vertAlign w:val="superscript"/>
        </w:rPr>
        <w:t>st</w:t>
      </w:r>
      <w:r>
        <w:t xml:space="preserve"> level:</w:t>
      </w:r>
    </w:p>
    <w:p w14:paraId="3EED6A47" w14:textId="77777777" w:rsidR="00C71017" w:rsidRDefault="00C71017" w:rsidP="00C71017">
      <w:pPr>
        <w:pStyle w:val="BodyText"/>
      </w:pPr>
      <w:r>
        <w:rPr>
          <w:noProof/>
        </w:rPr>
        <w:drawing>
          <wp:inline distT="0" distB="0" distL="0" distR="0" wp14:anchorId="30FD3995" wp14:editId="238019DB">
            <wp:extent cx="5941695" cy="299720"/>
            <wp:effectExtent l="19050" t="19050" r="20955" b="2413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1695" cy="299720"/>
                    </a:xfrm>
                    <a:prstGeom prst="rect">
                      <a:avLst/>
                    </a:prstGeom>
                    <a:ln>
                      <a:solidFill>
                        <a:schemeClr val="bg2"/>
                      </a:solidFill>
                    </a:ln>
                  </pic:spPr>
                </pic:pic>
              </a:graphicData>
            </a:graphic>
          </wp:inline>
        </w:drawing>
      </w:r>
    </w:p>
    <w:p w14:paraId="3512FA17" w14:textId="77777777" w:rsidR="00C71017" w:rsidRDefault="00C71017" w:rsidP="00C71017">
      <w:pPr>
        <w:pStyle w:val="BodyText"/>
        <w:keepNext/>
      </w:pPr>
      <w:r>
        <w:t>2</w:t>
      </w:r>
      <w:r w:rsidRPr="00F751AE">
        <w:rPr>
          <w:vertAlign w:val="superscript"/>
        </w:rPr>
        <w:t>nd</w:t>
      </w:r>
      <w:r>
        <w:t xml:space="preserve"> level:</w:t>
      </w:r>
    </w:p>
    <w:p w14:paraId="34110518" w14:textId="77777777" w:rsidR="00C71017" w:rsidRDefault="00C71017" w:rsidP="00C71017">
      <w:pPr>
        <w:pStyle w:val="BodyText"/>
      </w:pPr>
      <w:r>
        <w:rPr>
          <w:noProof/>
        </w:rPr>
        <w:drawing>
          <wp:inline distT="0" distB="0" distL="0" distR="0" wp14:anchorId="21460D7E" wp14:editId="046CB9BC">
            <wp:extent cx="5941695" cy="542290"/>
            <wp:effectExtent l="19050" t="19050" r="20955" b="1016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1695" cy="542290"/>
                    </a:xfrm>
                    <a:prstGeom prst="rect">
                      <a:avLst/>
                    </a:prstGeom>
                    <a:ln>
                      <a:solidFill>
                        <a:schemeClr val="bg2"/>
                      </a:solidFill>
                    </a:ln>
                  </pic:spPr>
                </pic:pic>
              </a:graphicData>
            </a:graphic>
          </wp:inline>
        </w:drawing>
      </w:r>
    </w:p>
    <w:p w14:paraId="0BFD412A" w14:textId="77777777" w:rsidR="00C71017" w:rsidRDefault="00C71017" w:rsidP="00C71017">
      <w:pPr>
        <w:pStyle w:val="BodyText"/>
      </w:pPr>
      <w:r w:rsidRPr="005B0331">
        <w:t xml:space="preserve">When </w:t>
      </w:r>
      <w:r>
        <w:t xml:space="preserve">a </w:t>
      </w:r>
      <w:r w:rsidRPr="005B0331">
        <w:t xml:space="preserve">user hovers a mouse </w:t>
      </w:r>
      <w:r>
        <w:t>over the particular fragment of the bar with active dosing, the tooltip with the following fields is displayed:</w:t>
      </w:r>
    </w:p>
    <w:p w14:paraId="0DB99AC3" w14:textId="77777777" w:rsidR="00C71017" w:rsidRDefault="00C71017" w:rsidP="00C71017">
      <w:pPr>
        <w:pStyle w:val="ListBullet"/>
      </w:pPr>
      <w:r>
        <w:t>Subject: &lt;value&gt;;</w:t>
      </w:r>
    </w:p>
    <w:p w14:paraId="2472EEA7" w14:textId="77777777" w:rsidR="00C71017" w:rsidRPr="0040370B" w:rsidRDefault="00C71017" w:rsidP="00C71017">
      <w:pPr>
        <w:pStyle w:val="ListBullet"/>
      </w:pPr>
      <w:r w:rsidRPr="0040370B">
        <w:t>Event: Active dosing</w:t>
      </w:r>
      <w:r>
        <w:t>;</w:t>
      </w:r>
    </w:p>
    <w:p w14:paraId="683A3EE7" w14:textId="77777777" w:rsidR="00C71017" w:rsidRPr="0040370B" w:rsidRDefault="00C71017" w:rsidP="00C71017">
      <w:pPr>
        <w:pStyle w:val="ListBullet"/>
      </w:pPr>
      <w:r w:rsidRPr="0040370B">
        <w:t>&lt;Drug name&gt;: &lt;Dose&gt; &lt;Frequency&gt;</w:t>
      </w:r>
      <w:r>
        <w:t>;</w:t>
      </w:r>
    </w:p>
    <w:p w14:paraId="1D8C13A3" w14:textId="77777777" w:rsidR="00C71017" w:rsidRDefault="00C71017" w:rsidP="00C71017">
      <w:pPr>
        <w:pStyle w:val="ListBullet"/>
      </w:pPr>
      <w:r>
        <w:lastRenderedPageBreak/>
        <w:t>Start: &lt;value&gt; End: &lt;value&gt;;</w:t>
      </w:r>
    </w:p>
    <w:p w14:paraId="21DA2763" w14:textId="77777777" w:rsidR="00C71017" w:rsidRDefault="00C71017" w:rsidP="00C71017">
      <w:pPr>
        <w:pStyle w:val="ListBullet"/>
        <w:keepNext/>
      </w:pPr>
      <w:r>
        <w:t>Study Day Start: &lt;value&gt; Study Day End: &lt;value&gt;.</w:t>
      </w:r>
    </w:p>
    <w:p w14:paraId="4925CC44" w14:textId="77777777" w:rsidR="00C71017" w:rsidRDefault="00C71017" w:rsidP="00C71017">
      <w:pPr>
        <w:pStyle w:val="BodyText"/>
      </w:pPr>
      <w:r>
        <w:rPr>
          <w:noProof/>
        </w:rPr>
        <w:drawing>
          <wp:inline distT="0" distB="0" distL="0" distR="0" wp14:anchorId="30F3372A" wp14:editId="5A1E063C">
            <wp:extent cx="2580952" cy="714286"/>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580952" cy="714286"/>
                    </a:xfrm>
                    <a:prstGeom prst="rect">
                      <a:avLst/>
                    </a:prstGeom>
                  </pic:spPr>
                </pic:pic>
              </a:graphicData>
            </a:graphic>
          </wp:inline>
        </w:drawing>
      </w:r>
    </w:p>
    <w:p w14:paraId="4A1A3B99" w14:textId="5FCADBC4" w:rsidR="00C71017" w:rsidRDefault="00C71017" w:rsidP="00A7486F">
      <w:pPr>
        <w:pStyle w:val="Heading4"/>
      </w:pPr>
      <w:bookmarkStart w:id="154" w:name="_Toc33115303"/>
      <w:r>
        <w:t>Third Level</w:t>
      </w:r>
      <w:bookmarkEnd w:id="154"/>
    </w:p>
    <w:p w14:paraId="6B6D2FD3" w14:textId="77777777" w:rsidR="00C71017" w:rsidRDefault="00C71017" w:rsidP="00C71017">
      <w:pPr>
        <w:pStyle w:val="BodyText"/>
        <w:keepNext/>
      </w:pPr>
      <w:r>
        <w:t>In order to see the 3</w:t>
      </w:r>
      <w:r w:rsidRPr="00F751AE">
        <w:rPr>
          <w:vertAlign w:val="superscript"/>
        </w:rPr>
        <w:t>rd</w:t>
      </w:r>
      <w:r>
        <w:t xml:space="preserve"> level of Dose track detailing, a user should expand selected track once more.</w:t>
      </w:r>
    </w:p>
    <w:p w14:paraId="56D0AA49" w14:textId="77777777" w:rsidR="00C71017" w:rsidRDefault="00C71017" w:rsidP="00C71017">
      <w:pPr>
        <w:pStyle w:val="BodyText"/>
      </w:pPr>
      <w:r>
        <w:rPr>
          <w:noProof/>
        </w:rPr>
        <w:drawing>
          <wp:inline distT="0" distB="0" distL="0" distR="0" wp14:anchorId="4D738F04" wp14:editId="4CE21AB1">
            <wp:extent cx="1609524" cy="885714"/>
            <wp:effectExtent l="19050" t="19050" r="10160" b="1016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609524" cy="885714"/>
                    </a:xfrm>
                    <a:prstGeom prst="rect">
                      <a:avLst/>
                    </a:prstGeom>
                    <a:ln>
                      <a:solidFill>
                        <a:schemeClr val="bg2"/>
                      </a:solidFill>
                    </a:ln>
                  </pic:spPr>
                </pic:pic>
              </a:graphicData>
            </a:graphic>
          </wp:inline>
        </w:drawing>
      </w:r>
    </w:p>
    <w:p w14:paraId="1E219D72" w14:textId="77777777" w:rsidR="00C71017" w:rsidRDefault="00C71017" w:rsidP="00C71017">
      <w:pPr>
        <w:pStyle w:val="BodyText"/>
      </w:pPr>
      <w:r w:rsidRPr="008B3EF9">
        <w:rPr>
          <w:b/>
        </w:rPr>
        <w:t>Note</w:t>
      </w:r>
      <w:r>
        <w:t xml:space="preserve">: If a user selects </w:t>
      </w:r>
      <w:r w:rsidRPr="008B3EF9">
        <w:rPr>
          <w:b/>
        </w:rPr>
        <w:t>Expand</w:t>
      </w:r>
      <w:r>
        <w:t xml:space="preserve"> menu item, then all 2</w:t>
      </w:r>
      <w:r w:rsidRPr="008B3EF9">
        <w:rPr>
          <w:vertAlign w:val="superscript"/>
        </w:rPr>
        <w:t>nd</w:t>
      </w:r>
      <w:r>
        <w:t>-level tracks for the particular subject will be expanded.</w:t>
      </w:r>
    </w:p>
    <w:p w14:paraId="0AA1D99C" w14:textId="77777777" w:rsidR="00C71017" w:rsidRDefault="00C71017" w:rsidP="00C71017">
      <w:pPr>
        <w:pStyle w:val="BodyText"/>
      </w:pPr>
      <w:r w:rsidRPr="002D13BE">
        <w:rPr>
          <w:b/>
        </w:rPr>
        <w:t>Note</w:t>
      </w:r>
      <w:r>
        <w:t xml:space="preserve">: If a user selects </w:t>
      </w:r>
      <w:r w:rsidRPr="002D13BE">
        <w:rPr>
          <w:b/>
        </w:rPr>
        <w:t xml:space="preserve">Expand all </w:t>
      </w:r>
      <w:r>
        <w:rPr>
          <w:b/>
        </w:rPr>
        <w:t>Dose</w:t>
      </w:r>
      <w:r w:rsidRPr="002D13BE">
        <w:rPr>
          <w:b/>
        </w:rPr>
        <w:t xml:space="preserve"> tracks</w:t>
      </w:r>
      <w:r>
        <w:t xml:space="preserve"> menu item, then all 2</w:t>
      </w:r>
      <w:r w:rsidRPr="008B3EF9">
        <w:rPr>
          <w:vertAlign w:val="superscript"/>
        </w:rPr>
        <w:t>nd</w:t>
      </w:r>
      <w:r>
        <w:t>-level tracks for all subjects will be expanded.</w:t>
      </w:r>
    </w:p>
    <w:p w14:paraId="7E25FC2D" w14:textId="77777777" w:rsidR="00C71017" w:rsidRDefault="00C71017" w:rsidP="00C71017">
      <w:pPr>
        <w:pStyle w:val="BodyText"/>
      </w:pPr>
      <w:r>
        <w:t>Dose track</w:t>
      </w:r>
      <w:r w:rsidRPr="002F5E5D">
        <w:t xml:space="preserve"> </w:t>
      </w:r>
      <w:r>
        <w:t xml:space="preserve">expands to the set of </w:t>
      </w:r>
      <w:r w:rsidRPr="001258FE">
        <w:t>line graphs for each drug showing the dose that the subject was on at any given time. The line goes from start of dosing to dose discontinuation</w:t>
      </w:r>
      <w:r>
        <w:t>.</w:t>
      </w:r>
      <w:r w:rsidRPr="001258FE">
        <w:t xml:space="preserve"> </w:t>
      </w:r>
    </w:p>
    <w:p w14:paraId="124847A2" w14:textId="77777777" w:rsidR="00C71017" w:rsidRDefault="00C71017" w:rsidP="00C71017">
      <w:pPr>
        <w:pStyle w:val="BodyText"/>
        <w:keepNext/>
      </w:pPr>
      <w:r>
        <w:t>2</w:t>
      </w:r>
      <w:r w:rsidRPr="00F751AE">
        <w:rPr>
          <w:vertAlign w:val="superscript"/>
        </w:rPr>
        <w:t>nd</w:t>
      </w:r>
      <w:r>
        <w:t xml:space="preserve"> level:</w:t>
      </w:r>
    </w:p>
    <w:p w14:paraId="79F0B9EF" w14:textId="77777777" w:rsidR="00C71017" w:rsidRDefault="00C71017" w:rsidP="00C71017">
      <w:pPr>
        <w:pStyle w:val="BodyText"/>
      </w:pPr>
      <w:r>
        <w:rPr>
          <w:noProof/>
        </w:rPr>
        <w:drawing>
          <wp:inline distT="0" distB="0" distL="0" distR="0" wp14:anchorId="401314A4" wp14:editId="1926CB8C">
            <wp:extent cx="5941695" cy="542290"/>
            <wp:effectExtent l="19050" t="19050" r="20955" b="1016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1695" cy="542290"/>
                    </a:xfrm>
                    <a:prstGeom prst="rect">
                      <a:avLst/>
                    </a:prstGeom>
                    <a:ln>
                      <a:solidFill>
                        <a:schemeClr val="bg2"/>
                      </a:solidFill>
                    </a:ln>
                  </pic:spPr>
                </pic:pic>
              </a:graphicData>
            </a:graphic>
          </wp:inline>
        </w:drawing>
      </w:r>
    </w:p>
    <w:p w14:paraId="231A0CD9" w14:textId="77777777" w:rsidR="00C71017" w:rsidRDefault="00C71017" w:rsidP="00C71017">
      <w:pPr>
        <w:pStyle w:val="BodyText"/>
        <w:keepNext/>
      </w:pPr>
      <w:r>
        <w:t>3</w:t>
      </w:r>
      <w:r w:rsidRPr="00F751AE">
        <w:rPr>
          <w:vertAlign w:val="superscript"/>
        </w:rPr>
        <w:t>rd</w:t>
      </w:r>
      <w:r>
        <w:t xml:space="preserve"> level:</w:t>
      </w:r>
    </w:p>
    <w:p w14:paraId="396BA099" w14:textId="77777777" w:rsidR="00C71017" w:rsidRDefault="00C71017" w:rsidP="00C71017">
      <w:pPr>
        <w:pStyle w:val="BodyText"/>
      </w:pPr>
      <w:r>
        <w:rPr>
          <w:noProof/>
        </w:rPr>
        <w:drawing>
          <wp:inline distT="0" distB="0" distL="0" distR="0" wp14:anchorId="5748E00A" wp14:editId="005B8C23">
            <wp:extent cx="5941695" cy="1031240"/>
            <wp:effectExtent l="19050" t="19050" r="20955" b="1651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1695" cy="1031240"/>
                    </a:xfrm>
                    <a:prstGeom prst="rect">
                      <a:avLst/>
                    </a:prstGeom>
                    <a:ln>
                      <a:solidFill>
                        <a:schemeClr val="bg2"/>
                      </a:solidFill>
                    </a:ln>
                  </pic:spPr>
                </pic:pic>
              </a:graphicData>
            </a:graphic>
          </wp:inline>
        </w:drawing>
      </w:r>
    </w:p>
    <w:p w14:paraId="70FCD729" w14:textId="77777777" w:rsidR="00C71017" w:rsidRDefault="00C71017" w:rsidP="00C71017">
      <w:pPr>
        <w:pStyle w:val="BodyText"/>
      </w:pPr>
      <w:r w:rsidRPr="008B3EF9">
        <w:rPr>
          <w:b/>
        </w:rPr>
        <w:t>Note</w:t>
      </w:r>
      <w:r>
        <w:t xml:space="preserve">: If a user selects </w:t>
      </w:r>
      <w:r>
        <w:rPr>
          <w:b/>
        </w:rPr>
        <w:t>Collapse</w:t>
      </w:r>
      <w:r>
        <w:t xml:space="preserve"> menu item, then all 3</w:t>
      </w:r>
      <w:r w:rsidRPr="00997B26">
        <w:rPr>
          <w:vertAlign w:val="superscript"/>
        </w:rPr>
        <w:t>rd</w:t>
      </w:r>
      <w:r>
        <w:t>-level tracks for the particular subject will be collapsed.</w:t>
      </w:r>
    </w:p>
    <w:p w14:paraId="2ED727F9" w14:textId="77777777" w:rsidR="00C71017" w:rsidRDefault="00C71017" w:rsidP="00C71017">
      <w:pPr>
        <w:pStyle w:val="BodyText"/>
      </w:pPr>
      <w:r w:rsidRPr="002D13BE">
        <w:rPr>
          <w:b/>
        </w:rPr>
        <w:t>Note</w:t>
      </w:r>
      <w:r>
        <w:t xml:space="preserve">: If a user selects </w:t>
      </w:r>
      <w:r>
        <w:rPr>
          <w:b/>
        </w:rPr>
        <w:t>Collapse</w:t>
      </w:r>
      <w:r>
        <w:t xml:space="preserve"> </w:t>
      </w:r>
      <w:r w:rsidRPr="002D13BE">
        <w:rPr>
          <w:b/>
        </w:rPr>
        <w:t xml:space="preserve">all </w:t>
      </w:r>
      <w:r>
        <w:rPr>
          <w:b/>
        </w:rPr>
        <w:t>Dose</w:t>
      </w:r>
      <w:r w:rsidRPr="002D13BE">
        <w:rPr>
          <w:b/>
        </w:rPr>
        <w:t xml:space="preserve"> tracks</w:t>
      </w:r>
      <w:r>
        <w:t xml:space="preserve"> menu item, then all 3</w:t>
      </w:r>
      <w:r w:rsidRPr="00997B26">
        <w:rPr>
          <w:vertAlign w:val="superscript"/>
        </w:rPr>
        <w:t>rd</w:t>
      </w:r>
      <w:r>
        <w:t>-level tracks for all subjects will be collapsed.</w:t>
      </w:r>
    </w:p>
    <w:p w14:paraId="0F253A7A" w14:textId="77777777" w:rsidR="00C71017" w:rsidRDefault="00C71017" w:rsidP="00C71017">
      <w:pPr>
        <w:pStyle w:val="BodyText"/>
      </w:pPr>
      <w:r w:rsidRPr="006A539D">
        <w:rPr>
          <w:b/>
        </w:rPr>
        <w:t>Note</w:t>
      </w:r>
      <w:r>
        <w:t>: A user should collapse tracks twice to change detailing level from 3</w:t>
      </w:r>
      <w:r w:rsidRPr="00997B26">
        <w:rPr>
          <w:vertAlign w:val="superscript"/>
        </w:rPr>
        <w:t>rd</w:t>
      </w:r>
      <w:r>
        <w:t xml:space="preserve"> to 1</w:t>
      </w:r>
      <w:r w:rsidRPr="00997B26">
        <w:rPr>
          <w:vertAlign w:val="superscript"/>
        </w:rPr>
        <w:t>st</w:t>
      </w:r>
      <w:r>
        <w:t>.</w:t>
      </w:r>
    </w:p>
    <w:p w14:paraId="22410495" w14:textId="2611F851" w:rsidR="00C71017" w:rsidRDefault="00C71017" w:rsidP="00C71017">
      <w:pPr>
        <w:pStyle w:val="BodyText"/>
        <w:keepNext/>
      </w:pPr>
      <w:r w:rsidRPr="00A17573">
        <w:t xml:space="preserve">The legend </w:t>
      </w:r>
      <w:r>
        <w:t>contains the Drug dose summary: s</w:t>
      </w:r>
      <w:r w:rsidRPr="001258FE">
        <w:t xml:space="preserve">traight line for </w:t>
      </w:r>
      <w:r>
        <w:t>d</w:t>
      </w:r>
      <w:r w:rsidRPr="001258FE">
        <w:t>osing event</w:t>
      </w:r>
      <w:r>
        <w:t xml:space="preserve">, and </w:t>
      </w:r>
      <w:r w:rsidR="00E8407D">
        <w:t>event</w:t>
      </w:r>
      <w:r>
        <w:t xml:space="preserve"> icons description</w:t>
      </w:r>
      <w:r w:rsidRPr="00A17573">
        <w:t>.</w:t>
      </w:r>
    </w:p>
    <w:p w14:paraId="33598CB0" w14:textId="77777777" w:rsidR="00C71017" w:rsidRDefault="00C71017" w:rsidP="00C71017">
      <w:pPr>
        <w:pStyle w:val="BodyText"/>
      </w:pPr>
      <w:r>
        <w:rPr>
          <w:noProof/>
        </w:rPr>
        <w:drawing>
          <wp:inline distT="0" distB="0" distL="0" distR="0" wp14:anchorId="0A7E7674" wp14:editId="531BB8C3">
            <wp:extent cx="1391575" cy="878889"/>
            <wp:effectExtent l="19050" t="19050" r="18415" b="165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392908" cy="879731"/>
                    </a:xfrm>
                    <a:prstGeom prst="rect">
                      <a:avLst/>
                    </a:prstGeom>
                    <a:ln>
                      <a:solidFill>
                        <a:schemeClr val="bg2"/>
                      </a:solidFill>
                    </a:ln>
                  </pic:spPr>
                </pic:pic>
              </a:graphicData>
            </a:graphic>
          </wp:inline>
        </w:drawing>
      </w:r>
    </w:p>
    <w:p w14:paraId="0D771D7F" w14:textId="77777777" w:rsidR="00C71017" w:rsidRDefault="00C71017" w:rsidP="00C71017">
      <w:pPr>
        <w:pStyle w:val="BodyText"/>
        <w:keepNext/>
      </w:pPr>
      <w:r w:rsidRPr="00F46CBC">
        <w:rPr>
          <w:b/>
        </w:rPr>
        <w:lastRenderedPageBreak/>
        <w:t>Note</w:t>
      </w:r>
      <w:r>
        <w:t>: Dose tracks for different subjects can be expanded separately. If some tracks has the 1</w:t>
      </w:r>
      <w:r w:rsidRPr="00F751AE">
        <w:rPr>
          <w:vertAlign w:val="superscript"/>
        </w:rPr>
        <w:t>st</w:t>
      </w:r>
      <w:r>
        <w:t>/2</w:t>
      </w:r>
      <w:r w:rsidRPr="00F751AE">
        <w:rPr>
          <w:vertAlign w:val="superscript"/>
        </w:rPr>
        <w:t>nd</w:t>
      </w:r>
      <w:r>
        <w:t xml:space="preserve"> detailing level, and some – the 3</w:t>
      </w:r>
      <w:r w:rsidRPr="00F751AE">
        <w:rPr>
          <w:vertAlign w:val="superscript"/>
        </w:rPr>
        <w:t>rd</w:t>
      </w:r>
      <w:r>
        <w:t xml:space="preserve"> one, then legend will contain both Dose summary and Drug dose summary.</w:t>
      </w:r>
    </w:p>
    <w:p w14:paraId="2DB357A5" w14:textId="77777777" w:rsidR="00C71017" w:rsidRDefault="00C71017" w:rsidP="00C71017">
      <w:pPr>
        <w:pStyle w:val="BodyText"/>
      </w:pPr>
      <w:r>
        <w:rPr>
          <w:noProof/>
        </w:rPr>
        <w:drawing>
          <wp:inline distT="0" distB="0" distL="0" distR="0" wp14:anchorId="125EF1A4" wp14:editId="698BE476">
            <wp:extent cx="5941695" cy="1818005"/>
            <wp:effectExtent l="19050" t="19050" r="20955" b="1079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1695" cy="1818005"/>
                    </a:xfrm>
                    <a:prstGeom prst="rect">
                      <a:avLst/>
                    </a:prstGeom>
                    <a:ln>
                      <a:solidFill>
                        <a:schemeClr val="bg2"/>
                      </a:solidFill>
                    </a:ln>
                  </pic:spPr>
                </pic:pic>
              </a:graphicData>
            </a:graphic>
          </wp:inline>
        </w:drawing>
      </w:r>
    </w:p>
    <w:p w14:paraId="54362BDB" w14:textId="77777777" w:rsidR="00C71017" w:rsidRDefault="00C71017" w:rsidP="00C71017">
      <w:pPr>
        <w:pStyle w:val="BodyText"/>
      </w:pPr>
      <w:r>
        <w:rPr>
          <w:noProof/>
        </w:rPr>
        <w:drawing>
          <wp:inline distT="0" distB="0" distL="0" distR="0" wp14:anchorId="53B2EDB9" wp14:editId="36C86001">
            <wp:extent cx="1635836" cy="1349406"/>
            <wp:effectExtent l="19050" t="19050" r="21590" b="222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638854" cy="1351896"/>
                    </a:xfrm>
                    <a:prstGeom prst="rect">
                      <a:avLst/>
                    </a:prstGeom>
                    <a:ln>
                      <a:solidFill>
                        <a:schemeClr val="bg2"/>
                      </a:solidFill>
                    </a:ln>
                  </pic:spPr>
                </pic:pic>
              </a:graphicData>
            </a:graphic>
          </wp:inline>
        </w:drawing>
      </w:r>
    </w:p>
    <w:p w14:paraId="3D3D655F" w14:textId="77777777" w:rsidR="00C71017" w:rsidRDefault="00C71017" w:rsidP="00C71017">
      <w:pPr>
        <w:pStyle w:val="BodyText"/>
      </w:pPr>
      <w:r>
        <w:t>When a user hovers a mouse over a point in the graph, where the line changes direction, the tooltip with the following fields is displayed:</w:t>
      </w:r>
    </w:p>
    <w:p w14:paraId="7766CE2B" w14:textId="77777777" w:rsidR="00C71017" w:rsidRDefault="00C71017" w:rsidP="00C71017">
      <w:pPr>
        <w:pStyle w:val="ListBullet"/>
      </w:pPr>
      <w:r>
        <w:t xml:space="preserve">Subject: </w:t>
      </w:r>
      <w:r w:rsidRPr="003169F8">
        <w:t>&lt;</w:t>
      </w:r>
      <w:r w:rsidRPr="005B0331">
        <w:t>value</w:t>
      </w:r>
      <w:r w:rsidRPr="003169F8">
        <w:t>&gt;</w:t>
      </w:r>
      <w:r>
        <w:t>;</w:t>
      </w:r>
    </w:p>
    <w:p w14:paraId="3E002D99" w14:textId="77777777" w:rsidR="00C71017" w:rsidRDefault="00C71017" w:rsidP="00C71017">
      <w:pPr>
        <w:pStyle w:val="ListBullet"/>
      </w:pPr>
      <w:r>
        <w:t>Event: Dose Event;</w:t>
      </w:r>
    </w:p>
    <w:p w14:paraId="27E228AA" w14:textId="77777777" w:rsidR="00C71017" w:rsidRDefault="00C71017" w:rsidP="00C71017">
      <w:pPr>
        <w:pStyle w:val="ListBullet"/>
      </w:pPr>
      <w:r>
        <w:t>Dose: &lt;Dose value&gt; &lt;Dose unit&gt; &lt;Frequency&gt;;</w:t>
      </w:r>
    </w:p>
    <w:p w14:paraId="2A3ED2AF" w14:textId="77777777" w:rsidR="00C71017" w:rsidRDefault="00C71017" w:rsidP="00C71017">
      <w:pPr>
        <w:pStyle w:val="ListBullet"/>
      </w:pPr>
      <w:r>
        <w:t>Start: &lt;value&gt;;</w:t>
      </w:r>
    </w:p>
    <w:p w14:paraId="47253DA5" w14:textId="77777777" w:rsidR="00C71017" w:rsidRDefault="00C71017" w:rsidP="00C71017">
      <w:pPr>
        <w:pStyle w:val="ListBullet"/>
      </w:pPr>
      <w:r>
        <w:t>Study Day Start: &lt;value&gt;;</w:t>
      </w:r>
    </w:p>
    <w:p w14:paraId="7ABAB403" w14:textId="77777777" w:rsidR="00C71017" w:rsidRDefault="00C71017" w:rsidP="00C71017">
      <w:pPr>
        <w:pStyle w:val="ListBullet"/>
      </w:pPr>
      <w:r>
        <w:t>End: &lt;value&gt;;</w:t>
      </w:r>
    </w:p>
    <w:p w14:paraId="6798C575" w14:textId="77777777" w:rsidR="00C71017" w:rsidRDefault="00C71017" w:rsidP="00C71017">
      <w:pPr>
        <w:pStyle w:val="ListBullet"/>
      </w:pPr>
      <w:r>
        <w:t>Study Day End: &lt;value&gt;;</w:t>
      </w:r>
    </w:p>
    <w:p w14:paraId="6ADC08C5" w14:textId="77777777" w:rsidR="00C71017" w:rsidRDefault="00C71017" w:rsidP="00C71017">
      <w:pPr>
        <w:pStyle w:val="ListBullet"/>
        <w:keepNext/>
      </w:pPr>
      <w:r>
        <w:t>Ongoing: true/false.</w:t>
      </w:r>
    </w:p>
    <w:p w14:paraId="164963A8" w14:textId="77777777" w:rsidR="00C71017" w:rsidRDefault="00C71017" w:rsidP="00C71017">
      <w:pPr>
        <w:pStyle w:val="BodyText"/>
      </w:pPr>
      <w:r>
        <w:rPr>
          <w:noProof/>
        </w:rPr>
        <w:drawing>
          <wp:inline distT="0" distB="0" distL="0" distR="0" wp14:anchorId="22D0D17F" wp14:editId="4017D7BC">
            <wp:extent cx="1647619" cy="1161905"/>
            <wp:effectExtent l="19050" t="19050" r="10160" b="1968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647619" cy="1161905"/>
                    </a:xfrm>
                    <a:prstGeom prst="rect">
                      <a:avLst/>
                    </a:prstGeom>
                    <a:ln>
                      <a:solidFill>
                        <a:schemeClr val="bg2"/>
                      </a:solidFill>
                    </a:ln>
                  </pic:spPr>
                </pic:pic>
              </a:graphicData>
            </a:graphic>
          </wp:inline>
        </w:drawing>
      </w:r>
    </w:p>
    <w:p w14:paraId="1880E1B3" w14:textId="77777777" w:rsidR="00C71017" w:rsidRDefault="00C71017" w:rsidP="00C71017">
      <w:pPr>
        <w:pStyle w:val="BodyText"/>
      </w:pPr>
      <w:r>
        <w:t xml:space="preserve">When a user hovers a mouse over the </w:t>
      </w:r>
      <w:r w:rsidRPr="00E8407D">
        <w:rPr>
          <w:b/>
        </w:rPr>
        <w:t>Discontinuation</w:t>
      </w:r>
      <w:r>
        <w:t xml:space="preserve"> icon, the tooltip with the following fields is displayed:</w:t>
      </w:r>
    </w:p>
    <w:p w14:paraId="235F5650" w14:textId="77777777" w:rsidR="00C71017" w:rsidRDefault="00C71017" w:rsidP="00C71017">
      <w:pPr>
        <w:pStyle w:val="ListBullet"/>
      </w:pPr>
      <w:r>
        <w:t>Subject: &lt;value&gt;;</w:t>
      </w:r>
    </w:p>
    <w:p w14:paraId="1B7EFD14" w14:textId="77777777" w:rsidR="00C71017" w:rsidRDefault="00C71017" w:rsidP="00C71017">
      <w:pPr>
        <w:pStyle w:val="ListBullet"/>
      </w:pPr>
      <w:r>
        <w:t>Discontinued at &lt;</w:t>
      </w:r>
      <w:r w:rsidRPr="005B0331">
        <w:t>value</w:t>
      </w:r>
      <w:r>
        <w:t>&gt;;</w:t>
      </w:r>
    </w:p>
    <w:p w14:paraId="71BF9CB6" w14:textId="77777777" w:rsidR="00C71017" w:rsidRDefault="00C71017" w:rsidP="00EE0B05">
      <w:pPr>
        <w:pStyle w:val="ListBullet"/>
      </w:pPr>
      <w:r>
        <w:t>Discontinued at study day: &lt;</w:t>
      </w:r>
      <w:r w:rsidRPr="005B0331">
        <w:t>value</w:t>
      </w:r>
      <w:r>
        <w:t>&gt;.</w:t>
      </w:r>
    </w:p>
    <w:p w14:paraId="5EEBF803" w14:textId="77777777" w:rsidR="00C71017" w:rsidRDefault="00C71017" w:rsidP="00C71017">
      <w:pPr>
        <w:pStyle w:val="BodyText"/>
      </w:pPr>
      <w:r>
        <w:rPr>
          <w:noProof/>
        </w:rPr>
        <w:lastRenderedPageBreak/>
        <w:drawing>
          <wp:inline distT="0" distB="0" distL="0" distR="0" wp14:anchorId="1FD8A538" wp14:editId="6DBC2B2C">
            <wp:extent cx="2238095" cy="542857"/>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238095" cy="542857"/>
                    </a:xfrm>
                    <a:prstGeom prst="rect">
                      <a:avLst/>
                    </a:prstGeom>
                  </pic:spPr>
                </pic:pic>
              </a:graphicData>
            </a:graphic>
          </wp:inline>
        </w:drawing>
      </w:r>
    </w:p>
    <w:p w14:paraId="1D967BB6" w14:textId="04EAA513" w:rsidR="00C71017" w:rsidRPr="005B0331" w:rsidRDefault="00C71017" w:rsidP="00C71017">
      <w:pPr>
        <w:pStyle w:val="BodyText"/>
      </w:pPr>
      <w:r w:rsidRPr="005B0331">
        <w:t xml:space="preserve">When </w:t>
      </w:r>
      <w:r>
        <w:t xml:space="preserve">a </w:t>
      </w:r>
      <w:r w:rsidRPr="005B0331">
        <w:t xml:space="preserve">user hovers a mouse over the </w:t>
      </w:r>
      <w:r w:rsidRPr="008D10BD">
        <w:rPr>
          <w:b/>
        </w:rPr>
        <w:t>Ongoing until today</w:t>
      </w:r>
      <w:r>
        <w:t xml:space="preserve"> </w:t>
      </w:r>
      <w:r w:rsidRPr="005B0331">
        <w:t>icon, the tooltip with the following fields is displayed:</w:t>
      </w:r>
    </w:p>
    <w:p w14:paraId="3114A8D2" w14:textId="77777777" w:rsidR="00C71017" w:rsidRPr="005B0331" w:rsidRDefault="00C71017" w:rsidP="00C71017">
      <w:pPr>
        <w:pStyle w:val="ListBullet"/>
      </w:pPr>
      <w:r w:rsidRPr="005B0331">
        <w:t>Subject: &lt;value&gt;</w:t>
      </w:r>
      <w:r>
        <w:t>;</w:t>
      </w:r>
    </w:p>
    <w:p w14:paraId="009D4082" w14:textId="77777777" w:rsidR="00C71017" w:rsidRPr="003169F8" w:rsidRDefault="00C71017" w:rsidP="00C71017">
      <w:pPr>
        <w:pStyle w:val="ListBullet"/>
      </w:pPr>
      <w:r w:rsidRPr="003169F8">
        <w:t>Ongoing event at day: &lt;</w:t>
      </w:r>
      <w:r w:rsidRPr="005B0331">
        <w:t>value</w:t>
      </w:r>
      <w:r w:rsidRPr="003169F8">
        <w:t>&gt;</w:t>
      </w:r>
      <w:r>
        <w:t>;</w:t>
      </w:r>
    </w:p>
    <w:p w14:paraId="2BC061E4" w14:textId="77777777" w:rsidR="00C71017" w:rsidRPr="005B0331" w:rsidRDefault="00C71017" w:rsidP="00C71017">
      <w:pPr>
        <w:pStyle w:val="ListBullet"/>
        <w:keepNext/>
      </w:pPr>
      <w:r w:rsidRPr="005B0331">
        <w:t>Study day: &lt;value&gt;</w:t>
      </w:r>
      <w:r>
        <w:t>.</w:t>
      </w:r>
    </w:p>
    <w:p w14:paraId="0E78372F" w14:textId="77777777" w:rsidR="00C71017" w:rsidRPr="00820078" w:rsidRDefault="00C71017" w:rsidP="00C71017">
      <w:pPr>
        <w:pStyle w:val="BodyText"/>
      </w:pPr>
      <w:r>
        <w:rPr>
          <w:noProof/>
        </w:rPr>
        <w:drawing>
          <wp:inline distT="0" distB="0" distL="0" distR="0" wp14:anchorId="24774BF1" wp14:editId="66D13C0E">
            <wp:extent cx="1733333" cy="704762"/>
            <wp:effectExtent l="19050" t="19050" r="19685" b="1968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733333" cy="704762"/>
                    </a:xfrm>
                    <a:prstGeom prst="rect">
                      <a:avLst/>
                    </a:prstGeom>
                    <a:ln>
                      <a:solidFill>
                        <a:schemeClr val="bg2"/>
                      </a:solidFill>
                    </a:ln>
                  </pic:spPr>
                </pic:pic>
              </a:graphicData>
            </a:graphic>
          </wp:inline>
        </w:drawing>
      </w:r>
    </w:p>
    <w:p w14:paraId="34E9AC67" w14:textId="72A4EDAD" w:rsidR="00C71017" w:rsidRDefault="00C71017" w:rsidP="00A7486F">
      <w:pPr>
        <w:pStyle w:val="Heading4"/>
      </w:pPr>
      <w:bookmarkStart w:id="155" w:name="_Toc33115304"/>
      <w:r>
        <w:t>Dose Filters</w:t>
      </w:r>
      <w:bookmarkEnd w:id="155"/>
    </w:p>
    <w:p w14:paraId="0387AE98" w14:textId="77777777" w:rsidR="00C71017" w:rsidRDefault="00C71017" w:rsidP="00C71017">
      <w:pPr>
        <w:pStyle w:val="BodyText"/>
        <w:keepNext/>
      </w:pPr>
      <w:r w:rsidRPr="00B677ED">
        <w:t>If</w:t>
      </w:r>
      <w:r>
        <w:rPr>
          <w:b/>
        </w:rPr>
        <w:t xml:space="preserve"> Dose </w:t>
      </w:r>
      <w:r w:rsidRPr="00B677ED">
        <w:rPr>
          <w:b/>
        </w:rPr>
        <w:t>track</w:t>
      </w:r>
      <w:r>
        <w:t xml:space="preserve"> is selected on the </w:t>
      </w:r>
      <w:r w:rsidRPr="00E8407D">
        <w:rPr>
          <w:b/>
        </w:rPr>
        <w:t>T</w:t>
      </w:r>
      <w:r w:rsidRPr="00B677ED">
        <w:rPr>
          <w:b/>
        </w:rPr>
        <w:t>imeline Settings</w:t>
      </w:r>
      <w:r>
        <w:t xml:space="preserve"> panel, then </w:t>
      </w:r>
      <w:r>
        <w:rPr>
          <w:b/>
        </w:rPr>
        <w:t>Dose</w:t>
      </w:r>
      <w:r>
        <w:t xml:space="preserve"> </w:t>
      </w:r>
      <w:r w:rsidRPr="00C858B6">
        <w:rPr>
          <w:b/>
        </w:rPr>
        <w:t>Filter</w:t>
      </w:r>
      <w:r>
        <w:t xml:space="preserve"> section with appropriate filters is available on the </w:t>
      </w:r>
      <w:r w:rsidRPr="00B677ED">
        <w:rPr>
          <w:b/>
        </w:rPr>
        <w:t>Timeline Filters</w:t>
      </w:r>
      <w:r>
        <w:t xml:space="preserve"> panel.</w:t>
      </w:r>
    </w:p>
    <w:p w14:paraId="0741BDC6" w14:textId="77777777" w:rsidR="00C71017" w:rsidRPr="005215EE" w:rsidRDefault="00C71017" w:rsidP="00C71017">
      <w:pPr>
        <w:pStyle w:val="BodyText"/>
      </w:pPr>
      <w:r>
        <w:rPr>
          <w:noProof/>
        </w:rPr>
        <w:drawing>
          <wp:inline distT="0" distB="0" distL="0" distR="0" wp14:anchorId="662E9350" wp14:editId="03F9D5B5">
            <wp:extent cx="1935332" cy="2878500"/>
            <wp:effectExtent l="19050" t="19050" r="27305" b="171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938055" cy="2882550"/>
                    </a:xfrm>
                    <a:prstGeom prst="rect">
                      <a:avLst/>
                    </a:prstGeom>
                    <a:ln>
                      <a:solidFill>
                        <a:schemeClr val="bg2"/>
                      </a:solidFill>
                    </a:ln>
                  </pic:spPr>
                </pic:pic>
              </a:graphicData>
            </a:graphic>
          </wp:inline>
        </w:drawing>
      </w:r>
    </w:p>
    <w:p w14:paraId="001A07C6" w14:textId="182A5F07" w:rsidR="00C71017" w:rsidRDefault="00C71017" w:rsidP="00C71017">
      <w:pPr>
        <w:pStyle w:val="Heading3"/>
      </w:pPr>
      <w:bookmarkStart w:id="156" w:name="_Toc33115305"/>
      <w:r w:rsidRPr="0091311D">
        <w:t xml:space="preserve">ECG </w:t>
      </w:r>
      <w:r>
        <w:t>T</w:t>
      </w:r>
      <w:r w:rsidRPr="0091311D">
        <w:t>rack</w:t>
      </w:r>
      <w:bookmarkEnd w:id="156"/>
    </w:p>
    <w:p w14:paraId="01A8E08E" w14:textId="77777777" w:rsidR="00C71017" w:rsidRDefault="00C71017" w:rsidP="00C71017">
      <w:pPr>
        <w:pStyle w:val="BodyText"/>
      </w:pPr>
      <w:r>
        <w:rPr>
          <w:b/>
        </w:rPr>
        <w:t>ECG</w:t>
      </w:r>
      <w:r>
        <w:t xml:space="preserve"> </w:t>
      </w:r>
      <w:r w:rsidRPr="006A3F03">
        <w:rPr>
          <w:b/>
        </w:rPr>
        <w:t>track</w:t>
      </w:r>
      <w:r>
        <w:t xml:space="preserve"> for each subject </w:t>
      </w:r>
      <w:r w:rsidRPr="006A3F03">
        <w:t>shows</w:t>
      </w:r>
      <w:r>
        <w:t xml:space="preserve"> </w:t>
      </w:r>
      <w:r w:rsidRPr="00A122D2">
        <w:t>ECG measurement</w:t>
      </w:r>
      <w:r>
        <w:t>s</w:t>
      </w:r>
      <w:r w:rsidRPr="00A122D2">
        <w:t xml:space="preserve"> </w:t>
      </w:r>
      <w:r>
        <w:t xml:space="preserve">over time. </w:t>
      </w:r>
    </w:p>
    <w:p w14:paraId="46BB6A76" w14:textId="77777777" w:rsidR="00C71017" w:rsidRDefault="00C71017" w:rsidP="00C71017">
      <w:pPr>
        <w:pStyle w:val="BodyText"/>
      </w:pPr>
      <w:r>
        <w:t>There are three detailing levels: 1</w:t>
      </w:r>
      <w:r w:rsidRPr="00997B26">
        <w:rPr>
          <w:vertAlign w:val="superscript"/>
        </w:rPr>
        <w:t>st</w:t>
      </w:r>
      <w:r>
        <w:t xml:space="preserve"> level (collapsed tracks), 2</w:t>
      </w:r>
      <w:r w:rsidRPr="00997B26">
        <w:rPr>
          <w:vertAlign w:val="superscript"/>
        </w:rPr>
        <w:t>nd</w:t>
      </w:r>
      <w:r>
        <w:t xml:space="preserve"> (expanded tracks, providing</w:t>
      </w:r>
      <w:r w:rsidRPr="00001919">
        <w:t xml:space="preserve"> </w:t>
      </w:r>
      <w:r>
        <w:t>evaluated values</w:t>
      </w:r>
      <w:r w:rsidRPr="00D14A59">
        <w:t xml:space="preserve"> </w:t>
      </w:r>
      <w:r>
        <w:t>per each ECG measurement) and 3</w:t>
      </w:r>
      <w:r w:rsidRPr="00997B26">
        <w:rPr>
          <w:vertAlign w:val="superscript"/>
        </w:rPr>
        <w:t>rd</w:t>
      </w:r>
      <w:r>
        <w:t xml:space="preserve"> (</w:t>
      </w:r>
      <w:r w:rsidRPr="001258FE">
        <w:t xml:space="preserve">line graphs for each </w:t>
      </w:r>
      <w:r w:rsidRPr="004359F8">
        <w:t xml:space="preserve">actual </w:t>
      </w:r>
      <w:r>
        <w:t xml:space="preserve">measurement </w:t>
      </w:r>
      <w:r w:rsidRPr="004359F8">
        <w:t>value</w:t>
      </w:r>
      <w:r>
        <w:t>).</w:t>
      </w:r>
    </w:p>
    <w:p w14:paraId="1EF00A49" w14:textId="4E6072F6" w:rsidR="00C71017" w:rsidRDefault="00C71017" w:rsidP="00A7486F">
      <w:pPr>
        <w:pStyle w:val="Heading4"/>
      </w:pPr>
      <w:bookmarkStart w:id="157" w:name="_Toc33115306"/>
      <w:r>
        <w:t>First Level</w:t>
      </w:r>
      <w:bookmarkEnd w:id="157"/>
    </w:p>
    <w:p w14:paraId="79C745B1" w14:textId="77777777" w:rsidR="00C71017" w:rsidRDefault="00C71017" w:rsidP="00C71017">
      <w:pPr>
        <w:pStyle w:val="BodyText"/>
      </w:pPr>
      <w:r w:rsidRPr="00A122D2">
        <w:t xml:space="preserve">By default the </w:t>
      </w:r>
      <w:r>
        <w:t>1</w:t>
      </w:r>
      <w:r w:rsidRPr="00F751AE">
        <w:rPr>
          <w:vertAlign w:val="superscript"/>
        </w:rPr>
        <w:t>st</w:t>
      </w:r>
      <w:r w:rsidRPr="00A122D2">
        <w:t xml:space="preserve"> level ECG track is displayed. </w:t>
      </w:r>
      <w:r>
        <w:t>Each track provides a user with</w:t>
      </w:r>
      <w:r w:rsidRPr="00A122D2">
        <w:t xml:space="preserve"> </w:t>
      </w:r>
      <w:r>
        <w:t xml:space="preserve">a </w:t>
      </w:r>
      <w:r w:rsidRPr="00A122D2">
        <w:t xml:space="preserve">single </w:t>
      </w:r>
      <w:r>
        <w:t>marker</w:t>
      </w:r>
      <w:r w:rsidRPr="00A122D2">
        <w:t xml:space="preserve"> per ECG evaluation. </w:t>
      </w:r>
    </w:p>
    <w:p w14:paraId="6CC999D3" w14:textId="77777777" w:rsidR="00C71017" w:rsidRDefault="00C71017" w:rsidP="00C71017">
      <w:pPr>
        <w:pStyle w:val="BodyText"/>
        <w:keepNext/>
      </w:pPr>
      <w:r w:rsidRPr="00DD0A47">
        <w:rPr>
          <w:b/>
        </w:rPr>
        <w:lastRenderedPageBreak/>
        <w:t>Note</w:t>
      </w:r>
      <w:r>
        <w:t>: Each cell of the third column of the table is filled with ‘Summary’ value.</w:t>
      </w:r>
    </w:p>
    <w:p w14:paraId="0D1F1DAE" w14:textId="77777777" w:rsidR="00C71017" w:rsidRDefault="00C71017" w:rsidP="00C71017">
      <w:pPr>
        <w:pStyle w:val="BodyText"/>
      </w:pPr>
      <w:r>
        <w:rPr>
          <w:noProof/>
        </w:rPr>
        <w:drawing>
          <wp:inline distT="0" distB="0" distL="0" distR="0" wp14:anchorId="70C62DE9" wp14:editId="22883475">
            <wp:extent cx="5941695" cy="2909570"/>
            <wp:effectExtent l="19050" t="19050" r="20955" b="2413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1695" cy="2909570"/>
                    </a:xfrm>
                    <a:prstGeom prst="rect">
                      <a:avLst/>
                    </a:prstGeom>
                    <a:ln>
                      <a:solidFill>
                        <a:schemeClr val="bg2"/>
                      </a:solidFill>
                    </a:ln>
                  </pic:spPr>
                </pic:pic>
              </a:graphicData>
            </a:graphic>
          </wp:inline>
        </w:drawing>
      </w:r>
    </w:p>
    <w:p w14:paraId="7DC25095" w14:textId="77777777" w:rsidR="00C71017" w:rsidRDefault="00C71017" w:rsidP="00C71017">
      <w:pPr>
        <w:pStyle w:val="BodyText"/>
      </w:pPr>
      <w:r w:rsidRPr="00A122D2">
        <w:t xml:space="preserve">ECG measurement </w:t>
      </w:r>
      <w:r>
        <w:t>markers</w:t>
      </w:r>
      <w:r w:rsidRPr="00A122D2">
        <w:t xml:space="preserve"> are colored according to the largest % change from baseline among any of the measurements. </w:t>
      </w:r>
    </w:p>
    <w:p w14:paraId="229A630F" w14:textId="77777777" w:rsidR="00C71017" w:rsidRDefault="00C71017" w:rsidP="00C71017">
      <w:pPr>
        <w:pStyle w:val="BodyText"/>
      </w:pPr>
      <w:r w:rsidRPr="00B0589F">
        <w:rPr>
          <w:b/>
        </w:rPr>
        <w:t>Note</w:t>
      </w:r>
      <w:r>
        <w:t>: Each subject has its own baseline.</w:t>
      </w:r>
    </w:p>
    <w:p w14:paraId="17D704E7" w14:textId="77777777" w:rsidR="00C71017" w:rsidRDefault="00C71017" w:rsidP="00C71017">
      <w:pPr>
        <w:pStyle w:val="BodyText"/>
        <w:keepNext/>
      </w:pPr>
      <w:r w:rsidRPr="006B143B">
        <w:t>The legend contains ECG summary:</w:t>
      </w:r>
      <w:r>
        <w:t xml:space="preserve"> c</w:t>
      </w:r>
      <w:r w:rsidRPr="006B143B">
        <w:t>olor scheme for % change from baseline</w:t>
      </w:r>
      <w:r>
        <w:t>, and current/baseline measurements markers description as well as significant or abnormal evaluation in QTcF if it was detected on ECG tracks.</w:t>
      </w:r>
    </w:p>
    <w:p w14:paraId="2EE3CC37" w14:textId="77777777" w:rsidR="00C71017" w:rsidRPr="006B143B" w:rsidRDefault="00C71017" w:rsidP="00C71017">
      <w:pPr>
        <w:pStyle w:val="BodyText"/>
      </w:pPr>
      <w:r>
        <w:rPr>
          <w:noProof/>
        </w:rPr>
        <w:drawing>
          <wp:inline distT="0" distB="0" distL="0" distR="0" wp14:anchorId="037D4C1B" wp14:editId="5E512CB7">
            <wp:extent cx="1580225" cy="1956103"/>
            <wp:effectExtent l="19050" t="19050" r="20320" b="2540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589540" cy="1967634"/>
                    </a:xfrm>
                    <a:prstGeom prst="rect">
                      <a:avLst/>
                    </a:prstGeom>
                    <a:ln>
                      <a:solidFill>
                        <a:schemeClr val="bg2"/>
                      </a:solidFill>
                    </a:ln>
                  </pic:spPr>
                </pic:pic>
              </a:graphicData>
            </a:graphic>
          </wp:inline>
        </w:drawing>
      </w:r>
    </w:p>
    <w:p w14:paraId="741E1997" w14:textId="77777777" w:rsidR="00C71017" w:rsidRDefault="00C71017" w:rsidP="00C71017">
      <w:pPr>
        <w:pStyle w:val="BodyText"/>
      </w:pPr>
      <w:r w:rsidRPr="00CD67B8">
        <w:rPr>
          <w:b/>
        </w:rPr>
        <w:t>Note</w:t>
      </w:r>
      <w:r>
        <w:t>: The legend remains the same for 1</w:t>
      </w:r>
      <w:r w:rsidRPr="00F751AE">
        <w:rPr>
          <w:vertAlign w:val="superscript"/>
        </w:rPr>
        <w:t>st</w:t>
      </w:r>
      <w:r>
        <w:t xml:space="preserve"> and 2</w:t>
      </w:r>
      <w:r w:rsidRPr="00F751AE">
        <w:rPr>
          <w:vertAlign w:val="superscript"/>
        </w:rPr>
        <w:t>nd</w:t>
      </w:r>
      <w:r>
        <w:t xml:space="preserve"> detailing levels.</w:t>
      </w:r>
    </w:p>
    <w:p w14:paraId="41C8BE3A" w14:textId="77777777" w:rsidR="00C71017" w:rsidRPr="006B143B" w:rsidRDefault="00C71017" w:rsidP="00C71017">
      <w:pPr>
        <w:pStyle w:val="BodyText"/>
      </w:pPr>
      <w:r w:rsidRPr="006B143B">
        <w:t xml:space="preserve">When </w:t>
      </w:r>
      <w:r>
        <w:t xml:space="preserve">a </w:t>
      </w:r>
      <w:r w:rsidRPr="006B143B">
        <w:t>user hovers a mouse over the square/</w:t>
      </w:r>
      <w:r>
        <w:t>circle marker</w:t>
      </w:r>
      <w:r w:rsidRPr="006B143B">
        <w:t>, the tooltip with the following fields is displayed:</w:t>
      </w:r>
    </w:p>
    <w:p w14:paraId="4D368106" w14:textId="77777777" w:rsidR="00C71017" w:rsidRPr="006B143B" w:rsidRDefault="00C71017" w:rsidP="00C71017">
      <w:pPr>
        <w:pStyle w:val="ListBullet"/>
      </w:pPr>
      <w:r w:rsidRPr="006B143B">
        <w:t>Subject: &lt;</w:t>
      </w:r>
      <w:r>
        <w:t>value</w:t>
      </w:r>
      <w:r w:rsidRPr="006B143B">
        <w:t>&gt;</w:t>
      </w:r>
      <w:r>
        <w:t>;</w:t>
      </w:r>
    </w:p>
    <w:p w14:paraId="3F00A7BC" w14:textId="77777777" w:rsidR="00C71017" w:rsidRPr="006B143B" w:rsidRDefault="00C71017" w:rsidP="00C71017">
      <w:pPr>
        <w:pStyle w:val="ListBullet"/>
      </w:pPr>
      <w:r w:rsidRPr="006B143B">
        <w:t>Visit: &lt;value&gt;</w:t>
      </w:r>
      <w:r>
        <w:t>;</w:t>
      </w:r>
    </w:p>
    <w:p w14:paraId="172FA7FF" w14:textId="77777777" w:rsidR="00C71017" w:rsidRPr="006B143B" w:rsidRDefault="00C71017" w:rsidP="00C71017">
      <w:pPr>
        <w:pStyle w:val="ListBullet"/>
      </w:pPr>
      <w:r w:rsidRPr="006B143B">
        <w:t>Sex: &lt;value&gt;</w:t>
      </w:r>
      <w:r>
        <w:t>;</w:t>
      </w:r>
    </w:p>
    <w:p w14:paraId="1A4CAD2B" w14:textId="77777777" w:rsidR="00C71017" w:rsidRPr="006B143B" w:rsidRDefault="00C71017" w:rsidP="00C71017">
      <w:pPr>
        <w:pStyle w:val="ListBullet"/>
      </w:pPr>
      <w:r w:rsidRPr="006B143B">
        <w:t>Date of baseline: &lt;value&gt;</w:t>
      </w:r>
      <w:r>
        <w:t>;</w:t>
      </w:r>
    </w:p>
    <w:p w14:paraId="0A9C01B2" w14:textId="77777777" w:rsidR="00C71017" w:rsidRPr="006B143B" w:rsidRDefault="00C71017" w:rsidP="00C71017">
      <w:pPr>
        <w:pStyle w:val="ListBullet"/>
      </w:pPr>
      <w:r w:rsidRPr="006B143B">
        <w:t>Significant: &lt;value&gt;</w:t>
      </w:r>
      <w:r>
        <w:t>;</w:t>
      </w:r>
    </w:p>
    <w:p w14:paraId="1DF9D08C" w14:textId="77777777" w:rsidR="00C71017" w:rsidRPr="006B143B" w:rsidRDefault="00C71017" w:rsidP="00C71017">
      <w:pPr>
        <w:pStyle w:val="ListBullet"/>
      </w:pPr>
      <w:r w:rsidRPr="006B143B">
        <w:t>Abnormal: &lt;value&gt;</w:t>
      </w:r>
      <w:r>
        <w:t>;</w:t>
      </w:r>
    </w:p>
    <w:p w14:paraId="13C25E42" w14:textId="77777777" w:rsidR="00C71017" w:rsidRPr="006B143B" w:rsidRDefault="00C71017" w:rsidP="00C71017">
      <w:pPr>
        <w:pStyle w:val="ListBullet"/>
      </w:pPr>
      <w:r w:rsidRPr="006B143B">
        <w:t>Max value percent change: &lt;value&gt;</w:t>
      </w:r>
      <w:r>
        <w:t>;</w:t>
      </w:r>
    </w:p>
    <w:p w14:paraId="22A6C3D3" w14:textId="77777777" w:rsidR="00C71017" w:rsidRDefault="00C71017" w:rsidP="00C71017">
      <w:pPr>
        <w:pStyle w:val="ListBullet"/>
      </w:pPr>
      <w:r>
        <w:t>QTcF change: &lt;value&gt;;</w:t>
      </w:r>
    </w:p>
    <w:p w14:paraId="72B331D1" w14:textId="77777777" w:rsidR="00C71017" w:rsidRDefault="00C71017" w:rsidP="00C71017">
      <w:pPr>
        <w:pStyle w:val="ListBullet"/>
      </w:pPr>
      <w:r>
        <w:lastRenderedPageBreak/>
        <w:t>QTcF value: &lt;value&gt;;</w:t>
      </w:r>
    </w:p>
    <w:p w14:paraId="5F8B19A8" w14:textId="77777777" w:rsidR="00C71017" w:rsidRDefault="00C71017" w:rsidP="00C71017">
      <w:pPr>
        <w:pStyle w:val="ListBullet"/>
      </w:pPr>
      <w:r>
        <w:t>Event at day: &lt;value&gt;;</w:t>
      </w:r>
    </w:p>
    <w:p w14:paraId="7664303F" w14:textId="77777777" w:rsidR="00C71017" w:rsidRPr="006B143B" w:rsidRDefault="00C71017" w:rsidP="00C71017">
      <w:pPr>
        <w:pStyle w:val="ListBullet"/>
        <w:keepNext/>
      </w:pPr>
      <w:r w:rsidRPr="006B143B">
        <w:t>Study day: &lt;value&gt;</w:t>
      </w:r>
      <w:r>
        <w:t>.</w:t>
      </w:r>
    </w:p>
    <w:p w14:paraId="7C9BE881" w14:textId="77777777" w:rsidR="00C71017" w:rsidRDefault="00C71017" w:rsidP="00C71017">
      <w:pPr>
        <w:pStyle w:val="BodyText"/>
      </w:pPr>
      <w:r>
        <w:rPr>
          <w:noProof/>
        </w:rPr>
        <w:drawing>
          <wp:inline distT="0" distB="0" distL="0" distR="0" wp14:anchorId="5C4670BF" wp14:editId="6B2D5BDE">
            <wp:extent cx="1400000" cy="1352381"/>
            <wp:effectExtent l="0" t="0" r="0" b="63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400000" cy="1352381"/>
                    </a:xfrm>
                    <a:prstGeom prst="rect">
                      <a:avLst/>
                    </a:prstGeom>
                  </pic:spPr>
                </pic:pic>
              </a:graphicData>
            </a:graphic>
          </wp:inline>
        </w:drawing>
      </w:r>
    </w:p>
    <w:p w14:paraId="04339461" w14:textId="77777777" w:rsidR="00C71017" w:rsidRPr="00A122D2" w:rsidRDefault="00C71017" w:rsidP="00C71017">
      <w:pPr>
        <w:pStyle w:val="BodyText"/>
      </w:pPr>
      <w:r>
        <w:t>ECG TRACK SETTINGS</w:t>
      </w:r>
    </w:p>
    <w:p w14:paraId="49CFF5ED" w14:textId="77777777" w:rsidR="00C71017" w:rsidRPr="00A122D2" w:rsidRDefault="00C71017" w:rsidP="00C71017">
      <w:pPr>
        <w:pStyle w:val="BodyText"/>
      </w:pPr>
      <w:r w:rsidRPr="00B677ED">
        <w:t>If</w:t>
      </w:r>
      <w:r>
        <w:rPr>
          <w:b/>
        </w:rPr>
        <w:t xml:space="preserve"> ECG </w:t>
      </w:r>
      <w:r w:rsidRPr="00B677ED">
        <w:rPr>
          <w:b/>
        </w:rPr>
        <w:t>track</w:t>
      </w:r>
      <w:r>
        <w:t xml:space="preserve"> is selected on in the </w:t>
      </w:r>
      <w:r w:rsidRPr="00E02672">
        <w:rPr>
          <w:b/>
        </w:rPr>
        <w:t>Track Selection</w:t>
      </w:r>
      <w:r>
        <w:t xml:space="preserve"> section of the </w:t>
      </w:r>
      <w:r w:rsidRPr="00A122D2">
        <w:rPr>
          <w:b/>
        </w:rPr>
        <w:t>T</w:t>
      </w:r>
      <w:r w:rsidRPr="00B677ED">
        <w:rPr>
          <w:b/>
        </w:rPr>
        <w:t>imeline Settings</w:t>
      </w:r>
      <w:r>
        <w:t xml:space="preserve"> panel, then</w:t>
      </w:r>
      <w:r w:rsidRPr="00A122D2">
        <w:t xml:space="preserve"> the following ECG warnings </w:t>
      </w:r>
      <w:r>
        <w:t xml:space="preserve">can be toggled on/off in the </w:t>
      </w:r>
      <w:r w:rsidRPr="00E02672">
        <w:rPr>
          <w:b/>
        </w:rPr>
        <w:t>Track Settings</w:t>
      </w:r>
      <w:r>
        <w:t xml:space="preserve"> section of the panel</w:t>
      </w:r>
      <w:r w:rsidRPr="00A122D2">
        <w:t>:</w:t>
      </w:r>
    </w:p>
    <w:p w14:paraId="4A1A50C6" w14:textId="77777777" w:rsidR="00C71017" w:rsidRPr="00A122D2" w:rsidRDefault="00C71017" w:rsidP="00C71017">
      <w:pPr>
        <w:pStyle w:val="ListBullet"/>
      </w:pPr>
      <w:r w:rsidRPr="00A122D2">
        <w:t>QTcF male</w:t>
      </w:r>
      <w:r>
        <w:t>;</w:t>
      </w:r>
    </w:p>
    <w:p w14:paraId="6E99A74D" w14:textId="77777777" w:rsidR="00C71017" w:rsidRDefault="00C71017" w:rsidP="00C71017">
      <w:pPr>
        <w:pStyle w:val="ListBullet"/>
      </w:pPr>
      <w:r w:rsidRPr="00A122D2">
        <w:t>QTcF female</w:t>
      </w:r>
      <w:r>
        <w:t>;</w:t>
      </w:r>
    </w:p>
    <w:p w14:paraId="17B419FB" w14:textId="77777777" w:rsidR="00C71017" w:rsidRDefault="00C71017" w:rsidP="00C71017">
      <w:pPr>
        <w:pStyle w:val="ListBullet"/>
      </w:pPr>
      <w:r w:rsidRPr="00A122D2">
        <w:t>QTcF</w:t>
      </w:r>
      <w:r>
        <w:t xml:space="preserve"> change from baseline;</w:t>
      </w:r>
    </w:p>
    <w:p w14:paraId="73555FF6" w14:textId="77777777" w:rsidR="00C71017" w:rsidRDefault="00C71017" w:rsidP="00C71017">
      <w:pPr>
        <w:pStyle w:val="ListBullet"/>
      </w:pPr>
      <w:r>
        <w:t>Abnormal.</w:t>
      </w:r>
    </w:p>
    <w:p w14:paraId="2D4F5FE6" w14:textId="77777777" w:rsidR="00C71017" w:rsidRPr="00A122D2" w:rsidRDefault="00C71017" w:rsidP="00C71017">
      <w:pPr>
        <w:pStyle w:val="BodyText"/>
        <w:keepNext/>
      </w:pPr>
      <w:r w:rsidRPr="00E02672">
        <w:rPr>
          <w:b/>
        </w:rPr>
        <w:t>Note</w:t>
      </w:r>
      <w:r>
        <w:t>: These track settings are the same for 1</w:t>
      </w:r>
      <w:r w:rsidRPr="00F751AE">
        <w:rPr>
          <w:vertAlign w:val="superscript"/>
        </w:rPr>
        <w:t>st</w:t>
      </w:r>
      <w:r>
        <w:t xml:space="preserve"> and 2</w:t>
      </w:r>
      <w:r w:rsidRPr="00F751AE">
        <w:rPr>
          <w:vertAlign w:val="superscript"/>
        </w:rPr>
        <w:t>nd</w:t>
      </w:r>
      <w:r>
        <w:t xml:space="preserve"> levels.</w:t>
      </w:r>
    </w:p>
    <w:p w14:paraId="591EB406" w14:textId="77777777" w:rsidR="00C71017" w:rsidRDefault="00C71017" w:rsidP="00C71017">
      <w:pPr>
        <w:pStyle w:val="BodyText"/>
      </w:pPr>
      <w:r>
        <w:rPr>
          <w:noProof/>
        </w:rPr>
        <w:drawing>
          <wp:inline distT="0" distB="0" distL="0" distR="0" wp14:anchorId="26455A4B" wp14:editId="462A495C">
            <wp:extent cx="1725861" cy="1784411"/>
            <wp:effectExtent l="19050" t="19050" r="27305" b="2540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6"/>
                    <a:srcRect r="4356"/>
                    <a:stretch/>
                  </pic:blipFill>
                  <pic:spPr bwMode="auto">
                    <a:xfrm>
                      <a:off x="0" y="0"/>
                      <a:ext cx="1730089" cy="1788783"/>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9ED303C" w14:textId="77777777" w:rsidR="00C71017" w:rsidRPr="00A122D2" w:rsidRDefault="00C71017" w:rsidP="00C71017">
      <w:pPr>
        <w:pStyle w:val="BodyText"/>
      </w:pPr>
      <w:r>
        <w:t>All</w:t>
      </w:r>
      <w:r w:rsidRPr="00A122D2">
        <w:t xml:space="preserve"> ECG </w:t>
      </w:r>
      <w:r>
        <w:t>w</w:t>
      </w:r>
      <w:r w:rsidRPr="00A122D2">
        <w:t xml:space="preserve">arnings are checked by default. </w:t>
      </w:r>
    </w:p>
    <w:p w14:paraId="6B603068" w14:textId="77777777" w:rsidR="00C71017" w:rsidRPr="00A122D2" w:rsidRDefault="00C71017" w:rsidP="00C71017">
      <w:pPr>
        <w:pStyle w:val="BodyText"/>
      </w:pPr>
      <w:r>
        <w:t xml:space="preserve">If these warnings are toggled on, then </w:t>
      </w:r>
      <w:r w:rsidRPr="00A122D2">
        <w:t xml:space="preserve">ECG evaluation </w:t>
      </w:r>
      <w:r>
        <w:t>markers</w:t>
      </w:r>
      <w:r w:rsidRPr="00A122D2">
        <w:t xml:space="preserve"> </w:t>
      </w:r>
      <w:r>
        <w:t xml:space="preserve">will </w:t>
      </w:r>
      <w:r w:rsidRPr="00A122D2">
        <w:t xml:space="preserve">have a particular warning color (dark red) if they meet </w:t>
      </w:r>
      <w:r>
        <w:t>at least one</w:t>
      </w:r>
      <w:r w:rsidRPr="00A122D2">
        <w:t xml:space="preserve"> of the following criteria:</w:t>
      </w:r>
    </w:p>
    <w:p w14:paraId="642DF1FA" w14:textId="77777777" w:rsidR="00C71017" w:rsidRPr="00B0589F" w:rsidRDefault="00C71017" w:rsidP="00C71017">
      <w:pPr>
        <w:pStyle w:val="ListBullet"/>
      </w:pPr>
      <w:r w:rsidRPr="00B0589F">
        <w:t>QTcF absolute value &gt;=450ms for males</w:t>
      </w:r>
      <w:r>
        <w:t xml:space="preserve"> (indicates QTcF male warning)</w:t>
      </w:r>
      <w:r w:rsidRPr="00B0589F">
        <w:t>;</w:t>
      </w:r>
    </w:p>
    <w:p w14:paraId="51A8E8BF" w14:textId="77777777" w:rsidR="00C71017" w:rsidRPr="00B0589F" w:rsidRDefault="00C71017" w:rsidP="00C71017">
      <w:pPr>
        <w:pStyle w:val="ListBullet"/>
      </w:pPr>
      <w:r w:rsidRPr="00B0589F">
        <w:t>QTcF absolute value &gt;=480ms for females</w:t>
      </w:r>
      <w:r>
        <w:t xml:space="preserve"> (indicates QTcF female warning)</w:t>
      </w:r>
      <w:r w:rsidRPr="00B0589F">
        <w:t>;</w:t>
      </w:r>
    </w:p>
    <w:p w14:paraId="57F5DAED" w14:textId="77777777" w:rsidR="00C71017" w:rsidRDefault="00C71017" w:rsidP="00C71017">
      <w:pPr>
        <w:pStyle w:val="ListBullet"/>
      </w:pPr>
      <w:r w:rsidRPr="00B0589F">
        <w:t>QTcF absolute change from baseline &gt;=60ms</w:t>
      </w:r>
      <w:r>
        <w:t xml:space="preserve"> (indicates QTcF change from baseline warning);</w:t>
      </w:r>
    </w:p>
    <w:p w14:paraId="0DDC9363" w14:textId="77777777" w:rsidR="00C71017" w:rsidRDefault="00C71017" w:rsidP="00C71017">
      <w:pPr>
        <w:pStyle w:val="ListBullet"/>
      </w:pPr>
      <w:r>
        <w:t>Abnormal = Yes (indicates Abnormal warning).</w:t>
      </w:r>
      <w:r w:rsidRPr="00A122D2">
        <w:t>These measurement</w:t>
      </w:r>
      <w:r>
        <w:t>s</w:t>
      </w:r>
      <w:r w:rsidRPr="00A122D2">
        <w:t xml:space="preserve"> are labelled as clinically significant and abnormal in the overall ECG evaluation.</w:t>
      </w:r>
    </w:p>
    <w:p w14:paraId="620EF5E9" w14:textId="77777777" w:rsidR="00C71017" w:rsidRDefault="00C71017" w:rsidP="00C71017">
      <w:pPr>
        <w:pStyle w:val="BodyText"/>
        <w:keepNext/>
      </w:pPr>
      <w:r>
        <w:lastRenderedPageBreak/>
        <w:t>ECG tracks without warnings:</w:t>
      </w:r>
    </w:p>
    <w:p w14:paraId="72FCC747" w14:textId="77777777" w:rsidR="00C71017" w:rsidRDefault="00C71017" w:rsidP="00C71017">
      <w:pPr>
        <w:pStyle w:val="BodyText"/>
      </w:pPr>
      <w:r>
        <w:rPr>
          <w:noProof/>
        </w:rPr>
        <w:drawing>
          <wp:inline distT="0" distB="0" distL="0" distR="0" wp14:anchorId="6B11EED1" wp14:editId="5F4D360C">
            <wp:extent cx="5941695" cy="1406525"/>
            <wp:effectExtent l="19050" t="19050" r="20955" b="222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1695" cy="1406525"/>
                    </a:xfrm>
                    <a:prstGeom prst="rect">
                      <a:avLst/>
                    </a:prstGeom>
                    <a:ln>
                      <a:solidFill>
                        <a:schemeClr val="bg2"/>
                      </a:solidFill>
                    </a:ln>
                  </pic:spPr>
                </pic:pic>
              </a:graphicData>
            </a:graphic>
          </wp:inline>
        </w:drawing>
      </w:r>
    </w:p>
    <w:p w14:paraId="6675F49D" w14:textId="77777777" w:rsidR="00C71017" w:rsidRDefault="00C71017" w:rsidP="00C71017">
      <w:pPr>
        <w:pStyle w:val="BodyText"/>
        <w:keepNext/>
      </w:pPr>
      <w:r>
        <w:t>ECG tracks with warnings:</w:t>
      </w:r>
    </w:p>
    <w:p w14:paraId="563614C2" w14:textId="77777777" w:rsidR="00C71017" w:rsidRDefault="00C71017" w:rsidP="00C71017">
      <w:pPr>
        <w:pStyle w:val="BodyText"/>
      </w:pPr>
      <w:r>
        <w:rPr>
          <w:noProof/>
        </w:rPr>
        <w:drawing>
          <wp:inline distT="0" distB="0" distL="0" distR="0" wp14:anchorId="6E9FE60B" wp14:editId="301F4C38">
            <wp:extent cx="5941695" cy="1440815"/>
            <wp:effectExtent l="19050" t="19050" r="20955" b="2603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1695" cy="1440815"/>
                    </a:xfrm>
                    <a:prstGeom prst="rect">
                      <a:avLst/>
                    </a:prstGeom>
                    <a:ln>
                      <a:solidFill>
                        <a:schemeClr val="bg2"/>
                      </a:solidFill>
                    </a:ln>
                  </pic:spPr>
                </pic:pic>
              </a:graphicData>
            </a:graphic>
          </wp:inline>
        </w:drawing>
      </w:r>
    </w:p>
    <w:p w14:paraId="73C73BA0" w14:textId="44D4F09C" w:rsidR="00C71017" w:rsidRDefault="00C71017" w:rsidP="00A7486F">
      <w:pPr>
        <w:pStyle w:val="Heading4"/>
      </w:pPr>
      <w:bookmarkStart w:id="158" w:name="_Toc33115307"/>
      <w:r>
        <w:t>Second Level</w:t>
      </w:r>
      <w:bookmarkEnd w:id="158"/>
    </w:p>
    <w:p w14:paraId="3D477192" w14:textId="77777777" w:rsidR="00C71017" w:rsidRDefault="00C71017" w:rsidP="00C71017">
      <w:pPr>
        <w:pStyle w:val="BodyText"/>
      </w:pPr>
      <w:r>
        <w:t>To expand an ECG track, a user should point with mouse cursor to the required track, click a right mouse button, and select one of the following menu items:</w:t>
      </w:r>
    </w:p>
    <w:p w14:paraId="78DCBF09" w14:textId="77777777" w:rsidR="00C71017" w:rsidRDefault="00C71017" w:rsidP="00C71017">
      <w:pPr>
        <w:pStyle w:val="ListBullet"/>
      </w:pPr>
      <w:r w:rsidRPr="002F5E5D">
        <w:rPr>
          <w:b/>
        </w:rPr>
        <w:t>Expand</w:t>
      </w:r>
      <w:r>
        <w:t xml:space="preserve"> – to expand ECG track for a particular subject;</w:t>
      </w:r>
    </w:p>
    <w:p w14:paraId="4799A3AC" w14:textId="77777777" w:rsidR="00C71017" w:rsidRDefault="00C71017" w:rsidP="00C71017">
      <w:pPr>
        <w:pStyle w:val="ListBullet"/>
        <w:keepNext/>
      </w:pPr>
      <w:r w:rsidRPr="002F5E5D">
        <w:rPr>
          <w:b/>
        </w:rPr>
        <w:t xml:space="preserve">Expand all </w:t>
      </w:r>
      <w:r>
        <w:rPr>
          <w:b/>
        </w:rPr>
        <w:t>ECG</w:t>
      </w:r>
      <w:r w:rsidRPr="002F5E5D">
        <w:rPr>
          <w:b/>
        </w:rPr>
        <w:t xml:space="preserve"> tracks</w:t>
      </w:r>
      <w:r>
        <w:t xml:space="preserve"> – to expand all the tracks.</w:t>
      </w:r>
    </w:p>
    <w:p w14:paraId="6C28CA6F" w14:textId="77777777" w:rsidR="00C71017" w:rsidRDefault="00C71017" w:rsidP="00C71017">
      <w:pPr>
        <w:pStyle w:val="BodyText"/>
      </w:pPr>
      <w:r>
        <w:rPr>
          <w:noProof/>
        </w:rPr>
        <w:drawing>
          <wp:inline distT="0" distB="0" distL="0" distR="0" wp14:anchorId="1B311F36" wp14:editId="3BBBBC5D">
            <wp:extent cx="1600000" cy="895238"/>
            <wp:effectExtent l="19050" t="19050" r="19685" b="1968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600000" cy="895238"/>
                    </a:xfrm>
                    <a:prstGeom prst="rect">
                      <a:avLst/>
                    </a:prstGeom>
                    <a:ln>
                      <a:solidFill>
                        <a:schemeClr val="bg2"/>
                      </a:solidFill>
                    </a:ln>
                  </pic:spPr>
                </pic:pic>
              </a:graphicData>
            </a:graphic>
          </wp:inline>
        </w:drawing>
      </w:r>
    </w:p>
    <w:p w14:paraId="73EAF311" w14:textId="77777777" w:rsidR="00C71017" w:rsidRDefault="00C71017" w:rsidP="00C71017">
      <w:pPr>
        <w:pStyle w:val="BodyText"/>
      </w:pPr>
      <w:r>
        <w:t>ECG track</w:t>
      </w:r>
      <w:r w:rsidRPr="002F5E5D">
        <w:t xml:space="preserve"> </w:t>
      </w:r>
      <w:r>
        <w:t>expands to the set of separate tracks – one per each ECG measurement (</w:t>
      </w:r>
      <w:r w:rsidRPr="00746203">
        <w:t>PR, RR, QTcF</w:t>
      </w:r>
      <w:r>
        <w:t>,</w:t>
      </w:r>
      <w:r w:rsidRPr="00746203">
        <w:t xml:space="preserve"> etc</w:t>
      </w:r>
      <w:r>
        <w:t xml:space="preserve">.). </w:t>
      </w:r>
    </w:p>
    <w:p w14:paraId="177BBF00" w14:textId="77777777" w:rsidR="00C71017" w:rsidRDefault="00C71017" w:rsidP="00C71017">
      <w:pPr>
        <w:pStyle w:val="BodyText"/>
      </w:pPr>
      <w:r w:rsidRPr="00DD0A47">
        <w:rPr>
          <w:b/>
        </w:rPr>
        <w:t>Note</w:t>
      </w:r>
      <w:r>
        <w:t>: ‘Summary’ value</w:t>
      </w:r>
      <w:r w:rsidRPr="00A40B8D">
        <w:t xml:space="preserve"> </w:t>
      </w:r>
      <w:r>
        <w:t>in cells of the third column of the table changes to the names of particular measurement.</w:t>
      </w:r>
    </w:p>
    <w:p w14:paraId="015B252A" w14:textId="77777777" w:rsidR="00C71017" w:rsidRDefault="00C71017" w:rsidP="00C71017">
      <w:pPr>
        <w:pStyle w:val="BodyText"/>
        <w:keepNext/>
      </w:pPr>
      <w:r>
        <w:t>1</w:t>
      </w:r>
      <w:r w:rsidRPr="00F751AE">
        <w:rPr>
          <w:vertAlign w:val="superscript"/>
        </w:rPr>
        <w:t>st</w:t>
      </w:r>
      <w:r>
        <w:t xml:space="preserve"> level:</w:t>
      </w:r>
    </w:p>
    <w:p w14:paraId="20AD7EA6" w14:textId="77777777" w:rsidR="00C71017" w:rsidRDefault="00C71017" w:rsidP="00C71017">
      <w:pPr>
        <w:pStyle w:val="BodyText"/>
      </w:pPr>
      <w:r>
        <w:rPr>
          <w:noProof/>
        </w:rPr>
        <w:drawing>
          <wp:inline distT="0" distB="0" distL="0" distR="0" wp14:anchorId="4603A297" wp14:editId="2C360238">
            <wp:extent cx="5941695" cy="260350"/>
            <wp:effectExtent l="19050" t="19050" r="20955" b="254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1695" cy="260350"/>
                    </a:xfrm>
                    <a:prstGeom prst="rect">
                      <a:avLst/>
                    </a:prstGeom>
                    <a:ln>
                      <a:solidFill>
                        <a:schemeClr val="bg2"/>
                      </a:solidFill>
                    </a:ln>
                  </pic:spPr>
                </pic:pic>
              </a:graphicData>
            </a:graphic>
          </wp:inline>
        </w:drawing>
      </w:r>
    </w:p>
    <w:p w14:paraId="3AE0573C" w14:textId="77777777" w:rsidR="00C71017" w:rsidRDefault="00C71017" w:rsidP="00C71017">
      <w:pPr>
        <w:pStyle w:val="BodyText"/>
        <w:keepNext/>
      </w:pPr>
      <w:r>
        <w:t>2</w:t>
      </w:r>
      <w:r w:rsidRPr="00F751AE">
        <w:rPr>
          <w:vertAlign w:val="superscript"/>
        </w:rPr>
        <w:t>nd</w:t>
      </w:r>
      <w:r>
        <w:t xml:space="preserve"> level:</w:t>
      </w:r>
    </w:p>
    <w:p w14:paraId="4B7F6F3A" w14:textId="77777777" w:rsidR="00C71017" w:rsidRDefault="00C71017" w:rsidP="00C71017">
      <w:pPr>
        <w:pStyle w:val="BodyText"/>
      </w:pPr>
      <w:r>
        <w:rPr>
          <w:noProof/>
        </w:rPr>
        <w:drawing>
          <wp:inline distT="0" distB="0" distL="0" distR="0" wp14:anchorId="3F89EE9F" wp14:editId="2EFFEE4B">
            <wp:extent cx="5941695" cy="1156970"/>
            <wp:effectExtent l="19050" t="19050" r="20955" b="2413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1695" cy="1156970"/>
                    </a:xfrm>
                    <a:prstGeom prst="rect">
                      <a:avLst/>
                    </a:prstGeom>
                    <a:ln>
                      <a:solidFill>
                        <a:schemeClr val="bg2"/>
                      </a:solidFill>
                    </a:ln>
                  </pic:spPr>
                </pic:pic>
              </a:graphicData>
            </a:graphic>
          </wp:inline>
        </w:drawing>
      </w:r>
    </w:p>
    <w:p w14:paraId="72DADEBB" w14:textId="77777777" w:rsidR="00C71017" w:rsidRPr="00746203" w:rsidRDefault="00C71017" w:rsidP="00C71017">
      <w:pPr>
        <w:pStyle w:val="BodyText"/>
      </w:pPr>
      <w:r>
        <w:t>Markers</w:t>
      </w:r>
      <w:r w:rsidRPr="00746203">
        <w:t xml:space="preserve"> are colored using the same method as </w:t>
      </w:r>
      <w:r>
        <w:t xml:space="preserve">for </w:t>
      </w:r>
      <w:r w:rsidRPr="00746203">
        <w:t xml:space="preserve">the </w:t>
      </w:r>
      <w:r>
        <w:t>1</w:t>
      </w:r>
      <w:r w:rsidRPr="00F751AE">
        <w:rPr>
          <w:vertAlign w:val="superscript"/>
        </w:rPr>
        <w:t>st</w:t>
      </w:r>
      <w:r w:rsidRPr="00746203">
        <w:t xml:space="preserve"> level but applying only to the data within the given measurement.</w:t>
      </w:r>
      <w:r>
        <w:t xml:space="preserve"> Warnings are applied only to QTcF measurement (on the 2</w:t>
      </w:r>
      <w:r w:rsidRPr="00B0589F">
        <w:rPr>
          <w:vertAlign w:val="superscript"/>
        </w:rPr>
        <w:t>nd</w:t>
      </w:r>
      <w:r>
        <w:t xml:space="preserve"> level).</w:t>
      </w:r>
    </w:p>
    <w:p w14:paraId="519FA3E5" w14:textId="77777777" w:rsidR="00C71017" w:rsidRDefault="00C71017" w:rsidP="00C71017">
      <w:pPr>
        <w:pStyle w:val="BodyText"/>
      </w:pPr>
      <w:r>
        <w:lastRenderedPageBreak/>
        <w:t>When a user hovers a mouse over the square/circle marker, the tooltip with the following fields is displayed:</w:t>
      </w:r>
    </w:p>
    <w:p w14:paraId="745F5AAF" w14:textId="77777777" w:rsidR="00C71017" w:rsidRDefault="00C71017" w:rsidP="00C71017">
      <w:pPr>
        <w:pStyle w:val="ListBullet"/>
      </w:pPr>
      <w:r>
        <w:t>Subject: &lt;value&gt;;</w:t>
      </w:r>
    </w:p>
    <w:p w14:paraId="0926EB41" w14:textId="77777777" w:rsidR="00C71017" w:rsidRDefault="00C71017" w:rsidP="00C71017">
      <w:pPr>
        <w:pStyle w:val="ListBullet"/>
      </w:pPr>
      <w:r>
        <w:t>Visit: &lt;value&gt;;</w:t>
      </w:r>
    </w:p>
    <w:p w14:paraId="351BE3DF" w14:textId="77777777" w:rsidR="00C71017" w:rsidRDefault="00C71017" w:rsidP="00C71017">
      <w:pPr>
        <w:pStyle w:val="ListBullet"/>
      </w:pPr>
      <w:r>
        <w:t>Sex: &lt;value&gt;;</w:t>
      </w:r>
    </w:p>
    <w:p w14:paraId="0A01B1E4" w14:textId="77777777" w:rsidR="00C71017" w:rsidRDefault="00C71017" w:rsidP="00C71017">
      <w:pPr>
        <w:pStyle w:val="ListBullet"/>
      </w:pPr>
      <w:r>
        <w:t>Date of baseline: &lt;value&gt;;</w:t>
      </w:r>
    </w:p>
    <w:p w14:paraId="7E121D10" w14:textId="77777777" w:rsidR="00C71017" w:rsidRDefault="00C71017" w:rsidP="00C71017">
      <w:pPr>
        <w:pStyle w:val="ListBullet"/>
      </w:pPr>
      <w:r>
        <w:t>Significant: &lt;value&gt;;</w:t>
      </w:r>
    </w:p>
    <w:p w14:paraId="17F1F995" w14:textId="77777777" w:rsidR="00C71017" w:rsidRDefault="00C71017" w:rsidP="00C71017">
      <w:pPr>
        <w:pStyle w:val="ListBullet"/>
      </w:pPr>
      <w:r>
        <w:t>Abnormal: &lt;value&gt;;</w:t>
      </w:r>
    </w:p>
    <w:p w14:paraId="39008BE4" w14:textId="77777777" w:rsidR="00C71017" w:rsidRDefault="00C71017" w:rsidP="00C71017">
      <w:pPr>
        <w:pStyle w:val="ListBullet"/>
      </w:pPr>
      <w:r>
        <w:t>Test name: &lt;value&gt;;</w:t>
      </w:r>
    </w:p>
    <w:p w14:paraId="65037D99" w14:textId="77777777" w:rsidR="00C71017" w:rsidRDefault="00C71017" w:rsidP="00C71017">
      <w:pPr>
        <w:pStyle w:val="ListBullet"/>
      </w:pPr>
      <w:r>
        <w:t>Baseline value: &lt;value&gt;;</w:t>
      </w:r>
    </w:p>
    <w:p w14:paraId="51F63344" w14:textId="77777777" w:rsidR="00C71017" w:rsidRDefault="00C71017" w:rsidP="00C71017">
      <w:pPr>
        <w:pStyle w:val="ListBullet"/>
      </w:pPr>
      <w:r>
        <w:t>Change from baseline: &lt;value&gt;;</w:t>
      </w:r>
    </w:p>
    <w:p w14:paraId="6D19ABFD" w14:textId="77777777" w:rsidR="00C71017" w:rsidRDefault="00C71017" w:rsidP="00C71017">
      <w:pPr>
        <w:pStyle w:val="ListBullet"/>
      </w:pPr>
      <w:r>
        <w:t>% change from baseline: &lt;value&gt;;</w:t>
      </w:r>
    </w:p>
    <w:p w14:paraId="0CE80585" w14:textId="77777777" w:rsidR="00C71017" w:rsidRDefault="00C71017" w:rsidP="00C71017">
      <w:pPr>
        <w:pStyle w:val="ListBullet"/>
      </w:pPr>
      <w:r>
        <w:t>Raw value: &lt;value&gt;;</w:t>
      </w:r>
    </w:p>
    <w:p w14:paraId="3C28757D" w14:textId="77777777" w:rsidR="00C71017" w:rsidRDefault="00C71017" w:rsidP="00C71017">
      <w:pPr>
        <w:pStyle w:val="ListBullet"/>
      </w:pPr>
      <w:r>
        <w:t>Event at day: &lt;value&gt;;</w:t>
      </w:r>
    </w:p>
    <w:p w14:paraId="773022C2" w14:textId="77777777" w:rsidR="00C71017" w:rsidRDefault="00C71017" w:rsidP="00C71017">
      <w:pPr>
        <w:pStyle w:val="ListBullet"/>
        <w:keepNext/>
      </w:pPr>
      <w:r>
        <w:t>Study day: &lt;value&gt;.</w:t>
      </w:r>
    </w:p>
    <w:p w14:paraId="0CB27154" w14:textId="77777777" w:rsidR="00C71017" w:rsidRDefault="00C71017" w:rsidP="00C71017">
      <w:pPr>
        <w:pStyle w:val="BodyText"/>
      </w:pPr>
      <w:r>
        <w:rPr>
          <w:noProof/>
        </w:rPr>
        <w:drawing>
          <wp:inline distT="0" distB="0" distL="0" distR="0" wp14:anchorId="34432FD1" wp14:editId="2B6585D2">
            <wp:extent cx="1886504" cy="1331650"/>
            <wp:effectExtent l="0" t="0" r="0" b="19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890928" cy="1334773"/>
                    </a:xfrm>
                    <a:prstGeom prst="rect">
                      <a:avLst/>
                    </a:prstGeom>
                  </pic:spPr>
                </pic:pic>
              </a:graphicData>
            </a:graphic>
          </wp:inline>
        </w:drawing>
      </w:r>
    </w:p>
    <w:p w14:paraId="34B258F1" w14:textId="77777777" w:rsidR="00C71017" w:rsidRDefault="00C71017" w:rsidP="00C71017">
      <w:pPr>
        <w:pStyle w:val="BodyText"/>
      </w:pPr>
      <w:r w:rsidRPr="00CD67B8">
        <w:rPr>
          <w:b/>
        </w:rPr>
        <w:t>Note</w:t>
      </w:r>
      <w:r>
        <w:t>: This tooltip remains the same for 2</w:t>
      </w:r>
      <w:r w:rsidRPr="00F751AE">
        <w:rPr>
          <w:vertAlign w:val="superscript"/>
        </w:rPr>
        <w:t>nd</w:t>
      </w:r>
      <w:r>
        <w:t xml:space="preserve"> and 3</w:t>
      </w:r>
      <w:r w:rsidRPr="00F751AE">
        <w:rPr>
          <w:vertAlign w:val="superscript"/>
        </w:rPr>
        <w:t>rd</w:t>
      </w:r>
      <w:r>
        <w:t xml:space="preserve"> detailing levels.</w:t>
      </w:r>
    </w:p>
    <w:p w14:paraId="390ADC95" w14:textId="719FDD9F" w:rsidR="00C71017" w:rsidRDefault="00C71017" w:rsidP="00A7486F">
      <w:pPr>
        <w:pStyle w:val="Heading4"/>
      </w:pPr>
      <w:bookmarkStart w:id="159" w:name="_Toc33115308"/>
      <w:r>
        <w:t>Third Level</w:t>
      </w:r>
      <w:bookmarkEnd w:id="159"/>
    </w:p>
    <w:p w14:paraId="70BD2175" w14:textId="77777777" w:rsidR="00C71017" w:rsidRDefault="00C71017" w:rsidP="00C71017">
      <w:pPr>
        <w:pStyle w:val="BodyText"/>
        <w:keepNext/>
      </w:pPr>
      <w:r>
        <w:t>In order to see the 3</w:t>
      </w:r>
      <w:r w:rsidRPr="00F751AE">
        <w:rPr>
          <w:vertAlign w:val="superscript"/>
        </w:rPr>
        <w:t>rd</w:t>
      </w:r>
      <w:r>
        <w:t xml:space="preserve"> level of ECG track detailing, a user should expand selected track once more.</w:t>
      </w:r>
    </w:p>
    <w:p w14:paraId="22B983D6" w14:textId="77777777" w:rsidR="00C71017" w:rsidRDefault="00C71017" w:rsidP="00C71017">
      <w:pPr>
        <w:pStyle w:val="BodyText"/>
      </w:pPr>
      <w:r>
        <w:rPr>
          <w:noProof/>
        </w:rPr>
        <w:drawing>
          <wp:inline distT="0" distB="0" distL="0" distR="0" wp14:anchorId="385341AF" wp14:editId="70CB8335">
            <wp:extent cx="1278385" cy="732732"/>
            <wp:effectExtent l="19050" t="19050" r="17145" b="1079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281629" cy="734591"/>
                    </a:xfrm>
                    <a:prstGeom prst="rect">
                      <a:avLst/>
                    </a:prstGeom>
                    <a:ln>
                      <a:solidFill>
                        <a:schemeClr val="bg2"/>
                      </a:solidFill>
                    </a:ln>
                  </pic:spPr>
                </pic:pic>
              </a:graphicData>
            </a:graphic>
          </wp:inline>
        </w:drawing>
      </w:r>
    </w:p>
    <w:p w14:paraId="420365CF" w14:textId="77777777" w:rsidR="00C71017" w:rsidRDefault="00C71017" w:rsidP="00C71017">
      <w:pPr>
        <w:pStyle w:val="BodyText"/>
      </w:pPr>
      <w:r w:rsidRPr="008B3EF9">
        <w:rPr>
          <w:b/>
        </w:rPr>
        <w:t>Note</w:t>
      </w:r>
      <w:r>
        <w:t xml:space="preserve">: If a user selects </w:t>
      </w:r>
      <w:r w:rsidRPr="008B3EF9">
        <w:rPr>
          <w:b/>
        </w:rPr>
        <w:t>Expand</w:t>
      </w:r>
      <w:r>
        <w:t xml:space="preserve"> menu item, then all 2</w:t>
      </w:r>
      <w:r w:rsidRPr="008B3EF9">
        <w:rPr>
          <w:vertAlign w:val="superscript"/>
        </w:rPr>
        <w:t>nd</w:t>
      </w:r>
      <w:r>
        <w:t>-level tracks for the particular subject will be expanded.</w:t>
      </w:r>
    </w:p>
    <w:p w14:paraId="17659177" w14:textId="77777777" w:rsidR="00C71017" w:rsidRDefault="00C71017" w:rsidP="00C71017">
      <w:pPr>
        <w:pStyle w:val="BodyText"/>
      </w:pPr>
      <w:r w:rsidRPr="002D13BE">
        <w:rPr>
          <w:b/>
        </w:rPr>
        <w:t>Note</w:t>
      </w:r>
      <w:r>
        <w:t xml:space="preserve">: If a user selects </w:t>
      </w:r>
      <w:r w:rsidRPr="002D13BE">
        <w:rPr>
          <w:b/>
        </w:rPr>
        <w:t xml:space="preserve">Expand all </w:t>
      </w:r>
      <w:r>
        <w:rPr>
          <w:b/>
        </w:rPr>
        <w:t>ECG</w:t>
      </w:r>
      <w:r w:rsidRPr="002D13BE">
        <w:rPr>
          <w:b/>
        </w:rPr>
        <w:t xml:space="preserve"> tracks</w:t>
      </w:r>
      <w:r>
        <w:t xml:space="preserve"> menu item, then all 2</w:t>
      </w:r>
      <w:r w:rsidRPr="008B3EF9">
        <w:rPr>
          <w:vertAlign w:val="superscript"/>
        </w:rPr>
        <w:t>nd</w:t>
      </w:r>
      <w:r>
        <w:t>-level tracks for all subjects will be expanded.</w:t>
      </w:r>
    </w:p>
    <w:p w14:paraId="2E8A3ED9" w14:textId="77777777" w:rsidR="00C71017" w:rsidRDefault="00C71017" w:rsidP="00C71017">
      <w:pPr>
        <w:pStyle w:val="BodyText"/>
      </w:pPr>
      <w:r>
        <w:t>ECG track</w:t>
      </w:r>
      <w:r w:rsidRPr="002F5E5D">
        <w:t xml:space="preserve"> </w:t>
      </w:r>
      <w:r>
        <w:t xml:space="preserve">expands to the set of </w:t>
      </w:r>
      <w:r w:rsidRPr="001258FE">
        <w:t xml:space="preserve">line graphs for each </w:t>
      </w:r>
      <w:r w:rsidRPr="004359F8">
        <w:t xml:space="preserve">actual </w:t>
      </w:r>
      <w:r>
        <w:t xml:space="preserve">measurement </w:t>
      </w:r>
      <w:r w:rsidRPr="004359F8">
        <w:t xml:space="preserve">value. </w:t>
      </w:r>
    </w:p>
    <w:p w14:paraId="0899E2A7" w14:textId="77777777" w:rsidR="00C71017" w:rsidRDefault="00C71017" w:rsidP="00C71017">
      <w:pPr>
        <w:pStyle w:val="BodyText"/>
      </w:pPr>
      <w:r w:rsidRPr="00DD0A47">
        <w:rPr>
          <w:b/>
        </w:rPr>
        <w:t>Note</w:t>
      </w:r>
      <w:r>
        <w:t>: ‘Summary’ value</w:t>
      </w:r>
      <w:r w:rsidRPr="00A40B8D">
        <w:t xml:space="preserve"> </w:t>
      </w:r>
      <w:r>
        <w:t>in cells of the third column of the table changes to the names of particular measurement, the same as for the 2</w:t>
      </w:r>
      <w:r w:rsidRPr="00B0589F">
        <w:rPr>
          <w:vertAlign w:val="superscript"/>
        </w:rPr>
        <w:t>nd</w:t>
      </w:r>
      <w:r>
        <w:t xml:space="preserve"> level.</w:t>
      </w:r>
    </w:p>
    <w:p w14:paraId="1298CFA7" w14:textId="77777777" w:rsidR="00C71017" w:rsidRDefault="00C71017" w:rsidP="00C71017">
      <w:pPr>
        <w:pStyle w:val="BodyText"/>
        <w:keepNext/>
      </w:pPr>
      <w:r>
        <w:lastRenderedPageBreak/>
        <w:t>2</w:t>
      </w:r>
      <w:r w:rsidRPr="00F751AE">
        <w:rPr>
          <w:vertAlign w:val="superscript"/>
        </w:rPr>
        <w:t>nd</w:t>
      </w:r>
      <w:r>
        <w:t xml:space="preserve"> level:</w:t>
      </w:r>
    </w:p>
    <w:p w14:paraId="0B62E8E0" w14:textId="77777777" w:rsidR="00C71017" w:rsidRDefault="00C71017" w:rsidP="00C71017">
      <w:pPr>
        <w:pStyle w:val="BodyText"/>
      </w:pPr>
      <w:r>
        <w:rPr>
          <w:noProof/>
        </w:rPr>
        <w:drawing>
          <wp:inline distT="0" distB="0" distL="0" distR="0" wp14:anchorId="71DDE24F" wp14:editId="4A7571C1">
            <wp:extent cx="5941695" cy="1156970"/>
            <wp:effectExtent l="19050" t="19050" r="20955" b="2413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1695" cy="1156970"/>
                    </a:xfrm>
                    <a:prstGeom prst="rect">
                      <a:avLst/>
                    </a:prstGeom>
                    <a:ln>
                      <a:solidFill>
                        <a:schemeClr val="bg2"/>
                      </a:solidFill>
                    </a:ln>
                  </pic:spPr>
                </pic:pic>
              </a:graphicData>
            </a:graphic>
          </wp:inline>
        </w:drawing>
      </w:r>
    </w:p>
    <w:p w14:paraId="6C8C9D7C" w14:textId="77777777" w:rsidR="00C71017" w:rsidRDefault="00C71017" w:rsidP="00C71017">
      <w:pPr>
        <w:pStyle w:val="BodyText"/>
        <w:keepNext/>
      </w:pPr>
      <w:r>
        <w:t>3</w:t>
      </w:r>
      <w:r w:rsidRPr="00F751AE">
        <w:rPr>
          <w:vertAlign w:val="superscript"/>
        </w:rPr>
        <w:t>rd</w:t>
      </w:r>
      <w:r>
        <w:t xml:space="preserve"> level:</w:t>
      </w:r>
    </w:p>
    <w:p w14:paraId="69827C28" w14:textId="77777777" w:rsidR="00C71017" w:rsidRDefault="00C71017" w:rsidP="00C71017">
      <w:pPr>
        <w:pStyle w:val="BodyText"/>
      </w:pPr>
      <w:r>
        <w:rPr>
          <w:noProof/>
        </w:rPr>
        <w:drawing>
          <wp:inline distT="0" distB="0" distL="0" distR="0" wp14:anchorId="78265E5E" wp14:editId="1699C95D">
            <wp:extent cx="5941695" cy="3591560"/>
            <wp:effectExtent l="19050" t="19050" r="20955" b="279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1695" cy="3591560"/>
                    </a:xfrm>
                    <a:prstGeom prst="rect">
                      <a:avLst/>
                    </a:prstGeom>
                    <a:ln>
                      <a:solidFill>
                        <a:schemeClr val="bg2"/>
                      </a:solidFill>
                    </a:ln>
                  </pic:spPr>
                </pic:pic>
              </a:graphicData>
            </a:graphic>
          </wp:inline>
        </w:drawing>
      </w:r>
    </w:p>
    <w:p w14:paraId="4DE1E9C4" w14:textId="77777777" w:rsidR="00C71017" w:rsidRDefault="00C71017" w:rsidP="00C71017">
      <w:pPr>
        <w:pStyle w:val="BodyText"/>
      </w:pPr>
      <w:r w:rsidRPr="008B3EF9">
        <w:rPr>
          <w:b/>
        </w:rPr>
        <w:t>Note</w:t>
      </w:r>
      <w:r>
        <w:t xml:space="preserve">: If a user selects </w:t>
      </w:r>
      <w:r>
        <w:rPr>
          <w:b/>
        </w:rPr>
        <w:t>Collapse</w:t>
      </w:r>
      <w:r>
        <w:t xml:space="preserve"> menu item, then all 3</w:t>
      </w:r>
      <w:r w:rsidRPr="00997B26">
        <w:rPr>
          <w:vertAlign w:val="superscript"/>
        </w:rPr>
        <w:t>rd</w:t>
      </w:r>
      <w:r>
        <w:t>-level tracks for the particular subject will be collapsed.</w:t>
      </w:r>
    </w:p>
    <w:p w14:paraId="6ED1D8DF" w14:textId="77777777" w:rsidR="00C71017" w:rsidRDefault="00C71017" w:rsidP="00C71017">
      <w:pPr>
        <w:pStyle w:val="BodyText"/>
      </w:pPr>
      <w:r w:rsidRPr="002D13BE">
        <w:rPr>
          <w:b/>
        </w:rPr>
        <w:t>Note</w:t>
      </w:r>
      <w:r>
        <w:t xml:space="preserve">: If a user selects </w:t>
      </w:r>
      <w:r>
        <w:rPr>
          <w:b/>
        </w:rPr>
        <w:t>Collapse</w:t>
      </w:r>
      <w:r>
        <w:t xml:space="preserve"> </w:t>
      </w:r>
      <w:r w:rsidRPr="002D13BE">
        <w:rPr>
          <w:b/>
        </w:rPr>
        <w:t xml:space="preserve">all </w:t>
      </w:r>
      <w:r>
        <w:rPr>
          <w:b/>
        </w:rPr>
        <w:t>ECG</w:t>
      </w:r>
      <w:r w:rsidRPr="002D13BE">
        <w:rPr>
          <w:b/>
        </w:rPr>
        <w:t xml:space="preserve"> tracks</w:t>
      </w:r>
      <w:r>
        <w:t xml:space="preserve"> menu item, then all 3</w:t>
      </w:r>
      <w:r w:rsidRPr="00997B26">
        <w:rPr>
          <w:vertAlign w:val="superscript"/>
        </w:rPr>
        <w:t>rd</w:t>
      </w:r>
      <w:r>
        <w:t>-level tracks for all subjects will be collapsed.</w:t>
      </w:r>
    </w:p>
    <w:p w14:paraId="0379C698" w14:textId="77777777" w:rsidR="00C71017" w:rsidRDefault="00C71017" w:rsidP="00C71017">
      <w:pPr>
        <w:pStyle w:val="BodyText"/>
      </w:pPr>
      <w:r w:rsidRPr="006A539D">
        <w:rPr>
          <w:b/>
        </w:rPr>
        <w:t>Note</w:t>
      </w:r>
      <w:r>
        <w:t>: A user should collapse tracks twice to change detailing level from 3</w:t>
      </w:r>
      <w:r w:rsidRPr="00997B26">
        <w:rPr>
          <w:vertAlign w:val="superscript"/>
        </w:rPr>
        <w:t>rd</w:t>
      </w:r>
      <w:r>
        <w:t xml:space="preserve"> to 1</w:t>
      </w:r>
      <w:r w:rsidRPr="00997B26">
        <w:rPr>
          <w:vertAlign w:val="superscript"/>
        </w:rPr>
        <w:t>st</w:t>
      </w:r>
      <w:r>
        <w:t>.</w:t>
      </w:r>
    </w:p>
    <w:p w14:paraId="71C47821" w14:textId="77777777" w:rsidR="00C71017" w:rsidRDefault="00C71017" w:rsidP="00C71017">
      <w:pPr>
        <w:pStyle w:val="BodyText"/>
      </w:pPr>
      <w:r w:rsidRPr="004359F8">
        <w:t xml:space="preserve">There is a reference line for the baseline value on all plots in a dashed grey line. The reference line is labelled as the baseline. </w:t>
      </w:r>
      <w:r>
        <w:t>Markers</w:t>
      </w:r>
      <w:r w:rsidRPr="004359F8">
        <w:t xml:space="preserve"> and lines are displayed in neutral color (light-blue). The QTcF plots have a horizontal reference lines in orange drawn at 450ms, 480ms and 500ms. </w:t>
      </w:r>
      <w:r>
        <w:t>Markers</w:t>
      </w:r>
      <w:r w:rsidRPr="004359F8">
        <w:t xml:space="preserve"> of the warning states </w:t>
      </w:r>
      <w:r>
        <w:t>for QTcF related tracks</w:t>
      </w:r>
      <w:r w:rsidRPr="004359F8">
        <w:t xml:space="preserve"> are colored in red.</w:t>
      </w:r>
    </w:p>
    <w:p w14:paraId="19416BB3" w14:textId="77777777" w:rsidR="00C71017" w:rsidRDefault="00C71017" w:rsidP="00C71017">
      <w:pPr>
        <w:pStyle w:val="BodyText"/>
        <w:keepNext/>
      </w:pPr>
      <w:r>
        <w:t>The legend contains ECG details: description of baseline/reference lines and measurement icons.</w:t>
      </w:r>
    </w:p>
    <w:p w14:paraId="7DCD601B" w14:textId="77777777" w:rsidR="00C71017" w:rsidRDefault="00C71017" w:rsidP="00C71017">
      <w:pPr>
        <w:pStyle w:val="BodyText"/>
      </w:pPr>
      <w:r>
        <w:rPr>
          <w:noProof/>
        </w:rPr>
        <w:drawing>
          <wp:inline distT="0" distB="0" distL="0" distR="0" wp14:anchorId="4547F408" wp14:editId="24CEBCDE">
            <wp:extent cx="1917577" cy="867314"/>
            <wp:effectExtent l="19050" t="19050" r="26035" b="2857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22986" cy="869761"/>
                    </a:xfrm>
                    <a:prstGeom prst="rect">
                      <a:avLst/>
                    </a:prstGeom>
                    <a:ln>
                      <a:solidFill>
                        <a:schemeClr val="bg2"/>
                      </a:solidFill>
                    </a:ln>
                  </pic:spPr>
                </pic:pic>
              </a:graphicData>
            </a:graphic>
          </wp:inline>
        </w:drawing>
      </w:r>
    </w:p>
    <w:p w14:paraId="4AECE0D9" w14:textId="77777777" w:rsidR="00C71017" w:rsidRDefault="00C71017" w:rsidP="00C71017">
      <w:pPr>
        <w:pStyle w:val="BodyText"/>
      </w:pPr>
      <w:r w:rsidRPr="00FF2206">
        <w:rPr>
          <w:b/>
        </w:rPr>
        <w:t>Note</w:t>
      </w:r>
      <w:r>
        <w:t>: Some reference lines can be invisible if they overlap with baseline or gridline.</w:t>
      </w:r>
      <w:r w:rsidRPr="00B0589F">
        <w:t xml:space="preserve"> </w:t>
      </w:r>
      <w:r>
        <w:t>Baseline can be also invisible if it coincides with gridline.</w:t>
      </w:r>
    </w:p>
    <w:p w14:paraId="7C7AB42D" w14:textId="77777777" w:rsidR="00C71017" w:rsidRDefault="00C71017" w:rsidP="00C71017">
      <w:pPr>
        <w:pStyle w:val="BodyText"/>
        <w:keepNext/>
      </w:pPr>
      <w:r w:rsidRPr="00F46CBC">
        <w:rPr>
          <w:b/>
        </w:rPr>
        <w:lastRenderedPageBreak/>
        <w:t>Note</w:t>
      </w:r>
      <w:r>
        <w:t>: ECG tracks for different subjects can be expanded separately. If some tracks has the 1</w:t>
      </w:r>
      <w:r w:rsidRPr="00F751AE">
        <w:rPr>
          <w:vertAlign w:val="superscript"/>
        </w:rPr>
        <w:t>st</w:t>
      </w:r>
      <w:r>
        <w:t>/2</w:t>
      </w:r>
      <w:r w:rsidRPr="00F751AE">
        <w:rPr>
          <w:vertAlign w:val="superscript"/>
        </w:rPr>
        <w:t>nd</w:t>
      </w:r>
      <w:r>
        <w:t xml:space="preserve"> detailing level, and some – the 3</w:t>
      </w:r>
      <w:r w:rsidRPr="00F751AE">
        <w:rPr>
          <w:vertAlign w:val="superscript"/>
        </w:rPr>
        <w:t>rd</w:t>
      </w:r>
      <w:r>
        <w:t xml:space="preserve"> one, then legend will contain both ECG summary and ECG details.</w:t>
      </w:r>
    </w:p>
    <w:p w14:paraId="0A5F3044" w14:textId="77777777" w:rsidR="00C71017" w:rsidRDefault="00C71017" w:rsidP="00C71017">
      <w:pPr>
        <w:pStyle w:val="BodyText"/>
      </w:pPr>
      <w:r>
        <w:rPr>
          <w:noProof/>
        </w:rPr>
        <w:drawing>
          <wp:inline distT="0" distB="0" distL="0" distR="0" wp14:anchorId="141BF32B" wp14:editId="2A306073">
            <wp:extent cx="2183907" cy="2439169"/>
            <wp:effectExtent l="19050" t="19050" r="26035" b="1841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186677" cy="2442263"/>
                    </a:xfrm>
                    <a:prstGeom prst="rect">
                      <a:avLst/>
                    </a:prstGeom>
                    <a:ln>
                      <a:solidFill>
                        <a:schemeClr val="bg2"/>
                      </a:solidFill>
                    </a:ln>
                  </pic:spPr>
                </pic:pic>
              </a:graphicData>
            </a:graphic>
          </wp:inline>
        </w:drawing>
      </w:r>
    </w:p>
    <w:p w14:paraId="00CB5562" w14:textId="77777777" w:rsidR="00C71017" w:rsidRDefault="00C71017" w:rsidP="00C71017">
      <w:pPr>
        <w:pStyle w:val="BodyText"/>
      </w:pPr>
      <w:r>
        <w:t>ECG TRACK SETTINGS</w:t>
      </w:r>
    </w:p>
    <w:p w14:paraId="13973851" w14:textId="77777777" w:rsidR="00C71017" w:rsidRDefault="00C71017" w:rsidP="00C71017">
      <w:pPr>
        <w:pStyle w:val="BodyText"/>
      </w:pPr>
      <w:r>
        <w:t>Additional track setting appears in</w:t>
      </w:r>
      <w:r w:rsidRPr="00B67CA3">
        <w:t xml:space="preserve"> </w:t>
      </w:r>
      <w:r>
        <w:t xml:space="preserve">the </w:t>
      </w:r>
      <w:r w:rsidRPr="00E02672">
        <w:rPr>
          <w:b/>
        </w:rPr>
        <w:t>Track Settings</w:t>
      </w:r>
      <w:r>
        <w:t xml:space="preserve"> section of the </w:t>
      </w:r>
      <w:r w:rsidRPr="00B67CA3">
        <w:rPr>
          <w:b/>
        </w:rPr>
        <w:t>Timeline Settings</w:t>
      </w:r>
      <w:r>
        <w:t xml:space="preserve"> panel on the 3</w:t>
      </w:r>
      <w:r w:rsidRPr="00B67CA3">
        <w:rPr>
          <w:vertAlign w:val="superscript"/>
        </w:rPr>
        <w:t>rd</w:t>
      </w:r>
      <w:r>
        <w:t xml:space="preserve"> level of detailing. A user can select one of the following Y-axis values for the line graphs:</w:t>
      </w:r>
    </w:p>
    <w:p w14:paraId="2B58393F" w14:textId="77777777" w:rsidR="00C71017" w:rsidRDefault="00C71017" w:rsidP="00C71017">
      <w:pPr>
        <w:pStyle w:val="ListBullet"/>
      </w:pPr>
      <w:r>
        <w:t>Raw values;</w:t>
      </w:r>
    </w:p>
    <w:p w14:paraId="7298DF3E" w14:textId="77777777" w:rsidR="00C71017" w:rsidRDefault="00C71017" w:rsidP="00C71017">
      <w:pPr>
        <w:pStyle w:val="ListBullet"/>
      </w:pPr>
      <w:r>
        <w:t>Change from baseline;</w:t>
      </w:r>
    </w:p>
    <w:p w14:paraId="6DB93C4D" w14:textId="77777777" w:rsidR="00C71017" w:rsidRDefault="00C71017" w:rsidP="00C71017">
      <w:pPr>
        <w:pStyle w:val="ListBullet"/>
        <w:keepNext/>
      </w:pPr>
      <w:r>
        <w:t>% change from baseline.</w:t>
      </w:r>
    </w:p>
    <w:p w14:paraId="764B586B" w14:textId="77777777" w:rsidR="00C71017" w:rsidRPr="00E02672" w:rsidRDefault="00C71017" w:rsidP="00C71017">
      <w:pPr>
        <w:pStyle w:val="BodyText"/>
      </w:pPr>
      <w:r>
        <w:rPr>
          <w:noProof/>
        </w:rPr>
        <w:drawing>
          <wp:inline distT="0" distB="0" distL="0" distR="0" wp14:anchorId="0209CAB0" wp14:editId="1CF0E06A">
            <wp:extent cx="1491448" cy="2385002"/>
            <wp:effectExtent l="19050" t="19050" r="13970" b="158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494131" cy="2389292"/>
                    </a:xfrm>
                    <a:prstGeom prst="rect">
                      <a:avLst/>
                    </a:prstGeom>
                    <a:ln>
                      <a:solidFill>
                        <a:schemeClr val="bg2"/>
                      </a:solidFill>
                    </a:ln>
                  </pic:spPr>
                </pic:pic>
              </a:graphicData>
            </a:graphic>
          </wp:inline>
        </w:drawing>
      </w:r>
    </w:p>
    <w:p w14:paraId="438C0A37" w14:textId="01835FC3" w:rsidR="00C71017" w:rsidRDefault="00C71017" w:rsidP="00A7486F">
      <w:pPr>
        <w:pStyle w:val="Heading4"/>
      </w:pPr>
      <w:bookmarkStart w:id="160" w:name="_Toc33115309"/>
      <w:r>
        <w:lastRenderedPageBreak/>
        <w:t>ECG Filters</w:t>
      </w:r>
      <w:bookmarkEnd w:id="160"/>
    </w:p>
    <w:p w14:paraId="6E70B7DE" w14:textId="77777777" w:rsidR="00C71017" w:rsidRDefault="00C71017" w:rsidP="00C71017">
      <w:pPr>
        <w:pStyle w:val="BodyText"/>
        <w:keepNext/>
      </w:pPr>
      <w:r w:rsidRPr="00B677ED">
        <w:t>If</w:t>
      </w:r>
      <w:r>
        <w:rPr>
          <w:b/>
        </w:rPr>
        <w:t xml:space="preserve"> ECG </w:t>
      </w:r>
      <w:r w:rsidRPr="00B677ED">
        <w:rPr>
          <w:b/>
        </w:rPr>
        <w:t>track</w:t>
      </w:r>
      <w:r>
        <w:t xml:space="preserve"> is selected on the T</w:t>
      </w:r>
      <w:r w:rsidRPr="00B677ED">
        <w:rPr>
          <w:b/>
        </w:rPr>
        <w:t>imeline Settings</w:t>
      </w:r>
      <w:r>
        <w:t xml:space="preserve"> panel, then </w:t>
      </w:r>
      <w:r>
        <w:rPr>
          <w:b/>
        </w:rPr>
        <w:t>ECG</w:t>
      </w:r>
      <w:r>
        <w:t xml:space="preserve"> </w:t>
      </w:r>
      <w:r w:rsidRPr="00C858B6">
        <w:rPr>
          <w:b/>
        </w:rPr>
        <w:t>Filter</w:t>
      </w:r>
      <w:r>
        <w:t xml:space="preserve"> section with appropriate filters is available on the </w:t>
      </w:r>
      <w:r w:rsidRPr="00B677ED">
        <w:rPr>
          <w:b/>
        </w:rPr>
        <w:t>Timeline Filters</w:t>
      </w:r>
      <w:r>
        <w:t xml:space="preserve"> panel.</w:t>
      </w:r>
    </w:p>
    <w:p w14:paraId="754AC252" w14:textId="77777777" w:rsidR="00C71017" w:rsidRPr="00AA3938" w:rsidRDefault="00C71017" w:rsidP="00C71017">
      <w:pPr>
        <w:pStyle w:val="BodyText"/>
      </w:pPr>
      <w:r>
        <w:rPr>
          <w:noProof/>
        </w:rPr>
        <w:drawing>
          <wp:inline distT="0" distB="0" distL="0" distR="0" wp14:anchorId="507EE356" wp14:editId="5FDE04AB">
            <wp:extent cx="1660124" cy="2588309"/>
            <wp:effectExtent l="19050" t="19050" r="16510" b="2159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662152" cy="2591471"/>
                    </a:xfrm>
                    <a:prstGeom prst="rect">
                      <a:avLst/>
                    </a:prstGeom>
                    <a:ln>
                      <a:solidFill>
                        <a:schemeClr val="bg2"/>
                      </a:solidFill>
                    </a:ln>
                  </pic:spPr>
                </pic:pic>
              </a:graphicData>
            </a:graphic>
          </wp:inline>
        </w:drawing>
      </w:r>
    </w:p>
    <w:p w14:paraId="500DBB99" w14:textId="6227CCE2" w:rsidR="00C71017" w:rsidRDefault="00C71017" w:rsidP="00C71017">
      <w:pPr>
        <w:pStyle w:val="Heading3"/>
      </w:pPr>
      <w:bookmarkStart w:id="161" w:name="_Toc33115310"/>
      <w:r>
        <w:t>Exacerbation T</w:t>
      </w:r>
      <w:r w:rsidRPr="0091311D">
        <w:t>rack</w:t>
      </w:r>
      <w:bookmarkEnd w:id="161"/>
    </w:p>
    <w:p w14:paraId="39E2C781" w14:textId="77777777" w:rsidR="00C71017" w:rsidRDefault="00C71017" w:rsidP="00C71017">
      <w:pPr>
        <w:pStyle w:val="BodyText"/>
      </w:pPr>
      <w:r w:rsidRPr="007370BF">
        <w:rPr>
          <w:b/>
        </w:rPr>
        <w:t>Exacerbation track</w:t>
      </w:r>
      <w:r>
        <w:t xml:space="preserve"> shows</w:t>
      </w:r>
      <w:r w:rsidRPr="007370BF">
        <w:t xml:space="preserve"> exacerbations for all subjects who received one or more dose of investigational product categorized by their grade of severity.</w:t>
      </w:r>
    </w:p>
    <w:p w14:paraId="4C0C816B" w14:textId="5B38E6B3" w:rsidR="00C71017" w:rsidRDefault="00C71017" w:rsidP="00C71017">
      <w:pPr>
        <w:pStyle w:val="BodyText"/>
        <w:keepNext/>
      </w:pPr>
      <w:r w:rsidRPr="008D10BD">
        <w:rPr>
          <w:b/>
        </w:rPr>
        <w:t>Ongoing until today</w:t>
      </w:r>
      <w:r>
        <w:t xml:space="preserve"> icon is displayed in the end of the bar, if particular</w:t>
      </w:r>
      <w:r w:rsidRPr="006A3F03">
        <w:t xml:space="preserve"> </w:t>
      </w:r>
      <w:r w:rsidRPr="007370BF">
        <w:t xml:space="preserve">exacerbations </w:t>
      </w:r>
      <w:r w:rsidRPr="006A3F03">
        <w:t xml:space="preserve">event </w:t>
      </w:r>
      <w:r>
        <w:t>has no</w:t>
      </w:r>
      <w:r w:rsidRPr="006A3F03">
        <w:t xml:space="preserve"> end date</w:t>
      </w:r>
      <w:r>
        <w:t>.</w:t>
      </w:r>
    </w:p>
    <w:p w14:paraId="16CDD2BF" w14:textId="77777777" w:rsidR="00C71017" w:rsidRDefault="00C71017" w:rsidP="00C71017">
      <w:pPr>
        <w:pStyle w:val="BodyText"/>
      </w:pPr>
      <w:r>
        <w:rPr>
          <w:noProof/>
        </w:rPr>
        <w:drawing>
          <wp:inline distT="0" distB="0" distL="0" distR="0" wp14:anchorId="02530AF4" wp14:editId="6365FCDE">
            <wp:extent cx="5941695" cy="3832860"/>
            <wp:effectExtent l="19050" t="19050" r="20955" b="1524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1695" cy="3832860"/>
                    </a:xfrm>
                    <a:prstGeom prst="rect">
                      <a:avLst/>
                    </a:prstGeom>
                    <a:ln>
                      <a:solidFill>
                        <a:schemeClr val="bg2"/>
                      </a:solidFill>
                    </a:ln>
                  </pic:spPr>
                </pic:pic>
              </a:graphicData>
            </a:graphic>
          </wp:inline>
        </w:drawing>
      </w:r>
    </w:p>
    <w:p w14:paraId="711A99F0" w14:textId="715C348F" w:rsidR="00C71017" w:rsidRDefault="00C71017" w:rsidP="00C71017">
      <w:pPr>
        <w:pStyle w:val="BodyText"/>
        <w:keepNext/>
      </w:pPr>
      <w:r w:rsidRPr="00A17573">
        <w:lastRenderedPageBreak/>
        <w:t xml:space="preserve">The legend contains </w:t>
      </w:r>
      <w:r w:rsidRPr="007370BF">
        <w:t>the description of the coloring</w:t>
      </w:r>
      <w:r>
        <w:t xml:space="preserve"> by severity (</w:t>
      </w:r>
      <w:r w:rsidRPr="00A34B18">
        <w:t xml:space="preserve">two tones for each severity grade color depending on the presence of the end severity grade's date of the </w:t>
      </w:r>
      <w:r w:rsidRPr="007370BF">
        <w:t xml:space="preserve">exacerbations </w:t>
      </w:r>
      <w:r w:rsidRPr="00A34B18">
        <w:t>event)</w:t>
      </w:r>
      <w:r>
        <w:t xml:space="preserve"> and </w:t>
      </w:r>
      <w:r w:rsidRPr="008D10BD">
        <w:rPr>
          <w:b/>
        </w:rPr>
        <w:t>Ongoing until today</w:t>
      </w:r>
      <w:r>
        <w:t xml:space="preserve"> icon description</w:t>
      </w:r>
      <w:r w:rsidRPr="00A17573">
        <w:t>.</w:t>
      </w:r>
    </w:p>
    <w:p w14:paraId="24908101" w14:textId="77777777" w:rsidR="00C71017" w:rsidRDefault="00C71017" w:rsidP="00C71017">
      <w:pPr>
        <w:pStyle w:val="BodyText"/>
      </w:pPr>
      <w:r>
        <w:rPr>
          <w:noProof/>
        </w:rPr>
        <w:drawing>
          <wp:inline distT="0" distB="0" distL="0" distR="0" wp14:anchorId="638FBF7A" wp14:editId="5AA2CE4D">
            <wp:extent cx="1589103" cy="1878784"/>
            <wp:effectExtent l="19050" t="19050" r="11430" b="2667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590457" cy="1880385"/>
                    </a:xfrm>
                    <a:prstGeom prst="rect">
                      <a:avLst/>
                    </a:prstGeom>
                    <a:ln>
                      <a:solidFill>
                        <a:schemeClr val="bg2"/>
                      </a:solidFill>
                    </a:ln>
                  </pic:spPr>
                </pic:pic>
              </a:graphicData>
            </a:graphic>
          </wp:inline>
        </w:drawing>
      </w:r>
    </w:p>
    <w:p w14:paraId="56B1BDBB" w14:textId="15FEF77A" w:rsidR="00C71017" w:rsidRDefault="00C71017" w:rsidP="00C71017">
      <w:pPr>
        <w:pStyle w:val="BodyText"/>
      </w:pPr>
      <w:r w:rsidRPr="005B0331">
        <w:t xml:space="preserve">When </w:t>
      </w:r>
      <w:r>
        <w:t xml:space="preserve">a </w:t>
      </w:r>
      <w:r w:rsidRPr="005B0331">
        <w:t xml:space="preserve">user hovers a mouse over </w:t>
      </w:r>
      <w:r w:rsidRPr="008D10BD">
        <w:rPr>
          <w:b/>
        </w:rPr>
        <w:t>Ongoing until today</w:t>
      </w:r>
      <w:r>
        <w:rPr>
          <w:b/>
        </w:rPr>
        <w:t xml:space="preserve"> </w:t>
      </w:r>
      <w:r w:rsidRPr="005B0331">
        <w:t>icon, the tooltip with the following fields is displayed:</w:t>
      </w:r>
    </w:p>
    <w:p w14:paraId="7BC89BE0" w14:textId="77777777" w:rsidR="00C71017" w:rsidRDefault="00C71017" w:rsidP="00C71017">
      <w:pPr>
        <w:pStyle w:val="ListBullet"/>
      </w:pPr>
      <w:r>
        <w:t>Subject: &lt;value&gt;;</w:t>
      </w:r>
    </w:p>
    <w:p w14:paraId="5A10E49F" w14:textId="77777777" w:rsidR="00C71017" w:rsidRDefault="00C71017" w:rsidP="00C71017">
      <w:pPr>
        <w:pStyle w:val="ListBullet"/>
      </w:pPr>
      <w:r>
        <w:t>Event: Ongoing;</w:t>
      </w:r>
    </w:p>
    <w:p w14:paraId="551F9887" w14:textId="77777777" w:rsidR="00C71017" w:rsidRDefault="00C71017" w:rsidP="00C71017">
      <w:pPr>
        <w:pStyle w:val="ListBullet"/>
      </w:pPr>
      <w:r>
        <w:t>Event: Exacerbation severity grade;</w:t>
      </w:r>
    </w:p>
    <w:p w14:paraId="382B5B0B" w14:textId="77777777" w:rsidR="00C71017" w:rsidRDefault="00C71017" w:rsidP="00C71017">
      <w:pPr>
        <w:pStyle w:val="ListBullet"/>
      </w:pPr>
      <w:r>
        <w:t>Severity of exacerbation: &lt;value&gt;;</w:t>
      </w:r>
    </w:p>
    <w:p w14:paraId="72509354" w14:textId="77777777" w:rsidR="00C71017" w:rsidRDefault="00C71017" w:rsidP="00C71017">
      <w:pPr>
        <w:pStyle w:val="ListBullet"/>
      </w:pPr>
      <w:r>
        <w:t>Event at day: &lt;value&gt;;</w:t>
      </w:r>
    </w:p>
    <w:p w14:paraId="1830F1A8" w14:textId="77777777" w:rsidR="00C71017" w:rsidRPr="005B0331" w:rsidRDefault="00C71017" w:rsidP="00C71017">
      <w:pPr>
        <w:pStyle w:val="ListBullet"/>
        <w:keepNext/>
      </w:pPr>
      <w:r>
        <w:t>Study day: &lt;value&gt;.</w:t>
      </w:r>
    </w:p>
    <w:p w14:paraId="28B3827D" w14:textId="77777777" w:rsidR="00C71017" w:rsidRDefault="00C71017" w:rsidP="00C71017">
      <w:pPr>
        <w:pStyle w:val="BodyText"/>
      </w:pPr>
      <w:r>
        <w:rPr>
          <w:noProof/>
        </w:rPr>
        <w:drawing>
          <wp:inline distT="0" distB="0" distL="0" distR="0" wp14:anchorId="63427110" wp14:editId="32D15144">
            <wp:extent cx="1600000" cy="780952"/>
            <wp:effectExtent l="0" t="0" r="635" b="63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1600000" cy="780952"/>
                    </a:xfrm>
                    <a:prstGeom prst="rect">
                      <a:avLst/>
                    </a:prstGeom>
                  </pic:spPr>
                </pic:pic>
              </a:graphicData>
            </a:graphic>
          </wp:inline>
        </w:drawing>
      </w:r>
    </w:p>
    <w:p w14:paraId="09A1C1B1" w14:textId="77777777" w:rsidR="00C71017" w:rsidRDefault="00C71017" w:rsidP="00C71017">
      <w:pPr>
        <w:pStyle w:val="BodyText"/>
      </w:pPr>
      <w:r w:rsidRPr="0034384F">
        <w:rPr>
          <w:b/>
        </w:rPr>
        <w:t>Note</w:t>
      </w:r>
      <w:r>
        <w:t xml:space="preserve">: for </w:t>
      </w:r>
      <w:r w:rsidRPr="0034384F">
        <w:rPr>
          <w:b/>
        </w:rPr>
        <w:t>Ongoing Until Today</w:t>
      </w:r>
      <w:r>
        <w:t xml:space="preserve"> icon ‘Event at day’ and ‘Study day’ values are calculated from date of last study data upload into the system.</w:t>
      </w:r>
    </w:p>
    <w:p w14:paraId="1D905355" w14:textId="77777777" w:rsidR="00C71017" w:rsidRDefault="00C71017" w:rsidP="00C71017">
      <w:pPr>
        <w:pStyle w:val="BodyText"/>
      </w:pPr>
      <w:r w:rsidRPr="005B0331">
        <w:t xml:space="preserve">When </w:t>
      </w:r>
      <w:r>
        <w:t xml:space="preserve">a </w:t>
      </w:r>
      <w:r w:rsidRPr="005B0331">
        <w:t xml:space="preserve">user hovers a mouse </w:t>
      </w:r>
      <w:r>
        <w:t>over the bar, the tooltip with the following fields is displayed:</w:t>
      </w:r>
    </w:p>
    <w:p w14:paraId="44D9A7EA" w14:textId="77777777" w:rsidR="00C71017" w:rsidRPr="005B0331" w:rsidRDefault="00C71017" w:rsidP="00C71017">
      <w:pPr>
        <w:pStyle w:val="ListBullet"/>
      </w:pPr>
      <w:r w:rsidRPr="005B0331">
        <w:t>Subject: &lt;value&gt;</w:t>
      </w:r>
      <w:r>
        <w:t>;</w:t>
      </w:r>
    </w:p>
    <w:p w14:paraId="6D0B9326" w14:textId="77777777" w:rsidR="00C71017" w:rsidRPr="00840359" w:rsidRDefault="00C71017" w:rsidP="00C71017">
      <w:pPr>
        <w:pStyle w:val="ListBullet"/>
      </w:pPr>
      <w:r w:rsidRPr="00840359">
        <w:t>Event: Exacerbation severity grade</w:t>
      </w:r>
      <w:r>
        <w:t>;</w:t>
      </w:r>
    </w:p>
    <w:p w14:paraId="7018FC28" w14:textId="77777777" w:rsidR="00C71017" w:rsidRPr="00840359" w:rsidRDefault="00C71017" w:rsidP="00C71017">
      <w:pPr>
        <w:pStyle w:val="ListBullet"/>
      </w:pPr>
      <w:r w:rsidRPr="00840359">
        <w:t>Severity of exacerbation: &lt;value&gt;</w:t>
      </w:r>
      <w:r>
        <w:t>;</w:t>
      </w:r>
    </w:p>
    <w:p w14:paraId="098E8558" w14:textId="77777777" w:rsidR="00C71017" w:rsidRPr="00840359" w:rsidRDefault="00C71017" w:rsidP="00C71017">
      <w:pPr>
        <w:pStyle w:val="ListBullet"/>
      </w:pPr>
      <w:r w:rsidRPr="00840359">
        <w:t>Start: &lt;value&gt; End: &lt;value&gt;</w:t>
      </w:r>
      <w:r>
        <w:t>;</w:t>
      </w:r>
    </w:p>
    <w:p w14:paraId="3B9E295B" w14:textId="77777777" w:rsidR="00C71017" w:rsidRPr="00840359" w:rsidRDefault="00C71017" w:rsidP="00C71017">
      <w:pPr>
        <w:pStyle w:val="ListBullet"/>
        <w:keepNext/>
      </w:pPr>
      <w:r w:rsidRPr="00840359">
        <w:t>Study Day Start: &lt;value&gt; Study Day End: &lt;value&gt;</w:t>
      </w:r>
      <w:r>
        <w:t>.</w:t>
      </w:r>
    </w:p>
    <w:p w14:paraId="3DA55E3A" w14:textId="77777777" w:rsidR="00C71017" w:rsidRDefault="00C71017" w:rsidP="00C71017">
      <w:pPr>
        <w:pStyle w:val="BodyText"/>
      </w:pPr>
      <w:r>
        <w:rPr>
          <w:noProof/>
        </w:rPr>
        <w:drawing>
          <wp:inline distT="0" distB="0" distL="0" distR="0" wp14:anchorId="005660B0" wp14:editId="232769C2">
            <wp:extent cx="2495238" cy="704762"/>
            <wp:effectExtent l="0" t="0" r="635"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95238" cy="704762"/>
                    </a:xfrm>
                    <a:prstGeom prst="rect">
                      <a:avLst/>
                    </a:prstGeom>
                  </pic:spPr>
                </pic:pic>
              </a:graphicData>
            </a:graphic>
          </wp:inline>
        </w:drawing>
      </w:r>
    </w:p>
    <w:p w14:paraId="0C1CAC91" w14:textId="77777777" w:rsidR="00C71017" w:rsidRDefault="00C71017" w:rsidP="00C71017">
      <w:pPr>
        <w:pStyle w:val="BodyText"/>
        <w:keepNext/>
      </w:pPr>
      <w:r w:rsidRPr="00B677ED">
        <w:lastRenderedPageBreak/>
        <w:t>If</w:t>
      </w:r>
      <w:r>
        <w:rPr>
          <w:b/>
        </w:rPr>
        <w:t xml:space="preserve"> </w:t>
      </w:r>
      <w:r w:rsidRPr="00840359">
        <w:rPr>
          <w:b/>
        </w:rPr>
        <w:t>Exacerbation</w:t>
      </w:r>
      <w:r>
        <w:rPr>
          <w:b/>
        </w:rPr>
        <w:t xml:space="preserve"> </w:t>
      </w:r>
      <w:r w:rsidRPr="00B677ED">
        <w:rPr>
          <w:b/>
        </w:rPr>
        <w:t>track</w:t>
      </w:r>
      <w:r>
        <w:t xml:space="preserve"> is selected on the T</w:t>
      </w:r>
      <w:r w:rsidRPr="00B677ED">
        <w:rPr>
          <w:b/>
        </w:rPr>
        <w:t>imeline Settings</w:t>
      </w:r>
      <w:r>
        <w:t xml:space="preserve"> panel, then </w:t>
      </w:r>
      <w:r w:rsidRPr="00840359">
        <w:rPr>
          <w:b/>
        </w:rPr>
        <w:t>Exacerbation</w:t>
      </w:r>
      <w:r w:rsidRPr="00840359">
        <w:t xml:space="preserve"> </w:t>
      </w:r>
      <w:r w:rsidRPr="00C858B6">
        <w:rPr>
          <w:b/>
        </w:rPr>
        <w:t>Filter</w:t>
      </w:r>
      <w:r>
        <w:t xml:space="preserve"> section with appropriate events filters is available on the </w:t>
      </w:r>
      <w:r w:rsidRPr="00B677ED">
        <w:rPr>
          <w:b/>
        </w:rPr>
        <w:t>Timeline Filters</w:t>
      </w:r>
      <w:r>
        <w:t xml:space="preserve"> panel.</w:t>
      </w:r>
    </w:p>
    <w:p w14:paraId="4314F3D1" w14:textId="77777777" w:rsidR="00C71017" w:rsidRPr="005D0BE2" w:rsidRDefault="00C71017" w:rsidP="00C71017">
      <w:pPr>
        <w:pStyle w:val="BodyText"/>
      </w:pPr>
      <w:r>
        <w:rPr>
          <w:noProof/>
        </w:rPr>
        <w:drawing>
          <wp:inline distT="0" distB="0" distL="0" distR="0" wp14:anchorId="6BDDD1AE" wp14:editId="3A10F8F7">
            <wp:extent cx="1864310" cy="3963864"/>
            <wp:effectExtent l="0" t="0" r="317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866457" cy="3968428"/>
                    </a:xfrm>
                    <a:prstGeom prst="rect">
                      <a:avLst/>
                    </a:prstGeom>
                  </pic:spPr>
                </pic:pic>
              </a:graphicData>
            </a:graphic>
          </wp:inline>
        </w:drawing>
      </w:r>
    </w:p>
    <w:p w14:paraId="15DA7B29" w14:textId="713ACD23" w:rsidR="00C71017" w:rsidRDefault="00C71017" w:rsidP="00C71017">
      <w:pPr>
        <w:pStyle w:val="Heading3"/>
      </w:pPr>
      <w:bookmarkStart w:id="162" w:name="_Toc33115311"/>
      <w:r>
        <w:t>Lab Measurements T</w:t>
      </w:r>
      <w:r w:rsidRPr="0091311D">
        <w:t>rack</w:t>
      </w:r>
      <w:bookmarkEnd w:id="162"/>
    </w:p>
    <w:p w14:paraId="79B38C63" w14:textId="77777777" w:rsidR="00C71017" w:rsidRDefault="00C71017" w:rsidP="00C71017">
      <w:pPr>
        <w:pStyle w:val="BodyText"/>
      </w:pPr>
      <w:r w:rsidRPr="00453658">
        <w:rPr>
          <w:b/>
        </w:rPr>
        <w:t>Lab measurements track</w:t>
      </w:r>
      <w:r>
        <w:t xml:space="preserve"> shows </w:t>
      </w:r>
      <w:r w:rsidRPr="00453658">
        <w:t>lab events for all</w:t>
      </w:r>
      <w:r>
        <w:t xml:space="preserve"> </w:t>
      </w:r>
      <w:r w:rsidRPr="00453658">
        <w:t>subjects who received one or more dose of investigational product.</w:t>
      </w:r>
    </w:p>
    <w:p w14:paraId="781DB084" w14:textId="77777777" w:rsidR="00C71017" w:rsidRDefault="00C71017" w:rsidP="00C71017">
      <w:pPr>
        <w:pStyle w:val="BodyText"/>
      </w:pPr>
      <w:r>
        <w:t>There are four detailing levels: 1</w:t>
      </w:r>
      <w:r w:rsidRPr="00997B26">
        <w:rPr>
          <w:vertAlign w:val="superscript"/>
        </w:rPr>
        <w:t>st</w:t>
      </w:r>
      <w:r>
        <w:t xml:space="preserve"> level (collapsed tracks), 2</w:t>
      </w:r>
      <w:r w:rsidRPr="00997B26">
        <w:rPr>
          <w:vertAlign w:val="superscript"/>
        </w:rPr>
        <w:t>nd</w:t>
      </w:r>
      <w:r>
        <w:t xml:space="preserve"> (expanded tracks, providing </w:t>
      </w:r>
      <w:r w:rsidRPr="00453658">
        <w:t>Y value for each lab category</w:t>
      </w:r>
      <w:r>
        <w:t xml:space="preserve"> per subject), 3</w:t>
      </w:r>
      <w:r w:rsidRPr="00997B26">
        <w:rPr>
          <w:vertAlign w:val="superscript"/>
        </w:rPr>
        <w:t>rd</w:t>
      </w:r>
      <w:r>
        <w:t xml:space="preserve"> (expanded tracks, providing</w:t>
      </w:r>
      <w:r w:rsidRPr="00453658">
        <w:t xml:space="preserve"> Y value for each lab </w:t>
      </w:r>
      <w:r>
        <w:t>name per subject) and 4</w:t>
      </w:r>
      <w:r w:rsidRPr="00453658">
        <w:rPr>
          <w:vertAlign w:val="superscript"/>
        </w:rPr>
        <w:t>th</w:t>
      </w:r>
      <w:r>
        <w:t xml:space="preserve"> (</w:t>
      </w:r>
      <w:r w:rsidRPr="00057190">
        <w:t>line graphs for each lab name per subjec</w:t>
      </w:r>
      <w:r>
        <w:t>t).</w:t>
      </w:r>
    </w:p>
    <w:p w14:paraId="2609B037" w14:textId="2181761F" w:rsidR="00C71017" w:rsidRDefault="00C71017" w:rsidP="00A7486F">
      <w:pPr>
        <w:pStyle w:val="Heading4"/>
      </w:pPr>
      <w:bookmarkStart w:id="163" w:name="_Toc33115312"/>
      <w:r>
        <w:t>First Level</w:t>
      </w:r>
      <w:bookmarkEnd w:id="163"/>
    </w:p>
    <w:p w14:paraId="5CB9F5FC" w14:textId="77777777" w:rsidR="00C71017" w:rsidRDefault="00C71017" w:rsidP="00C71017">
      <w:pPr>
        <w:pStyle w:val="BodyText"/>
      </w:pPr>
      <w:r>
        <w:t>By default, the 1</w:t>
      </w:r>
      <w:r w:rsidRPr="00997B26">
        <w:rPr>
          <w:vertAlign w:val="superscript"/>
        </w:rPr>
        <w:t>st</w:t>
      </w:r>
      <w:r>
        <w:t xml:space="preserve"> level of Lab Measurements tracks is displayed. Each track provides a user with </w:t>
      </w:r>
      <w:r w:rsidRPr="00057190">
        <w:t>single y value per subject.</w:t>
      </w:r>
    </w:p>
    <w:p w14:paraId="651EB3BD" w14:textId="77777777" w:rsidR="00C71017" w:rsidRPr="00057190" w:rsidRDefault="00C71017" w:rsidP="00C71017">
      <w:pPr>
        <w:pStyle w:val="BodyText"/>
        <w:keepNext/>
      </w:pPr>
      <w:r w:rsidRPr="00DD0A47">
        <w:rPr>
          <w:b/>
        </w:rPr>
        <w:lastRenderedPageBreak/>
        <w:t>Note</w:t>
      </w:r>
      <w:r>
        <w:t>: Each cell of the third column of the table is filled with ‘Summary’ value.</w:t>
      </w:r>
    </w:p>
    <w:p w14:paraId="65E248C7" w14:textId="77777777" w:rsidR="00C71017" w:rsidRDefault="00C71017" w:rsidP="00C71017">
      <w:pPr>
        <w:pStyle w:val="BodyText"/>
      </w:pPr>
      <w:r>
        <w:rPr>
          <w:noProof/>
        </w:rPr>
        <w:drawing>
          <wp:inline distT="0" distB="0" distL="0" distR="0" wp14:anchorId="28E6D4A0" wp14:editId="382BEC21">
            <wp:extent cx="5941695" cy="3782695"/>
            <wp:effectExtent l="19050" t="19050" r="20955" b="2730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1695" cy="3782695"/>
                    </a:xfrm>
                    <a:prstGeom prst="rect">
                      <a:avLst/>
                    </a:prstGeom>
                    <a:ln>
                      <a:solidFill>
                        <a:schemeClr val="bg2"/>
                      </a:solidFill>
                    </a:ln>
                  </pic:spPr>
                </pic:pic>
              </a:graphicData>
            </a:graphic>
          </wp:inline>
        </w:drawing>
      </w:r>
    </w:p>
    <w:p w14:paraId="350EE272" w14:textId="77777777" w:rsidR="00C71017" w:rsidRPr="00057190" w:rsidRDefault="00C71017" w:rsidP="00C71017">
      <w:pPr>
        <w:pStyle w:val="BodyText"/>
        <w:keepNext/>
      </w:pPr>
      <w:r w:rsidRPr="00057190">
        <w:t xml:space="preserve">The legend </w:t>
      </w:r>
      <w:r>
        <w:t>contains Labs summary: description of lab event icons.</w:t>
      </w:r>
    </w:p>
    <w:p w14:paraId="1711F553" w14:textId="77777777" w:rsidR="00C71017" w:rsidRDefault="00C71017" w:rsidP="00C71017">
      <w:pPr>
        <w:pStyle w:val="BodyText"/>
      </w:pPr>
      <w:r>
        <w:rPr>
          <w:noProof/>
        </w:rPr>
        <w:drawing>
          <wp:inline distT="0" distB="0" distL="0" distR="0" wp14:anchorId="1D834B82" wp14:editId="080E8402">
            <wp:extent cx="1402672" cy="2468163"/>
            <wp:effectExtent l="19050" t="19050" r="26670" b="279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406406" cy="2474733"/>
                    </a:xfrm>
                    <a:prstGeom prst="rect">
                      <a:avLst/>
                    </a:prstGeom>
                    <a:ln>
                      <a:solidFill>
                        <a:schemeClr val="bg2"/>
                      </a:solidFill>
                    </a:ln>
                  </pic:spPr>
                </pic:pic>
              </a:graphicData>
            </a:graphic>
          </wp:inline>
        </w:drawing>
      </w:r>
    </w:p>
    <w:p w14:paraId="26FD36B0" w14:textId="77777777" w:rsidR="00C71017" w:rsidRDefault="00C71017" w:rsidP="00C71017">
      <w:pPr>
        <w:pStyle w:val="BodyText"/>
      </w:pPr>
      <w:r w:rsidRPr="00CD67B8">
        <w:rPr>
          <w:b/>
        </w:rPr>
        <w:t>Note</w:t>
      </w:r>
      <w:r>
        <w:t>: The legend remains the sam</w:t>
      </w:r>
      <w:r w:rsidRPr="00E57A9E">
        <w:t>e for 1</w:t>
      </w:r>
      <w:r w:rsidRPr="00E57A9E">
        <w:rPr>
          <w:vertAlign w:val="superscript"/>
        </w:rPr>
        <w:t>st</w:t>
      </w:r>
      <w:r w:rsidRPr="00E57A9E">
        <w:t>, 2</w:t>
      </w:r>
      <w:r w:rsidRPr="00E57A9E">
        <w:rPr>
          <w:vertAlign w:val="superscript"/>
        </w:rPr>
        <w:t>nd</w:t>
      </w:r>
      <w:r w:rsidRPr="00E57A9E">
        <w:t xml:space="preserve"> and 3</w:t>
      </w:r>
      <w:r w:rsidRPr="00E57A9E">
        <w:rPr>
          <w:vertAlign w:val="superscript"/>
        </w:rPr>
        <w:t>rd</w:t>
      </w:r>
      <w:r w:rsidRPr="00E57A9E">
        <w:t xml:space="preserve"> </w:t>
      </w:r>
      <w:r>
        <w:t xml:space="preserve">detailing </w:t>
      </w:r>
      <w:r w:rsidRPr="00E57A9E">
        <w:t>le</w:t>
      </w:r>
      <w:r>
        <w:t>vels.</w:t>
      </w:r>
    </w:p>
    <w:p w14:paraId="5B27C6FE" w14:textId="77777777" w:rsidR="00C71017" w:rsidRPr="006B143B" w:rsidRDefault="00C71017" w:rsidP="00C71017">
      <w:pPr>
        <w:pStyle w:val="BodyText"/>
      </w:pPr>
      <w:r w:rsidRPr="006B143B">
        <w:t xml:space="preserve">When </w:t>
      </w:r>
      <w:r>
        <w:t xml:space="preserve">a </w:t>
      </w:r>
      <w:r w:rsidRPr="006B143B">
        <w:t xml:space="preserve">user hovers a mouse over the </w:t>
      </w:r>
      <w:r>
        <w:t>lab event icon</w:t>
      </w:r>
      <w:r w:rsidRPr="006B143B">
        <w:t>, the tooltip with the following fields is displayed:</w:t>
      </w:r>
    </w:p>
    <w:p w14:paraId="2009DBF0" w14:textId="77777777" w:rsidR="00C71017" w:rsidRPr="004A15F2" w:rsidRDefault="00C71017" w:rsidP="00C71017">
      <w:pPr>
        <w:pStyle w:val="ListBullet"/>
      </w:pPr>
      <w:r w:rsidRPr="004A15F2">
        <w:t>Subject: &lt;</w:t>
      </w:r>
      <w:r>
        <w:t>value</w:t>
      </w:r>
      <w:r w:rsidRPr="004A15F2">
        <w:t>&gt;</w:t>
      </w:r>
      <w:r>
        <w:t>;</w:t>
      </w:r>
    </w:p>
    <w:p w14:paraId="35473B9D" w14:textId="77777777" w:rsidR="00C71017" w:rsidRPr="004A15F2" w:rsidRDefault="00C71017" w:rsidP="00C71017">
      <w:pPr>
        <w:pStyle w:val="ListBullet"/>
      </w:pPr>
      <w:r w:rsidRPr="004A15F2">
        <w:t>Visit: &lt;value&gt;</w:t>
      </w:r>
      <w:r>
        <w:t>;</w:t>
      </w:r>
    </w:p>
    <w:p w14:paraId="08C6BD12" w14:textId="77777777" w:rsidR="00C71017" w:rsidRPr="004A15F2" w:rsidRDefault="00C71017" w:rsidP="00C71017">
      <w:pPr>
        <w:pStyle w:val="ListBullet"/>
      </w:pPr>
      <w:r w:rsidRPr="004A15F2">
        <w:t>Labs above normal limit: &lt;value&gt;</w:t>
      </w:r>
      <w:r>
        <w:t>;</w:t>
      </w:r>
    </w:p>
    <w:p w14:paraId="4B501682" w14:textId="77777777" w:rsidR="00C71017" w:rsidRPr="004A15F2" w:rsidRDefault="00C71017" w:rsidP="00C71017">
      <w:pPr>
        <w:pStyle w:val="ListBullet"/>
      </w:pPr>
      <w:r w:rsidRPr="004A15F2">
        <w:t>Labs below normal limit: &lt;value&gt;</w:t>
      </w:r>
      <w:r>
        <w:t>;</w:t>
      </w:r>
    </w:p>
    <w:p w14:paraId="5A7C5131" w14:textId="77777777" w:rsidR="00C71017" w:rsidRPr="004A15F2" w:rsidRDefault="00C71017" w:rsidP="00C71017">
      <w:pPr>
        <w:pStyle w:val="ListBullet"/>
      </w:pPr>
      <w:r w:rsidRPr="004A15F2">
        <w:t>Labs above severity threshold: &lt;value&gt;</w:t>
      </w:r>
      <w:r>
        <w:t>;</w:t>
      </w:r>
    </w:p>
    <w:p w14:paraId="6E43A814" w14:textId="77777777" w:rsidR="00C71017" w:rsidRPr="004A15F2" w:rsidRDefault="00C71017" w:rsidP="00C71017">
      <w:pPr>
        <w:pStyle w:val="ListBullet"/>
      </w:pPr>
      <w:r w:rsidRPr="004A15F2">
        <w:t>Labs below severity threshold: &lt;value&gt;</w:t>
      </w:r>
      <w:r>
        <w:t>;</w:t>
      </w:r>
    </w:p>
    <w:p w14:paraId="3493FAF5" w14:textId="77777777" w:rsidR="00C71017" w:rsidRPr="004A15F2" w:rsidRDefault="00C71017" w:rsidP="00C71017">
      <w:pPr>
        <w:pStyle w:val="ListBullet"/>
      </w:pPr>
      <w:r>
        <w:t>E</w:t>
      </w:r>
      <w:r w:rsidRPr="004A15F2">
        <w:t>vent at day: &lt;value&gt;</w:t>
      </w:r>
      <w:r>
        <w:t>;</w:t>
      </w:r>
    </w:p>
    <w:p w14:paraId="2C0F4DDD" w14:textId="77777777" w:rsidR="00C71017" w:rsidRPr="004A15F2" w:rsidRDefault="00C71017" w:rsidP="00EE0B05">
      <w:pPr>
        <w:pStyle w:val="ListBullet"/>
      </w:pPr>
      <w:r w:rsidRPr="004A15F2">
        <w:lastRenderedPageBreak/>
        <w:t>Study day: &lt;value&gt;</w:t>
      </w:r>
      <w:r>
        <w:t>.</w:t>
      </w:r>
    </w:p>
    <w:p w14:paraId="622AEE5A" w14:textId="41A66F62" w:rsidR="00C71017" w:rsidRDefault="00C71017" w:rsidP="00C71017">
      <w:pPr>
        <w:pStyle w:val="BodyText"/>
      </w:pPr>
      <w:r>
        <w:rPr>
          <w:noProof/>
        </w:rPr>
        <w:drawing>
          <wp:inline distT="0" distB="0" distL="0" distR="0" wp14:anchorId="4C973EC2" wp14:editId="53529789">
            <wp:extent cx="1364974" cy="966117"/>
            <wp:effectExtent l="0" t="0" r="6985" b="571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367977" cy="968243"/>
                    </a:xfrm>
                    <a:prstGeom prst="rect">
                      <a:avLst/>
                    </a:prstGeom>
                  </pic:spPr>
                </pic:pic>
              </a:graphicData>
            </a:graphic>
          </wp:inline>
        </w:drawing>
      </w:r>
    </w:p>
    <w:p w14:paraId="290BDAB8" w14:textId="439E7CE9" w:rsidR="0029275B" w:rsidRDefault="0029275B" w:rsidP="00C71017">
      <w:pPr>
        <w:pStyle w:val="BodyText"/>
      </w:pPr>
      <w:r w:rsidRPr="0029275B">
        <w:rPr>
          <w:b/>
        </w:rPr>
        <w:t>Note</w:t>
      </w:r>
      <w:r>
        <w:t>:</w:t>
      </w:r>
    </w:p>
    <w:p w14:paraId="174AA9D6" w14:textId="6CC55472" w:rsidR="0029275B" w:rsidRPr="004A15F2" w:rsidRDefault="0029275B" w:rsidP="0029275B">
      <w:pPr>
        <w:pStyle w:val="ListBullet"/>
      </w:pPr>
      <w:r>
        <w:t>“</w:t>
      </w:r>
      <w:r w:rsidRPr="004A15F2">
        <w:t>Labs above normal limit</w:t>
      </w:r>
      <w:r>
        <w:t>”</w:t>
      </w:r>
      <w:r w:rsidRPr="0029275B">
        <w:t xml:space="preserve"> </w:t>
      </w:r>
      <w:r>
        <w:t>indicates count of events which values are above upper reference value;</w:t>
      </w:r>
    </w:p>
    <w:p w14:paraId="26623F59" w14:textId="0446BC0D" w:rsidR="0029275B" w:rsidRPr="004A15F2" w:rsidRDefault="0029275B" w:rsidP="0029275B">
      <w:pPr>
        <w:pStyle w:val="ListBullet"/>
      </w:pPr>
      <w:r>
        <w:t>“</w:t>
      </w:r>
      <w:r w:rsidRPr="004A15F2">
        <w:t>Labs below normal limit</w:t>
      </w:r>
      <w:r>
        <w:t>”</w:t>
      </w:r>
      <w:r w:rsidRPr="0029275B">
        <w:t xml:space="preserve"> </w:t>
      </w:r>
      <w:r>
        <w:t>indicates count of events which values are below lower reference value;</w:t>
      </w:r>
    </w:p>
    <w:p w14:paraId="036BB003" w14:textId="592267A9" w:rsidR="0029275B" w:rsidRPr="004A15F2" w:rsidRDefault="0029275B" w:rsidP="003C151B">
      <w:pPr>
        <w:pStyle w:val="ListBullet"/>
      </w:pPr>
      <w:r>
        <w:t>“</w:t>
      </w:r>
      <w:r w:rsidRPr="004A15F2">
        <w:t>Labs above severity threshold</w:t>
      </w:r>
      <w:r>
        <w:t>” and “</w:t>
      </w:r>
      <w:r w:rsidRPr="004A15F2">
        <w:t>Labs below severity threshold</w:t>
      </w:r>
      <w:r>
        <w:t>” values are =0 for now.</w:t>
      </w:r>
    </w:p>
    <w:p w14:paraId="10BD59BA" w14:textId="6F1B3321" w:rsidR="00C71017" w:rsidRDefault="00C71017" w:rsidP="00A7486F">
      <w:pPr>
        <w:pStyle w:val="Heading4"/>
      </w:pPr>
      <w:bookmarkStart w:id="164" w:name="_Toc33115313"/>
      <w:r>
        <w:t>Second Level</w:t>
      </w:r>
      <w:bookmarkEnd w:id="164"/>
    </w:p>
    <w:p w14:paraId="4B27E92B" w14:textId="77777777" w:rsidR="00C71017" w:rsidRDefault="00C71017" w:rsidP="00C71017">
      <w:pPr>
        <w:pStyle w:val="BodyText"/>
      </w:pPr>
      <w:r>
        <w:t>To expand a Lab measurements track, a user should point with mouse cursor to the required track, click a right mouse button, and select one of the following menu items:</w:t>
      </w:r>
    </w:p>
    <w:p w14:paraId="55290417" w14:textId="77777777" w:rsidR="00C71017" w:rsidRDefault="00C71017" w:rsidP="00C71017">
      <w:pPr>
        <w:pStyle w:val="ListBullet"/>
      </w:pPr>
      <w:r w:rsidRPr="002F5E5D">
        <w:rPr>
          <w:b/>
        </w:rPr>
        <w:t>Expand</w:t>
      </w:r>
      <w:r>
        <w:t xml:space="preserve"> – to expand Lab measurements track for a particular subject;</w:t>
      </w:r>
    </w:p>
    <w:p w14:paraId="218ECEA8" w14:textId="77777777" w:rsidR="00C71017" w:rsidRDefault="00C71017" w:rsidP="00C71017">
      <w:pPr>
        <w:pStyle w:val="ListBullet"/>
        <w:keepNext/>
      </w:pPr>
      <w:r w:rsidRPr="00AB1F2C">
        <w:rPr>
          <w:b/>
        </w:rPr>
        <w:t>Expand all Lab measurements</w:t>
      </w:r>
      <w:r w:rsidRPr="002F5E5D">
        <w:t xml:space="preserve"> tracks</w:t>
      </w:r>
      <w:r>
        <w:t xml:space="preserve"> – to expand all the tracks.</w:t>
      </w:r>
    </w:p>
    <w:p w14:paraId="7E9AD6DF" w14:textId="77777777" w:rsidR="00C71017" w:rsidRDefault="00C71017" w:rsidP="00C71017">
      <w:pPr>
        <w:pStyle w:val="BodyText"/>
      </w:pPr>
      <w:r>
        <w:rPr>
          <w:noProof/>
        </w:rPr>
        <w:drawing>
          <wp:inline distT="0" distB="0" distL="0" distR="0" wp14:anchorId="433CD86E" wp14:editId="4CA33037">
            <wp:extent cx="1934818" cy="769170"/>
            <wp:effectExtent l="19050" t="19050" r="27940" b="1206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948057" cy="774433"/>
                    </a:xfrm>
                    <a:prstGeom prst="rect">
                      <a:avLst/>
                    </a:prstGeom>
                    <a:ln>
                      <a:solidFill>
                        <a:schemeClr val="bg2"/>
                      </a:solidFill>
                    </a:ln>
                  </pic:spPr>
                </pic:pic>
              </a:graphicData>
            </a:graphic>
          </wp:inline>
        </w:drawing>
      </w:r>
    </w:p>
    <w:p w14:paraId="15323308" w14:textId="77777777" w:rsidR="00C71017" w:rsidRDefault="00C71017" w:rsidP="00C71017">
      <w:pPr>
        <w:pStyle w:val="BodyText"/>
      </w:pPr>
      <w:r>
        <w:t>Lab measurements track</w:t>
      </w:r>
      <w:r w:rsidRPr="002F5E5D">
        <w:t xml:space="preserve"> </w:t>
      </w:r>
      <w:r>
        <w:t xml:space="preserve">expands to the set of separate tracks – one per each </w:t>
      </w:r>
      <w:r w:rsidRPr="00453658">
        <w:t>lab category</w:t>
      </w:r>
      <w:r>
        <w:t xml:space="preserve">. </w:t>
      </w:r>
    </w:p>
    <w:p w14:paraId="41DC83DC" w14:textId="77777777" w:rsidR="00C71017" w:rsidRDefault="00C71017" w:rsidP="00C71017">
      <w:pPr>
        <w:pStyle w:val="BodyText"/>
      </w:pPr>
      <w:r w:rsidRPr="00DD0A47">
        <w:rPr>
          <w:b/>
        </w:rPr>
        <w:t>Note</w:t>
      </w:r>
      <w:r>
        <w:t>: ‘Summary’ value</w:t>
      </w:r>
      <w:r w:rsidRPr="00A40B8D">
        <w:t xml:space="preserve"> </w:t>
      </w:r>
      <w:r>
        <w:t xml:space="preserve">in cells of the third column of the table changes to the names of </w:t>
      </w:r>
      <w:r w:rsidRPr="00453658">
        <w:t>lab category</w:t>
      </w:r>
      <w:r>
        <w:t>.</w:t>
      </w:r>
    </w:p>
    <w:p w14:paraId="43BB737A" w14:textId="77777777" w:rsidR="00C71017" w:rsidRDefault="00C71017" w:rsidP="00C71017">
      <w:pPr>
        <w:pStyle w:val="BodyText"/>
        <w:keepNext/>
      </w:pPr>
      <w:r>
        <w:t>1</w:t>
      </w:r>
      <w:r w:rsidRPr="00F751AE">
        <w:rPr>
          <w:vertAlign w:val="superscript"/>
        </w:rPr>
        <w:t>st</w:t>
      </w:r>
      <w:r>
        <w:t xml:space="preserve"> level:</w:t>
      </w:r>
    </w:p>
    <w:p w14:paraId="0949E006" w14:textId="77777777" w:rsidR="00C71017" w:rsidRDefault="00C71017" w:rsidP="00C71017">
      <w:pPr>
        <w:pStyle w:val="BodyText"/>
      </w:pPr>
      <w:r>
        <w:rPr>
          <w:noProof/>
        </w:rPr>
        <w:drawing>
          <wp:inline distT="0" distB="0" distL="0" distR="0" wp14:anchorId="2CEE6BD0" wp14:editId="06908182">
            <wp:extent cx="4399722" cy="219537"/>
            <wp:effectExtent l="19050" t="19050" r="1270" b="2857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483951" cy="223740"/>
                    </a:xfrm>
                    <a:prstGeom prst="rect">
                      <a:avLst/>
                    </a:prstGeom>
                    <a:ln>
                      <a:solidFill>
                        <a:schemeClr val="bg2"/>
                      </a:solidFill>
                    </a:ln>
                  </pic:spPr>
                </pic:pic>
              </a:graphicData>
            </a:graphic>
          </wp:inline>
        </w:drawing>
      </w:r>
    </w:p>
    <w:p w14:paraId="7223EB57" w14:textId="77777777" w:rsidR="00C71017" w:rsidRDefault="00C71017" w:rsidP="00C71017">
      <w:pPr>
        <w:pStyle w:val="BodyText"/>
        <w:keepNext/>
      </w:pPr>
      <w:r>
        <w:t>2</w:t>
      </w:r>
      <w:r w:rsidRPr="00F751AE">
        <w:rPr>
          <w:vertAlign w:val="superscript"/>
        </w:rPr>
        <w:t>nd</w:t>
      </w:r>
      <w:r>
        <w:t xml:space="preserve"> level:</w:t>
      </w:r>
    </w:p>
    <w:p w14:paraId="67086C67" w14:textId="77777777" w:rsidR="00C71017" w:rsidRDefault="00C71017" w:rsidP="00C71017">
      <w:pPr>
        <w:pStyle w:val="BodyText"/>
      </w:pPr>
      <w:r>
        <w:rPr>
          <w:noProof/>
        </w:rPr>
        <w:drawing>
          <wp:inline distT="0" distB="0" distL="0" distR="0" wp14:anchorId="1F5A6B05" wp14:editId="576B36DB">
            <wp:extent cx="4385061" cy="503583"/>
            <wp:effectExtent l="19050" t="19050" r="15875" b="1079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r="7318"/>
                    <a:stretch/>
                  </pic:blipFill>
                  <pic:spPr bwMode="auto">
                    <a:xfrm>
                      <a:off x="0" y="0"/>
                      <a:ext cx="4418644" cy="50744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93398BD" w14:textId="77777777" w:rsidR="00C71017" w:rsidRDefault="00C71017" w:rsidP="00C71017">
      <w:pPr>
        <w:pStyle w:val="BodyText"/>
      </w:pPr>
      <w:r>
        <w:t>Icons</w:t>
      </w:r>
      <w:r w:rsidRPr="00746203">
        <w:t xml:space="preserve"> are colored using the same method as </w:t>
      </w:r>
      <w:r>
        <w:t xml:space="preserve">for </w:t>
      </w:r>
      <w:r w:rsidRPr="00746203">
        <w:t xml:space="preserve">the </w:t>
      </w:r>
      <w:r>
        <w:t>1</w:t>
      </w:r>
      <w:r w:rsidRPr="00F751AE">
        <w:rPr>
          <w:vertAlign w:val="superscript"/>
        </w:rPr>
        <w:t>st</w:t>
      </w:r>
      <w:r w:rsidRPr="00746203">
        <w:t xml:space="preserve"> level but applying only to the data within the given </w:t>
      </w:r>
      <w:r>
        <w:t>lab category</w:t>
      </w:r>
      <w:r w:rsidRPr="00746203">
        <w:t>.</w:t>
      </w:r>
    </w:p>
    <w:p w14:paraId="5B776506" w14:textId="77777777" w:rsidR="00C71017" w:rsidRPr="006B143B" w:rsidRDefault="00C71017" w:rsidP="00C71017">
      <w:pPr>
        <w:pStyle w:val="BodyText"/>
      </w:pPr>
      <w:r w:rsidRPr="006B143B">
        <w:t xml:space="preserve">When </w:t>
      </w:r>
      <w:r>
        <w:t xml:space="preserve">a </w:t>
      </w:r>
      <w:r w:rsidRPr="006B143B">
        <w:t xml:space="preserve">user hovers a mouse over the </w:t>
      </w:r>
      <w:r>
        <w:t>lab event icon</w:t>
      </w:r>
      <w:r w:rsidRPr="006B143B">
        <w:t>, the tooltip with the following fields is displayed:</w:t>
      </w:r>
    </w:p>
    <w:p w14:paraId="0E6B7345" w14:textId="77777777" w:rsidR="00C71017" w:rsidRDefault="00C71017" w:rsidP="00C71017">
      <w:pPr>
        <w:pStyle w:val="ListBullet"/>
      </w:pPr>
      <w:r w:rsidRPr="004A15F2">
        <w:t>Subject: &lt;</w:t>
      </w:r>
      <w:r>
        <w:t>value</w:t>
      </w:r>
      <w:r w:rsidRPr="004A15F2">
        <w:t>&gt;</w:t>
      </w:r>
      <w:r>
        <w:t>;</w:t>
      </w:r>
    </w:p>
    <w:p w14:paraId="4B31DA9C" w14:textId="77777777" w:rsidR="00C71017" w:rsidRPr="004A15F2" w:rsidRDefault="00C71017" w:rsidP="00C71017">
      <w:pPr>
        <w:pStyle w:val="ListBullet"/>
      </w:pPr>
      <w:r>
        <w:t>Lab category: &lt;value&gt;;</w:t>
      </w:r>
    </w:p>
    <w:p w14:paraId="529C6385" w14:textId="77777777" w:rsidR="00C71017" w:rsidRPr="004A15F2" w:rsidRDefault="00C71017" w:rsidP="00C71017">
      <w:pPr>
        <w:pStyle w:val="ListBullet"/>
      </w:pPr>
      <w:r w:rsidRPr="004A15F2">
        <w:t>Visit: &lt;value&gt;</w:t>
      </w:r>
      <w:r>
        <w:t>;</w:t>
      </w:r>
    </w:p>
    <w:p w14:paraId="54A2BEC8" w14:textId="77777777" w:rsidR="00C71017" w:rsidRPr="004A15F2" w:rsidRDefault="00C71017" w:rsidP="00C71017">
      <w:pPr>
        <w:pStyle w:val="ListBullet"/>
      </w:pPr>
      <w:r w:rsidRPr="004A15F2">
        <w:t>Labs above normal limit: &lt;value&gt;</w:t>
      </w:r>
      <w:r>
        <w:t>;</w:t>
      </w:r>
    </w:p>
    <w:p w14:paraId="027DD3DB" w14:textId="77777777" w:rsidR="00C71017" w:rsidRPr="004A15F2" w:rsidRDefault="00C71017" w:rsidP="00C71017">
      <w:pPr>
        <w:pStyle w:val="ListBullet"/>
      </w:pPr>
      <w:r w:rsidRPr="004A15F2">
        <w:t>Labs below normal limit: &lt;value&gt;</w:t>
      </w:r>
      <w:r>
        <w:t>;</w:t>
      </w:r>
    </w:p>
    <w:p w14:paraId="303519D4" w14:textId="77777777" w:rsidR="00C71017" w:rsidRPr="004A15F2" w:rsidRDefault="00C71017" w:rsidP="00C71017">
      <w:pPr>
        <w:pStyle w:val="ListBullet"/>
      </w:pPr>
      <w:r w:rsidRPr="004A15F2">
        <w:t>Labs above severity threshold: &lt;value&gt;</w:t>
      </w:r>
      <w:r>
        <w:t>;</w:t>
      </w:r>
    </w:p>
    <w:p w14:paraId="002CA660" w14:textId="77777777" w:rsidR="00C71017" w:rsidRPr="004A15F2" w:rsidRDefault="00C71017" w:rsidP="00C71017">
      <w:pPr>
        <w:pStyle w:val="ListBullet"/>
      </w:pPr>
      <w:r w:rsidRPr="004A15F2">
        <w:t>Labs below severity threshold: &lt;value&gt;</w:t>
      </w:r>
      <w:r>
        <w:t>;</w:t>
      </w:r>
    </w:p>
    <w:p w14:paraId="4BF75883" w14:textId="77777777" w:rsidR="00C71017" w:rsidRPr="004A15F2" w:rsidRDefault="00C71017" w:rsidP="00C71017">
      <w:pPr>
        <w:pStyle w:val="ListBullet"/>
      </w:pPr>
      <w:r>
        <w:t>E</w:t>
      </w:r>
      <w:r w:rsidRPr="004A15F2">
        <w:t>vent at day: &lt;value&gt;</w:t>
      </w:r>
      <w:r>
        <w:t>;</w:t>
      </w:r>
    </w:p>
    <w:p w14:paraId="6B0B76CD" w14:textId="77777777" w:rsidR="00C71017" w:rsidRPr="004A15F2" w:rsidRDefault="00C71017" w:rsidP="00EE0B05">
      <w:pPr>
        <w:pStyle w:val="ListBullet"/>
      </w:pPr>
      <w:r w:rsidRPr="004A15F2">
        <w:t>Study day: &lt;value&gt;</w:t>
      </w:r>
      <w:r>
        <w:t>.</w:t>
      </w:r>
    </w:p>
    <w:p w14:paraId="31D97D33" w14:textId="77777777" w:rsidR="00C71017" w:rsidRPr="00F11D79" w:rsidRDefault="00C71017" w:rsidP="00C71017">
      <w:pPr>
        <w:pStyle w:val="BodyText"/>
      </w:pPr>
      <w:r>
        <w:rPr>
          <w:noProof/>
        </w:rPr>
        <w:lastRenderedPageBreak/>
        <w:drawing>
          <wp:inline distT="0" distB="0" distL="0" distR="0" wp14:anchorId="268A850F" wp14:editId="3848100B">
            <wp:extent cx="1628571" cy="1314286"/>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628571" cy="1314286"/>
                    </a:xfrm>
                    <a:prstGeom prst="rect">
                      <a:avLst/>
                    </a:prstGeom>
                  </pic:spPr>
                </pic:pic>
              </a:graphicData>
            </a:graphic>
          </wp:inline>
        </w:drawing>
      </w:r>
    </w:p>
    <w:p w14:paraId="7FA4E890" w14:textId="05840710" w:rsidR="00C71017" w:rsidRDefault="00C71017" w:rsidP="00A7486F">
      <w:pPr>
        <w:pStyle w:val="Heading4"/>
      </w:pPr>
      <w:bookmarkStart w:id="165" w:name="_Toc33115314"/>
      <w:r>
        <w:t>Third Level</w:t>
      </w:r>
      <w:bookmarkEnd w:id="165"/>
    </w:p>
    <w:p w14:paraId="747AD0C0" w14:textId="77777777" w:rsidR="00C71017" w:rsidRDefault="00C71017" w:rsidP="00C71017">
      <w:pPr>
        <w:pStyle w:val="BodyText"/>
        <w:keepNext/>
      </w:pPr>
      <w:r>
        <w:t>In order to see the 3</w:t>
      </w:r>
      <w:r w:rsidRPr="00F751AE">
        <w:rPr>
          <w:vertAlign w:val="superscript"/>
        </w:rPr>
        <w:t>rd</w:t>
      </w:r>
      <w:r>
        <w:t xml:space="preserve"> level of Lab measurements track detailing, a user should expand selected track once more.</w:t>
      </w:r>
    </w:p>
    <w:p w14:paraId="26A73A15" w14:textId="77777777" w:rsidR="00C71017" w:rsidRDefault="00C71017" w:rsidP="00C71017">
      <w:pPr>
        <w:pStyle w:val="BodyText"/>
      </w:pPr>
      <w:r>
        <w:rPr>
          <w:noProof/>
        </w:rPr>
        <w:drawing>
          <wp:inline distT="0" distB="0" distL="0" distR="0" wp14:anchorId="6EBEF03E" wp14:editId="3F9C4426">
            <wp:extent cx="2371429" cy="904762"/>
            <wp:effectExtent l="19050" t="19050" r="1016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371429" cy="904762"/>
                    </a:xfrm>
                    <a:prstGeom prst="rect">
                      <a:avLst/>
                    </a:prstGeom>
                    <a:ln>
                      <a:solidFill>
                        <a:schemeClr val="bg2"/>
                      </a:solidFill>
                    </a:ln>
                  </pic:spPr>
                </pic:pic>
              </a:graphicData>
            </a:graphic>
          </wp:inline>
        </w:drawing>
      </w:r>
      <w:r>
        <w:t xml:space="preserve"> </w:t>
      </w:r>
    </w:p>
    <w:p w14:paraId="786BF37E" w14:textId="77777777" w:rsidR="00C71017" w:rsidRDefault="00C71017" w:rsidP="00C71017">
      <w:pPr>
        <w:pStyle w:val="BodyText"/>
      </w:pPr>
      <w:r w:rsidRPr="008B3EF9">
        <w:rPr>
          <w:b/>
        </w:rPr>
        <w:t>Note</w:t>
      </w:r>
      <w:r>
        <w:t xml:space="preserve">: If a user selects </w:t>
      </w:r>
      <w:r w:rsidRPr="008B3EF9">
        <w:rPr>
          <w:b/>
        </w:rPr>
        <w:t>Expand</w:t>
      </w:r>
      <w:r>
        <w:t xml:space="preserve"> menu item, then all 2</w:t>
      </w:r>
      <w:r w:rsidRPr="008B3EF9">
        <w:rPr>
          <w:vertAlign w:val="superscript"/>
        </w:rPr>
        <w:t>nd</w:t>
      </w:r>
      <w:r>
        <w:t>-level tracks for the particular subject will be expanded.</w:t>
      </w:r>
    </w:p>
    <w:p w14:paraId="60692DFF" w14:textId="77777777" w:rsidR="00C71017" w:rsidRDefault="00C71017" w:rsidP="00C71017">
      <w:pPr>
        <w:pStyle w:val="BodyText"/>
      </w:pPr>
      <w:r w:rsidRPr="00AB1F2C">
        <w:rPr>
          <w:b/>
        </w:rPr>
        <w:t>Note</w:t>
      </w:r>
      <w:r w:rsidRPr="00E57A9E">
        <w:t xml:space="preserve">: </w:t>
      </w:r>
      <w:r w:rsidRPr="00AB1F2C">
        <w:rPr>
          <w:b/>
        </w:rPr>
        <w:t>Expand all Lab measurements tracks</w:t>
      </w:r>
      <w:r w:rsidRPr="00E57A9E">
        <w:t xml:space="preserve"> is disabled for </w:t>
      </w:r>
      <w:r>
        <w:t>2</w:t>
      </w:r>
      <w:r w:rsidRPr="00AB1F2C">
        <w:rPr>
          <w:vertAlign w:val="superscript"/>
        </w:rPr>
        <w:t>nd</w:t>
      </w:r>
      <w:r w:rsidRPr="00E57A9E">
        <w:t>-level tracks.</w:t>
      </w:r>
    </w:p>
    <w:p w14:paraId="3E1667FA" w14:textId="77777777" w:rsidR="00C71017" w:rsidRDefault="00C71017" w:rsidP="00C71017">
      <w:pPr>
        <w:pStyle w:val="BodyText"/>
      </w:pPr>
      <w:r>
        <w:t>Lab measurements track</w:t>
      </w:r>
      <w:r w:rsidRPr="002F5E5D">
        <w:t xml:space="preserve"> </w:t>
      </w:r>
      <w:r>
        <w:t xml:space="preserve">expands to the set of separate tracks – one per each </w:t>
      </w:r>
      <w:r w:rsidRPr="00453658">
        <w:t xml:space="preserve">lab </w:t>
      </w:r>
      <w:r>
        <w:t>name.</w:t>
      </w:r>
    </w:p>
    <w:p w14:paraId="7C9FC193" w14:textId="77777777" w:rsidR="00C71017" w:rsidRDefault="00C71017" w:rsidP="00C71017">
      <w:pPr>
        <w:pStyle w:val="BodyText"/>
      </w:pPr>
      <w:r w:rsidRPr="00DD0A47">
        <w:rPr>
          <w:b/>
        </w:rPr>
        <w:t>Note</w:t>
      </w:r>
      <w:r>
        <w:t>: ‘Summary’ value</w:t>
      </w:r>
      <w:r w:rsidRPr="00A40B8D">
        <w:t xml:space="preserve"> </w:t>
      </w:r>
      <w:r>
        <w:t>in cells of the third column of the table changes to the lab names.</w:t>
      </w:r>
    </w:p>
    <w:p w14:paraId="17D229DA" w14:textId="77777777" w:rsidR="00C71017" w:rsidRDefault="00C71017" w:rsidP="00C71017">
      <w:pPr>
        <w:pStyle w:val="BodyText"/>
        <w:keepNext/>
      </w:pPr>
      <w:r>
        <w:t>2</w:t>
      </w:r>
      <w:r w:rsidRPr="00964112">
        <w:rPr>
          <w:vertAlign w:val="superscript"/>
        </w:rPr>
        <w:t>nd</w:t>
      </w:r>
      <w:r>
        <w:t xml:space="preserve"> level:</w:t>
      </w:r>
    </w:p>
    <w:p w14:paraId="749C5700" w14:textId="77777777" w:rsidR="00C71017" w:rsidRDefault="00C71017" w:rsidP="00C71017">
      <w:pPr>
        <w:pStyle w:val="BodyText"/>
      </w:pPr>
      <w:r>
        <w:rPr>
          <w:noProof/>
        </w:rPr>
        <w:drawing>
          <wp:inline distT="0" distB="0" distL="0" distR="0" wp14:anchorId="3AB45633" wp14:editId="68EF2A96">
            <wp:extent cx="5447619" cy="600000"/>
            <wp:effectExtent l="19050" t="19050" r="20320" b="1016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47619" cy="600000"/>
                    </a:xfrm>
                    <a:prstGeom prst="rect">
                      <a:avLst/>
                    </a:prstGeom>
                    <a:ln>
                      <a:solidFill>
                        <a:schemeClr val="bg2"/>
                      </a:solidFill>
                    </a:ln>
                  </pic:spPr>
                </pic:pic>
              </a:graphicData>
            </a:graphic>
          </wp:inline>
        </w:drawing>
      </w:r>
    </w:p>
    <w:p w14:paraId="2CC28DCB" w14:textId="77777777" w:rsidR="00C71017" w:rsidRDefault="00C71017" w:rsidP="00C71017">
      <w:pPr>
        <w:pStyle w:val="BodyText"/>
        <w:keepNext/>
      </w:pPr>
      <w:r>
        <w:lastRenderedPageBreak/>
        <w:t>3</w:t>
      </w:r>
      <w:r w:rsidRPr="00964112">
        <w:rPr>
          <w:vertAlign w:val="superscript"/>
        </w:rPr>
        <w:t>rd</w:t>
      </w:r>
      <w:r>
        <w:t xml:space="preserve"> level:</w:t>
      </w:r>
    </w:p>
    <w:p w14:paraId="3EC662B6" w14:textId="77777777" w:rsidR="00C71017" w:rsidRDefault="00C71017" w:rsidP="00C71017">
      <w:pPr>
        <w:pStyle w:val="BodyText"/>
      </w:pPr>
      <w:r w:rsidRPr="00AB1F2C">
        <w:rPr>
          <w:noProof/>
        </w:rPr>
        <w:t xml:space="preserve"> </w:t>
      </w:r>
      <w:r>
        <w:rPr>
          <w:noProof/>
        </w:rPr>
        <w:drawing>
          <wp:inline distT="0" distB="0" distL="0" distR="0" wp14:anchorId="607E9D85" wp14:editId="3A41B2F4">
            <wp:extent cx="3586578" cy="4706003"/>
            <wp:effectExtent l="19050" t="19050" r="13970" b="184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588396" cy="4708388"/>
                    </a:xfrm>
                    <a:prstGeom prst="rect">
                      <a:avLst/>
                    </a:prstGeom>
                    <a:ln>
                      <a:solidFill>
                        <a:schemeClr val="bg2"/>
                      </a:solidFill>
                    </a:ln>
                  </pic:spPr>
                </pic:pic>
              </a:graphicData>
            </a:graphic>
          </wp:inline>
        </w:drawing>
      </w:r>
    </w:p>
    <w:p w14:paraId="5BC5C246" w14:textId="77777777" w:rsidR="00C71017" w:rsidRPr="00F11D79" w:rsidRDefault="00C71017" w:rsidP="00C71017">
      <w:pPr>
        <w:pStyle w:val="BodyText"/>
      </w:pPr>
      <w:r>
        <w:t>Icons</w:t>
      </w:r>
      <w:r w:rsidRPr="00746203">
        <w:t xml:space="preserve"> are colored using the same method as </w:t>
      </w:r>
      <w:r>
        <w:t xml:space="preserve">for </w:t>
      </w:r>
      <w:r w:rsidRPr="00746203">
        <w:t xml:space="preserve">the </w:t>
      </w:r>
      <w:r>
        <w:t>1</w:t>
      </w:r>
      <w:r w:rsidRPr="00F751AE">
        <w:rPr>
          <w:vertAlign w:val="superscript"/>
        </w:rPr>
        <w:t>st</w:t>
      </w:r>
      <w:r w:rsidRPr="00746203">
        <w:t xml:space="preserve"> level but applying only to the data within the given </w:t>
      </w:r>
      <w:r>
        <w:t>lab measurement name</w:t>
      </w:r>
      <w:r w:rsidRPr="00746203">
        <w:t>.</w:t>
      </w:r>
    </w:p>
    <w:p w14:paraId="4CBACF52" w14:textId="77777777" w:rsidR="00C71017" w:rsidRPr="006B143B" w:rsidRDefault="00C71017" w:rsidP="00C71017">
      <w:pPr>
        <w:pStyle w:val="BodyText"/>
      </w:pPr>
      <w:r w:rsidRPr="006B143B">
        <w:t xml:space="preserve">When </w:t>
      </w:r>
      <w:r>
        <w:t xml:space="preserve">a </w:t>
      </w:r>
      <w:r w:rsidRPr="006B143B">
        <w:t xml:space="preserve">user hovers a mouse over the </w:t>
      </w:r>
      <w:r>
        <w:t>lab event icon</w:t>
      </w:r>
      <w:r w:rsidRPr="006B143B">
        <w:t>, the tooltip with the following fields is displayed:</w:t>
      </w:r>
    </w:p>
    <w:p w14:paraId="35B0591A" w14:textId="77777777" w:rsidR="00C71017" w:rsidRDefault="00C71017" w:rsidP="00C71017">
      <w:pPr>
        <w:pStyle w:val="ListBullet"/>
      </w:pPr>
      <w:r w:rsidRPr="004A15F2">
        <w:t>Subject: &lt;</w:t>
      </w:r>
      <w:r>
        <w:t>value</w:t>
      </w:r>
      <w:r w:rsidRPr="004A15F2">
        <w:t>&gt;</w:t>
      </w:r>
      <w:r>
        <w:t>;</w:t>
      </w:r>
    </w:p>
    <w:p w14:paraId="49570BE4" w14:textId="77777777" w:rsidR="00C71017" w:rsidRPr="004A15F2" w:rsidRDefault="00C71017" w:rsidP="00C71017">
      <w:pPr>
        <w:pStyle w:val="ListBullet"/>
      </w:pPr>
      <w:r>
        <w:t>Labcode: &lt;value&gt;;</w:t>
      </w:r>
    </w:p>
    <w:p w14:paraId="2B7014AD" w14:textId="77777777" w:rsidR="00C71017" w:rsidRPr="004A15F2" w:rsidRDefault="00C71017" w:rsidP="00C71017">
      <w:pPr>
        <w:pStyle w:val="ListBullet"/>
      </w:pPr>
      <w:r w:rsidRPr="004A15F2">
        <w:t>Visit: &lt;value&gt;</w:t>
      </w:r>
      <w:r>
        <w:t>;</w:t>
      </w:r>
    </w:p>
    <w:p w14:paraId="05D60B71" w14:textId="77777777" w:rsidR="00C71017" w:rsidRPr="004A15F2" w:rsidRDefault="00C71017" w:rsidP="00C71017">
      <w:pPr>
        <w:pStyle w:val="ListBullet"/>
      </w:pPr>
      <w:r w:rsidRPr="004A15F2">
        <w:t>Labs above normal limit: &lt;value&gt;</w:t>
      </w:r>
      <w:r>
        <w:t>;</w:t>
      </w:r>
    </w:p>
    <w:p w14:paraId="7F819250" w14:textId="77777777" w:rsidR="00C71017" w:rsidRPr="004A15F2" w:rsidRDefault="00C71017" w:rsidP="00C71017">
      <w:pPr>
        <w:pStyle w:val="ListBullet"/>
      </w:pPr>
      <w:r w:rsidRPr="004A15F2">
        <w:t>Labs below normal limit: &lt;value&gt;</w:t>
      </w:r>
      <w:r>
        <w:t>;</w:t>
      </w:r>
    </w:p>
    <w:p w14:paraId="28D703F8" w14:textId="77777777" w:rsidR="00C71017" w:rsidRPr="004A15F2" w:rsidRDefault="00C71017" w:rsidP="00C71017">
      <w:pPr>
        <w:pStyle w:val="ListBullet"/>
      </w:pPr>
      <w:r w:rsidRPr="004A15F2">
        <w:t>Labs above severity threshold: &lt;value&gt;</w:t>
      </w:r>
      <w:r>
        <w:t>;</w:t>
      </w:r>
    </w:p>
    <w:p w14:paraId="5BC01324" w14:textId="77777777" w:rsidR="00C71017" w:rsidRPr="004A15F2" w:rsidRDefault="00C71017" w:rsidP="00C71017">
      <w:pPr>
        <w:pStyle w:val="ListBullet"/>
      </w:pPr>
      <w:r w:rsidRPr="004A15F2">
        <w:t>Labs below severity threshold: &lt;value&gt;</w:t>
      </w:r>
      <w:r>
        <w:t>;</w:t>
      </w:r>
    </w:p>
    <w:p w14:paraId="72AB21F1" w14:textId="77777777" w:rsidR="00C71017" w:rsidRPr="004A15F2" w:rsidRDefault="00C71017" w:rsidP="00C71017">
      <w:pPr>
        <w:pStyle w:val="ListBullet"/>
      </w:pPr>
      <w:r>
        <w:t>E</w:t>
      </w:r>
      <w:r w:rsidRPr="004A15F2">
        <w:t>vent at day: &lt;value&gt;</w:t>
      </w:r>
      <w:r>
        <w:t>;</w:t>
      </w:r>
    </w:p>
    <w:p w14:paraId="2A4220E6" w14:textId="77777777" w:rsidR="00C71017" w:rsidRPr="004A15F2" w:rsidRDefault="00C71017" w:rsidP="00C71017">
      <w:pPr>
        <w:pStyle w:val="ListBullet"/>
        <w:keepNext/>
      </w:pPr>
      <w:r w:rsidRPr="004A15F2">
        <w:t>Study day: &lt;value&gt;</w:t>
      </w:r>
      <w:r>
        <w:t>.</w:t>
      </w:r>
    </w:p>
    <w:p w14:paraId="45F4E541" w14:textId="77777777" w:rsidR="00C71017" w:rsidRPr="00ED6723" w:rsidRDefault="00C71017" w:rsidP="00C71017">
      <w:pPr>
        <w:pStyle w:val="BodyText"/>
      </w:pPr>
      <w:r>
        <w:rPr>
          <w:noProof/>
        </w:rPr>
        <w:drawing>
          <wp:inline distT="0" distB="0" distL="0" distR="0" wp14:anchorId="343FDA3B" wp14:editId="057B1B27">
            <wp:extent cx="1466667" cy="1161905"/>
            <wp:effectExtent l="0" t="0" r="635" b="63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6667" cy="1161905"/>
                    </a:xfrm>
                    <a:prstGeom prst="rect">
                      <a:avLst/>
                    </a:prstGeom>
                  </pic:spPr>
                </pic:pic>
              </a:graphicData>
            </a:graphic>
          </wp:inline>
        </w:drawing>
      </w:r>
    </w:p>
    <w:p w14:paraId="5F0BD650" w14:textId="66C66E38" w:rsidR="00C71017" w:rsidRDefault="00C71017" w:rsidP="00A7486F">
      <w:pPr>
        <w:pStyle w:val="Heading4"/>
      </w:pPr>
      <w:bookmarkStart w:id="166" w:name="_Toc33115315"/>
      <w:r>
        <w:lastRenderedPageBreak/>
        <w:t>Fourth Level</w:t>
      </w:r>
      <w:bookmarkEnd w:id="166"/>
    </w:p>
    <w:p w14:paraId="6429A3E3" w14:textId="77777777" w:rsidR="00C71017" w:rsidRDefault="00C71017" w:rsidP="00C71017">
      <w:pPr>
        <w:pStyle w:val="BodyText"/>
        <w:keepNext/>
      </w:pPr>
      <w:r>
        <w:t>In order to see the 4</w:t>
      </w:r>
      <w:r w:rsidRPr="00964112">
        <w:rPr>
          <w:vertAlign w:val="superscript"/>
        </w:rPr>
        <w:t>th</w:t>
      </w:r>
      <w:r>
        <w:t xml:space="preserve"> level of Lab measurements track detailing, a user should expand selected track once more.</w:t>
      </w:r>
    </w:p>
    <w:p w14:paraId="2C8119BA" w14:textId="77777777" w:rsidR="00C71017" w:rsidRDefault="00C71017" w:rsidP="00C71017">
      <w:pPr>
        <w:pStyle w:val="BodyText"/>
      </w:pPr>
      <w:r>
        <w:rPr>
          <w:noProof/>
        </w:rPr>
        <w:drawing>
          <wp:inline distT="0" distB="0" distL="0" distR="0" wp14:anchorId="778FA5EA" wp14:editId="5ECD58D8">
            <wp:extent cx="2371429" cy="904762"/>
            <wp:effectExtent l="19050" t="19050" r="10160" b="1016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371429" cy="904762"/>
                    </a:xfrm>
                    <a:prstGeom prst="rect">
                      <a:avLst/>
                    </a:prstGeom>
                    <a:ln>
                      <a:solidFill>
                        <a:schemeClr val="bg2"/>
                      </a:solidFill>
                    </a:ln>
                  </pic:spPr>
                </pic:pic>
              </a:graphicData>
            </a:graphic>
          </wp:inline>
        </w:drawing>
      </w:r>
    </w:p>
    <w:p w14:paraId="6FC4BB60" w14:textId="77777777" w:rsidR="00C71017" w:rsidRDefault="00C71017" w:rsidP="00C71017">
      <w:pPr>
        <w:pStyle w:val="BodyText"/>
      </w:pPr>
      <w:r w:rsidRPr="008B3EF9">
        <w:rPr>
          <w:b/>
        </w:rPr>
        <w:t>Note</w:t>
      </w:r>
      <w:r>
        <w:t xml:space="preserve">: If a user selects </w:t>
      </w:r>
      <w:r w:rsidRPr="008B3EF9">
        <w:rPr>
          <w:b/>
        </w:rPr>
        <w:t>Expand</w:t>
      </w:r>
      <w:r>
        <w:t xml:space="preserve"> menu item, then all 3</w:t>
      </w:r>
      <w:r w:rsidRPr="00964112">
        <w:rPr>
          <w:vertAlign w:val="superscript"/>
        </w:rPr>
        <w:t>rd</w:t>
      </w:r>
      <w:r>
        <w:t>-level tracks for the particular subject will be expanded.</w:t>
      </w:r>
    </w:p>
    <w:p w14:paraId="695544AA" w14:textId="77777777" w:rsidR="00C71017" w:rsidRDefault="00C71017" w:rsidP="00C71017">
      <w:pPr>
        <w:pStyle w:val="BodyText"/>
      </w:pPr>
      <w:r w:rsidRPr="00AB1F2C">
        <w:rPr>
          <w:b/>
        </w:rPr>
        <w:t>Note</w:t>
      </w:r>
      <w:r w:rsidRPr="00E57A9E">
        <w:t xml:space="preserve">: </w:t>
      </w:r>
      <w:r w:rsidRPr="00AB1F2C">
        <w:rPr>
          <w:b/>
        </w:rPr>
        <w:t>Expand all Lab measurements tracks</w:t>
      </w:r>
      <w:r w:rsidRPr="00E57A9E">
        <w:t xml:space="preserve"> is disabled for 3</w:t>
      </w:r>
      <w:r w:rsidRPr="00E57A9E">
        <w:rPr>
          <w:vertAlign w:val="superscript"/>
        </w:rPr>
        <w:t>rd</w:t>
      </w:r>
      <w:r w:rsidRPr="00E57A9E">
        <w:t>-level tracks.</w:t>
      </w:r>
    </w:p>
    <w:p w14:paraId="07381217" w14:textId="77777777" w:rsidR="00C71017" w:rsidRPr="00E57A9E" w:rsidRDefault="00C71017" w:rsidP="00C71017">
      <w:pPr>
        <w:pStyle w:val="BodyText"/>
      </w:pPr>
      <w:r>
        <w:t>Lab measurements track</w:t>
      </w:r>
      <w:r w:rsidRPr="002F5E5D">
        <w:t xml:space="preserve"> </w:t>
      </w:r>
      <w:r>
        <w:t xml:space="preserve">expands to the set of </w:t>
      </w:r>
      <w:r w:rsidRPr="00057190">
        <w:t xml:space="preserve">line graphs </w:t>
      </w:r>
      <w:r>
        <w:t xml:space="preserve">one per each </w:t>
      </w:r>
      <w:r w:rsidRPr="00453658">
        <w:t xml:space="preserve">lab </w:t>
      </w:r>
      <w:r>
        <w:t xml:space="preserve">name. </w:t>
      </w:r>
    </w:p>
    <w:p w14:paraId="0D1AB827" w14:textId="77777777" w:rsidR="00C71017" w:rsidRDefault="00C71017" w:rsidP="00C71017">
      <w:pPr>
        <w:pStyle w:val="BodyText"/>
      </w:pPr>
      <w:r w:rsidRPr="00DD0A47">
        <w:rPr>
          <w:b/>
        </w:rPr>
        <w:t>Note</w:t>
      </w:r>
      <w:r>
        <w:t>: ‘Summary’ value</w:t>
      </w:r>
      <w:r w:rsidRPr="00A40B8D">
        <w:t xml:space="preserve"> </w:t>
      </w:r>
      <w:r>
        <w:t>in cells of the third column of the table changes to the lab names.</w:t>
      </w:r>
    </w:p>
    <w:p w14:paraId="551761B2" w14:textId="77777777" w:rsidR="00C71017" w:rsidRDefault="00C71017" w:rsidP="00C71017">
      <w:pPr>
        <w:pStyle w:val="BodyText"/>
        <w:keepNext/>
      </w:pPr>
      <w:r>
        <w:t>3</w:t>
      </w:r>
      <w:r w:rsidRPr="00964112">
        <w:rPr>
          <w:vertAlign w:val="superscript"/>
        </w:rPr>
        <w:t>rd</w:t>
      </w:r>
      <w:r>
        <w:t xml:space="preserve"> level:</w:t>
      </w:r>
    </w:p>
    <w:p w14:paraId="7D0BC5F9" w14:textId="77777777" w:rsidR="00C71017" w:rsidRDefault="00C71017" w:rsidP="00C71017">
      <w:pPr>
        <w:pStyle w:val="BodyText"/>
      </w:pPr>
      <w:r>
        <w:rPr>
          <w:noProof/>
        </w:rPr>
        <w:drawing>
          <wp:inline distT="0" distB="0" distL="0" distR="0" wp14:anchorId="224C4A2A" wp14:editId="06D640B9">
            <wp:extent cx="4638095" cy="619048"/>
            <wp:effectExtent l="19050" t="19050" r="10160" b="1016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638095" cy="619048"/>
                    </a:xfrm>
                    <a:prstGeom prst="rect">
                      <a:avLst/>
                    </a:prstGeom>
                    <a:ln>
                      <a:solidFill>
                        <a:schemeClr val="bg2"/>
                      </a:solidFill>
                    </a:ln>
                  </pic:spPr>
                </pic:pic>
              </a:graphicData>
            </a:graphic>
          </wp:inline>
        </w:drawing>
      </w:r>
    </w:p>
    <w:p w14:paraId="47B6D944" w14:textId="77777777" w:rsidR="00C71017" w:rsidRDefault="00C71017" w:rsidP="00C71017">
      <w:pPr>
        <w:pStyle w:val="BodyText"/>
        <w:keepNext/>
      </w:pPr>
      <w:r>
        <w:t>4</w:t>
      </w:r>
      <w:r w:rsidRPr="00DA5EC8">
        <w:rPr>
          <w:vertAlign w:val="superscript"/>
        </w:rPr>
        <w:t>th</w:t>
      </w:r>
      <w:r>
        <w:t xml:space="preserve"> level:</w:t>
      </w:r>
    </w:p>
    <w:p w14:paraId="4CB9F0A0" w14:textId="77777777" w:rsidR="00C71017" w:rsidRDefault="00C71017" w:rsidP="00C71017">
      <w:pPr>
        <w:pStyle w:val="BodyText"/>
      </w:pPr>
      <w:r>
        <w:rPr>
          <w:noProof/>
        </w:rPr>
        <w:drawing>
          <wp:inline distT="0" distB="0" distL="0" distR="0" wp14:anchorId="3B92E3B7" wp14:editId="647D9C0C">
            <wp:extent cx="4733333" cy="1857143"/>
            <wp:effectExtent l="19050" t="19050" r="10160" b="1016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733333" cy="1857143"/>
                    </a:xfrm>
                    <a:prstGeom prst="rect">
                      <a:avLst/>
                    </a:prstGeom>
                    <a:ln>
                      <a:solidFill>
                        <a:schemeClr val="bg2"/>
                      </a:solidFill>
                    </a:ln>
                  </pic:spPr>
                </pic:pic>
              </a:graphicData>
            </a:graphic>
          </wp:inline>
        </w:drawing>
      </w:r>
    </w:p>
    <w:p w14:paraId="14510BAF" w14:textId="77777777" w:rsidR="00C71017" w:rsidRDefault="00C71017" w:rsidP="00C71017">
      <w:pPr>
        <w:pStyle w:val="BodyText"/>
      </w:pPr>
      <w:r w:rsidRPr="008B3EF9">
        <w:rPr>
          <w:b/>
        </w:rPr>
        <w:t>Note</w:t>
      </w:r>
      <w:r>
        <w:t xml:space="preserve">: If a user selects </w:t>
      </w:r>
      <w:r>
        <w:rPr>
          <w:b/>
        </w:rPr>
        <w:t>Collapse</w:t>
      </w:r>
      <w:r>
        <w:t xml:space="preserve"> menu item, then all 4</w:t>
      </w:r>
      <w:r w:rsidRPr="00FD2105">
        <w:rPr>
          <w:vertAlign w:val="superscript"/>
        </w:rPr>
        <w:t>th</w:t>
      </w:r>
      <w:r>
        <w:t>-level tracks for the particular subject will be collapsed.</w:t>
      </w:r>
    </w:p>
    <w:p w14:paraId="0439FF16" w14:textId="77777777" w:rsidR="00C71017" w:rsidRDefault="00C71017" w:rsidP="00C71017">
      <w:pPr>
        <w:pStyle w:val="BodyText"/>
      </w:pPr>
      <w:r w:rsidRPr="002D13BE">
        <w:rPr>
          <w:b/>
        </w:rPr>
        <w:t>Note</w:t>
      </w:r>
      <w:r>
        <w:t xml:space="preserve">: If a user selects </w:t>
      </w:r>
      <w:r>
        <w:rPr>
          <w:b/>
        </w:rPr>
        <w:t>Collapse</w:t>
      </w:r>
      <w:r>
        <w:t xml:space="preserve"> </w:t>
      </w:r>
      <w:r w:rsidRPr="002D13BE">
        <w:rPr>
          <w:b/>
        </w:rPr>
        <w:t xml:space="preserve">all </w:t>
      </w:r>
      <w:r>
        <w:rPr>
          <w:b/>
        </w:rPr>
        <w:t>Lab Measurement</w:t>
      </w:r>
      <w:r w:rsidRPr="002D13BE">
        <w:rPr>
          <w:b/>
        </w:rPr>
        <w:t xml:space="preserve"> tracks</w:t>
      </w:r>
      <w:r>
        <w:t xml:space="preserve"> menu item, then all 4</w:t>
      </w:r>
      <w:r w:rsidRPr="00FD2105">
        <w:rPr>
          <w:vertAlign w:val="superscript"/>
        </w:rPr>
        <w:t>th</w:t>
      </w:r>
      <w:r>
        <w:t>-level tracks for all subjects will be collapsed.</w:t>
      </w:r>
    </w:p>
    <w:p w14:paraId="3FFB9F8C" w14:textId="77777777" w:rsidR="00C71017" w:rsidRDefault="00C71017" w:rsidP="00C71017">
      <w:pPr>
        <w:pStyle w:val="BodyText"/>
      </w:pPr>
      <w:r w:rsidRPr="006A539D">
        <w:rPr>
          <w:b/>
        </w:rPr>
        <w:t>Note</w:t>
      </w:r>
      <w:r>
        <w:t>: A user should collapse tracks three times to change detailing level from 4</w:t>
      </w:r>
      <w:r w:rsidRPr="00FD2105">
        <w:rPr>
          <w:vertAlign w:val="superscript"/>
        </w:rPr>
        <w:t>th</w:t>
      </w:r>
      <w:r>
        <w:t xml:space="preserve"> to 1</w:t>
      </w:r>
      <w:r w:rsidRPr="00997B26">
        <w:rPr>
          <w:vertAlign w:val="superscript"/>
        </w:rPr>
        <w:t>st</w:t>
      </w:r>
      <w:r>
        <w:t>.</w:t>
      </w:r>
    </w:p>
    <w:p w14:paraId="33248C4F" w14:textId="77777777" w:rsidR="00C71017" w:rsidRDefault="00C71017" w:rsidP="00C71017">
      <w:pPr>
        <w:pStyle w:val="BodyText"/>
      </w:pPr>
      <w:r>
        <w:t>L</w:t>
      </w:r>
      <w:r w:rsidRPr="00E57A9E">
        <w:t>imits of normal</w:t>
      </w:r>
      <w:r>
        <w:t xml:space="preserve"> are marked on each plot with two horizontal lines colored with orange.</w:t>
      </w:r>
      <w:r w:rsidRPr="00AB1F2C">
        <w:t xml:space="preserve"> Markers of above/below normal states are colored in orange as well.</w:t>
      </w:r>
    </w:p>
    <w:p w14:paraId="1C27935C" w14:textId="77777777" w:rsidR="00C71017" w:rsidRPr="00AB1F2C" w:rsidRDefault="00C71017" w:rsidP="00C71017">
      <w:pPr>
        <w:pStyle w:val="BodyText"/>
      </w:pPr>
      <w:r w:rsidRPr="00050C56">
        <w:rPr>
          <w:b/>
        </w:rPr>
        <w:t>Note</w:t>
      </w:r>
      <w:r>
        <w:t xml:space="preserve">: </w:t>
      </w:r>
      <w:r w:rsidRPr="00050C56">
        <w:t>Reference lines and orange markers are available only for Y-axis value = Raw value</w:t>
      </w:r>
      <w:r>
        <w:t>.</w:t>
      </w:r>
    </w:p>
    <w:p w14:paraId="354CF009" w14:textId="77777777" w:rsidR="00C71017" w:rsidRDefault="00C71017" w:rsidP="00C71017">
      <w:pPr>
        <w:pStyle w:val="BodyText"/>
        <w:keepNext/>
      </w:pPr>
      <w:r w:rsidRPr="00057190">
        <w:lastRenderedPageBreak/>
        <w:t xml:space="preserve">The legend </w:t>
      </w:r>
      <w:r>
        <w:t>contains Labs summary and Labs details - description of lab event icons.</w:t>
      </w:r>
    </w:p>
    <w:p w14:paraId="63A16B46" w14:textId="77777777" w:rsidR="00C71017" w:rsidRDefault="00C71017" w:rsidP="00C71017">
      <w:pPr>
        <w:pStyle w:val="BodyText"/>
      </w:pPr>
      <w:r>
        <w:rPr>
          <w:noProof/>
        </w:rPr>
        <w:drawing>
          <wp:inline distT="0" distB="0" distL="0" distR="0" wp14:anchorId="09151870" wp14:editId="41D863F5">
            <wp:extent cx="2032986" cy="3551038"/>
            <wp:effectExtent l="19050" t="19050" r="24765" b="1143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035332" cy="3555136"/>
                    </a:xfrm>
                    <a:prstGeom prst="rect">
                      <a:avLst/>
                    </a:prstGeom>
                    <a:ln>
                      <a:solidFill>
                        <a:schemeClr val="bg2"/>
                      </a:solidFill>
                    </a:ln>
                  </pic:spPr>
                </pic:pic>
              </a:graphicData>
            </a:graphic>
          </wp:inline>
        </w:drawing>
      </w:r>
    </w:p>
    <w:p w14:paraId="429D4CBF" w14:textId="77777777" w:rsidR="00C71017" w:rsidRPr="006B143B" w:rsidRDefault="00C71017" w:rsidP="00C71017">
      <w:pPr>
        <w:pStyle w:val="BodyText"/>
      </w:pPr>
      <w:r w:rsidRPr="006B143B">
        <w:t xml:space="preserve">When </w:t>
      </w:r>
      <w:r>
        <w:t xml:space="preserve">a </w:t>
      </w:r>
      <w:r w:rsidRPr="006B143B">
        <w:t xml:space="preserve">user hovers a mouse over the </w:t>
      </w:r>
      <w:r>
        <w:t>lab event icon</w:t>
      </w:r>
      <w:r w:rsidRPr="006B143B">
        <w:t>, the tooltip with the following fields is displayed:</w:t>
      </w:r>
    </w:p>
    <w:p w14:paraId="27961FF1" w14:textId="77777777" w:rsidR="00C71017" w:rsidRDefault="00C71017" w:rsidP="00C71017">
      <w:pPr>
        <w:pStyle w:val="ListBullet"/>
      </w:pPr>
      <w:r>
        <w:t>Subject: &lt;value&gt;;</w:t>
      </w:r>
    </w:p>
    <w:p w14:paraId="45543140" w14:textId="77777777" w:rsidR="00C71017" w:rsidRDefault="00C71017" w:rsidP="00C71017">
      <w:pPr>
        <w:pStyle w:val="ListBullet"/>
      </w:pPr>
      <w:r>
        <w:t>Labcode: &lt;value&gt;;</w:t>
      </w:r>
    </w:p>
    <w:p w14:paraId="49F22FC7" w14:textId="77777777" w:rsidR="00C71017" w:rsidRDefault="00C71017" w:rsidP="00C71017">
      <w:pPr>
        <w:pStyle w:val="ListBullet"/>
      </w:pPr>
      <w:r>
        <w:t>Event: Visit;</w:t>
      </w:r>
    </w:p>
    <w:p w14:paraId="6B1FC2BA" w14:textId="77777777" w:rsidR="00C71017" w:rsidRDefault="00C71017" w:rsidP="00C71017">
      <w:pPr>
        <w:pStyle w:val="ListBullet"/>
      </w:pPr>
      <w:r>
        <w:t>Visit: &lt;value&gt;;</w:t>
      </w:r>
    </w:p>
    <w:p w14:paraId="3C7E46D1" w14:textId="77777777" w:rsidR="00C71017" w:rsidRDefault="00C71017" w:rsidP="00C71017">
      <w:pPr>
        <w:pStyle w:val="ListBullet"/>
      </w:pPr>
      <w:r>
        <w:t>Raw value: &lt;value&gt;;</w:t>
      </w:r>
    </w:p>
    <w:p w14:paraId="536F9378" w14:textId="77777777" w:rsidR="00C71017" w:rsidRDefault="00C71017" w:rsidP="00C71017">
      <w:pPr>
        <w:pStyle w:val="ListBullet"/>
      </w:pPr>
      <w:r>
        <w:t>Baseline flag: &lt;value&gt;;</w:t>
      </w:r>
    </w:p>
    <w:p w14:paraId="7A7950BC" w14:textId="77777777" w:rsidR="00C71017" w:rsidRDefault="00C71017" w:rsidP="00C71017">
      <w:pPr>
        <w:pStyle w:val="ListBullet"/>
      </w:pPr>
      <w:r>
        <w:t>Baseline value: &lt;value&gt;;</w:t>
      </w:r>
    </w:p>
    <w:p w14:paraId="1B1B3CF4" w14:textId="77777777" w:rsidR="00C71017" w:rsidRDefault="00C71017" w:rsidP="00C71017">
      <w:pPr>
        <w:pStyle w:val="ListBullet"/>
      </w:pPr>
      <w:r>
        <w:t>Change from baseline: &lt;value&gt;;</w:t>
      </w:r>
    </w:p>
    <w:p w14:paraId="7EFE0B78" w14:textId="77777777" w:rsidR="00C71017" w:rsidRDefault="00C71017" w:rsidP="00C71017">
      <w:pPr>
        <w:pStyle w:val="ListBullet"/>
      </w:pPr>
      <w:r>
        <w:t>% change of baseline: &lt;value&gt;;</w:t>
      </w:r>
    </w:p>
    <w:p w14:paraId="730AE896" w14:textId="77777777" w:rsidR="00C71017" w:rsidRDefault="00C71017" w:rsidP="00C71017">
      <w:pPr>
        <w:pStyle w:val="ListBullet"/>
      </w:pPr>
      <w:r>
        <w:t>Event at day: &lt;value&gt;;</w:t>
      </w:r>
    </w:p>
    <w:p w14:paraId="0489B536" w14:textId="77777777" w:rsidR="00C71017" w:rsidRDefault="00C71017" w:rsidP="00C71017">
      <w:pPr>
        <w:pStyle w:val="ListBullet"/>
        <w:keepNext/>
      </w:pPr>
      <w:r>
        <w:t>Study day: &lt;value&gt;.</w:t>
      </w:r>
    </w:p>
    <w:p w14:paraId="31F98FB1" w14:textId="77777777" w:rsidR="00C71017" w:rsidRDefault="00C71017" w:rsidP="00C71017">
      <w:pPr>
        <w:pStyle w:val="BodyText"/>
      </w:pPr>
      <w:r>
        <w:rPr>
          <w:noProof/>
        </w:rPr>
        <w:drawing>
          <wp:inline distT="0" distB="0" distL="0" distR="0" wp14:anchorId="7176210E" wp14:editId="257F818D">
            <wp:extent cx="1657143" cy="1571429"/>
            <wp:effectExtent l="0" t="0" r="63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657143" cy="1571429"/>
                    </a:xfrm>
                    <a:prstGeom prst="rect">
                      <a:avLst/>
                    </a:prstGeom>
                  </pic:spPr>
                </pic:pic>
              </a:graphicData>
            </a:graphic>
          </wp:inline>
        </w:drawing>
      </w:r>
    </w:p>
    <w:p w14:paraId="4E0A402F" w14:textId="77777777" w:rsidR="00C71017" w:rsidRDefault="00C71017" w:rsidP="00C71017">
      <w:pPr>
        <w:pStyle w:val="BodyText"/>
      </w:pPr>
      <w:r>
        <w:t>LAB MEASUREMENTS TRACK SETTINGS</w:t>
      </w:r>
    </w:p>
    <w:p w14:paraId="7A4D1E77" w14:textId="77777777" w:rsidR="00C71017" w:rsidRDefault="00C71017" w:rsidP="00C71017">
      <w:pPr>
        <w:pStyle w:val="BodyText"/>
      </w:pPr>
      <w:r>
        <w:t>Track setting appears in</w:t>
      </w:r>
      <w:r w:rsidRPr="00B67CA3">
        <w:t xml:space="preserve"> </w:t>
      </w:r>
      <w:r>
        <w:t xml:space="preserve">the </w:t>
      </w:r>
      <w:r w:rsidRPr="00E02672">
        <w:rPr>
          <w:b/>
        </w:rPr>
        <w:t>Track Settings</w:t>
      </w:r>
      <w:r>
        <w:t xml:space="preserve"> section of the </w:t>
      </w:r>
      <w:r w:rsidRPr="00B67CA3">
        <w:rPr>
          <w:b/>
        </w:rPr>
        <w:t>Timeline Settings</w:t>
      </w:r>
      <w:r>
        <w:t xml:space="preserve"> panel on the 4</w:t>
      </w:r>
      <w:r w:rsidRPr="00E57A9E">
        <w:rPr>
          <w:vertAlign w:val="superscript"/>
        </w:rPr>
        <w:t>th</w:t>
      </w:r>
      <w:r>
        <w:t xml:space="preserve"> level of detailing. A user can select one of the following Y-axis values for the line graphs:</w:t>
      </w:r>
    </w:p>
    <w:p w14:paraId="7B96C1CC" w14:textId="77777777" w:rsidR="00C71017" w:rsidRDefault="00C71017" w:rsidP="00C71017">
      <w:pPr>
        <w:pStyle w:val="ListBullet"/>
      </w:pPr>
      <w:r>
        <w:lastRenderedPageBreak/>
        <w:t>Raw values;</w:t>
      </w:r>
    </w:p>
    <w:p w14:paraId="6195B800" w14:textId="77777777" w:rsidR="00C71017" w:rsidRDefault="00C71017" w:rsidP="00C71017">
      <w:pPr>
        <w:pStyle w:val="ListBullet"/>
      </w:pPr>
      <w:r>
        <w:t>Change from baseline;</w:t>
      </w:r>
    </w:p>
    <w:p w14:paraId="47C0D2CF" w14:textId="77777777" w:rsidR="00C71017" w:rsidRDefault="00C71017" w:rsidP="00C71017">
      <w:pPr>
        <w:pStyle w:val="ListBullet"/>
      </w:pPr>
      <w:r>
        <w:t>% change from baseline;</w:t>
      </w:r>
    </w:p>
    <w:p w14:paraId="4B641DE0" w14:textId="77777777" w:rsidR="00C71017" w:rsidRDefault="00C71017" w:rsidP="00C71017">
      <w:pPr>
        <w:pStyle w:val="ListBullet"/>
      </w:pPr>
      <w:r>
        <w:t>Ref. Range Norm. Value;</w:t>
      </w:r>
    </w:p>
    <w:p w14:paraId="5ADAE993" w14:textId="77777777" w:rsidR="00C71017" w:rsidRDefault="00C71017" w:rsidP="00C71017">
      <w:pPr>
        <w:pStyle w:val="ListBullet"/>
      </w:pPr>
      <w:r>
        <w:t>Times Upper Ref. Value;</w:t>
      </w:r>
    </w:p>
    <w:p w14:paraId="1B3F8605" w14:textId="77777777" w:rsidR="00C71017" w:rsidRDefault="00C71017" w:rsidP="00C71017">
      <w:pPr>
        <w:pStyle w:val="ListBullet"/>
        <w:keepNext/>
      </w:pPr>
      <w:r>
        <w:t>Times Lower Ref. Value.</w:t>
      </w:r>
    </w:p>
    <w:p w14:paraId="6F052A95" w14:textId="77777777" w:rsidR="00C71017" w:rsidRPr="00E57A9E" w:rsidRDefault="00C71017" w:rsidP="00C71017">
      <w:pPr>
        <w:pStyle w:val="BodyText"/>
      </w:pPr>
      <w:r>
        <w:rPr>
          <w:noProof/>
        </w:rPr>
        <w:drawing>
          <wp:inline distT="0" distB="0" distL="0" distR="0" wp14:anchorId="18F3C038" wp14:editId="2799C601">
            <wp:extent cx="2006353" cy="2268052"/>
            <wp:effectExtent l="19050" t="19050" r="13335" b="184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008591" cy="2270582"/>
                    </a:xfrm>
                    <a:prstGeom prst="rect">
                      <a:avLst/>
                    </a:prstGeom>
                    <a:ln>
                      <a:solidFill>
                        <a:schemeClr val="bg2"/>
                      </a:solidFill>
                    </a:ln>
                  </pic:spPr>
                </pic:pic>
              </a:graphicData>
            </a:graphic>
          </wp:inline>
        </w:drawing>
      </w:r>
    </w:p>
    <w:p w14:paraId="343F7BE2" w14:textId="28803C14" w:rsidR="00C71017" w:rsidRDefault="00C71017" w:rsidP="00A7486F">
      <w:pPr>
        <w:pStyle w:val="Heading4"/>
      </w:pPr>
      <w:bookmarkStart w:id="167" w:name="_Toc33115316"/>
      <w:r>
        <w:t>Lab Measurements Filters</w:t>
      </w:r>
      <w:bookmarkEnd w:id="167"/>
    </w:p>
    <w:p w14:paraId="02805A5B" w14:textId="77777777" w:rsidR="00C71017" w:rsidRDefault="00C71017" w:rsidP="00C71017">
      <w:pPr>
        <w:pStyle w:val="BodyText"/>
        <w:keepNext/>
      </w:pPr>
      <w:r w:rsidRPr="00B677ED">
        <w:t>If</w:t>
      </w:r>
      <w:r>
        <w:rPr>
          <w:b/>
        </w:rPr>
        <w:t xml:space="preserve"> Lab Measurements </w:t>
      </w:r>
      <w:r w:rsidRPr="00B677ED">
        <w:rPr>
          <w:b/>
        </w:rPr>
        <w:t>track</w:t>
      </w:r>
      <w:r>
        <w:t xml:space="preserve"> is selected on the T</w:t>
      </w:r>
      <w:r w:rsidRPr="00B677ED">
        <w:rPr>
          <w:b/>
        </w:rPr>
        <w:t>imeline Settings</w:t>
      </w:r>
      <w:r>
        <w:t xml:space="preserve"> panel, then </w:t>
      </w:r>
      <w:r>
        <w:rPr>
          <w:b/>
        </w:rPr>
        <w:t xml:space="preserve">Labs </w:t>
      </w:r>
      <w:r w:rsidRPr="00C858B6">
        <w:rPr>
          <w:b/>
        </w:rPr>
        <w:t>Filter</w:t>
      </w:r>
      <w:r>
        <w:t xml:space="preserve"> section with appropriate filters is available on the </w:t>
      </w:r>
      <w:r w:rsidRPr="00B677ED">
        <w:rPr>
          <w:b/>
        </w:rPr>
        <w:t>Timeline Filters</w:t>
      </w:r>
      <w:r>
        <w:t xml:space="preserve"> panel.</w:t>
      </w:r>
    </w:p>
    <w:p w14:paraId="111712F4" w14:textId="77777777" w:rsidR="00C71017" w:rsidRPr="003148B1" w:rsidRDefault="00C71017" w:rsidP="00C71017">
      <w:pPr>
        <w:pStyle w:val="BodyText"/>
      </w:pPr>
      <w:r>
        <w:rPr>
          <w:noProof/>
        </w:rPr>
        <w:drawing>
          <wp:inline distT="0" distB="0" distL="0" distR="0" wp14:anchorId="638BD4FB" wp14:editId="514DEEA7">
            <wp:extent cx="1704512" cy="4256326"/>
            <wp:effectExtent l="19050" t="19050" r="10160" b="1143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706826" cy="4262105"/>
                    </a:xfrm>
                    <a:prstGeom prst="rect">
                      <a:avLst/>
                    </a:prstGeom>
                    <a:ln>
                      <a:solidFill>
                        <a:schemeClr val="bg2"/>
                      </a:solidFill>
                    </a:ln>
                  </pic:spPr>
                </pic:pic>
              </a:graphicData>
            </a:graphic>
          </wp:inline>
        </w:drawing>
      </w:r>
    </w:p>
    <w:p w14:paraId="3D3ECF78" w14:textId="3358F048" w:rsidR="00C71017" w:rsidRDefault="00C71017" w:rsidP="00C71017">
      <w:pPr>
        <w:pStyle w:val="Heading3"/>
      </w:pPr>
      <w:bookmarkStart w:id="168" w:name="_Toc33115317"/>
      <w:r w:rsidRPr="0091311D">
        <w:lastRenderedPageBreak/>
        <w:t xml:space="preserve">Patient Data </w:t>
      </w:r>
      <w:r>
        <w:t>T</w:t>
      </w:r>
      <w:r w:rsidRPr="0091311D">
        <w:t>rack</w:t>
      </w:r>
      <w:bookmarkEnd w:id="168"/>
    </w:p>
    <w:p w14:paraId="2DA9FB3F" w14:textId="77777777" w:rsidR="00C71017" w:rsidRDefault="00C71017" w:rsidP="00C71017">
      <w:pPr>
        <w:pStyle w:val="BodyText"/>
      </w:pPr>
      <w:r>
        <w:rPr>
          <w:b/>
        </w:rPr>
        <w:t>Patient Data</w:t>
      </w:r>
      <w:r>
        <w:t xml:space="preserve"> </w:t>
      </w:r>
      <w:r w:rsidRPr="006A3F03">
        <w:rPr>
          <w:b/>
        </w:rPr>
        <w:t>track</w:t>
      </w:r>
      <w:r>
        <w:t xml:space="preserve"> for each subject shows</w:t>
      </w:r>
      <w:r w:rsidRPr="006A3F03">
        <w:t xml:space="preserve"> </w:t>
      </w:r>
      <w:r w:rsidRPr="00050C56">
        <w:t>fatigue-related data</w:t>
      </w:r>
      <w:r>
        <w:t xml:space="preserve">, reported by patients. </w:t>
      </w:r>
    </w:p>
    <w:p w14:paraId="6D1872C1" w14:textId="77777777" w:rsidR="00C71017" w:rsidRDefault="00C71017" w:rsidP="00C71017">
      <w:pPr>
        <w:pStyle w:val="BodyText"/>
      </w:pPr>
      <w:r>
        <w:t>There are two detailing levels: 1</w:t>
      </w:r>
      <w:r w:rsidRPr="00997B26">
        <w:rPr>
          <w:vertAlign w:val="superscript"/>
        </w:rPr>
        <w:t>st</w:t>
      </w:r>
      <w:r>
        <w:t xml:space="preserve"> level (collapsed tracks) and 2</w:t>
      </w:r>
      <w:r w:rsidRPr="00997B26">
        <w:rPr>
          <w:vertAlign w:val="superscript"/>
        </w:rPr>
        <w:t>nd</w:t>
      </w:r>
      <w:r>
        <w:t xml:space="preserve"> (expanded tracks, one for each individual measurement).</w:t>
      </w:r>
    </w:p>
    <w:p w14:paraId="5DF75245" w14:textId="2CAC7FD2" w:rsidR="00C71017" w:rsidRDefault="00C71017" w:rsidP="00A7486F">
      <w:pPr>
        <w:pStyle w:val="Heading4"/>
      </w:pPr>
      <w:bookmarkStart w:id="169" w:name="_Toc33115318"/>
      <w:r>
        <w:t>First Level</w:t>
      </w:r>
      <w:bookmarkEnd w:id="169"/>
    </w:p>
    <w:p w14:paraId="741BFA27" w14:textId="77777777" w:rsidR="00C71017" w:rsidRDefault="00C71017" w:rsidP="00C71017">
      <w:pPr>
        <w:pStyle w:val="BodyText"/>
      </w:pPr>
      <w:r w:rsidRPr="00A122D2">
        <w:t xml:space="preserve">By default the </w:t>
      </w:r>
      <w:r>
        <w:t>1</w:t>
      </w:r>
      <w:r w:rsidRPr="00F751AE">
        <w:rPr>
          <w:vertAlign w:val="superscript"/>
        </w:rPr>
        <w:t>st</w:t>
      </w:r>
      <w:r w:rsidRPr="00A122D2">
        <w:t xml:space="preserve"> level </w:t>
      </w:r>
      <w:r>
        <w:t>of Patient Data</w:t>
      </w:r>
      <w:r w:rsidRPr="00A122D2">
        <w:t xml:space="preserve"> track is displayed. </w:t>
      </w:r>
      <w:r>
        <w:t xml:space="preserve">Each track provides a user with summary information on </w:t>
      </w:r>
      <w:r w:rsidRPr="00050C56">
        <w:t>fatigue-related</w:t>
      </w:r>
      <w:r>
        <w:t xml:space="preserve"> events that were reported by the patient.</w:t>
      </w:r>
    </w:p>
    <w:p w14:paraId="7058A93E" w14:textId="77777777" w:rsidR="00C71017" w:rsidRDefault="00C71017" w:rsidP="00C71017">
      <w:pPr>
        <w:pStyle w:val="BodyText"/>
        <w:keepNext/>
      </w:pPr>
      <w:r w:rsidRPr="00DD0A47">
        <w:rPr>
          <w:b/>
        </w:rPr>
        <w:t>Note</w:t>
      </w:r>
      <w:r>
        <w:t>: Each cell of the third column of the table is filled with ‘Summary’ value.</w:t>
      </w:r>
    </w:p>
    <w:p w14:paraId="1461B220" w14:textId="77777777" w:rsidR="00C71017" w:rsidRDefault="00C71017" w:rsidP="00C71017">
      <w:pPr>
        <w:pStyle w:val="BodyText"/>
      </w:pPr>
      <w:r>
        <w:rPr>
          <w:noProof/>
        </w:rPr>
        <w:drawing>
          <wp:inline distT="0" distB="0" distL="0" distR="0" wp14:anchorId="0B20BDEE" wp14:editId="35C951CA">
            <wp:extent cx="5941695" cy="3763010"/>
            <wp:effectExtent l="19050" t="19050" r="20955" b="2794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1695" cy="3763010"/>
                    </a:xfrm>
                    <a:prstGeom prst="rect">
                      <a:avLst/>
                    </a:prstGeom>
                    <a:ln>
                      <a:solidFill>
                        <a:schemeClr val="bg2"/>
                      </a:solidFill>
                    </a:ln>
                  </pic:spPr>
                </pic:pic>
              </a:graphicData>
            </a:graphic>
          </wp:inline>
        </w:drawing>
      </w:r>
    </w:p>
    <w:p w14:paraId="02FB402F" w14:textId="77777777" w:rsidR="00C71017" w:rsidRDefault="00C71017" w:rsidP="00C71017">
      <w:pPr>
        <w:pStyle w:val="BodyText"/>
        <w:keepNext/>
      </w:pPr>
      <w:r w:rsidRPr="00A17573">
        <w:t xml:space="preserve">The legend contains </w:t>
      </w:r>
      <w:r>
        <w:t xml:space="preserve">Patient data - </w:t>
      </w:r>
      <w:r w:rsidRPr="00A17573">
        <w:t xml:space="preserve">color scheme </w:t>
      </w:r>
      <w:r>
        <w:t xml:space="preserve">for event markers </w:t>
      </w:r>
      <w:r w:rsidRPr="00A17573">
        <w:t>by the count of</w:t>
      </w:r>
      <w:r>
        <w:t xml:space="preserve"> patients reported events on a given day.</w:t>
      </w:r>
    </w:p>
    <w:p w14:paraId="7BD9F448" w14:textId="77777777" w:rsidR="00C71017" w:rsidRDefault="00C71017" w:rsidP="00C71017">
      <w:pPr>
        <w:pStyle w:val="BodyText"/>
      </w:pPr>
      <w:r>
        <w:rPr>
          <w:noProof/>
        </w:rPr>
        <w:drawing>
          <wp:inline distT="0" distB="0" distL="0" distR="0" wp14:anchorId="181DF0B6" wp14:editId="0753730D">
            <wp:extent cx="1376039" cy="1645715"/>
            <wp:effectExtent l="19050" t="19050" r="15240" b="120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1378489" cy="1648645"/>
                    </a:xfrm>
                    <a:prstGeom prst="rect">
                      <a:avLst/>
                    </a:prstGeom>
                    <a:ln>
                      <a:solidFill>
                        <a:schemeClr val="bg2"/>
                      </a:solidFill>
                    </a:ln>
                  </pic:spPr>
                </pic:pic>
              </a:graphicData>
            </a:graphic>
          </wp:inline>
        </w:drawing>
      </w:r>
    </w:p>
    <w:p w14:paraId="737D6A9D" w14:textId="77777777" w:rsidR="00C71017" w:rsidRPr="006B143B" w:rsidRDefault="00C71017" w:rsidP="00C71017">
      <w:pPr>
        <w:pStyle w:val="BodyText"/>
      </w:pPr>
      <w:r w:rsidRPr="006B143B">
        <w:t xml:space="preserve">When </w:t>
      </w:r>
      <w:r>
        <w:t xml:space="preserve">a </w:t>
      </w:r>
      <w:r w:rsidRPr="006B143B">
        <w:t xml:space="preserve">user hovers a mouse over the </w:t>
      </w:r>
      <w:r>
        <w:t>event marker</w:t>
      </w:r>
      <w:r w:rsidRPr="006B143B">
        <w:t>, the tooltip with the following fields is displayed:</w:t>
      </w:r>
    </w:p>
    <w:p w14:paraId="2D6FEE91" w14:textId="77777777" w:rsidR="00C71017" w:rsidRDefault="00C71017" w:rsidP="00C71017">
      <w:pPr>
        <w:pStyle w:val="ListBullet"/>
      </w:pPr>
      <w:r>
        <w:t>Subject: &lt;value&gt;;</w:t>
      </w:r>
    </w:p>
    <w:p w14:paraId="3A1FE8F3" w14:textId="77777777" w:rsidR="00C71017" w:rsidRDefault="00C71017" w:rsidP="00C71017">
      <w:pPr>
        <w:pStyle w:val="ListBullet"/>
      </w:pPr>
      <w:r>
        <w:t>Number of events: &lt;value&gt;;</w:t>
      </w:r>
    </w:p>
    <w:p w14:paraId="7538758F" w14:textId="77777777" w:rsidR="00C71017" w:rsidRDefault="00C71017" w:rsidP="00C71017">
      <w:pPr>
        <w:pStyle w:val="ListBullet"/>
      </w:pPr>
      <w:r>
        <w:t>Included events: list of &lt;values&gt;;</w:t>
      </w:r>
    </w:p>
    <w:p w14:paraId="1202F380" w14:textId="77777777" w:rsidR="00C71017" w:rsidRDefault="00C71017" w:rsidP="00C71017">
      <w:pPr>
        <w:pStyle w:val="ListBullet"/>
      </w:pPr>
      <w:r>
        <w:t>Event at day:</w:t>
      </w:r>
      <w:r w:rsidRPr="009D2D5C">
        <w:t xml:space="preserve"> </w:t>
      </w:r>
      <w:r>
        <w:t>&lt;value&gt;;</w:t>
      </w:r>
    </w:p>
    <w:p w14:paraId="1644356B" w14:textId="77777777" w:rsidR="00C71017" w:rsidRDefault="00C71017" w:rsidP="00EE0B05">
      <w:pPr>
        <w:pStyle w:val="ListBullet"/>
      </w:pPr>
      <w:r>
        <w:t>Study day: &lt;value&gt;.</w:t>
      </w:r>
    </w:p>
    <w:p w14:paraId="51C1FB06" w14:textId="77777777" w:rsidR="00C71017" w:rsidRDefault="00C71017" w:rsidP="00C71017">
      <w:pPr>
        <w:pStyle w:val="BodyText"/>
      </w:pPr>
      <w:r>
        <w:rPr>
          <w:noProof/>
        </w:rPr>
        <w:lastRenderedPageBreak/>
        <w:drawing>
          <wp:inline distT="0" distB="0" distL="0" distR="0" wp14:anchorId="0308611C" wp14:editId="277163D6">
            <wp:extent cx="1190476" cy="904762"/>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1190476" cy="904762"/>
                    </a:xfrm>
                    <a:prstGeom prst="rect">
                      <a:avLst/>
                    </a:prstGeom>
                  </pic:spPr>
                </pic:pic>
              </a:graphicData>
            </a:graphic>
          </wp:inline>
        </w:drawing>
      </w:r>
    </w:p>
    <w:p w14:paraId="19C7F504" w14:textId="7EE69166" w:rsidR="00C71017" w:rsidRDefault="00C71017" w:rsidP="00A7486F">
      <w:pPr>
        <w:pStyle w:val="Heading4"/>
      </w:pPr>
      <w:bookmarkStart w:id="170" w:name="_Toc33115319"/>
      <w:r>
        <w:t>Second Level</w:t>
      </w:r>
      <w:bookmarkEnd w:id="170"/>
    </w:p>
    <w:p w14:paraId="270F5A25" w14:textId="77777777" w:rsidR="00C71017" w:rsidRDefault="00C71017" w:rsidP="00C71017">
      <w:pPr>
        <w:pStyle w:val="BodyText"/>
      </w:pPr>
      <w:r>
        <w:t>To expand a Patient data track, a user should point with mouse cursor to the required track, click a right mouse button, and select one of the following menu items:</w:t>
      </w:r>
    </w:p>
    <w:p w14:paraId="1302000E" w14:textId="77777777" w:rsidR="00C71017" w:rsidRDefault="00C71017" w:rsidP="00C71017">
      <w:pPr>
        <w:pStyle w:val="ListBullet"/>
      </w:pPr>
      <w:r w:rsidRPr="002F5E5D">
        <w:rPr>
          <w:b/>
        </w:rPr>
        <w:t>Expand</w:t>
      </w:r>
      <w:r>
        <w:t xml:space="preserve"> – to expand Patient data track for a particular subject;</w:t>
      </w:r>
    </w:p>
    <w:p w14:paraId="4EC8DEEB" w14:textId="77777777" w:rsidR="00C71017" w:rsidRDefault="00C71017" w:rsidP="00C71017">
      <w:pPr>
        <w:pStyle w:val="ListBullet"/>
        <w:keepNext/>
      </w:pPr>
      <w:r w:rsidRPr="00050C56">
        <w:rPr>
          <w:b/>
        </w:rPr>
        <w:t>Expand all Patient data track</w:t>
      </w:r>
      <w:r w:rsidRPr="002F5E5D">
        <w:t>s</w:t>
      </w:r>
      <w:r>
        <w:t xml:space="preserve"> – to expand all the tracks.</w:t>
      </w:r>
    </w:p>
    <w:p w14:paraId="0B1CC24E" w14:textId="77777777" w:rsidR="00C71017" w:rsidRDefault="00C71017" w:rsidP="00C71017">
      <w:pPr>
        <w:pStyle w:val="BodyText"/>
      </w:pPr>
      <w:r>
        <w:rPr>
          <w:noProof/>
        </w:rPr>
        <w:drawing>
          <wp:inline distT="0" distB="0" distL="0" distR="0" wp14:anchorId="6449B707" wp14:editId="440FBF5D">
            <wp:extent cx="1695635" cy="840509"/>
            <wp:effectExtent l="19050" t="19050" r="19050" b="1714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699658" cy="842503"/>
                    </a:xfrm>
                    <a:prstGeom prst="rect">
                      <a:avLst/>
                    </a:prstGeom>
                    <a:ln>
                      <a:solidFill>
                        <a:schemeClr val="bg2"/>
                      </a:solidFill>
                    </a:ln>
                  </pic:spPr>
                </pic:pic>
              </a:graphicData>
            </a:graphic>
          </wp:inline>
        </w:drawing>
      </w:r>
    </w:p>
    <w:p w14:paraId="6956D126" w14:textId="77777777" w:rsidR="00C71017" w:rsidRDefault="00C71017" w:rsidP="00C71017">
      <w:pPr>
        <w:pStyle w:val="BodyText"/>
      </w:pPr>
      <w:r>
        <w:t>Patient data track</w:t>
      </w:r>
      <w:r w:rsidRPr="002F5E5D">
        <w:t xml:space="preserve"> </w:t>
      </w:r>
      <w:r>
        <w:t xml:space="preserve">expands to the set of </w:t>
      </w:r>
      <w:r w:rsidRPr="001258FE">
        <w:t>line graphs</w:t>
      </w:r>
      <w:r>
        <w:t xml:space="preserve"> – one per each measurement.</w:t>
      </w:r>
    </w:p>
    <w:p w14:paraId="42A27C17" w14:textId="77777777" w:rsidR="00C71017" w:rsidRDefault="00C71017" w:rsidP="00C71017">
      <w:pPr>
        <w:pStyle w:val="BodyText"/>
      </w:pPr>
      <w:r w:rsidRPr="00DD0A47">
        <w:rPr>
          <w:b/>
        </w:rPr>
        <w:t>Note</w:t>
      </w:r>
      <w:r>
        <w:t>: ‘Summary’ value</w:t>
      </w:r>
      <w:r w:rsidRPr="00A40B8D">
        <w:t xml:space="preserve"> </w:t>
      </w:r>
      <w:r>
        <w:t>in cells of the third column of the table changes to the names of particular measurements.</w:t>
      </w:r>
    </w:p>
    <w:p w14:paraId="6E7F5DA9" w14:textId="77777777" w:rsidR="00C71017" w:rsidRDefault="00C71017" w:rsidP="00C71017">
      <w:pPr>
        <w:pStyle w:val="BodyText"/>
        <w:keepNext/>
      </w:pPr>
      <w:r>
        <w:t>1</w:t>
      </w:r>
      <w:r w:rsidRPr="009D2D5C">
        <w:rPr>
          <w:vertAlign w:val="superscript"/>
        </w:rPr>
        <w:t>st</w:t>
      </w:r>
      <w:r>
        <w:t xml:space="preserve"> level:</w:t>
      </w:r>
    </w:p>
    <w:p w14:paraId="27391E66" w14:textId="77777777" w:rsidR="00C71017" w:rsidRDefault="00C71017" w:rsidP="00C71017">
      <w:pPr>
        <w:pStyle w:val="BodyText"/>
      </w:pPr>
      <w:r>
        <w:rPr>
          <w:noProof/>
        </w:rPr>
        <w:drawing>
          <wp:inline distT="0" distB="0" distL="0" distR="0" wp14:anchorId="335BB1DC" wp14:editId="2B2D3C96">
            <wp:extent cx="5941695" cy="283845"/>
            <wp:effectExtent l="19050" t="19050" r="20955" b="2095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1695" cy="283845"/>
                    </a:xfrm>
                    <a:prstGeom prst="rect">
                      <a:avLst/>
                    </a:prstGeom>
                    <a:ln>
                      <a:solidFill>
                        <a:schemeClr val="bg2"/>
                      </a:solidFill>
                    </a:ln>
                  </pic:spPr>
                </pic:pic>
              </a:graphicData>
            </a:graphic>
          </wp:inline>
        </w:drawing>
      </w:r>
    </w:p>
    <w:p w14:paraId="554FE839" w14:textId="77777777" w:rsidR="00C71017" w:rsidRDefault="00C71017" w:rsidP="00C71017">
      <w:pPr>
        <w:pStyle w:val="BodyText"/>
        <w:keepNext/>
      </w:pPr>
      <w:r>
        <w:t>2</w:t>
      </w:r>
      <w:r w:rsidRPr="009D2D5C">
        <w:rPr>
          <w:vertAlign w:val="superscript"/>
        </w:rPr>
        <w:t>nd</w:t>
      </w:r>
      <w:r>
        <w:t xml:space="preserve"> level:</w:t>
      </w:r>
    </w:p>
    <w:p w14:paraId="758CC33F" w14:textId="77777777" w:rsidR="00C71017" w:rsidRDefault="00C71017" w:rsidP="00C71017">
      <w:pPr>
        <w:pStyle w:val="BodyText"/>
      </w:pPr>
      <w:r>
        <w:rPr>
          <w:noProof/>
        </w:rPr>
        <w:drawing>
          <wp:inline distT="0" distB="0" distL="0" distR="0" wp14:anchorId="59A885B8" wp14:editId="017A0C41">
            <wp:extent cx="5941695" cy="2141220"/>
            <wp:effectExtent l="19050" t="19050" r="20955" b="1143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1695" cy="2141220"/>
                    </a:xfrm>
                    <a:prstGeom prst="rect">
                      <a:avLst/>
                    </a:prstGeom>
                    <a:ln>
                      <a:solidFill>
                        <a:schemeClr val="bg2"/>
                      </a:solidFill>
                    </a:ln>
                  </pic:spPr>
                </pic:pic>
              </a:graphicData>
            </a:graphic>
          </wp:inline>
        </w:drawing>
      </w:r>
    </w:p>
    <w:p w14:paraId="342B4159" w14:textId="77777777" w:rsidR="00C71017" w:rsidRDefault="00C71017" w:rsidP="00C71017">
      <w:pPr>
        <w:pStyle w:val="BodyText"/>
      </w:pPr>
      <w:r>
        <w:t>In order to collapse Patient data track, a user should point with mouse cursor to the required track, click a right mouse button, and select one of the following menu items:</w:t>
      </w:r>
    </w:p>
    <w:p w14:paraId="7A76B7BD" w14:textId="77777777" w:rsidR="00C71017" w:rsidRDefault="00C71017" w:rsidP="00C71017">
      <w:pPr>
        <w:pStyle w:val="ListBullet"/>
      </w:pPr>
      <w:r>
        <w:rPr>
          <w:b/>
        </w:rPr>
        <w:t>Collapse</w:t>
      </w:r>
      <w:r>
        <w:t xml:space="preserve"> – to collapse Patient data track for a particular subject;</w:t>
      </w:r>
    </w:p>
    <w:p w14:paraId="3773C7A5" w14:textId="77777777" w:rsidR="00C71017" w:rsidRDefault="00C71017" w:rsidP="00C71017">
      <w:pPr>
        <w:pStyle w:val="ListBullet"/>
      </w:pPr>
      <w:r w:rsidRPr="00050C56">
        <w:rPr>
          <w:b/>
        </w:rPr>
        <w:t>Collapse all Patient data tracks</w:t>
      </w:r>
      <w:r>
        <w:t xml:space="preserve"> – to collapse all the tracks.</w:t>
      </w:r>
    </w:p>
    <w:p w14:paraId="6FBED3B0" w14:textId="77777777" w:rsidR="00C71017" w:rsidRDefault="00C71017" w:rsidP="00C71017">
      <w:pPr>
        <w:pStyle w:val="BodyText"/>
        <w:keepNext/>
      </w:pPr>
      <w:r w:rsidRPr="00A17573">
        <w:lastRenderedPageBreak/>
        <w:t xml:space="preserve">The legend </w:t>
      </w:r>
      <w:r>
        <w:t>contains Patient data and Patient data details – description of data measurement markers.</w:t>
      </w:r>
    </w:p>
    <w:p w14:paraId="06CC0379" w14:textId="77777777" w:rsidR="00C71017" w:rsidRDefault="00C71017" w:rsidP="00C71017">
      <w:pPr>
        <w:pStyle w:val="BodyText"/>
      </w:pPr>
      <w:r>
        <w:rPr>
          <w:noProof/>
        </w:rPr>
        <w:drawing>
          <wp:inline distT="0" distB="0" distL="0" distR="0" wp14:anchorId="06DACC29" wp14:editId="4234D136">
            <wp:extent cx="1384917" cy="2087315"/>
            <wp:effectExtent l="19050" t="19050" r="25400" b="273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389111" cy="2093636"/>
                    </a:xfrm>
                    <a:prstGeom prst="rect">
                      <a:avLst/>
                    </a:prstGeom>
                    <a:ln>
                      <a:solidFill>
                        <a:schemeClr val="bg2"/>
                      </a:solidFill>
                    </a:ln>
                  </pic:spPr>
                </pic:pic>
              </a:graphicData>
            </a:graphic>
          </wp:inline>
        </w:drawing>
      </w:r>
    </w:p>
    <w:p w14:paraId="5BADE83C" w14:textId="77777777" w:rsidR="00C71017" w:rsidRDefault="00C71017" w:rsidP="00C71017">
      <w:pPr>
        <w:pStyle w:val="BodyText"/>
      </w:pPr>
      <w:r>
        <w:t>When a user hovers a mouse over a measurement marker, the tooltip with the following fields is displayed:</w:t>
      </w:r>
    </w:p>
    <w:p w14:paraId="39B3373D" w14:textId="77777777" w:rsidR="00C71017" w:rsidRDefault="00C71017" w:rsidP="00C71017">
      <w:pPr>
        <w:pStyle w:val="ListBullet"/>
      </w:pPr>
      <w:r>
        <w:t xml:space="preserve">Subject: </w:t>
      </w:r>
      <w:r w:rsidRPr="003169F8">
        <w:t>&lt;</w:t>
      </w:r>
      <w:r w:rsidRPr="005B0331">
        <w:t>value</w:t>
      </w:r>
      <w:r w:rsidRPr="003169F8">
        <w:t>&gt;</w:t>
      </w:r>
      <w:r>
        <w:t>;</w:t>
      </w:r>
    </w:p>
    <w:p w14:paraId="2B5AF927" w14:textId="77777777" w:rsidR="00C71017" w:rsidRDefault="00C71017" w:rsidP="00C71017">
      <w:pPr>
        <w:pStyle w:val="ListBullet"/>
      </w:pPr>
      <w:r>
        <w:t xml:space="preserve">Test name: </w:t>
      </w:r>
      <w:r w:rsidRPr="003169F8">
        <w:t>&lt;</w:t>
      </w:r>
      <w:r w:rsidRPr="005B0331">
        <w:t>value</w:t>
      </w:r>
      <w:r w:rsidRPr="003169F8">
        <w:t>&gt;</w:t>
      </w:r>
      <w:r>
        <w:t>;</w:t>
      </w:r>
    </w:p>
    <w:p w14:paraId="5C150669" w14:textId="77777777" w:rsidR="00C71017" w:rsidRDefault="00C71017" w:rsidP="00C71017">
      <w:pPr>
        <w:pStyle w:val="ListBullet"/>
      </w:pPr>
      <w:r>
        <w:t xml:space="preserve">Raw value: </w:t>
      </w:r>
      <w:r w:rsidRPr="003169F8">
        <w:t>&lt;</w:t>
      </w:r>
      <w:r w:rsidRPr="005B0331">
        <w:t>value</w:t>
      </w:r>
      <w:r w:rsidRPr="003169F8">
        <w:t>&gt;</w:t>
      </w:r>
      <w:r>
        <w:t>;</w:t>
      </w:r>
    </w:p>
    <w:p w14:paraId="2DA3E1A8" w14:textId="77777777" w:rsidR="00C71017" w:rsidRDefault="00C71017" w:rsidP="00C71017">
      <w:pPr>
        <w:pStyle w:val="ListBullet"/>
      </w:pPr>
      <w:r>
        <w:t>Unit: &lt;value&gt;;</w:t>
      </w:r>
    </w:p>
    <w:p w14:paraId="0314B902" w14:textId="77777777" w:rsidR="00C71017" w:rsidRDefault="00C71017" w:rsidP="00C71017">
      <w:pPr>
        <w:pStyle w:val="ListBullet"/>
      </w:pPr>
      <w:r>
        <w:t>Event at day: &lt;value&gt;;</w:t>
      </w:r>
    </w:p>
    <w:p w14:paraId="4D0A466F" w14:textId="77777777" w:rsidR="00C71017" w:rsidRDefault="00C71017" w:rsidP="00C71017">
      <w:pPr>
        <w:pStyle w:val="ListBullet"/>
        <w:keepNext/>
      </w:pPr>
      <w:r>
        <w:t>Study day: &lt;value&gt;.</w:t>
      </w:r>
    </w:p>
    <w:p w14:paraId="1E3CFFD2" w14:textId="77777777" w:rsidR="00C71017" w:rsidRDefault="00C71017" w:rsidP="00C71017">
      <w:pPr>
        <w:pStyle w:val="BodyText"/>
      </w:pPr>
      <w:r>
        <w:rPr>
          <w:noProof/>
        </w:rPr>
        <w:drawing>
          <wp:inline distT="0" distB="0" distL="0" distR="0" wp14:anchorId="599DC6E0" wp14:editId="7F4AD5E9">
            <wp:extent cx="1295238" cy="961905"/>
            <wp:effectExtent l="0" t="0" r="63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295238" cy="961905"/>
                    </a:xfrm>
                    <a:prstGeom prst="rect">
                      <a:avLst/>
                    </a:prstGeom>
                  </pic:spPr>
                </pic:pic>
              </a:graphicData>
            </a:graphic>
          </wp:inline>
        </w:drawing>
      </w:r>
    </w:p>
    <w:p w14:paraId="252EF08F" w14:textId="108A8282" w:rsidR="00C71017" w:rsidRDefault="00C71017" w:rsidP="00A7486F">
      <w:pPr>
        <w:pStyle w:val="Heading4"/>
      </w:pPr>
      <w:bookmarkStart w:id="171" w:name="_Toc33115320"/>
      <w:r>
        <w:lastRenderedPageBreak/>
        <w:t>Patient Data Filters</w:t>
      </w:r>
      <w:bookmarkEnd w:id="171"/>
    </w:p>
    <w:p w14:paraId="14CF6C8D" w14:textId="77777777" w:rsidR="00C71017" w:rsidRDefault="00C71017" w:rsidP="00C71017">
      <w:pPr>
        <w:pStyle w:val="BodyText"/>
        <w:keepNext/>
      </w:pPr>
      <w:r w:rsidRPr="00B677ED">
        <w:t>If</w:t>
      </w:r>
      <w:r>
        <w:rPr>
          <w:b/>
        </w:rPr>
        <w:t xml:space="preserve"> Patient data </w:t>
      </w:r>
      <w:r w:rsidRPr="00B677ED">
        <w:rPr>
          <w:b/>
        </w:rPr>
        <w:t>track</w:t>
      </w:r>
      <w:r>
        <w:t xml:space="preserve"> is selected on the T</w:t>
      </w:r>
      <w:r w:rsidRPr="00B677ED">
        <w:rPr>
          <w:b/>
        </w:rPr>
        <w:t>imeline Settings</w:t>
      </w:r>
      <w:r>
        <w:t xml:space="preserve"> panel, then </w:t>
      </w:r>
      <w:r>
        <w:rPr>
          <w:b/>
        </w:rPr>
        <w:t>Patient Data</w:t>
      </w:r>
      <w:r w:rsidRPr="00C858B6">
        <w:rPr>
          <w:b/>
        </w:rPr>
        <w:t xml:space="preserve"> Filter</w:t>
      </w:r>
      <w:r>
        <w:t xml:space="preserve"> section with appropriate filters is available on the </w:t>
      </w:r>
      <w:r w:rsidRPr="00B677ED">
        <w:rPr>
          <w:b/>
        </w:rPr>
        <w:t>Timeline Filters</w:t>
      </w:r>
      <w:r>
        <w:t xml:space="preserve"> panel.</w:t>
      </w:r>
    </w:p>
    <w:p w14:paraId="74842573" w14:textId="77777777" w:rsidR="00C71017" w:rsidRPr="009D2D5C" w:rsidRDefault="00C71017" w:rsidP="00C71017">
      <w:pPr>
        <w:pStyle w:val="BodyText"/>
      </w:pPr>
      <w:r>
        <w:rPr>
          <w:noProof/>
        </w:rPr>
        <w:drawing>
          <wp:inline distT="0" distB="0" distL="0" distR="0" wp14:anchorId="71E51903" wp14:editId="74FD5A61">
            <wp:extent cx="2237173" cy="3717938"/>
            <wp:effectExtent l="19050" t="19050" r="10795" b="1587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240276" cy="3723095"/>
                    </a:xfrm>
                    <a:prstGeom prst="rect">
                      <a:avLst/>
                    </a:prstGeom>
                    <a:ln>
                      <a:solidFill>
                        <a:schemeClr val="bg2"/>
                      </a:solidFill>
                    </a:ln>
                  </pic:spPr>
                </pic:pic>
              </a:graphicData>
            </a:graphic>
          </wp:inline>
        </w:drawing>
      </w:r>
    </w:p>
    <w:p w14:paraId="0C9DB0E1" w14:textId="261D332D" w:rsidR="00C71017" w:rsidRDefault="00C71017" w:rsidP="00C71017">
      <w:pPr>
        <w:pStyle w:val="Heading3"/>
      </w:pPr>
      <w:bookmarkStart w:id="172" w:name="_Toc33115321"/>
      <w:r>
        <w:t>Spirometry T</w:t>
      </w:r>
      <w:r w:rsidRPr="0091311D">
        <w:t>rack</w:t>
      </w:r>
      <w:bookmarkEnd w:id="172"/>
    </w:p>
    <w:p w14:paraId="18976435" w14:textId="77777777" w:rsidR="00C71017" w:rsidRDefault="00C71017" w:rsidP="00C71017">
      <w:pPr>
        <w:pStyle w:val="BodyText"/>
      </w:pPr>
      <w:r>
        <w:rPr>
          <w:b/>
        </w:rPr>
        <w:t>Spirometry</w:t>
      </w:r>
      <w:r>
        <w:t xml:space="preserve"> </w:t>
      </w:r>
      <w:r w:rsidRPr="006A3F03">
        <w:rPr>
          <w:b/>
        </w:rPr>
        <w:t>track</w:t>
      </w:r>
      <w:r>
        <w:t xml:space="preserve"> for each subject </w:t>
      </w:r>
      <w:r w:rsidRPr="006A3F03">
        <w:t>shows</w:t>
      </w:r>
      <w:r>
        <w:t xml:space="preserve"> lung function measurements over time.</w:t>
      </w:r>
    </w:p>
    <w:p w14:paraId="02EC0F23" w14:textId="77777777" w:rsidR="00C71017" w:rsidRDefault="00C71017" w:rsidP="00C71017">
      <w:pPr>
        <w:pStyle w:val="BodyText"/>
      </w:pPr>
      <w:r>
        <w:t>There are three detailing levels: 1</w:t>
      </w:r>
      <w:r w:rsidRPr="00997B26">
        <w:rPr>
          <w:vertAlign w:val="superscript"/>
        </w:rPr>
        <w:t>st</w:t>
      </w:r>
      <w:r>
        <w:t xml:space="preserve"> level (collapsed tracks), 2</w:t>
      </w:r>
      <w:r w:rsidRPr="00997B26">
        <w:rPr>
          <w:vertAlign w:val="superscript"/>
        </w:rPr>
        <w:t>nd</w:t>
      </w:r>
      <w:r>
        <w:t xml:space="preserve"> (expanded tracks,</w:t>
      </w:r>
      <w:r w:rsidRPr="00050C56">
        <w:t xml:space="preserve"> one for each measurement</w:t>
      </w:r>
      <w:r>
        <w:t>), and 3</w:t>
      </w:r>
      <w:r w:rsidRPr="00050C56">
        <w:rPr>
          <w:vertAlign w:val="superscript"/>
        </w:rPr>
        <w:t>rd</w:t>
      </w:r>
      <w:r>
        <w:t xml:space="preserve"> (</w:t>
      </w:r>
      <w:r w:rsidRPr="00057190">
        <w:t>line graphs for</w:t>
      </w:r>
      <w:r>
        <w:t xml:space="preserve"> each measurement).</w:t>
      </w:r>
    </w:p>
    <w:p w14:paraId="350D68F0" w14:textId="37081726" w:rsidR="00C71017" w:rsidRDefault="00C71017" w:rsidP="00A7486F">
      <w:pPr>
        <w:pStyle w:val="Heading4"/>
      </w:pPr>
      <w:bookmarkStart w:id="173" w:name="_Toc33115322"/>
      <w:r>
        <w:t>First Level</w:t>
      </w:r>
      <w:bookmarkEnd w:id="173"/>
    </w:p>
    <w:p w14:paraId="5E7F9402" w14:textId="77777777" w:rsidR="00C71017" w:rsidRPr="00990A27" w:rsidRDefault="00C71017" w:rsidP="00C71017">
      <w:pPr>
        <w:pStyle w:val="BodyText"/>
        <w:keepNext/>
      </w:pPr>
      <w:r w:rsidRPr="00A122D2">
        <w:t xml:space="preserve">By default the </w:t>
      </w:r>
      <w:r>
        <w:t>1</w:t>
      </w:r>
      <w:r w:rsidRPr="00F751AE">
        <w:rPr>
          <w:vertAlign w:val="superscript"/>
        </w:rPr>
        <w:t>st</w:t>
      </w:r>
      <w:r w:rsidRPr="00A122D2">
        <w:t xml:space="preserve"> level </w:t>
      </w:r>
      <w:r>
        <w:t>of Spirometry</w:t>
      </w:r>
      <w:r w:rsidRPr="00A122D2">
        <w:t xml:space="preserve"> track is displayed. </w:t>
      </w:r>
      <w:r>
        <w:t xml:space="preserve">Each track provides a user with </w:t>
      </w:r>
      <w:r w:rsidRPr="00990A27">
        <w:t xml:space="preserve">lung function </w:t>
      </w:r>
      <w:r>
        <w:t>evaluation for the particular subject.</w:t>
      </w:r>
    </w:p>
    <w:p w14:paraId="5F5DF2E2" w14:textId="77777777" w:rsidR="00C71017" w:rsidRDefault="00C71017" w:rsidP="00C71017">
      <w:pPr>
        <w:pStyle w:val="BodyText"/>
      </w:pPr>
      <w:r>
        <w:rPr>
          <w:noProof/>
        </w:rPr>
        <w:drawing>
          <wp:inline distT="0" distB="0" distL="0" distR="0" wp14:anchorId="217A2400" wp14:editId="36813C7E">
            <wp:extent cx="5941695" cy="2615565"/>
            <wp:effectExtent l="19050" t="19050" r="20955" b="1333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1695" cy="2615565"/>
                    </a:xfrm>
                    <a:prstGeom prst="rect">
                      <a:avLst/>
                    </a:prstGeom>
                    <a:ln>
                      <a:solidFill>
                        <a:schemeClr val="bg2"/>
                      </a:solidFill>
                    </a:ln>
                  </pic:spPr>
                </pic:pic>
              </a:graphicData>
            </a:graphic>
          </wp:inline>
        </w:drawing>
      </w:r>
    </w:p>
    <w:p w14:paraId="323B9FFE" w14:textId="77777777" w:rsidR="00C71017" w:rsidRDefault="00C71017" w:rsidP="00C71017">
      <w:pPr>
        <w:pStyle w:val="BodyText"/>
        <w:keepNext/>
      </w:pPr>
      <w:r w:rsidRPr="00A17573">
        <w:lastRenderedPageBreak/>
        <w:t>The legend contains</w:t>
      </w:r>
      <w:r>
        <w:t xml:space="preserve"> Spirometry Summary – description of the color scheme according to % change from baseline, and measurement markers description.</w:t>
      </w:r>
    </w:p>
    <w:p w14:paraId="3475AF96" w14:textId="77777777" w:rsidR="00C71017" w:rsidRDefault="00C71017" w:rsidP="00C71017">
      <w:pPr>
        <w:pStyle w:val="BodyText"/>
      </w:pPr>
      <w:r>
        <w:rPr>
          <w:noProof/>
        </w:rPr>
        <w:drawing>
          <wp:inline distT="0" distB="0" distL="0" distR="0" wp14:anchorId="25F8C044" wp14:editId="16FA6DFD">
            <wp:extent cx="1455938" cy="1924432"/>
            <wp:effectExtent l="19050" t="19050" r="11430" b="190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457910" cy="1927038"/>
                    </a:xfrm>
                    <a:prstGeom prst="rect">
                      <a:avLst/>
                    </a:prstGeom>
                    <a:ln>
                      <a:solidFill>
                        <a:schemeClr val="bg2"/>
                      </a:solidFill>
                    </a:ln>
                  </pic:spPr>
                </pic:pic>
              </a:graphicData>
            </a:graphic>
          </wp:inline>
        </w:drawing>
      </w:r>
    </w:p>
    <w:p w14:paraId="21DDDEF1" w14:textId="77777777" w:rsidR="00C71017" w:rsidRDefault="00C71017" w:rsidP="00C71017">
      <w:pPr>
        <w:pStyle w:val="BodyText"/>
      </w:pPr>
      <w:r w:rsidRPr="00CD67B8">
        <w:rPr>
          <w:b/>
        </w:rPr>
        <w:t>Note</w:t>
      </w:r>
      <w:r>
        <w:t>: The legend remains the same for 1</w:t>
      </w:r>
      <w:r w:rsidRPr="00F751AE">
        <w:rPr>
          <w:vertAlign w:val="superscript"/>
        </w:rPr>
        <w:t>st</w:t>
      </w:r>
      <w:r>
        <w:t xml:space="preserve"> and 2</w:t>
      </w:r>
      <w:r w:rsidRPr="00F751AE">
        <w:rPr>
          <w:vertAlign w:val="superscript"/>
        </w:rPr>
        <w:t>nd</w:t>
      </w:r>
      <w:r>
        <w:t xml:space="preserve"> detailing levels.</w:t>
      </w:r>
    </w:p>
    <w:p w14:paraId="57BE8809" w14:textId="77777777" w:rsidR="00C71017" w:rsidRPr="00213860" w:rsidRDefault="00C71017" w:rsidP="00C71017">
      <w:pPr>
        <w:pStyle w:val="BodyText"/>
      </w:pPr>
      <w:r w:rsidRPr="00213860">
        <w:t xml:space="preserve">When </w:t>
      </w:r>
      <w:r>
        <w:t xml:space="preserve">a </w:t>
      </w:r>
      <w:r w:rsidRPr="00213860">
        <w:t xml:space="preserve">user hovers a mouse over the </w:t>
      </w:r>
      <w:r>
        <w:t>measurement marker</w:t>
      </w:r>
      <w:r w:rsidRPr="00213860">
        <w:t>, the tooltip with the following fields is displayed:</w:t>
      </w:r>
    </w:p>
    <w:p w14:paraId="43759BDC" w14:textId="77777777" w:rsidR="00C71017" w:rsidRPr="00213860" w:rsidRDefault="00C71017" w:rsidP="00C71017">
      <w:pPr>
        <w:pStyle w:val="ListBullet"/>
      </w:pPr>
      <w:r w:rsidRPr="00213860">
        <w:t>Subject: &lt;</w:t>
      </w:r>
      <w:r>
        <w:t>value</w:t>
      </w:r>
      <w:r w:rsidRPr="00213860">
        <w:t>&gt;</w:t>
      </w:r>
      <w:r>
        <w:t>;</w:t>
      </w:r>
    </w:p>
    <w:p w14:paraId="11E9118E" w14:textId="77777777" w:rsidR="00C71017" w:rsidRPr="00213860" w:rsidRDefault="00C71017" w:rsidP="00C71017">
      <w:pPr>
        <w:pStyle w:val="ListBullet"/>
      </w:pPr>
      <w:r w:rsidRPr="00213860">
        <w:t>Visit: &lt;value&gt;</w:t>
      </w:r>
      <w:r>
        <w:t>;</w:t>
      </w:r>
    </w:p>
    <w:p w14:paraId="355324C4" w14:textId="77777777" w:rsidR="00C71017" w:rsidRPr="00213860" w:rsidRDefault="00C71017" w:rsidP="00C71017">
      <w:pPr>
        <w:pStyle w:val="ListBullet"/>
      </w:pPr>
      <w:r w:rsidRPr="00213860">
        <w:t>Sex: &lt;value&gt;</w:t>
      </w:r>
      <w:r>
        <w:t>;</w:t>
      </w:r>
    </w:p>
    <w:p w14:paraId="51B6452D" w14:textId="77777777" w:rsidR="00C71017" w:rsidRPr="00213860" w:rsidRDefault="00C71017" w:rsidP="00C71017">
      <w:pPr>
        <w:pStyle w:val="ListBullet"/>
      </w:pPr>
      <w:r w:rsidRPr="00213860">
        <w:t>Date of baseline: &lt;value&gt;</w:t>
      </w:r>
      <w:r>
        <w:t>;</w:t>
      </w:r>
    </w:p>
    <w:p w14:paraId="58889E3F" w14:textId="77777777" w:rsidR="00C71017" w:rsidRPr="00213860" w:rsidRDefault="00C71017" w:rsidP="00C71017">
      <w:pPr>
        <w:pStyle w:val="ListBullet"/>
      </w:pPr>
      <w:r w:rsidRPr="00213860">
        <w:t>Max value percent change: &lt;value&gt;</w:t>
      </w:r>
      <w:r>
        <w:t>;</w:t>
      </w:r>
    </w:p>
    <w:p w14:paraId="0C2BBAFF" w14:textId="77777777" w:rsidR="00C71017" w:rsidRDefault="00C71017" w:rsidP="00C71017">
      <w:pPr>
        <w:pStyle w:val="ListBullet"/>
      </w:pPr>
      <w:r>
        <w:t>Event at day: &lt;value&gt;;</w:t>
      </w:r>
    </w:p>
    <w:p w14:paraId="04B16F87" w14:textId="77777777" w:rsidR="00C71017" w:rsidRPr="00213860" w:rsidRDefault="00C71017" w:rsidP="00C71017">
      <w:pPr>
        <w:pStyle w:val="ListBullet"/>
        <w:keepNext/>
      </w:pPr>
      <w:r w:rsidRPr="00213860">
        <w:t>Study day: &lt;value&gt;</w:t>
      </w:r>
      <w:r>
        <w:t>.</w:t>
      </w:r>
    </w:p>
    <w:p w14:paraId="26104BF0" w14:textId="77777777" w:rsidR="00C71017" w:rsidRPr="00990A27" w:rsidRDefault="00C71017" w:rsidP="00C71017">
      <w:pPr>
        <w:pStyle w:val="BodyText"/>
      </w:pPr>
      <w:r>
        <w:rPr>
          <w:noProof/>
        </w:rPr>
        <w:drawing>
          <wp:inline distT="0" distB="0" distL="0" distR="0" wp14:anchorId="110E6A92" wp14:editId="205A4FF0">
            <wp:extent cx="1847619" cy="1076190"/>
            <wp:effectExtent l="0" t="0" r="63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847619" cy="1076190"/>
                    </a:xfrm>
                    <a:prstGeom prst="rect">
                      <a:avLst/>
                    </a:prstGeom>
                  </pic:spPr>
                </pic:pic>
              </a:graphicData>
            </a:graphic>
          </wp:inline>
        </w:drawing>
      </w:r>
    </w:p>
    <w:p w14:paraId="5A3DEB03" w14:textId="5270D4C8" w:rsidR="00C71017" w:rsidRDefault="00C71017" w:rsidP="00A7486F">
      <w:pPr>
        <w:pStyle w:val="Heading4"/>
      </w:pPr>
      <w:bookmarkStart w:id="174" w:name="_Toc33115323"/>
      <w:r>
        <w:t>Second Level</w:t>
      </w:r>
      <w:bookmarkEnd w:id="174"/>
    </w:p>
    <w:p w14:paraId="146DAE1B" w14:textId="77777777" w:rsidR="00C71017" w:rsidRDefault="00C71017" w:rsidP="00C71017">
      <w:pPr>
        <w:pStyle w:val="BodyText"/>
      </w:pPr>
      <w:r>
        <w:t>To expand a Spirometry track, a user should point with mouse cursor to the required track, click a right mouse button, and select one of the following menu items:</w:t>
      </w:r>
    </w:p>
    <w:p w14:paraId="4EBCF762" w14:textId="77777777" w:rsidR="00C71017" w:rsidRDefault="00C71017" w:rsidP="00C71017">
      <w:pPr>
        <w:pStyle w:val="ListBullet"/>
      </w:pPr>
      <w:r w:rsidRPr="002F5E5D">
        <w:rPr>
          <w:b/>
        </w:rPr>
        <w:t>Expand</w:t>
      </w:r>
      <w:r>
        <w:t xml:space="preserve"> – to expand Spirometry track for a particular subject;</w:t>
      </w:r>
    </w:p>
    <w:p w14:paraId="426B3F92" w14:textId="77777777" w:rsidR="00C71017" w:rsidRDefault="00C71017" w:rsidP="00C71017">
      <w:pPr>
        <w:pStyle w:val="ListBullet"/>
        <w:keepNext/>
      </w:pPr>
      <w:r w:rsidRPr="002F5E5D">
        <w:rPr>
          <w:b/>
        </w:rPr>
        <w:t xml:space="preserve">Expand all </w:t>
      </w:r>
      <w:r w:rsidRPr="00213860">
        <w:rPr>
          <w:b/>
        </w:rPr>
        <w:t>Spirometry</w:t>
      </w:r>
      <w:r>
        <w:t xml:space="preserve"> </w:t>
      </w:r>
      <w:r w:rsidRPr="002F5E5D">
        <w:rPr>
          <w:b/>
        </w:rPr>
        <w:t>tracks</w:t>
      </w:r>
      <w:r>
        <w:t xml:space="preserve"> – to expand all the tracks.</w:t>
      </w:r>
    </w:p>
    <w:p w14:paraId="27729D21" w14:textId="77777777" w:rsidR="00C71017" w:rsidRDefault="00C71017" w:rsidP="00C71017">
      <w:pPr>
        <w:pStyle w:val="BodyText"/>
      </w:pPr>
      <w:r>
        <w:rPr>
          <w:noProof/>
        </w:rPr>
        <w:drawing>
          <wp:inline distT="0" distB="0" distL="0" distR="0" wp14:anchorId="3A777261" wp14:editId="43B97989">
            <wp:extent cx="1775534" cy="871478"/>
            <wp:effectExtent l="19050" t="19050" r="15240" b="2413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781336" cy="874326"/>
                    </a:xfrm>
                    <a:prstGeom prst="rect">
                      <a:avLst/>
                    </a:prstGeom>
                    <a:ln>
                      <a:solidFill>
                        <a:schemeClr val="bg2"/>
                      </a:solidFill>
                    </a:ln>
                  </pic:spPr>
                </pic:pic>
              </a:graphicData>
            </a:graphic>
          </wp:inline>
        </w:drawing>
      </w:r>
    </w:p>
    <w:p w14:paraId="7302D3B3" w14:textId="77777777" w:rsidR="00C71017" w:rsidRDefault="00C71017" w:rsidP="00C71017">
      <w:pPr>
        <w:pStyle w:val="BodyText"/>
      </w:pPr>
      <w:r>
        <w:t>Spirometry track</w:t>
      </w:r>
      <w:r w:rsidRPr="002F5E5D">
        <w:t xml:space="preserve"> </w:t>
      </w:r>
      <w:r>
        <w:t>expands to the set of separate tracks – one per each spirometry name, per measurement (</w:t>
      </w:r>
      <w:r w:rsidRPr="00213860">
        <w:t>FVC, PEF, FEV25_75</w:t>
      </w:r>
      <w:r>
        <w:t>).</w:t>
      </w:r>
    </w:p>
    <w:p w14:paraId="4E807CA0" w14:textId="77777777" w:rsidR="00C71017" w:rsidRDefault="00C71017" w:rsidP="00C71017">
      <w:pPr>
        <w:pStyle w:val="BodyText"/>
      </w:pPr>
      <w:r w:rsidRPr="00DD0A47">
        <w:rPr>
          <w:b/>
        </w:rPr>
        <w:t>Note</w:t>
      </w:r>
      <w:r>
        <w:t>: ‘Summary’ value</w:t>
      </w:r>
      <w:r w:rsidRPr="00A40B8D">
        <w:t xml:space="preserve"> </w:t>
      </w:r>
      <w:r>
        <w:t>in cells of the third column of the table changes to the names of particular measurements.</w:t>
      </w:r>
    </w:p>
    <w:p w14:paraId="3239F70B" w14:textId="77777777" w:rsidR="00C71017" w:rsidRDefault="00C71017" w:rsidP="00C71017">
      <w:pPr>
        <w:pStyle w:val="BodyText"/>
        <w:keepNext/>
      </w:pPr>
      <w:r>
        <w:lastRenderedPageBreak/>
        <w:t>1</w:t>
      </w:r>
      <w:r w:rsidRPr="009D2D5C">
        <w:rPr>
          <w:vertAlign w:val="superscript"/>
        </w:rPr>
        <w:t>st</w:t>
      </w:r>
      <w:r>
        <w:t xml:space="preserve"> level:</w:t>
      </w:r>
    </w:p>
    <w:p w14:paraId="74C73091" w14:textId="77777777" w:rsidR="00C71017" w:rsidRDefault="00C71017" w:rsidP="00C71017">
      <w:pPr>
        <w:pStyle w:val="BodyText"/>
      </w:pPr>
      <w:r>
        <w:rPr>
          <w:noProof/>
        </w:rPr>
        <w:drawing>
          <wp:inline distT="0" distB="0" distL="0" distR="0" wp14:anchorId="29F7C651" wp14:editId="3D786452">
            <wp:extent cx="5941695" cy="335915"/>
            <wp:effectExtent l="19050" t="19050" r="20955" b="2603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1695" cy="335915"/>
                    </a:xfrm>
                    <a:prstGeom prst="rect">
                      <a:avLst/>
                    </a:prstGeom>
                    <a:ln>
                      <a:solidFill>
                        <a:schemeClr val="bg2"/>
                      </a:solidFill>
                    </a:ln>
                  </pic:spPr>
                </pic:pic>
              </a:graphicData>
            </a:graphic>
          </wp:inline>
        </w:drawing>
      </w:r>
    </w:p>
    <w:p w14:paraId="189F2722" w14:textId="77777777" w:rsidR="00C71017" w:rsidRDefault="00C71017" w:rsidP="00C71017">
      <w:pPr>
        <w:pStyle w:val="BodyText"/>
        <w:keepNext/>
      </w:pPr>
      <w:r>
        <w:t>2</w:t>
      </w:r>
      <w:r w:rsidRPr="009D2D5C">
        <w:rPr>
          <w:vertAlign w:val="superscript"/>
        </w:rPr>
        <w:t>nd</w:t>
      </w:r>
      <w:r>
        <w:t xml:space="preserve"> level:</w:t>
      </w:r>
    </w:p>
    <w:p w14:paraId="2CAD11F4" w14:textId="77777777" w:rsidR="00C71017" w:rsidRDefault="00C71017" w:rsidP="00C71017">
      <w:pPr>
        <w:pStyle w:val="BodyText"/>
      </w:pPr>
      <w:r>
        <w:rPr>
          <w:noProof/>
        </w:rPr>
        <w:drawing>
          <wp:inline distT="0" distB="0" distL="0" distR="0" wp14:anchorId="4354A2AB" wp14:editId="4F7EE3EE">
            <wp:extent cx="5711687" cy="4111780"/>
            <wp:effectExtent l="19050" t="19050" r="22860" b="222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15135" cy="4114262"/>
                    </a:xfrm>
                    <a:prstGeom prst="rect">
                      <a:avLst/>
                    </a:prstGeom>
                    <a:ln>
                      <a:solidFill>
                        <a:schemeClr val="bg2"/>
                      </a:solidFill>
                    </a:ln>
                  </pic:spPr>
                </pic:pic>
              </a:graphicData>
            </a:graphic>
          </wp:inline>
        </w:drawing>
      </w:r>
    </w:p>
    <w:p w14:paraId="069685E0" w14:textId="77777777" w:rsidR="00C71017" w:rsidRDefault="00C71017" w:rsidP="00C71017">
      <w:pPr>
        <w:pStyle w:val="BodyText"/>
      </w:pPr>
      <w:r>
        <w:t>In order to collapse Spirometry track, a user should point with mouse cursor to the required track, click a right mouse button, and select one of the following menu items:</w:t>
      </w:r>
    </w:p>
    <w:p w14:paraId="579A99BF" w14:textId="77777777" w:rsidR="00C71017" w:rsidRDefault="00C71017" w:rsidP="00C71017">
      <w:pPr>
        <w:pStyle w:val="ListBullet"/>
      </w:pPr>
      <w:r>
        <w:rPr>
          <w:b/>
        </w:rPr>
        <w:t>Collapse</w:t>
      </w:r>
      <w:r>
        <w:t xml:space="preserve"> – to collapse Spirometry track for a particular subject;</w:t>
      </w:r>
    </w:p>
    <w:p w14:paraId="61091724" w14:textId="77777777" w:rsidR="00C71017" w:rsidRDefault="00C71017" w:rsidP="00C71017">
      <w:pPr>
        <w:pStyle w:val="ListBullet"/>
      </w:pPr>
      <w:r w:rsidRPr="009D2D5C">
        <w:rPr>
          <w:b/>
        </w:rPr>
        <w:t xml:space="preserve">Collapse all </w:t>
      </w:r>
      <w:r>
        <w:rPr>
          <w:b/>
        </w:rPr>
        <w:t>Spirometry</w:t>
      </w:r>
      <w:r w:rsidRPr="009D2D5C">
        <w:rPr>
          <w:b/>
        </w:rPr>
        <w:t xml:space="preserve"> tracks</w:t>
      </w:r>
      <w:r>
        <w:t xml:space="preserve"> – to collapse all the tracks.</w:t>
      </w:r>
    </w:p>
    <w:p w14:paraId="34C9A95A" w14:textId="77777777" w:rsidR="00C71017" w:rsidRPr="00213860" w:rsidRDefault="00C71017" w:rsidP="00C71017">
      <w:pPr>
        <w:pStyle w:val="BodyText"/>
      </w:pPr>
      <w:r w:rsidRPr="00213860">
        <w:t xml:space="preserve">When </w:t>
      </w:r>
      <w:r>
        <w:t xml:space="preserve">a </w:t>
      </w:r>
      <w:r w:rsidRPr="00213860">
        <w:t xml:space="preserve">user hovers a mouse over the </w:t>
      </w:r>
      <w:r>
        <w:t>measurement icon</w:t>
      </w:r>
      <w:r w:rsidRPr="00213860">
        <w:t>, the tooltip with the following fields is displayed:</w:t>
      </w:r>
    </w:p>
    <w:p w14:paraId="3772C367" w14:textId="77777777" w:rsidR="00C71017" w:rsidRPr="00213860" w:rsidRDefault="00C71017" w:rsidP="00C71017">
      <w:pPr>
        <w:pStyle w:val="ListBullet"/>
      </w:pPr>
      <w:r w:rsidRPr="00213860">
        <w:t>Subject: &lt;</w:t>
      </w:r>
      <w:r>
        <w:t>value</w:t>
      </w:r>
      <w:r w:rsidRPr="00213860">
        <w:t>&gt;</w:t>
      </w:r>
      <w:r>
        <w:t>;</w:t>
      </w:r>
    </w:p>
    <w:p w14:paraId="48BF1ADD" w14:textId="77777777" w:rsidR="00C71017" w:rsidRPr="00213860" w:rsidRDefault="00C71017" w:rsidP="00C71017">
      <w:pPr>
        <w:pStyle w:val="ListBullet"/>
      </w:pPr>
      <w:r w:rsidRPr="00213860">
        <w:t>Visit: &lt;value&gt;</w:t>
      </w:r>
      <w:r>
        <w:t>;</w:t>
      </w:r>
    </w:p>
    <w:p w14:paraId="66765EF5" w14:textId="77777777" w:rsidR="00C71017" w:rsidRPr="00213860" w:rsidRDefault="00C71017" w:rsidP="00C71017">
      <w:pPr>
        <w:pStyle w:val="ListBullet"/>
      </w:pPr>
      <w:r w:rsidRPr="00213860">
        <w:t>Sex: &lt;value&gt;</w:t>
      </w:r>
      <w:r>
        <w:t>;</w:t>
      </w:r>
    </w:p>
    <w:p w14:paraId="6625D290" w14:textId="77777777" w:rsidR="00C71017" w:rsidRPr="00213860" w:rsidRDefault="00C71017" w:rsidP="00C71017">
      <w:pPr>
        <w:pStyle w:val="ListBullet"/>
      </w:pPr>
      <w:r w:rsidRPr="00213860">
        <w:t>Date of baseline: &lt;value&gt;</w:t>
      </w:r>
      <w:r>
        <w:t>;</w:t>
      </w:r>
    </w:p>
    <w:p w14:paraId="540BDE4A" w14:textId="77777777" w:rsidR="00C71017" w:rsidRPr="00213860" w:rsidRDefault="00C71017" w:rsidP="00C71017">
      <w:pPr>
        <w:pStyle w:val="ListBullet"/>
      </w:pPr>
      <w:r w:rsidRPr="00213860">
        <w:t>Lung function code: &lt;value&gt;</w:t>
      </w:r>
      <w:r>
        <w:t>;</w:t>
      </w:r>
    </w:p>
    <w:p w14:paraId="665BA003" w14:textId="77777777" w:rsidR="00C71017" w:rsidRPr="00213860" w:rsidRDefault="00C71017" w:rsidP="00C71017">
      <w:pPr>
        <w:pStyle w:val="ListBullet"/>
      </w:pPr>
      <w:r w:rsidRPr="00213860">
        <w:t>Baseline value: &lt;value&gt;</w:t>
      </w:r>
      <w:r>
        <w:t>;</w:t>
      </w:r>
    </w:p>
    <w:p w14:paraId="641678D7" w14:textId="77777777" w:rsidR="00C71017" w:rsidRPr="00213860" w:rsidRDefault="00C71017" w:rsidP="00C71017">
      <w:pPr>
        <w:pStyle w:val="ListBullet"/>
      </w:pPr>
      <w:r w:rsidRPr="00213860">
        <w:t>Change from baseline: &lt;value&gt;</w:t>
      </w:r>
      <w:r>
        <w:t>;</w:t>
      </w:r>
    </w:p>
    <w:p w14:paraId="4D26C392" w14:textId="77777777" w:rsidR="00C71017" w:rsidRPr="00213860" w:rsidRDefault="00C71017" w:rsidP="00C71017">
      <w:pPr>
        <w:pStyle w:val="ListBullet"/>
      </w:pPr>
      <w:r w:rsidRPr="00213860">
        <w:t>% change from baseline: &lt;value&gt;</w:t>
      </w:r>
      <w:r>
        <w:t>;</w:t>
      </w:r>
    </w:p>
    <w:p w14:paraId="63298E5B" w14:textId="77777777" w:rsidR="00C71017" w:rsidRDefault="00C71017" w:rsidP="00C71017">
      <w:pPr>
        <w:pStyle w:val="ListBullet"/>
      </w:pPr>
      <w:r>
        <w:t>Raw value: &lt;value&gt;;</w:t>
      </w:r>
    </w:p>
    <w:p w14:paraId="4C471C7D" w14:textId="77777777" w:rsidR="00C71017" w:rsidRDefault="00C71017" w:rsidP="00C71017">
      <w:pPr>
        <w:pStyle w:val="ListBullet"/>
      </w:pPr>
      <w:r>
        <w:t>Event at day: &lt;value&gt;;</w:t>
      </w:r>
    </w:p>
    <w:p w14:paraId="5F1CC2AC" w14:textId="77777777" w:rsidR="00C71017" w:rsidRDefault="00C71017" w:rsidP="00EE0B05">
      <w:pPr>
        <w:pStyle w:val="ListBullet"/>
      </w:pPr>
      <w:r w:rsidRPr="00213860">
        <w:t>Study day: &lt;value&gt;</w:t>
      </w:r>
      <w:r>
        <w:t>.</w:t>
      </w:r>
    </w:p>
    <w:p w14:paraId="6D652376" w14:textId="77777777" w:rsidR="00C71017" w:rsidRDefault="00C71017" w:rsidP="00C71017">
      <w:pPr>
        <w:pStyle w:val="BodyText"/>
      </w:pPr>
      <w:r>
        <w:rPr>
          <w:noProof/>
        </w:rPr>
        <w:lastRenderedPageBreak/>
        <w:drawing>
          <wp:inline distT="0" distB="0" distL="0" distR="0" wp14:anchorId="658AD1E6" wp14:editId="6FFB6B59">
            <wp:extent cx="2961905" cy="159047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961905" cy="1590476"/>
                    </a:xfrm>
                    <a:prstGeom prst="rect">
                      <a:avLst/>
                    </a:prstGeom>
                  </pic:spPr>
                </pic:pic>
              </a:graphicData>
            </a:graphic>
          </wp:inline>
        </w:drawing>
      </w:r>
    </w:p>
    <w:p w14:paraId="5C0E640C" w14:textId="77777777" w:rsidR="00C71017" w:rsidRDefault="00C71017" w:rsidP="00C71017">
      <w:pPr>
        <w:pStyle w:val="BodyText"/>
      </w:pPr>
      <w:r w:rsidRPr="00CD67B8">
        <w:rPr>
          <w:b/>
        </w:rPr>
        <w:t>Note</w:t>
      </w:r>
      <w:r>
        <w:t>: This tooltip remains the same for 2</w:t>
      </w:r>
      <w:r w:rsidRPr="00F751AE">
        <w:rPr>
          <w:vertAlign w:val="superscript"/>
        </w:rPr>
        <w:t>nd</w:t>
      </w:r>
      <w:r>
        <w:t xml:space="preserve"> and 3</w:t>
      </w:r>
      <w:r w:rsidRPr="00F751AE">
        <w:rPr>
          <w:vertAlign w:val="superscript"/>
        </w:rPr>
        <w:t>rd</w:t>
      </w:r>
      <w:r>
        <w:t xml:space="preserve"> detailing levels.</w:t>
      </w:r>
    </w:p>
    <w:p w14:paraId="2F20F5B4" w14:textId="68AB9CEF" w:rsidR="00C71017" w:rsidRDefault="00C71017" w:rsidP="00A7486F">
      <w:pPr>
        <w:pStyle w:val="Heading4"/>
      </w:pPr>
      <w:bookmarkStart w:id="175" w:name="_Toc33115324"/>
      <w:r>
        <w:t>Third Level</w:t>
      </w:r>
      <w:bookmarkEnd w:id="175"/>
    </w:p>
    <w:p w14:paraId="1E7ECFF6" w14:textId="77777777" w:rsidR="00C71017" w:rsidRDefault="00C71017" w:rsidP="00C71017">
      <w:pPr>
        <w:pStyle w:val="BodyText"/>
        <w:keepNext/>
      </w:pPr>
      <w:r>
        <w:t>In order to see the 3</w:t>
      </w:r>
      <w:r w:rsidRPr="00F751AE">
        <w:rPr>
          <w:vertAlign w:val="superscript"/>
        </w:rPr>
        <w:t>rd</w:t>
      </w:r>
      <w:r>
        <w:t xml:space="preserve"> level of Spirometry track detailing, a user should expand selected track once more.</w:t>
      </w:r>
    </w:p>
    <w:p w14:paraId="01FCD47B" w14:textId="77777777" w:rsidR="00C71017" w:rsidRDefault="00C71017" w:rsidP="00C71017">
      <w:pPr>
        <w:pStyle w:val="BodyText"/>
      </w:pPr>
      <w:r>
        <w:rPr>
          <w:noProof/>
        </w:rPr>
        <w:drawing>
          <wp:inline distT="0" distB="0" distL="0" distR="0" wp14:anchorId="29C815E5" wp14:editId="1B5221C1">
            <wp:extent cx="1601926" cy="772357"/>
            <wp:effectExtent l="19050" t="19050" r="17780" b="2794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605509" cy="774085"/>
                    </a:xfrm>
                    <a:prstGeom prst="rect">
                      <a:avLst/>
                    </a:prstGeom>
                    <a:ln>
                      <a:solidFill>
                        <a:schemeClr val="bg2"/>
                      </a:solidFill>
                    </a:ln>
                  </pic:spPr>
                </pic:pic>
              </a:graphicData>
            </a:graphic>
          </wp:inline>
        </w:drawing>
      </w:r>
    </w:p>
    <w:p w14:paraId="5B702A6E" w14:textId="77777777" w:rsidR="00C71017" w:rsidRDefault="00C71017" w:rsidP="00C71017">
      <w:pPr>
        <w:pStyle w:val="BodyText"/>
      </w:pPr>
      <w:r w:rsidRPr="008B3EF9">
        <w:rPr>
          <w:b/>
        </w:rPr>
        <w:t>Note</w:t>
      </w:r>
      <w:r>
        <w:t xml:space="preserve">: If a user selects </w:t>
      </w:r>
      <w:r w:rsidRPr="008B3EF9">
        <w:rPr>
          <w:b/>
        </w:rPr>
        <w:t>Expand</w:t>
      </w:r>
      <w:r>
        <w:t xml:space="preserve"> menu item, then all 2</w:t>
      </w:r>
      <w:r w:rsidRPr="008B3EF9">
        <w:rPr>
          <w:vertAlign w:val="superscript"/>
        </w:rPr>
        <w:t>nd</w:t>
      </w:r>
      <w:r>
        <w:t>-level tracks for the particular subject will be expanded.</w:t>
      </w:r>
    </w:p>
    <w:p w14:paraId="79189D32" w14:textId="77777777" w:rsidR="00C71017" w:rsidRDefault="00C71017" w:rsidP="00C71017">
      <w:pPr>
        <w:pStyle w:val="BodyText"/>
      </w:pPr>
      <w:r w:rsidRPr="002D13BE">
        <w:rPr>
          <w:b/>
        </w:rPr>
        <w:t>Note</w:t>
      </w:r>
      <w:r>
        <w:t xml:space="preserve">: If a user selects </w:t>
      </w:r>
      <w:r w:rsidRPr="002D13BE">
        <w:rPr>
          <w:b/>
        </w:rPr>
        <w:t xml:space="preserve">Expand all </w:t>
      </w:r>
      <w:r>
        <w:rPr>
          <w:b/>
        </w:rPr>
        <w:t>Spirometry</w:t>
      </w:r>
      <w:r w:rsidRPr="002D13BE">
        <w:rPr>
          <w:b/>
        </w:rPr>
        <w:t xml:space="preserve"> tracks</w:t>
      </w:r>
      <w:r>
        <w:t xml:space="preserve"> menu item, then all 2</w:t>
      </w:r>
      <w:r w:rsidRPr="008B3EF9">
        <w:rPr>
          <w:vertAlign w:val="superscript"/>
        </w:rPr>
        <w:t>nd</w:t>
      </w:r>
      <w:r>
        <w:t>-level tracks for all subjects will be expanded.</w:t>
      </w:r>
    </w:p>
    <w:p w14:paraId="405372D6" w14:textId="77777777" w:rsidR="00C71017" w:rsidRDefault="00C71017" w:rsidP="00C71017">
      <w:pPr>
        <w:pStyle w:val="BodyText"/>
      </w:pPr>
      <w:r>
        <w:t>Spirometry track</w:t>
      </w:r>
      <w:r w:rsidRPr="002F5E5D">
        <w:t xml:space="preserve"> </w:t>
      </w:r>
      <w:r>
        <w:t xml:space="preserve">expands to the set of </w:t>
      </w:r>
      <w:r w:rsidRPr="001258FE">
        <w:t xml:space="preserve">line graphs for each </w:t>
      </w:r>
      <w:r w:rsidRPr="004359F8">
        <w:t xml:space="preserve">actual </w:t>
      </w:r>
      <w:r>
        <w:t xml:space="preserve">measurement </w:t>
      </w:r>
      <w:r w:rsidRPr="004359F8">
        <w:t xml:space="preserve">value. </w:t>
      </w:r>
    </w:p>
    <w:p w14:paraId="5C695654" w14:textId="77777777" w:rsidR="00C71017" w:rsidRDefault="00C71017" w:rsidP="00C71017">
      <w:pPr>
        <w:pStyle w:val="BodyText"/>
      </w:pPr>
      <w:r w:rsidRPr="00DD0A47">
        <w:rPr>
          <w:b/>
        </w:rPr>
        <w:t>Note</w:t>
      </w:r>
      <w:r>
        <w:t>: ‘Summary’ value</w:t>
      </w:r>
      <w:r w:rsidRPr="00A40B8D">
        <w:t xml:space="preserve"> </w:t>
      </w:r>
      <w:r>
        <w:t>in cells of the third column of the table changes to the names of particular measurement, the same as for the 2</w:t>
      </w:r>
      <w:r w:rsidRPr="00B0589F">
        <w:rPr>
          <w:vertAlign w:val="superscript"/>
        </w:rPr>
        <w:t>nd</w:t>
      </w:r>
      <w:r>
        <w:t xml:space="preserve"> level.</w:t>
      </w:r>
    </w:p>
    <w:p w14:paraId="5021C582" w14:textId="77777777" w:rsidR="00C71017" w:rsidRDefault="00C71017" w:rsidP="00C71017">
      <w:pPr>
        <w:pStyle w:val="BodyText"/>
        <w:keepNext/>
      </w:pPr>
      <w:r>
        <w:t>2</w:t>
      </w:r>
      <w:r w:rsidRPr="00F751AE">
        <w:rPr>
          <w:vertAlign w:val="superscript"/>
        </w:rPr>
        <w:t>nd</w:t>
      </w:r>
      <w:r>
        <w:t xml:space="preserve"> level:</w:t>
      </w:r>
    </w:p>
    <w:p w14:paraId="3AA2E2C5" w14:textId="77777777" w:rsidR="00C71017" w:rsidRDefault="00C71017" w:rsidP="00C71017">
      <w:pPr>
        <w:pStyle w:val="BodyText"/>
      </w:pPr>
      <w:r>
        <w:rPr>
          <w:noProof/>
        </w:rPr>
        <w:drawing>
          <wp:inline distT="0" distB="0" distL="0" distR="0" wp14:anchorId="2A6BB4C1" wp14:editId="38E5BCA9">
            <wp:extent cx="5941695" cy="534670"/>
            <wp:effectExtent l="19050" t="19050" r="20955" b="177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1695" cy="534670"/>
                    </a:xfrm>
                    <a:prstGeom prst="rect">
                      <a:avLst/>
                    </a:prstGeom>
                    <a:ln>
                      <a:solidFill>
                        <a:schemeClr val="bg2"/>
                      </a:solidFill>
                    </a:ln>
                  </pic:spPr>
                </pic:pic>
              </a:graphicData>
            </a:graphic>
          </wp:inline>
        </w:drawing>
      </w:r>
    </w:p>
    <w:p w14:paraId="15E2718A" w14:textId="77777777" w:rsidR="00C71017" w:rsidRDefault="00C71017" w:rsidP="00C71017">
      <w:pPr>
        <w:pStyle w:val="BodyText"/>
        <w:keepNext/>
      </w:pPr>
      <w:r>
        <w:t>3</w:t>
      </w:r>
      <w:r w:rsidRPr="00F751AE">
        <w:rPr>
          <w:vertAlign w:val="superscript"/>
        </w:rPr>
        <w:t>rd</w:t>
      </w:r>
      <w:r>
        <w:t xml:space="preserve"> level:</w:t>
      </w:r>
    </w:p>
    <w:p w14:paraId="2B2A8A09" w14:textId="77777777" w:rsidR="00C71017" w:rsidRDefault="00C71017" w:rsidP="00C71017">
      <w:pPr>
        <w:pStyle w:val="BodyText"/>
      </w:pPr>
      <w:r>
        <w:rPr>
          <w:noProof/>
        </w:rPr>
        <w:drawing>
          <wp:inline distT="0" distB="0" distL="0" distR="0" wp14:anchorId="49A057DE" wp14:editId="6083672D">
            <wp:extent cx="5941695" cy="1765935"/>
            <wp:effectExtent l="19050" t="19050" r="20955" b="2476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1695" cy="1765935"/>
                    </a:xfrm>
                    <a:prstGeom prst="rect">
                      <a:avLst/>
                    </a:prstGeom>
                    <a:ln>
                      <a:solidFill>
                        <a:schemeClr val="bg2"/>
                      </a:solidFill>
                    </a:ln>
                  </pic:spPr>
                </pic:pic>
              </a:graphicData>
            </a:graphic>
          </wp:inline>
        </w:drawing>
      </w:r>
    </w:p>
    <w:p w14:paraId="19FE3903" w14:textId="77777777" w:rsidR="00C71017" w:rsidRDefault="00C71017" w:rsidP="00C71017">
      <w:pPr>
        <w:pStyle w:val="BodyText"/>
      </w:pPr>
      <w:r w:rsidRPr="008B3EF9">
        <w:rPr>
          <w:b/>
        </w:rPr>
        <w:t>Note</w:t>
      </w:r>
      <w:r>
        <w:t xml:space="preserve">: If a user selects </w:t>
      </w:r>
      <w:r>
        <w:rPr>
          <w:b/>
        </w:rPr>
        <w:t>Collapse</w:t>
      </w:r>
      <w:r>
        <w:t xml:space="preserve"> menu item, then all 3</w:t>
      </w:r>
      <w:r w:rsidRPr="00997B26">
        <w:rPr>
          <w:vertAlign w:val="superscript"/>
        </w:rPr>
        <w:t>rd</w:t>
      </w:r>
      <w:r>
        <w:t>-level tracks for the particular subject will be collapsed.</w:t>
      </w:r>
    </w:p>
    <w:p w14:paraId="48DDF557" w14:textId="77777777" w:rsidR="00C71017" w:rsidRDefault="00C71017" w:rsidP="00C71017">
      <w:pPr>
        <w:pStyle w:val="BodyText"/>
      </w:pPr>
      <w:r w:rsidRPr="002D13BE">
        <w:rPr>
          <w:b/>
        </w:rPr>
        <w:t>Note</w:t>
      </w:r>
      <w:r>
        <w:t xml:space="preserve">: If a user selects </w:t>
      </w:r>
      <w:r>
        <w:rPr>
          <w:b/>
        </w:rPr>
        <w:t>Collapse</w:t>
      </w:r>
      <w:r>
        <w:t xml:space="preserve"> </w:t>
      </w:r>
      <w:r w:rsidRPr="002D13BE">
        <w:rPr>
          <w:b/>
        </w:rPr>
        <w:t xml:space="preserve">all </w:t>
      </w:r>
      <w:r>
        <w:rPr>
          <w:b/>
        </w:rPr>
        <w:t>Spirometry</w:t>
      </w:r>
      <w:r w:rsidRPr="002D13BE">
        <w:rPr>
          <w:b/>
        </w:rPr>
        <w:t xml:space="preserve"> tracks</w:t>
      </w:r>
      <w:r>
        <w:t xml:space="preserve"> menu item, then all 3</w:t>
      </w:r>
      <w:r w:rsidRPr="00997B26">
        <w:rPr>
          <w:vertAlign w:val="superscript"/>
        </w:rPr>
        <w:t>rd</w:t>
      </w:r>
      <w:r>
        <w:t>-level tracks for all subjects will be collapsed.</w:t>
      </w:r>
    </w:p>
    <w:p w14:paraId="0619EEDD" w14:textId="77777777" w:rsidR="00C71017" w:rsidRDefault="00C71017" w:rsidP="00C71017">
      <w:pPr>
        <w:pStyle w:val="BodyText"/>
      </w:pPr>
      <w:r w:rsidRPr="006A539D">
        <w:rPr>
          <w:b/>
        </w:rPr>
        <w:t>Note</w:t>
      </w:r>
      <w:r>
        <w:t>: A user should collapse tracks twice to change detailing level from 3</w:t>
      </w:r>
      <w:r w:rsidRPr="00997B26">
        <w:rPr>
          <w:vertAlign w:val="superscript"/>
        </w:rPr>
        <w:t>rd</w:t>
      </w:r>
      <w:r>
        <w:t xml:space="preserve"> to 1</w:t>
      </w:r>
      <w:r w:rsidRPr="00997B26">
        <w:rPr>
          <w:vertAlign w:val="superscript"/>
        </w:rPr>
        <w:t>st</w:t>
      </w:r>
      <w:r>
        <w:t>.</w:t>
      </w:r>
    </w:p>
    <w:p w14:paraId="2BED491C" w14:textId="77777777" w:rsidR="00C71017" w:rsidRDefault="00C71017" w:rsidP="00C71017">
      <w:pPr>
        <w:pStyle w:val="BodyText"/>
      </w:pPr>
      <w:r w:rsidRPr="004359F8">
        <w:lastRenderedPageBreak/>
        <w:t xml:space="preserve">There is a reference line for the baseline value on all plots in a dashed grey line. The reference line is labelled as the baseline. </w:t>
      </w:r>
      <w:r>
        <w:t>Markers</w:t>
      </w:r>
      <w:r w:rsidRPr="004359F8">
        <w:t xml:space="preserve"> and lines are displayed in neutral color (light-blue). </w:t>
      </w:r>
    </w:p>
    <w:p w14:paraId="491A932F" w14:textId="77777777" w:rsidR="00C71017" w:rsidRDefault="00C71017" w:rsidP="00C71017">
      <w:pPr>
        <w:pStyle w:val="BodyText"/>
        <w:keepNext/>
      </w:pPr>
      <w:r>
        <w:t>The legend contains Spirometry details: description of baseline/reference lines and measurement icons.</w:t>
      </w:r>
    </w:p>
    <w:p w14:paraId="1B8D4E04" w14:textId="77777777" w:rsidR="00C71017" w:rsidRDefault="00C71017" w:rsidP="00C71017">
      <w:pPr>
        <w:pStyle w:val="BodyText"/>
      </w:pPr>
      <w:r>
        <w:rPr>
          <w:noProof/>
        </w:rPr>
        <w:drawing>
          <wp:inline distT="0" distB="0" distL="0" distR="0" wp14:anchorId="69F29EE0" wp14:editId="2C1A03A3">
            <wp:extent cx="1837677" cy="575208"/>
            <wp:effectExtent l="19050" t="19050" r="10795" b="158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847411" cy="578255"/>
                    </a:xfrm>
                    <a:prstGeom prst="rect">
                      <a:avLst/>
                    </a:prstGeom>
                    <a:ln>
                      <a:solidFill>
                        <a:schemeClr val="bg2"/>
                      </a:solidFill>
                    </a:ln>
                  </pic:spPr>
                </pic:pic>
              </a:graphicData>
            </a:graphic>
          </wp:inline>
        </w:drawing>
      </w:r>
    </w:p>
    <w:p w14:paraId="16F69E10" w14:textId="77777777" w:rsidR="00C71017" w:rsidRDefault="00C71017" w:rsidP="00C71017">
      <w:pPr>
        <w:pStyle w:val="BodyText"/>
        <w:keepNext/>
      </w:pPr>
      <w:r w:rsidRPr="00F46CBC">
        <w:rPr>
          <w:b/>
        </w:rPr>
        <w:t>Note</w:t>
      </w:r>
      <w:r>
        <w:t>: Spirometry tracks for different subjects can be expanded separately. If some tracks has the 1</w:t>
      </w:r>
      <w:r w:rsidRPr="00F751AE">
        <w:rPr>
          <w:vertAlign w:val="superscript"/>
        </w:rPr>
        <w:t>st</w:t>
      </w:r>
      <w:r>
        <w:t>/2</w:t>
      </w:r>
      <w:r w:rsidRPr="00F751AE">
        <w:rPr>
          <w:vertAlign w:val="superscript"/>
        </w:rPr>
        <w:t>nd</w:t>
      </w:r>
      <w:r>
        <w:t xml:space="preserve"> detailing level, and some – the 3</w:t>
      </w:r>
      <w:r w:rsidRPr="00F751AE">
        <w:rPr>
          <w:vertAlign w:val="superscript"/>
        </w:rPr>
        <w:t>rd</w:t>
      </w:r>
      <w:r>
        <w:t xml:space="preserve"> one, then legend will contain both Spirometry summary and Spirometry details.</w:t>
      </w:r>
    </w:p>
    <w:p w14:paraId="0E1A7E8B" w14:textId="77777777" w:rsidR="00C71017" w:rsidRDefault="00C71017" w:rsidP="00C71017">
      <w:pPr>
        <w:pStyle w:val="BodyText"/>
      </w:pPr>
      <w:r>
        <w:rPr>
          <w:noProof/>
        </w:rPr>
        <w:drawing>
          <wp:inline distT="0" distB="0" distL="0" distR="0" wp14:anchorId="0FF7D125" wp14:editId="7D0A5954">
            <wp:extent cx="2192784" cy="1871366"/>
            <wp:effectExtent l="19050" t="19050" r="17145" b="146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194589" cy="1872907"/>
                    </a:xfrm>
                    <a:prstGeom prst="rect">
                      <a:avLst/>
                    </a:prstGeom>
                    <a:ln>
                      <a:solidFill>
                        <a:schemeClr val="bg2"/>
                      </a:solidFill>
                    </a:ln>
                  </pic:spPr>
                </pic:pic>
              </a:graphicData>
            </a:graphic>
          </wp:inline>
        </w:drawing>
      </w:r>
    </w:p>
    <w:p w14:paraId="29754CDA" w14:textId="77777777" w:rsidR="00C71017" w:rsidRDefault="00C71017" w:rsidP="00C71017">
      <w:pPr>
        <w:pStyle w:val="BodyText"/>
      </w:pPr>
      <w:r>
        <w:t>SPIROMETRY TRACK SETTINGS</w:t>
      </w:r>
    </w:p>
    <w:p w14:paraId="1411FD12" w14:textId="77777777" w:rsidR="00C71017" w:rsidRDefault="00C71017" w:rsidP="00C71017">
      <w:pPr>
        <w:pStyle w:val="BodyText"/>
      </w:pPr>
      <w:r>
        <w:t>Additional track setting appears in</w:t>
      </w:r>
      <w:r w:rsidRPr="00B67CA3">
        <w:t xml:space="preserve"> </w:t>
      </w:r>
      <w:r>
        <w:t xml:space="preserve">the </w:t>
      </w:r>
      <w:r w:rsidRPr="00E02672">
        <w:rPr>
          <w:b/>
        </w:rPr>
        <w:t>Track Settings</w:t>
      </w:r>
      <w:r>
        <w:t xml:space="preserve"> section of the </w:t>
      </w:r>
      <w:r w:rsidRPr="00B67CA3">
        <w:rPr>
          <w:b/>
        </w:rPr>
        <w:t>Timeline Settings</w:t>
      </w:r>
      <w:r>
        <w:t xml:space="preserve"> panel on the 3</w:t>
      </w:r>
      <w:r w:rsidRPr="00B67CA3">
        <w:rPr>
          <w:vertAlign w:val="superscript"/>
        </w:rPr>
        <w:t>rd</w:t>
      </w:r>
      <w:r>
        <w:t xml:space="preserve"> level of detailing. A user can select one of the following Y-axis values for the line graphs:</w:t>
      </w:r>
    </w:p>
    <w:p w14:paraId="11266605" w14:textId="77777777" w:rsidR="00C71017" w:rsidRDefault="00C71017" w:rsidP="00C71017">
      <w:pPr>
        <w:pStyle w:val="ListBullet"/>
      </w:pPr>
      <w:r>
        <w:t>Raw values;</w:t>
      </w:r>
    </w:p>
    <w:p w14:paraId="0924966D" w14:textId="77777777" w:rsidR="00C71017" w:rsidRDefault="00C71017" w:rsidP="00C71017">
      <w:pPr>
        <w:pStyle w:val="ListBullet"/>
      </w:pPr>
      <w:r>
        <w:t>Change from baseline;</w:t>
      </w:r>
    </w:p>
    <w:p w14:paraId="5BAB8772" w14:textId="77777777" w:rsidR="00C71017" w:rsidRDefault="00C71017" w:rsidP="00C71017">
      <w:pPr>
        <w:pStyle w:val="ListBullet"/>
        <w:keepNext/>
      </w:pPr>
      <w:r>
        <w:t>% change from baseline.</w:t>
      </w:r>
    </w:p>
    <w:p w14:paraId="5E7814ED" w14:textId="77777777" w:rsidR="00C71017" w:rsidRPr="00213860" w:rsidRDefault="00C71017" w:rsidP="00C71017">
      <w:pPr>
        <w:pStyle w:val="BodyText"/>
      </w:pPr>
      <w:r>
        <w:rPr>
          <w:noProof/>
        </w:rPr>
        <w:drawing>
          <wp:inline distT="0" distB="0" distL="0" distR="0" wp14:anchorId="165A2BB9" wp14:editId="1111F8E9">
            <wp:extent cx="2095130" cy="2887558"/>
            <wp:effectExtent l="19050" t="19050" r="19685" b="273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096938" cy="2890050"/>
                    </a:xfrm>
                    <a:prstGeom prst="rect">
                      <a:avLst/>
                    </a:prstGeom>
                    <a:ln>
                      <a:solidFill>
                        <a:schemeClr val="bg2"/>
                      </a:solidFill>
                    </a:ln>
                  </pic:spPr>
                </pic:pic>
              </a:graphicData>
            </a:graphic>
          </wp:inline>
        </w:drawing>
      </w:r>
    </w:p>
    <w:p w14:paraId="3FC7B33F" w14:textId="79174810" w:rsidR="00C71017" w:rsidRDefault="00C71017" w:rsidP="00A7486F">
      <w:pPr>
        <w:pStyle w:val="Heading4"/>
      </w:pPr>
      <w:bookmarkStart w:id="176" w:name="_Toc33115325"/>
      <w:r>
        <w:lastRenderedPageBreak/>
        <w:t>Spirometry Filters</w:t>
      </w:r>
      <w:bookmarkEnd w:id="176"/>
    </w:p>
    <w:p w14:paraId="6B3447FC" w14:textId="77777777" w:rsidR="00C71017" w:rsidRDefault="00C71017" w:rsidP="00C71017">
      <w:pPr>
        <w:pStyle w:val="BodyText"/>
        <w:keepNext/>
      </w:pPr>
      <w:r w:rsidRPr="00B677ED">
        <w:t>If</w:t>
      </w:r>
      <w:r>
        <w:rPr>
          <w:b/>
        </w:rPr>
        <w:t xml:space="preserve"> Spirometry </w:t>
      </w:r>
      <w:r w:rsidRPr="00B677ED">
        <w:rPr>
          <w:b/>
        </w:rPr>
        <w:t>track</w:t>
      </w:r>
      <w:r>
        <w:t xml:space="preserve"> is selected on the T</w:t>
      </w:r>
      <w:r w:rsidRPr="00B677ED">
        <w:rPr>
          <w:b/>
        </w:rPr>
        <w:t>imeline Settings</w:t>
      </w:r>
      <w:r>
        <w:t xml:space="preserve"> panel, then </w:t>
      </w:r>
      <w:r>
        <w:rPr>
          <w:b/>
        </w:rPr>
        <w:t xml:space="preserve">Spirometry </w:t>
      </w:r>
      <w:r w:rsidRPr="00C858B6">
        <w:rPr>
          <w:b/>
        </w:rPr>
        <w:t>Filter</w:t>
      </w:r>
      <w:r>
        <w:t xml:space="preserve"> section with appropriate filters is available on the </w:t>
      </w:r>
      <w:r w:rsidRPr="00B677ED">
        <w:rPr>
          <w:b/>
        </w:rPr>
        <w:t>Timeline Filters</w:t>
      </w:r>
      <w:r>
        <w:t xml:space="preserve"> panel.</w:t>
      </w:r>
    </w:p>
    <w:p w14:paraId="4FBA6F0E" w14:textId="77777777" w:rsidR="00C71017" w:rsidRPr="00213860" w:rsidRDefault="00C71017" w:rsidP="00C71017">
      <w:pPr>
        <w:pStyle w:val="BodyText"/>
      </w:pPr>
      <w:r>
        <w:rPr>
          <w:noProof/>
        </w:rPr>
        <w:drawing>
          <wp:inline distT="0" distB="0" distL="0" distR="0" wp14:anchorId="2F124B99" wp14:editId="7986ACD3">
            <wp:extent cx="1855433" cy="3090622"/>
            <wp:effectExtent l="19050" t="19050" r="12065" b="1460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858470" cy="3095681"/>
                    </a:xfrm>
                    <a:prstGeom prst="rect">
                      <a:avLst/>
                    </a:prstGeom>
                    <a:ln>
                      <a:solidFill>
                        <a:schemeClr val="bg2"/>
                      </a:solidFill>
                    </a:ln>
                  </pic:spPr>
                </pic:pic>
              </a:graphicData>
            </a:graphic>
          </wp:inline>
        </w:drawing>
      </w:r>
    </w:p>
    <w:p w14:paraId="3E434421" w14:textId="3EAAAD5F" w:rsidR="00C71017" w:rsidRPr="0091311D" w:rsidRDefault="00C71017" w:rsidP="00C71017">
      <w:pPr>
        <w:pStyle w:val="Heading3"/>
      </w:pPr>
      <w:bookmarkStart w:id="177" w:name="_Toc33115326"/>
      <w:r>
        <w:t>Vitals T</w:t>
      </w:r>
      <w:r w:rsidRPr="0091311D">
        <w:t>rack</w:t>
      </w:r>
      <w:bookmarkEnd w:id="177"/>
    </w:p>
    <w:p w14:paraId="359969E0" w14:textId="77777777" w:rsidR="00C71017" w:rsidRDefault="00C71017" w:rsidP="00C71017">
      <w:pPr>
        <w:pStyle w:val="BodyText"/>
      </w:pPr>
      <w:r>
        <w:rPr>
          <w:b/>
        </w:rPr>
        <w:t>Vitals</w:t>
      </w:r>
      <w:r>
        <w:t xml:space="preserve"> </w:t>
      </w:r>
      <w:r w:rsidRPr="006A3F03">
        <w:rPr>
          <w:b/>
        </w:rPr>
        <w:t>track</w:t>
      </w:r>
      <w:r>
        <w:t xml:space="preserve"> </w:t>
      </w:r>
      <w:r w:rsidRPr="006A3F03">
        <w:t>shows</w:t>
      </w:r>
      <w:r>
        <w:t xml:space="preserve"> vital measurements over time</w:t>
      </w:r>
      <w:r w:rsidRPr="00560C66">
        <w:t xml:space="preserve"> </w:t>
      </w:r>
      <w:r>
        <w:t>for each subject.</w:t>
      </w:r>
    </w:p>
    <w:p w14:paraId="597F7F94" w14:textId="77777777" w:rsidR="00C71017" w:rsidRDefault="00C71017" w:rsidP="00C71017">
      <w:pPr>
        <w:pStyle w:val="BodyText"/>
      </w:pPr>
      <w:r>
        <w:t>There are three detailing levels: 1</w:t>
      </w:r>
      <w:r w:rsidRPr="00997B26">
        <w:rPr>
          <w:vertAlign w:val="superscript"/>
        </w:rPr>
        <w:t>st</w:t>
      </w:r>
      <w:r>
        <w:t xml:space="preserve"> level (collapsed tracks), 2</w:t>
      </w:r>
      <w:r w:rsidRPr="00997B26">
        <w:rPr>
          <w:vertAlign w:val="superscript"/>
        </w:rPr>
        <w:t>nd</w:t>
      </w:r>
      <w:r>
        <w:t xml:space="preserve"> (expanded tracks, providing</w:t>
      </w:r>
      <w:r w:rsidRPr="00001919">
        <w:t xml:space="preserve"> </w:t>
      </w:r>
      <w:r>
        <w:t>vital evaluations per measurement) and 3</w:t>
      </w:r>
      <w:r w:rsidRPr="00997B26">
        <w:rPr>
          <w:vertAlign w:val="superscript"/>
        </w:rPr>
        <w:t>rd</w:t>
      </w:r>
      <w:r>
        <w:t xml:space="preserve"> (set of </w:t>
      </w:r>
      <w:r w:rsidRPr="00057190">
        <w:t xml:space="preserve">line graphs </w:t>
      </w:r>
      <w:r>
        <w:t>per vital measurement).</w:t>
      </w:r>
    </w:p>
    <w:p w14:paraId="0B4E3C5E" w14:textId="7F8F7FFC" w:rsidR="00C71017" w:rsidRDefault="00C71017" w:rsidP="00A7486F">
      <w:pPr>
        <w:pStyle w:val="Heading4"/>
      </w:pPr>
      <w:bookmarkStart w:id="178" w:name="_Toc33115327"/>
      <w:r>
        <w:t>First Level</w:t>
      </w:r>
      <w:bookmarkEnd w:id="178"/>
    </w:p>
    <w:p w14:paraId="536E8F54" w14:textId="77777777" w:rsidR="00C71017" w:rsidRPr="00560C66" w:rsidRDefault="00C71017" w:rsidP="00C71017">
      <w:pPr>
        <w:pStyle w:val="BodyText"/>
      </w:pPr>
      <w:r w:rsidRPr="00560C66">
        <w:t xml:space="preserve">By default the </w:t>
      </w:r>
      <w:r>
        <w:t>1</w:t>
      </w:r>
      <w:r w:rsidRPr="00997B26">
        <w:rPr>
          <w:vertAlign w:val="superscript"/>
        </w:rPr>
        <w:t>st</w:t>
      </w:r>
      <w:r w:rsidRPr="00560C66">
        <w:t xml:space="preserve"> level </w:t>
      </w:r>
      <w:r>
        <w:t>V</w:t>
      </w:r>
      <w:r w:rsidRPr="00560C66">
        <w:t xml:space="preserve">itals track is displayed on the timeline page. </w:t>
      </w:r>
      <w:r>
        <w:t xml:space="preserve">Each track provides a user with a </w:t>
      </w:r>
      <w:r w:rsidRPr="00A122D2">
        <w:t xml:space="preserve">single </w:t>
      </w:r>
      <w:r>
        <w:t>marker</w:t>
      </w:r>
      <w:r w:rsidRPr="00A122D2">
        <w:t xml:space="preserve"> per </w:t>
      </w:r>
      <w:r>
        <w:t>vital</w:t>
      </w:r>
      <w:r w:rsidRPr="00A122D2">
        <w:t xml:space="preserve"> evaluation</w:t>
      </w:r>
      <w:r>
        <w:t>.</w:t>
      </w:r>
    </w:p>
    <w:p w14:paraId="537D77A9" w14:textId="77777777" w:rsidR="00C71017" w:rsidRPr="00057190" w:rsidRDefault="00C71017" w:rsidP="00C71017">
      <w:pPr>
        <w:pStyle w:val="BodyText"/>
        <w:keepNext/>
      </w:pPr>
      <w:r w:rsidRPr="00DD0A47">
        <w:rPr>
          <w:b/>
        </w:rPr>
        <w:t>Note</w:t>
      </w:r>
      <w:r>
        <w:t>: Each cell of the third column of the table is filled with ‘Summary’ value.</w:t>
      </w:r>
    </w:p>
    <w:p w14:paraId="0F6468B0" w14:textId="77777777" w:rsidR="00C71017" w:rsidRDefault="00C71017" w:rsidP="00C71017">
      <w:pPr>
        <w:pStyle w:val="BodyText"/>
      </w:pPr>
      <w:r>
        <w:rPr>
          <w:noProof/>
        </w:rPr>
        <w:drawing>
          <wp:inline distT="0" distB="0" distL="0" distR="0" wp14:anchorId="2FAD6E13" wp14:editId="3EA124F8">
            <wp:extent cx="5941695" cy="3455670"/>
            <wp:effectExtent l="19050" t="19050" r="20955" b="1143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1695" cy="3455670"/>
                    </a:xfrm>
                    <a:prstGeom prst="rect">
                      <a:avLst/>
                    </a:prstGeom>
                    <a:ln>
                      <a:solidFill>
                        <a:schemeClr val="bg2"/>
                      </a:solidFill>
                    </a:ln>
                  </pic:spPr>
                </pic:pic>
              </a:graphicData>
            </a:graphic>
          </wp:inline>
        </w:drawing>
      </w:r>
    </w:p>
    <w:p w14:paraId="1A10D6B2" w14:textId="77777777" w:rsidR="00C71017" w:rsidRDefault="00C71017" w:rsidP="00C71017">
      <w:pPr>
        <w:pStyle w:val="BodyText"/>
        <w:keepNext/>
      </w:pPr>
      <w:r w:rsidRPr="006B143B">
        <w:lastRenderedPageBreak/>
        <w:t xml:space="preserve">The legend contains </w:t>
      </w:r>
      <w:r>
        <w:t>Vitals</w:t>
      </w:r>
      <w:r w:rsidRPr="006B143B">
        <w:t xml:space="preserve"> summary:</w:t>
      </w:r>
      <w:r>
        <w:t xml:space="preserve"> c</w:t>
      </w:r>
      <w:r w:rsidRPr="006B143B">
        <w:t>olor scheme for % change from baseline</w:t>
      </w:r>
      <w:r>
        <w:t>, and current/baseline measurements markers description.</w:t>
      </w:r>
    </w:p>
    <w:p w14:paraId="13092B55" w14:textId="77777777" w:rsidR="00C71017" w:rsidRDefault="00C71017" w:rsidP="00C71017">
      <w:pPr>
        <w:pStyle w:val="BodyText"/>
      </w:pPr>
      <w:r>
        <w:rPr>
          <w:noProof/>
        </w:rPr>
        <w:drawing>
          <wp:inline distT="0" distB="0" distL="0" distR="0" wp14:anchorId="4EF81AB7" wp14:editId="471423EC">
            <wp:extent cx="1660124" cy="1492589"/>
            <wp:effectExtent l="19050" t="19050" r="16510" b="1270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661353" cy="1493694"/>
                    </a:xfrm>
                    <a:prstGeom prst="rect">
                      <a:avLst/>
                    </a:prstGeom>
                    <a:ln>
                      <a:solidFill>
                        <a:schemeClr val="bg2"/>
                      </a:solidFill>
                    </a:ln>
                  </pic:spPr>
                </pic:pic>
              </a:graphicData>
            </a:graphic>
          </wp:inline>
        </w:drawing>
      </w:r>
    </w:p>
    <w:p w14:paraId="61D005FD" w14:textId="77777777" w:rsidR="00C71017" w:rsidRDefault="00C71017" w:rsidP="00C71017">
      <w:pPr>
        <w:pStyle w:val="BodyText"/>
      </w:pPr>
      <w:r w:rsidRPr="00CD67B8">
        <w:rPr>
          <w:b/>
        </w:rPr>
        <w:t>Note</w:t>
      </w:r>
      <w:r>
        <w:t>: The legend remains the sam</w:t>
      </w:r>
      <w:r w:rsidRPr="00E57A9E">
        <w:t>e for 1</w:t>
      </w:r>
      <w:r w:rsidRPr="00E57A9E">
        <w:rPr>
          <w:vertAlign w:val="superscript"/>
        </w:rPr>
        <w:t>st</w:t>
      </w:r>
      <w:r w:rsidRPr="00560C66">
        <w:t xml:space="preserve"> </w:t>
      </w:r>
      <w:r w:rsidRPr="00E57A9E">
        <w:t>and 2</w:t>
      </w:r>
      <w:r w:rsidRPr="00E57A9E">
        <w:rPr>
          <w:vertAlign w:val="superscript"/>
        </w:rPr>
        <w:t>nd</w:t>
      </w:r>
      <w:r w:rsidRPr="00E57A9E">
        <w:t xml:space="preserve"> </w:t>
      </w:r>
      <w:r>
        <w:t xml:space="preserve">detailing </w:t>
      </w:r>
      <w:r w:rsidRPr="00E57A9E">
        <w:t>le</w:t>
      </w:r>
      <w:r>
        <w:t>vels.</w:t>
      </w:r>
    </w:p>
    <w:p w14:paraId="048297E6" w14:textId="77777777" w:rsidR="00C71017" w:rsidRPr="00213860" w:rsidRDefault="00C71017" w:rsidP="00C71017">
      <w:pPr>
        <w:pStyle w:val="BodyText"/>
      </w:pPr>
      <w:r w:rsidRPr="00213860">
        <w:t xml:space="preserve">When </w:t>
      </w:r>
      <w:r>
        <w:t xml:space="preserve">a </w:t>
      </w:r>
      <w:r w:rsidRPr="00213860">
        <w:t xml:space="preserve">user hovers a mouse over the </w:t>
      </w:r>
      <w:r>
        <w:t>measurement icon</w:t>
      </w:r>
      <w:r w:rsidRPr="00213860">
        <w:t>, the tooltip with the following fields is displayed:</w:t>
      </w:r>
    </w:p>
    <w:p w14:paraId="210A15FE" w14:textId="77777777" w:rsidR="00C71017" w:rsidRPr="00213860" w:rsidRDefault="00C71017" w:rsidP="00C71017">
      <w:pPr>
        <w:pStyle w:val="ListBullet"/>
      </w:pPr>
      <w:r w:rsidRPr="00213860">
        <w:t>Subject: &lt;</w:t>
      </w:r>
      <w:r>
        <w:t>value</w:t>
      </w:r>
      <w:r w:rsidRPr="00213860">
        <w:t>&gt;</w:t>
      </w:r>
      <w:r>
        <w:t>;</w:t>
      </w:r>
    </w:p>
    <w:p w14:paraId="1AFA7709" w14:textId="77777777" w:rsidR="00C71017" w:rsidRPr="00213860" w:rsidRDefault="00C71017" w:rsidP="00C71017">
      <w:pPr>
        <w:pStyle w:val="ListBullet"/>
      </w:pPr>
      <w:r w:rsidRPr="00213860">
        <w:t>Visit: &lt;value&gt;</w:t>
      </w:r>
      <w:r>
        <w:t>;</w:t>
      </w:r>
    </w:p>
    <w:p w14:paraId="15B54BDF" w14:textId="77777777" w:rsidR="00C71017" w:rsidRPr="00213860" w:rsidRDefault="00C71017" w:rsidP="00C71017">
      <w:pPr>
        <w:pStyle w:val="ListBullet"/>
      </w:pPr>
      <w:r w:rsidRPr="00213860">
        <w:t>Sex: &lt;value&gt;</w:t>
      </w:r>
      <w:r>
        <w:t>;</w:t>
      </w:r>
    </w:p>
    <w:p w14:paraId="672C54F2" w14:textId="77777777" w:rsidR="00C71017" w:rsidRPr="00213860" w:rsidRDefault="00C71017" w:rsidP="00C71017">
      <w:pPr>
        <w:pStyle w:val="ListBullet"/>
      </w:pPr>
      <w:r w:rsidRPr="00213860">
        <w:t>Date of baseline: &lt;value&gt;</w:t>
      </w:r>
      <w:r>
        <w:t>;</w:t>
      </w:r>
    </w:p>
    <w:p w14:paraId="2AC3A4D4" w14:textId="77777777" w:rsidR="00C71017" w:rsidRPr="00213860" w:rsidRDefault="00C71017" w:rsidP="00C71017">
      <w:pPr>
        <w:pStyle w:val="ListBullet"/>
      </w:pPr>
      <w:r w:rsidRPr="00213860">
        <w:t>Max value percent change: &lt;value&gt;</w:t>
      </w:r>
      <w:r>
        <w:t>;</w:t>
      </w:r>
    </w:p>
    <w:p w14:paraId="2E97157C" w14:textId="77777777" w:rsidR="00C71017" w:rsidRDefault="00C71017" w:rsidP="00C71017">
      <w:pPr>
        <w:pStyle w:val="ListBullet"/>
      </w:pPr>
      <w:r>
        <w:t>Event at day: &lt;value&gt;;</w:t>
      </w:r>
    </w:p>
    <w:p w14:paraId="751FFFEC" w14:textId="77777777" w:rsidR="00C71017" w:rsidRPr="00213860" w:rsidRDefault="00C71017" w:rsidP="00C71017">
      <w:pPr>
        <w:pStyle w:val="ListBullet"/>
        <w:keepNext/>
      </w:pPr>
      <w:r w:rsidRPr="00213860">
        <w:t>Study day: &lt;value&gt;</w:t>
      </w:r>
      <w:r>
        <w:t>.</w:t>
      </w:r>
    </w:p>
    <w:p w14:paraId="67AA04AE" w14:textId="77777777" w:rsidR="00C71017" w:rsidRDefault="00C71017" w:rsidP="00C71017">
      <w:pPr>
        <w:pStyle w:val="BodyText"/>
      </w:pPr>
      <w:r>
        <w:rPr>
          <w:noProof/>
        </w:rPr>
        <w:drawing>
          <wp:inline distT="0" distB="0" distL="0" distR="0" wp14:anchorId="03178ABE" wp14:editId="6AB2E8CD">
            <wp:extent cx="1657143" cy="1057143"/>
            <wp:effectExtent l="0" t="0" r="63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657143" cy="1057143"/>
                    </a:xfrm>
                    <a:prstGeom prst="rect">
                      <a:avLst/>
                    </a:prstGeom>
                  </pic:spPr>
                </pic:pic>
              </a:graphicData>
            </a:graphic>
          </wp:inline>
        </w:drawing>
      </w:r>
    </w:p>
    <w:p w14:paraId="00828279" w14:textId="521718A0" w:rsidR="00C71017" w:rsidRDefault="00C71017" w:rsidP="00A7486F">
      <w:pPr>
        <w:pStyle w:val="Heading4"/>
      </w:pPr>
      <w:bookmarkStart w:id="179" w:name="_Toc33115328"/>
      <w:r>
        <w:t>Second Level</w:t>
      </w:r>
      <w:bookmarkEnd w:id="179"/>
    </w:p>
    <w:p w14:paraId="29D407B8" w14:textId="77777777" w:rsidR="00C71017" w:rsidRDefault="00C71017" w:rsidP="00C71017">
      <w:pPr>
        <w:pStyle w:val="BodyText"/>
      </w:pPr>
      <w:r>
        <w:t>To expand a Vitals track, a user should point with mouse cursor to the required track, click a left mouse button, and select one of the following menu items:</w:t>
      </w:r>
    </w:p>
    <w:p w14:paraId="4638D451" w14:textId="77777777" w:rsidR="00C71017" w:rsidRDefault="00C71017" w:rsidP="00C71017">
      <w:pPr>
        <w:pStyle w:val="ListBullet"/>
      </w:pPr>
      <w:r w:rsidRPr="002F5E5D">
        <w:rPr>
          <w:b/>
        </w:rPr>
        <w:t>Expand</w:t>
      </w:r>
      <w:r>
        <w:t xml:space="preserve"> – to expand Vitals track for a particular subject;</w:t>
      </w:r>
    </w:p>
    <w:p w14:paraId="0D360ECB" w14:textId="77777777" w:rsidR="00C71017" w:rsidRDefault="00C71017" w:rsidP="00C71017">
      <w:pPr>
        <w:pStyle w:val="ListBullet"/>
        <w:keepNext/>
      </w:pPr>
      <w:r w:rsidRPr="002F5E5D">
        <w:rPr>
          <w:b/>
        </w:rPr>
        <w:t xml:space="preserve">Expand all </w:t>
      </w:r>
      <w:r w:rsidRPr="00560C66">
        <w:rPr>
          <w:b/>
        </w:rPr>
        <w:t>Vitals</w:t>
      </w:r>
      <w:r>
        <w:t xml:space="preserve"> </w:t>
      </w:r>
      <w:r w:rsidRPr="002F5E5D">
        <w:rPr>
          <w:b/>
        </w:rPr>
        <w:t>tracks</w:t>
      </w:r>
      <w:r>
        <w:t xml:space="preserve"> – to expand all the tracks.</w:t>
      </w:r>
    </w:p>
    <w:p w14:paraId="6DE237FE" w14:textId="77777777" w:rsidR="00C71017" w:rsidRDefault="00C71017" w:rsidP="00C71017">
      <w:pPr>
        <w:pStyle w:val="BodyText"/>
      </w:pPr>
      <w:r>
        <w:rPr>
          <w:noProof/>
        </w:rPr>
        <w:drawing>
          <wp:inline distT="0" distB="0" distL="0" distR="0" wp14:anchorId="5BD780B4" wp14:editId="6C99F908">
            <wp:extent cx="1464816" cy="851066"/>
            <wp:effectExtent l="19050" t="19050" r="21590" b="2540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469907" cy="854024"/>
                    </a:xfrm>
                    <a:prstGeom prst="rect">
                      <a:avLst/>
                    </a:prstGeom>
                    <a:ln>
                      <a:solidFill>
                        <a:schemeClr val="bg2"/>
                      </a:solidFill>
                    </a:ln>
                  </pic:spPr>
                </pic:pic>
              </a:graphicData>
            </a:graphic>
          </wp:inline>
        </w:drawing>
      </w:r>
    </w:p>
    <w:p w14:paraId="1A8AF899" w14:textId="77777777" w:rsidR="00C71017" w:rsidRDefault="00C71017" w:rsidP="00C71017">
      <w:pPr>
        <w:pStyle w:val="BodyText"/>
      </w:pPr>
      <w:r>
        <w:t>Vitals track</w:t>
      </w:r>
      <w:r w:rsidRPr="002F5E5D">
        <w:t xml:space="preserve"> </w:t>
      </w:r>
      <w:r>
        <w:t>expands to the set of separate tracks – one per each vital name, per measurement (</w:t>
      </w:r>
      <w:r w:rsidRPr="00560C66">
        <w:t>pulse rate, temperature, diastolic blood pressure etc.</w:t>
      </w:r>
      <w:r>
        <w:t>).</w:t>
      </w:r>
    </w:p>
    <w:p w14:paraId="606FB9A8" w14:textId="77777777" w:rsidR="00C71017" w:rsidRDefault="00C71017" w:rsidP="00C71017">
      <w:pPr>
        <w:pStyle w:val="BodyText"/>
      </w:pPr>
      <w:r w:rsidRPr="00DD0A47">
        <w:rPr>
          <w:b/>
        </w:rPr>
        <w:t>Note</w:t>
      </w:r>
      <w:r>
        <w:t>: ‘Summary’ value</w:t>
      </w:r>
      <w:r w:rsidRPr="00A40B8D">
        <w:t xml:space="preserve"> </w:t>
      </w:r>
      <w:r>
        <w:t>in cells of the third column of the table changes to the names of particular measurements.</w:t>
      </w:r>
    </w:p>
    <w:p w14:paraId="39324516" w14:textId="77777777" w:rsidR="00C71017" w:rsidRDefault="00C71017" w:rsidP="00C71017">
      <w:pPr>
        <w:pStyle w:val="BodyText"/>
        <w:keepNext/>
      </w:pPr>
      <w:r>
        <w:t>1</w:t>
      </w:r>
      <w:r w:rsidRPr="009D2D5C">
        <w:rPr>
          <w:vertAlign w:val="superscript"/>
        </w:rPr>
        <w:t>st</w:t>
      </w:r>
      <w:r>
        <w:t xml:space="preserve"> level:</w:t>
      </w:r>
    </w:p>
    <w:p w14:paraId="58913BC6" w14:textId="77777777" w:rsidR="00C71017" w:rsidRDefault="00C71017" w:rsidP="00C71017">
      <w:pPr>
        <w:pStyle w:val="BodyText"/>
      </w:pPr>
      <w:r>
        <w:rPr>
          <w:noProof/>
        </w:rPr>
        <w:drawing>
          <wp:inline distT="0" distB="0" distL="0" distR="0" wp14:anchorId="1BEB3E0F" wp14:editId="69F38BB5">
            <wp:extent cx="5941695" cy="260985"/>
            <wp:effectExtent l="19050" t="19050" r="20955" b="2476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941695" cy="260985"/>
                    </a:xfrm>
                    <a:prstGeom prst="rect">
                      <a:avLst/>
                    </a:prstGeom>
                    <a:ln>
                      <a:solidFill>
                        <a:schemeClr val="bg2"/>
                      </a:solidFill>
                    </a:ln>
                  </pic:spPr>
                </pic:pic>
              </a:graphicData>
            </a:graphic>
          </wp:inline>
        </w:drawing>
      </w:r>
    </w:p>
    <w:p w14:paraId="56AF1284" w14:textId="77777777" w:rsidR="00C71017" w:rsidRDefault="00C71017" w:rsidP="00C71017">
      <w:pPr>
        <w:pStyle w:val="BodyText"/>
        <w:keepNext/>
      </w:pPr>
      <w:r>
        <w:lastRenderedPageBreak/>
        <w:t>2</w:t>
      </w:r>
      <w:r w:rsidRPr="009D2D5C">
        <w:rPr>
          <w:vertAlign w:val="superscript"/>
        </w:rPr>
        <w:t>nd</w:t>
      </w:r>
      <w:r>
        <w:t xml:space="preserve"> level:</w:t>
      </w:r>
    </w:p>
    <w:p w14:paraId="156627E6" w14:textId="77777777" w:rsidR="00C71017" w:rsidRDefault="00C71017" w:rsidP="00C71017">
      <w:pPr>
        <w:pStyle w:val="BodyText"/>
      </w:pPr>
      <w:r>
        <w:rPr>
          <w:noProof/>
        </w:rPr>
        <w:drawing>
          <wp:inline distT="0" distB="0" distL="0" distR="0" wp14:anchorId="046B1219" wp14:editId="3F439CDC">
            <wp:extent cx="5941695" cy="1365885"/>
            <wp:effectExtent l="19050" t="19050" r="20955" b="2476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1695" cy="1365885"/>
                    </a:xfrm>
                    <a:prstGeom prst="rect">
                      <a:avLst/>
                    </a:prstGeom>
                    <a:ln>
                      <a:solidFill>
                        <a:schemeClr val="bg2"/>
                      </a:solidFill>
                    </a:ln>
                  </pic:spPr>
                </pic:pic>
              </a:graphicData>
            </a:graphic>
          </wp:inline>
        </w:drawing>
      </w:r>
    </w:p>
    <w:p w14:paraId="0B156325" w14:textId="77777777" w:rsidR="00C71017" w:rsidRDefault="00C71017" w:rsidP="00C71017">
      <w:pPr>
        <w:pStyle w:val="BodyText"/>
      </w:pPr>
      <w:r>
        <w:t>Markers</w:t>
      </w:r>
      <w:r w:rsidRPr="00560C66">
        <w:t xml:space="preserve"> are colored using the same method as the </w:t>
      </w:r>
      <w:r>
        <w:t>1</w:t>
      </w:r>
      <w:r w:rsidRPr="00560C66">
        <w:rPr>
          <w:vertAlign w:val="superscript"/>
        </w:rPr>
        <w:t>st</w:t>
      </w:r>
      <w:r w:rsidRPr="00560C66">
        <w:t xml:space="preserve"> level but applying only to the data within the given measurement.</w:t>
      </w:r>
    </w:p>
    <w:p w14:paraId="4E894BF2" w14:textId="77777777" w:rsidR="00C71017" w:rsidRPr="00560C66" w:rsidRDefault="00C71017" w:rsidP="00C71017">
      <w:pPr>
        <w:pStyle w:val="BodyText"/>
      </w:pPr>
      <w:r w:rsidRPr="00560C66">
        <w:t xml:space="preserve">When user hovers a mouse over the </w:t>
      </w:r>
      <w:r>
        <w:t>icon</w:t>
      </w:r>
      <w:r w:rsidRPr="00560C66">
        <w:t>, the tooltip with the following fields is displayed:</w:t>
      </w:r>
    </w:p>
    <w:p w14:paraId="04336406" w14:textId="77777777" w:rsidR="00C71017" w:rsidRPr="00560C66" w:rsidRDefault="00C71017" w:rsidP="00C71017">
      <w:pPr>
        <w:pStyle w:val="ListBullet"/>
      </w:pPr>
      <w:r w:rsidRPr="00560C66">
        <w:t>Subject: &lt;</w:t>
      </w:r>
      <w:r>
        <w:t>value</w:t>
      </w:r>
      <w:r w:rsidRPr="00560C66">
        <w:t>&gt;</w:t>
      </w:r>
      <w:r>
        <w:t>;</w:t>
      </w:r>
    </w:p>
    <w:p w14:paraId="4290FD3E" w14:textId="77777777" w:rsidR="00C71017" w:rsidRPr="00560C66" w:rsidRDefault="00C71017" w:rsidP="00C71017">
      <w:pPr>
        <w:pStyle w:val="ListBullet"/>
      </w:pPr>
      <w:r w:rsidRPr="00560C66">
        <w:t>Visit: &lt;value&gt;</w:t>
      </w:r>
      <w:r>
        <w:t>;</w:t>
      </w:r>
    </w:p>
    <w:p w14:paraId="4F4FFCCD" w14:textId="77777777" w:rsidR="00C71017" w:rsidRPr="00560C66" w:rsidRDefault="00C71017" w:rsidP="00C71017">
      <w:pPr>
        <w:pStyle w:val="ListBullet"/>
      </w:pPr>
      <w:r w:rsidRPr="00560C66">
        <w:t>Sex: &lt;value&gt;</w:t>
      </w:r>
      <w:r>
        <w:t>;</w:t>
      </w:r>
    </w:p>
    <w:p w14:paraId="4AA2370A" w14:textId="77777777" w:rsidR="00C71017" w:rsidRPr="00560C66" w:rsidRDefault="00C71017" w:rsidP="00C71017">
      <w:pPr>
        <w:pStyle w:val="ListBullet"/>
      </w:pPr>
      <w:r w:rsidRPr="00560C66">
        <w:t>Date of baseline: &lt;value&gt;</w:t>
      </w:r>
      <w:r>
        <w:t>;</w:t>
      </w:r>
    </w:p>
    <w:p w14:paraId="4C264A0E" w14:textId="77777777" w:rsidR="00C71017" w:rsidRPr="00560C66" w:rsidRDefault="00C71017" w:rsidP="00C71017">
      <w:pPr>
        <w:pStyle w:val="ListBullet"/>
      </w:pPr>
      <w:r w:rsidRPr="00560C66">
        <w:t>Test name: &lt;value&gt;</w:t>
      </w:r>
      <w:r>
        <w:t>;</w:t>
      </w:r>
    </w:p>
    <w:p w14:paraId="73F3E99A" w14:textId="77777777" w:rsidR="00C71017" w:rsidRPr="00560C66" w:rsidRDefault="00C71017" w:rsidP="00C71017">
      <w:pPr>
        <w:pStyle w:val="ListBullet"/>
      </w:pPr>
      <w:r w:rsidRPr="00560C66">
        <w:t>Baseline value: &lt;value&gt;</w:t>
      </w:r>
      <w:r>
        <w:t>;</w:t>
      </w:r>
    </w:p>
    <w:p w14:paraId="6F55B613" w14:textId="77777777" w:rsidR="00C71017" w:rsidRPr="00560C66" w:rsidRDefault="00C71017" w:rsidP="00C71017">
      <w:pPr>
        <w:pStyle w:val="ListBullet"/>
      </w:pPr>
      <w:r w:rsidRPr="00560C66">
        <w:t>Change from baseline: &lt;value&gt;</w:t>
      </w:r>
      <w:r>
        <w:t>;</w:t>
      </w:r>
    </w:p>
    <w:p w14:paraId="4636DDEE" w14:textId="77777777" w:rsidR="00C71017" w:rsidRPr="00560C66" w:rsidRDefault="00C71017" w:rsidP="00C71017">
      <w:pPr>
        <w:pStyle w:val="ListBullet"/>
      </w:pPr>
      <w:r w:rsidRPr="00560C66">
        <w:t>% change from baseline: &lt;value&gt;</w:t>
      </w:r>
      <w:r>
        <w:t>;</w:t>
      </w:r>
    </w:p>
    <w:p w14:paraId="41ECC402" w14:textId="77777777" w:rsidR="00C71017" w:rsidRDefault="00C71017" w:rsidP="00C71017">
      <w:pPr>
        <w:pStyle w:val="ListBullet"/>
      </w:pPr>
      <w:r>
        <w:t>Raw value: &lt;value&gt;;</w:t>
      </w:r>
    </w:p>
    <w:p w14:paraId="332864AF" w14:textId="77777777" w:rsidR="00C71017" w:rsidRDefault="00C71017" w:rsidP="00C71017">
      <w:pPr>
        <w:pStyle w:val="ListBullet"/>
      </w:pPr>
      <w:r>
        <w:t>Event at day: &lt;value&gt;;</w:t>
      </w:r>
    </w:p>
    <w:p w14:paraId="2FAB4CE4" w14:textId="77777777" w:rsidR="00C71017" w:rsidRPr="00560C66" w:rsidRDefault="00C71017" w:rsidP="00C71017">
      <w:pPr>
        <w:pStyle w:val="ListBullet"/>
        <w:keepNext/>
      </w:pPr>
      <w:r w:rsidRPr="00560C66">
        <w:t>Study day: &lt;value&gt;</w:t>
      </w:r>
      <w:r>
        <w:t>.</w:t>
      </w:r>
    </w:p>
    <w:p w14:paraId="59B18CF6" w14:textId="77777777" w:rsidR="00C71017" w:rsidRDefault="00C71017" w:rsidP="00C71017">
      <w:pPr>
        <w:pStyle w:val="BodyText"/>
      </w:pPr>
      <w:r>
        <w:rPr>
          <w:noProof/>
        </w:rPr>
        <w:drawing>
          <wp:inline distT="0" distB="0" distL="0" distR="0" wp14:anchorId="5362CB9F" wp14:editId="1FE5724D">
            <wp:extent cx="1761905" cy="1609524"/>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761905" cy="1609524"/>
                    </a:xfrm>
                    <a:prstGeom prst="rect">
                      <a:avLst/>
                    </a:prstGeom>
                  </pic:spPr>
                </pic:pic>
              </a:graphicData>
            </a:graphic>
          </wp:inline>
        </w:drawing>
      </w:r>
    </w:p>
    <w:p w14:paraId="0B7993CF" w14:textId="77777777" w:rsidR="00C71017" w:rsidRPr="00560C66" w:rsidRDefault="00C71017" w:rsidP="00C71017">
      <w:pPr>
        <w:pStyle w:val="BodyText"/>
      </w:pPr>
      <w:r w:rsidRPr="00FD2105">
        <w:rPr>
          <w:b/>
        </w:rPr>
        <w:t>Note</w:t>
      </w:r>
      <w:r>
        <w:t>: This tooltip is the same for 2</w:t>
      </w:r>
      <w:r w:rsidRPr="00FD2105">
        <w:rPr>
          <w:vertAlign w:val="superscript"/>
        </w:rPr>
        <w:t>nd</w:t>
      </w:r>
      <w:r>
        <w:t xml:space="preserve"> and 3</w:t>
      </w:r>
      <w:r w:rsidRPr="00FD2105">
        <w:rPr>
          <w:vertAlign w:val="superscript"/>
        </w:rPr>
        <w:t>rd</w:t>
      </w:r>
      <w:r>
        <w:t xml:space="preserve"> detailing levels.</w:t>
      </w:r>
    </w:p>
    <w:p w14:paraId="522828E4" w14:textId="6E12E89E" w:rsidR="00C71017" w:rsidRDefault="00C71017" w:rsidP="00A7486F">
      <w:pPr>
        <w:pStyle w:val="Heading4"/>
      </w:pPr>
      <w:bookmarkStart w:id="180" w:name="_Toc33115329"/>
      <w:r>
        <w:t>Third Level</w:t>
      </w:r>
      <w:bookmarkEnd w:id="180"/>
    </w:p>
    <w:p w14:paraId="69B5919C" w14:textId="77777777" w:rsidR="00C71017" w:rsidRDefault="00C71017" w:rsidP="00C71017">
      <w:pPr>
        <w:pStyle w:val="BodyText"/>
        <w:keepNext/>
      </w:pPr>
      <w:r>
        <w:t>In order to see the 3</w:t>
      </w:r>
      <w:r w:rsidRPr="00F751AE">
        <w:rPr>
          <w:vertAlign w:val="superscript"/>
        </w:rPr>
        <w:t>rd</w:t>
      </w:r>
      <w:r>
        <w:t xml:space="preserve"> level of Vitals track detailing, a user should expand selected track once more.</w:t>
      </w:r>
    </w:p>
    <w:p w14:paraId="75A00541" w14:textId="77777777" w:rsidR="00C71017" w:rsidRDefault="00C71017" w:rsidP="00C71017">
      <w:pPr>
        <w:pStyle w:val="BodyText"/>
      </w:pPr>
      <w:r>
        <w:rPr>
          <w:noProof/>
        </w:rPr>
        <w:drawing>
          <wp:inline distT="0" distB="0" distL="0" distR="0" wp14:anchorId="4683E265" wp14:editId="405EA74D">
            <wp:extent cx="1704340" cy="1008326"/>
            <wp:effectExtent l="19050" t="19050" r="10160" b="2095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708111" cy="1010557"/>
                    </a:xfrm>
                    <a:prstGeom prst="rect">
                      <a:avLst/>
                    </a:prstGeom>
                    <a:ln>
                      <a:solidFill>
                        <a:schemeClr val="bg2"/>
                      </a:solidFill>
                    </a:ln>
                  </pic:spPr>
                </pic:pic>
              </a:graphicData>
            </a:graphic>
          </wp:inline>
        </w:drawing>
      </w:r>
    </w:p>
    <w:p w14:paraId="16F68AEC" w14:textId="77777777" w:rsidR="00C71017" w:rsidRDefault="00C71017" w:rsidP="00C71017">
      <w:pPr>
        <w:pStyle w:val="BodyText"/>
      </w:pPr>
      <w:r w:rsidRPr="008B3EF9">
        <w:rPr>
          <w:b/>
        </w:rPr>
        <w:t>Note</w:t>
      </w:r>
      <w:r>
        <w:t xml:space="preserve">: If a user selects </w:t>
      </w:r>
      <w:r w:rsidRPr="008B3EF9">
        <w:rPr>
          <w:b/>
        </w:rPr>
        <w:t>Expand</w:t>
      </w:r>
      <w:r>
        <w:t xml:space="preserve"> menu item, then all 2</w:t>
      </w:r>
      <w:r w:rsidRPr="008B3EF9">
        <w:rPr>
          <w:vertAlign w:val="superscript"/>
        </w:rPr>
        <w:t>nd</w:t>
      </w:r>
      <w:r>
        <w:t>-level tracks for the particular subject will be expanded.</w:t>
      </w:r>
    </w:p>
    <w:p w14:paraId="0B3C4067" w14:textId="77777777" w:rsidR="00C71017" w:rsidRDefault="00C71017" w:rsidP="00C71017">
      <w:pPr>
        <w:pStyle w:val="BodyText"/>
      </w:pPr>
      <w:r w:rsidRPr="002D13BE">
        <w:rPr>
          <w:b/>
        </w:rPr>
        <w:lastRenderedPageBreak/>
        <w:t>Note</w:t>
      </w:r>
      <w:r>
        <w:t xml:space="preserve">: If a user selects </w:t>
      </w:r>
      <w:r w:rsidRPr="002D13BE">
        <w:rPr>
          <w:b/>
        </w:rPr>
        <w:t xml:space="preserve">Expand all </w:t>
      </w:r>
      <w:r>
        <w:rPr>
          <w:b/>
        </w:rPr>
        <w:t>Vitals</w:t>
      </w:r>
      <w:r w:rsidRPr="002D13BE">
        <w:rPr>
          <w:b/>
        </w:rPr>
        <w:t xml:space="preserve"> tracks</w:t>
      </w:r>
      <w:r>
        <w:t xml:space="preserve"> menu item, then all 2</w:t>
      </w:r>
      <w:r w:rsidRPr="008B3EF9">
        <w:rPr>
          <w:vertAlign w:val="superscript"/>
        </w:rPr>
        <w:t>nd</w:t>
      </w:r>
      <w:r>
        <w:t>-level tracks for all subjects will be expanded.</w:t>
      </w:r>
    </w:p>
    <w:p w14:paraId="217F5988" w14:textId="77777777" w:rsidR="00C71017" w:rsidRDefault="00C71017" w:rsidP="00C71017">
      <w:pPr>
        <w:pStyle w:val="BodyText"/>
      </w:pPr>
      <w:r>
        <w:t>Vitals track</w:t>
      </w:r>
      <w:r w:rsidRPr="002F5E5D">
        <w:t xml:space="preserve"> </w:t>
      </w:r>
      <w:r>
        <w:t xml:space="preserve">expands to the set of </w:t>
      </w:r>
      <w:r w:rsidRPr="001258FE">
        <w:t xml:space="preserve">line graphs for each </w:t>
      </w:r>
      <w:r w:rsidRPr="004359F8">
        <w:t xml:space="preserve">actual </w:t>
      </w:r>
      <w:r>
        <w:t xml:space="preserve">measurement </w:t>
      </w:r>
      <w:r w:rsidRPr="004359F8">
        <w:t xml:space="preserve">value. </w:t>
      </w:r>
    </w:p>
    <w:p w14:paraId="2D9A6D08" w14:textId="77777777" w:rsidR="00C71017" w:rsidRDefault="00C71017" w:rsidP="00C71017">
      <w:pPr>
        <w:pStyle w:val="BodyText"/>
        <w:keepNext/>
      </w:pPr>
      <w:r>
        <w:t>2</w:t>
      </w:r>
      <w:r w:rsidRPr="00F751AE">
        <w:rPr>
          <w:vertAlign w:val="superscript"/>
        </w:rPr>
        <w:t>nd</w:t>
      </w:r>
      <w:r>
        <w:t xml:space="preserve"> level:</w:t>
      </w:r>
    </w:p>
    <w:p w14:paraId="18558F58" w14:textId="77777777" w:rsidR="00C71017" w:rsidRDefault="00C71017" w:rsidP="00C71017">
      <w:pPr>
        <w:pStyle w:val="BodyText"/>
      </w:pPr>
      <w:r>
        <w:rPr>
          <w:noProof/>
        </w:rPr>
        <w:drawing>
          <wp:inline distT="0" distB="0" distL="0" distR="0" wp14:anchorId="72FDC963" wp14:editId="0A44F8B6">
            <wp:extent cx="5941695" cy="1365885"/>
            <wp:effectExtent l="19050" t="19050" r="20955" b="2476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1695" cy="1365885"/>
                    </a:xfrm>
                    <a:prstGeom prst="rect">
                      <a:avLst/>
                    </a:prstGeom>
                    <a:ln>
                      <a:solidFill>
                        <a:schemeClr val="bg2"/>
                      </a:solidFill>
                    </a:ln>
                  </pic:spPr>
                </pic:pic>
              </a:graphicData>
            </a:graphic>
          </wp:inline>
        </w:drawing>
      </w:r>
    </w:p>
    <w:p w14:paraId="2568E8BB" w14:textId="77777777" w:rsidR="00C71017" w:rsidRDefault="00C71017" w:rsidP="00C71017">
      <w:pPr>
        <w:pStyle w:val="BodyText"/>
        <w:keepNext/>
      </w:pPr>
      <w:r>
        <w:t>3</w:t>
      </w:r>
      <w:r w:rsidRPr="00F751AE">
        <w:rPr>
          <w:vertAlign w:val="superscript"/>
        </w:rPr>
        <w:t>rd</w:t>
      </w:r>
      <w:r>
        <w:t xml:space="preserve"> level:</w:t>
      </w:r>
    </w:p>
    <w:p w14:paraId="44B50588" w14:textId="77777777" w:rsidR="00C71017" w:rsidRDefault="00C71017" w:rsidP="00C71017">
      <w:pPr>
        <w:pStyle w:val="BodyText"/>
      </w:pPr>
      <w:r>
        <w:rPr>
          <w:noProof/>
        </w:rPr>
        <w:drawing>
          <wp:inline distT="0" distB="0" distL="0" distR="0" wp14:anchorId="34AA0636" wp14:editId="13061963">
            <wp:extent cx="5941695" cy="4251325"/>
            <wp:effectExtent l="19050" t="19050" r="20955" b="158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1695" cy="4251325"/>
                    </a:xfrm>
                    <a:prstGeom prst="rect">
                      <a:avLst/>
                    </a:prstGeom>
                    <a:ln>
                      <a:solidFill>
                        <a:schemeClr val="bg2"/>
                      </a:solidFill>
                    </a:ln>
                  </pic:spPr>
                </pic:pic>
              </a:graphicData>
            </a:graphic>
          </wp:inline>
        </w:drawing>
      </w:r>
    </w:p>
    <w:p w14:paraId="6FA203B3" w14:textId="77777777" w:rsidR="00C71017" w:rsidRDefault="00C71017" w:rsidP="00C71017">
      <w:pPr>
        <w:pStyle w:val="BodyText"/>
      </w:pPr>
      <w:r w:rsidRPr="008B3EF9">
        <w:rPr>
          <w:b/>
        </w:rPr>
        <w:t>Note</w:t>
      </w:r>
      <w:r>
        <w:t xml:space="preserve">: If a user selects </w:t>
      </w:r>
      <w:r>
        <w:rPr>
          <w:b/>
        </w:rPr>
        <w:t>Collapse</w:t>
      </w:r>
      <w:r>
        <w:t xml:space="preserve"> menu item, then all 3</w:t>
      </w:r>
      <w:r w:rsidRPr="00997B26">
        <w:rPr>
          <w:vertAlign w:val="superscript"/>
        </w:rPr>
        <w:t>rd</w:t>
      </w:r>
      <w:r>
        <w:t>-level tracks for the particular subject will be collapsed.</w:t>
      </w:r>
    </w:p>
    <w:p w14:paraId="3574ED4D" w14:textId="77777777" w:rsidR="00C71017" w:rsidRDefault="00C71017" w:rsidP="00C71017">
      <w:pPr>
        <w:pStyle w:val="BodyText"/>
      </w:pPr>
      <w:r w:rsidRPr="002D13BE">
        <w:rPr>
          <w:b/>
        </w:rPr>
        <w:t>Note</w:t>
      </w:r>
      <w:r>
        <w:t xml:space="preserve">: If a user selects </w:t>
      </w:r>
      <w:r>
        <w:rPr>
          <w:b/>
        </w:rPr>
        <w:t>Collapse</w:t>
      </w:r>
      <w:r>
        <w:t xml:space="preserve"> </w:t>
      </w:r>
      <w:r w:rsidRPr="002D13BE">
        <w:rPr>
          <w:b/>
        </w:rPr>
        <w:t xml:space="preserve">all </w:t>
      </w:r>
      <w:r>
        <w:rPr>
          <w:b/>
        </w:rPr>
        <w:t>Vitals</w:t>
      </w:r>
      <w:r w:rsidRPr="002D13BE">
        <w:rPr>
          <w:b/>
        </w:rPr>
        <w:t xml:space="preserve"> tracks</w:t>
      </w:r>
      <w:r>
        <w:t xml:space="preserve"> menu item, then all 3</w:t>
      </w:r>
      <w:r w:rsidRPr="00997B26">
        <w:rPr>
          <w:vertAlign w:val="superscript"/>
        </w:rPr>
        <w:t>rd</w:t>
      </w:r>
      <w:r>
        <w:t>-level tracks for all subjects will be collapsed.</w:t>
      </w:r>
    </w:p>
    <w:p w14:paraId="61C085CD" w14:textId="77777777" w:rsidR="00C71017" w:rsidRDefault="00C71017" w:rsidP="00C71017">
      <w:pPr>
        <w:pStyle w:val="BodyText"/>
      </w:pPr>
      <w:r w:rsidRPr="006A539D">
        <w:rPr>
          <w:b/>
        </w:rPr>
        <w:t>Note</w:t>
      </w:r>
      <w:r>
        <w:t>: A user should collapse tracks twice to change detailing level from 3</w:t>
      </w:r>
      <w:r w:rsidRPr="00997B26">
        <w:rPr>
          <w:vertAlign w:val="superscript"/>
        </w:rPr>
        <w:t>rd</w:t>
      </w:r>
      <w:r>
        <w:t xml:space="preserve"> to 1</w:t>
      </w:r>
      <w:r w:rsidRPr="00997B26">
        <w:rPr>
          <w:vertAlign w:val="superscript"/>
        </w:rPr>
        <w:t>st</w:t>
      </w:r>
      <w:r>
        <w:t>.</w:t>
      </w:r>
    </w:p>
    <w:p w14:paraId="31D9F9B7" w14:textId="77777777" w:rsidR="00C71017" w:rsidRDefault="00C71017" w:rsidP="00C71017">
      <w:pPr>
        <w:pStyle w:val="BodyText"/>
      </w:pPr>
      <w:r w:rsidRPr="004359F8">
        <w:t xml:space="preserve">There is a reference line for the baseline value on all plots in a dashed grey line. </w:t>
      </w:r>
      <w:r>
        <w:t>Markers</w:t>
      </w:r>
      <w:r w:rsidRPr="004359F8">
        <w:t xml:space="preserve"> and lines are displayed in neutral color (light-blue). </w:t>
      </w:r>
    </w:p>
    <w:p w14:paraId="124DBF12" w14:textId="77777777" w:rsidR="00C71017" w:rsidRDefault="00C71017" w:rsidP="00C71017">
      <w:pPr>
        <w:pStyle w:val="BodyText"/>
        <w:keepNext/>
      </w:pPr>
      <w:r>
        <w:lastRenderedPageBreak/>
        <w:t>The legend contains Vitals details: description of baseline and measurement Markers.</w:t>
      </w:r>
    </w:p>
    <w:p w14:paraId="4BA7C3FF" w14:textId="77777777" w:rsidR="00C71017" w:rsidRDefault="00C71017" w:rsidP="00C71017">
      <w:pPr>
        <w:pStyle w:val="BodyText"/>
      </w:pPr>
      <w:r>
        <w:rPr>
          <w:noProof/>
        </w:rPr>
        <w:drawing>
          <wp:inline distT="0" distB="0" distL="0" distR="0" wp14:anchorId="67D6F863" wp14:editId="6C08B870">
            <wp:extent cx="1580225" cy="654179"/>
            <wp:effectExtent l="19050" t="19050" r="20320" b="1270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586885" cy="656936"/>
                    </a:xfrm>
                    <a:prstGeom prst="rect">
                      <a:avLst/>
                    </a:prstGeom>
                    <a:ln>
                      <a:solidFill>
                        <a:schemeClr val="bg2"/>
                      </a:solidFill>
                    </a:ln>
                  </pic:spPr>
                </pic:pic>
              </a:graphicData>
            </a:graphic>
          </wp:inline>
        </w:drawing>
      </w:r>
    </w:p>
    <w:p w14:paraId="7E16D8C9" w14:textId="77777777" w:rsidR="00C71017" w:rsidRDefault="00C71017" w:rsidP="00C71017">
      <w:pPr>
        <w:pStyle w:val="BodyText"/>
        <w:keepNext/>
      </w:pPr>
      <w:r w:rsidRPr="00F46CBC">
        <w:rPr>
          <w:b/>
        </w:rPr>
        <w:t>Note</w:t>
      </w:r>
      <w:r>
        <w:t>: Vitals tracks for different subjects can be expanded separately. If some tracks has the 1</w:t>
      </w:r>
      <w:r w:rsidRPr="00F751AE">
        <w:rPr>
          <w:vertAlign w:val="superscript"/>
        </w:rPr>
        <w:t>st</w:t>
      </w:r>
      <w:r>
        <w:t>/2</w:t>
      </w:r>
      <w:r w:rsidRPr="00F751AE">
        <w:rPr>
          <w:vertAlign w:val="superscript"/>
        </w:rPr>
        <w:t>nd</w:t>
      </w:r>
      <w:r>
        <w:t xml:space="preserve"> detailing level, and some – the 3</w:t>
      </w:r>
      <w:r w:rsidRPr="00F751AE">
        <w:rPr>
          <w:vertAlign w:val="superscript"/>
        </w:rPr>
        <w:t>rd</w:t>
      </w:r>
      <w:r>
        <w:t xml:space="preserve"> one, then legend will contain both Vitals summary and Vitals details.</w:t>
      </w:r>
    </w:p>
    <w:p w14:paraId="4D879E57" w14:textId="77777777" w:rsidR="00C71017" w:rsidRDefault="00C71017" w:rsidP="00C71017">
      <w:pPr>
        <w:pStyle w:val="BodyText"/>
      </w:pPr>
      <w:r>
        <w:rPr>
          <w:noProof/>
        </w:rPr>
        <w:drawing>
          <wp:inline distT="0" distB="0" distL="0" distR="0" wp14:anchorId="5AEBB842" wp14:editId="259899D9">
            <wp:extent cx="1420427" cy="1833642"/>
            <wp:effectExtent l="19050" t="19050" r="27940" b="1460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423503" cy="1837613"/>
                    </a:xfrm>
                    <a:prstGeom prst="rect">
                      <a:avLst/>
                    </a:prstGeom>
                    <a:ln>
                      <a:solidFill>
                        <a:schemeClr val="bg2"/>
                      </a:solidFill>
                    </a:ln>
                  </pic:spPr>
                </pic:pic>
              </a:graphicData>
            </a:graphic>
          </wp:inline>
        </w:drawing>
      </w:r>
    </w:p>
    <w:p w14:paraId="66D24B3E" w14:textId="77777777" w:rsidR="00C71017" w:rsidRDefault="00C71017" w:rsidP="00C71017">
      <w:pPr>
        <w:pStyle w:val="BodyText"/>
      </w:pPr>
      <w:r>
        <w:t>VITALS SETTINGS</w:t>
      </w:r>
    </w:p>
    <w:p w14:paraId="2C9D68FC" w14:textId="77777777" w:rsidR="00C71017" w:rsidRDefault="00C71017" w:rsidP="00C71017">
      <w:pPr>
        <w:pStyle w:val="BodyText"/>
      </w:pPr>
      <w:r>
        <w:t>Track setting appears in</w:t>
      </w:r>
      <w:r w:rsidRPr="00B67CA3">
        <w:t xml:space="preserve"> </w:t>
      </w:r>
      <w:r>
        <w:t xml:space="preserve">the </w:t>
      </w:r>
      <w:r w:rsidRPr="00E02672">
        <w:rPr>
          <w:b/>
        </w:rPr>
        <w:t>Track Settings</w:t>
      </w:r>
      <w:r>
        <w:t xml:space="preserve"> section of the </w:t>
      </w:r>
      <w:r w:rsidRPr="00B67CA3">
        <w:rPr>
          <w:b/>
        </w:rPr>
        <w:t>Timeline Settings</w:t>
      </w:r>
      <w:r>
        <w:t xml:space="preserve"> panel on the 3</w:t>
      </w:r>
      <w:r w:rsidRPr="00560C66">
        <w:rPr>
          <w:vertAlign w:val="superscript"/>
        </w:rPr>
        <w:t>rd</w:t>
      </w:r>
      <w:r>
        <w:t xml:space="preserve"> level of detailing. A user can select one of the following Y-axis values for the line graphs:</w:t>
      </w:r>
    </w:p>
    <w:p w14:paraId="2DD14EC2" w14:textId="77777777" w:rsidR="00C71017" w:rsidRDefault="00C71017" w:rsidP="00C71017">
      <w:pPr>
        <w:pStyle w:val="ListBullet"/>
      </w:pPr>
      <w:r>
        <w:t>Raw values;</w:t>
      </w:r>
    </w:p>
    <w:p w14:paraId="51C73FB1" w14:textId="77777777" w:rsidR="00C71017" w:rsidRDefault="00C71017" w:rsidP="00C71017">
      <w:pPr>
        <w:pStyle w:val="ListBullet"/>
      </w:pPr>
      <w:r>
        <w:t>Change from baseline;</w:t>
      </w:r>
    </w:p>
    <w:p w14:paraId="63E3539F" w14:textId="77777777" w:rsidR="00C71017" w:rsidRDefault="00C71017" w:rsidP="00C71017">
      <w:pPr>
        <w:pStyle w:val="ListBullet"/>
        <w:keepNext/>
      </w:pPr>
      <w:r>
        <w:t>% change from baseline.</w:t>
      </w:r>
    </w:p>
    <w:p w14:paraId="230BF14D" w14:textId="77777777" w:rsidR="00C71017" w:rsidRPr="00560C66" w:rsidRDefault="00C71017" w:rsidP="00C71017">
      <w:pPr>
        <w:pStyle w:val="BodyText"/>
      </w:pPr>
      <w:r>
        <w:rPr>
          <w:noProof/>
        </w:rPr>
        <w:drawing>
          <wp:inline distT="0" distB="0" distL="0" distR="0" wp14:anchorId="0525FC11" wp14:editId="6A52E8BB">
            <wp:extent cx="1749732" cy="1562470"/>
            <wp:effectExtent l="19050" t="19050" r="22225" b="190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753222" cy="1565587"/>
                    </a:xfrm>
                    <a:prstGeom prst="rect">
                      <a:avLst/>
                    </a:prstGeom>
                    <a:ln>
                      <a:solidFill>
                        <a:schemeClr val="bg2"/>
                      </a:solidFill>
                    </a:ln>
                  </pic:spPr>
                </pic:pic>
              </a:graphicData>
            </a:graphic>
          </wp:inline>
        </w:drawing>
      </w:r>
    </w:p>
    <w:p w14:paraId="1C34D816" w14:textId="6A8393BE" w:rsidR="00C71017" w:rsidRDefault="00C71017" w:rsidP="00A7486F">
      <w:pPr>
        <w:pStyle w:val="Heading4"/>
      </w:pPr>
      <w:bookmarkStart w:id="181" w:name="_Toc33115330"/>
      <w:r>
        <w:lastRenderedPageBreak/>
        <w:t>Vitals Filters</w:t>
      </w:r>
      <w:bookmarkEnd w:id="181"/>
    </w:p>
    <w:p w14:paraId="325297EA" w14:textId="77777777" w:rsidR="00C71017" w:rsidRDefault="00C71017" w:rsidP="00C71017">
      <w:pPr>
        <w:pStyle w:val="BodyText"/>
        <w:keepNext/>
      </w:pPr>
      <w:r w:rsidRPr="00B677ED">
        <w:t>If</w:t>
      </w:r>
      <w:r>
        <w:rPr>
          <w:b/>
        </w:rPr>
        <w:t xml:space="preserve"> Vitals </w:t>
      </w:r>
      <w:r w:rsidRPr="00B677ED">
        <w:rPr>
          <w:b/>
        </w:rPr>
        <w:t>track</w:t>
      </w:r>
      <w:r>
        <w:t xml:space="preserve"> is selected on the T</w:t>
      </w:r>
      <w:r w:rsidRPr="00B677ED">
        <w:rPr>
          <w:b/>
        </w:rPr>
        <w:t>imeline Settings</w:t>
      </w:r>
      <w:r>
        <w:t xml:space="preserve"> panel, then </w:t>
      </w:r>
      <w:r>
        <w:rPr>
          <w:b/>
        </w:rPr>
        <w:t>Vitals</w:t>
      </w:r>
      <w:r w:rsidRPr="00C858B6">
        <w:rPr>
          <w:b/>
        </w:rPr>
        <w:t xml:space="preserve"> Filter</w:t>
      </w:r>
      <w:r>
        <w:t xml:space="preserve"> section with appropriate filters is available on the </w:t>
      </w:r>
      <w:r w:rsidRPr="00B677ED">
        <w:rPr>
          <w:b/>
        </w:rPr>
        <w:t>Timeline Filters</w:t>
      </w:r>
      <w:r>
        <w:t xml:space="preserve"> panel.</w:t>
      </w:r>
    </w:p>
    <w:p w14:paraId="259AB045" w14:textId="77777777" w:rsidR="00C71017" w:rsidRPr="00C858B6" w:rsidRDefault="00C71017" w:rsidP="00C71017">
      <w:pPr>
        <w:pStyle w:val="BodyText"/>
      </w:pPr>
      <w:r>
        <w:rPr>
          <w:noProof/>
        </w:rPr>
        <w:drawing>
          <wp:inline distT="0" distB="0" distL="0" distR="0" wp14:anchorId="4C531E10" wp14:editId="09B7320B">
            <wp:extent cx="1963253" cy="3275860"/>
            <wp:effectExtent l="19050" t="19050" r="18415" b="2032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965927" cy="3280322"/>
                    </a:xfrm>
                    <a:prstGeom prst="rect">
                      <a:avLst/>
                    </a:prstGeom>
                    <a:ln>
                      <a:solidFill>
                        <a:schemeClr val="bg2"/>
                      </a:solidFill>
                    </a:ln>
                  </pic:spPr>
                </pic:pic>
              </a:graphicData>
            </a:graphic>
          </wp:inline>
        </w:drawing>
      </w:r>
    </w:p>
    <w:p w14:paraId="39228116" w14:textId="0F1AEB29" w:rsidR="00712891" w:rsidRDefault="00712891" w:rsidP="007136FD">
      <w:pPr>
        <w:pStyle w:val="Heading2"/>
      </w:pPr>
      <w:bookmarkStart w:id="182" w:name="_Toc33115331"/>
      <w:r>
        <w:t>Single Subject</w:t>
      </w:r>
      <w:r w:rsidRPr="00712891">
        <w:t xml:space="preserve"> </w:t>
      </w:r>
      <w:r>
        <w:t>View</w:t>
      </w:r>
      <w:bookmarkEnd w:id="182"/>
    </w:p>
    <w:p w14:paraId="0E5FC1CB" w14:textId="77777777" w:rsidR="00CC493C" w:rsidRDefault="00CC493C" w:rsidP="00CC493C">
      <w:pPr>
        <w:pStyle w:val="BodyText"/>
        <w:keepNext/>
      </w:pPr>
      <w:bookmarkStart w:id="183" w:name="_Ref26892291"/>
      <w:r w:rsidRPr="003772A5">
        <w:rPr>
          <w:b/>
        </w:rPr>
        <w:t>Single Subject</w:t>
      </w:r>
      <w:r>
        <w:t xml:space="preserve"> view (SSV) provides a user with detailed information about a single subject in the analysis. Subject search field (is empty by default) allows to select a subject id, and set of tabs provide existing data analysis for the selected subject.</w:t>
      </w:r>
    </w:p>
    <w:p w14:paraId="0A9A48F7" w14:textId="77777777" w:rsidR="00CC493C" w:rsidRDefault="00CC493C" w:rsidP="00CC493C">
      <w:pPr>
        <w:pStyle w:val="BodyText"/>
      </w:pPr>
      <w:r>
        <w:rPr>
          <w:noProof/>
        </w:rPr>
        <w:drawing>
          <wp:inline distT="0" distB="0" distL="0" distR="0" wp14:anchorId="460DCA39" wp14:editId="540776E2">
            <wp:extent cx="5869858" cy="1849120"/>
            <wp:effectExtent l="19050" t="19050" r="17145" b="177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7"/>
                    <a:srcRect r="1209"/>
                    <a:stretch/>
                  </pic:blipFill>
                  <pic:spPr bwMode="auto">
                    <a:xfrm>
                      <a:off x="0" y="0"/>
                      <a:ext cx="5869858" cy="184912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BEDD264" w14:textId="77777777" w:rsidR="00CC493C" w:rsidRDefault="00CC493C" w:rsidP="00CC493C">
      <w:pPr>
        <w:pStyle w:val="BodyText"/>
      </w:pPr>
      <w:r>
        <w:t xml:space="preserve">Click the right arrow besides the </w:t>
      </w:r>
      <w:r w:rsidRPr="003772A5">
        <w:rPr>
          <w:b/>
        </w:rPr>
        <w:t>Search</w:t>
      </w:r>
      <w:r>
        <w:t xml:space="preserve"> field to expand the drop-down list with subject ids. Select a subject. Click </w:t>
      </w:r>
      <w:r w:rsidRPr="003772A5">
        <w:rPr>
          <w:b/>
        </w:rPr>
        <w:t>Clear Selection</w:t>
      </w:r>
      <w:r>
        <w:t>, if required. This action will also remove the analysis data, corresponding to previously selected subject, from the tab.</w:t>
      </w:r>
    </w:p>
    <w:p w14:paraId="4DAD3C0A" w14:textId="77777777" w:rsidR="00CC493C" w:rsidRDefault="00CC493C" w:rsidP="00CC493C">
      <w:pPr>
        <w:pStyle w:val="BodyText"/>
      </w:pPr>
      <w:r w:rsidRPr="00B52B0A">
        <w:rPr>
          <w:b/>
        </w:rPr>
        <w:t>Note</w:t>
      </w:r>
      <w:r>
        <w:t xml:space="preserve">: It is also possible to </w:t>
      </w:r>
      <w:r w:rsidRPr="001B2A1A">
        <w:t xml:space="preserve">type subject id or part of subject id into the </w:t>
      </w:r>
      <w:r w:rsidRPr="001B2A1A">
        <w:rPr>
          <w:b/>
        </w:rPr>
        <w:t>Search</w:t>
      </w:r>
      <w:r w:rsidRPr="001B2A1A">
        <w:t xml:space="preserve"> field. This </w:t>
      </w:r>
      <w:r>
        <w:t xml:space="preserve">action </w:t>
      </w:r>
      <w:r w:rsidRPr="001B2A1A">
        <w:t>will</w:t>
      </w:r>
      <w:r>
        <w:t xml:space="preserve"> result in</w:t>
      </w:r>
      <w:r w:rsidRPr="001B2A1A">
        <w:t xml:space="preserve"> filter</w:t>
      </w:r>
      <w:r>
        <w:t>ing</w:t>
      </w:r>
      <w:r w:rsidRPr="001B2A1A">
        <w:t xml:space="preserve"> the list of subjects in drop-down list to fit the value being typed</w:t>
      </w:r>
      <w:r>
        <w:t>.</w:t>
      </w:r>
    </w:p>
    <w:p w14:paraId="09E53330" w14:textId="77777777" w:rsidR="00CC493C" w:rsidRDefault="00CC493C" w:rsidP="00CC493C">
      <w:pPr>
        <w:pStyle w:val="BodyText"/>
      </w:pPr>
      <w:r>
        <w:t xml:space="preserve">Right slide filters panel contains </w:t>
      </w:r>
      <w:r w:rsidRPr="00925B70">
        <w:rPr>
          <w:b/>
        </w:rPr>
        <w:t>Population</w:t>
      </w:r>
      <w:r>
        <w:t xml:space="preserve"> </w:t>
      </w:r>
      <w:r w:rsidRPr="00C858B6">
        <w:rPr>
          <w:b/>
        </w:rPr>
        <w:t>Filters</w:t>
      </w:r>
      <w:r>
        <w:t xml:space="preserve"> and </w:t>
      </w:r>
      <w:r w:rsidRPr="00925B70">
        <w:rPr>
          <w:b/>
        </w:rPr>
        <w:t>Cohort</w:t>
      </w:r>
      <w:r>
        <w:t xml:space="preserve"> </w:t>
      </w:r>
      <w:r w:rsidRPr="00C858B6">
        <w:rPr>
          <w:b/>
        </w:rPr>
        <w:t>Filters</w:t>
      </w:r>
      <w:r>
        <w:t xml:space="preserve">. Both of them filters the drop-down subject ids list. Additionally, on some tabs </w:t>
      </w:r>
      <w:r w:rsidRPr="00925B70">
        <w:rPr>
          <w:b/>
        </w:rPr>
        <w:t>Events</w:t>
      </w:r>
      <w:r>
        <w:t xml:space="preserve"> </w:t>
      </w:r>
      <w:r w:rsidRPr="00C858B6">
        <w:rPr>
          <w:b/>
        </w:rPr>
        <w:t>Filters</w:t>
      </w:r>
      <w:r>
        <w:t xml:space="preserve"> and </w:t>
      </w:r>
      <w:r w:rsidRPr="00925B70">
        <w:rPr>
          <w:b/>
        </w:rPr>
        <w:t>Events</w:t>
      </w:r>
      <w:r>
        <w:t xml:space="preserve"> </w:t>
      </w:r>
      <w:r w:rsidRPr="005220F1">
        <w:rPr>
          <w:b/>
        </w:rPr>
        <w:t>Settings</w:t>
      </w:r>
      <w:r>
        <w:t xml:space="preserve"> are provided.</w:t>
      </w:r>
    </w:p>
    <w:p w14:paraId="38E96CF7" w14:textId="77777777" w:rsidR="00CC493C" w:rsidRDefault="00CC493C" w:rsidP="00CC493C">
      <w:pPr>
        <w:pStyle w:val="BodyText"/>
      </w:pPr>
      <w:r>
        <w:t>Some tabs provide a user with information in table form, some – in plots, and some combine both ways.</w:t>
      </w:r>
    </w:p>
    <w:p w14:paraId="6E05FFDE" w14:textId="77777777" w:rsidR="00CC493C" w:rsidRDefault="00CC493C" w:rsidP="00CC493C">
      <w:pPr>
        <w:pStyle w:val="BodyText"/>
      </w:pPr>
      <w:r w:rsidRPr="00B52B0A">
        <w:rPr>
          <w:b/>
        </w:rPr>
        <w:t>Note</w:t>
      </w:r>
      <w:r>
        <w:t xml:space="preserve">: All the tabs are empty when no subject is selected. </w:t>
      </w:r>
    </w:p>
    <w:p w14:paraId="7735D411" w14:textId="77777777" w:rsidR="00CC493C" w:rsidRDefault="00CC493C" w:rsidP="00CC493C">
      <w:pPr>
        <w:pStyle w:val="BodyText"/>
        <w:keepNext/>
      </w:pPr>
      <w:r w:rsidRPr="003F2BBD">
        <w:rPr>
          <w:b/>
        </w:rPr>
        <w:t>Note</w:t>
      </w:r>
      <w:r>
        <w:t xml:space="preserve">: If some data (e.g. lung function) is not provided for all subjects in the uploaded dataset, there will be no </w:t>
      </w:r>
      <w:r w:rsidRPr="003F2BBD">
        <w:rPr>
          <w:b/>
        </w:rPr>
        <w:t>Lung Function</w:t>
      </w:r>
      <w:r>
        <w:t xml:space="preserve"> tab in the </w:t>
      </w:r>
      <w:r w:rsidRPr="003F2BBD">
        <w:rPr>
          <w:b/>
        </w:rPr>
        <w:t>Single Subject</w:t>
      </w:r>
      <w:r>
        <w:t xml:space="preserve"> view. If some data is not provided only for some </w:t>
      </w:r>
      <w:r>
        <w:lastRenderedPageBreak/>
        <w:t>subjects</w:t>
      </w:r>
      <w:r w:rsidRPr="003F2BBD">
        <w:t xml:space="preserve"> </w:t>
      </w:r>
      <w:r>
        <w:t>in the uploaded dataset, then appropriate tab will demonstrate ‘No data to display’ message on the plot and/or empty table when such subject is selected.</w:t>
      </w:r>
    </w:p>
    <w:p w14:paraId="67158A15" w14:textId="77777777" w:rsidR="00CC493C" w:rsidRDefault="00CC493C" w:rsidP="00CC493C">
      <w:pPr>
        <w:pStyle w:val="BodyText"/>
      </w:pPr>
      <w:r>
        <w:rPr>
          <w:noProof/>
        </w:rPr>
        <w:drawing>
          <wp:inline distT="0" distB="0" distL="0" distR="0" wp14:anchorId="04167623" wp14:editId="3D68A05B">
            <wp:extent cx="5941695" cy="3862705"/>
            <wp:effectExtent l="19050" t="19050" r="20955" b="2349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1695" cy="3862705"/>
                    </a:xfrm>
                    <a:prstGeom prst="rect">
                      <a:avLst/>
                    </a:prstGeom>
                    <a:ln>
                      <a:solidFill>
                        <a:schemeClr val="bg2"/>
                      </a:solidFill>
                    </a:ln>
                  </pic:spPr>
                </pic:pic>
              </a:graphicData>
            </a:graphic>
          </wp:inline>
        </w:drawing>
      </w:r>
    </w:p>
    <w:p w14:paraId="405F35D9" w14:textId="77777777" w:rsidR="00CC493C" w:rsidRDefault="00CC493C" w:rsidP="00CC493C">
      <w:pPr>
        <w:pStyle w:val="BodyText"/>
      </w:pPr>
      <w:r>
        <w:rPr>
          <w:noProof/>
        </w:rPr>
        <w:drawing>
          <wp:inline distT="0" distB="0" distL="0" distR="0" wp14:anchorId="7134233A" wp14:editId="71DC9E3E">
            <wp:extent cx="5941695" cy="2114550"/>
            <wp:effectExtent l="19050" t="19050" r="20955" b="190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1695" cy="2114550"/>
                    </a:xfrm>
                    <a:prstGeom prst="rect">
                      <a:avLst/>
                    </a:prstGeom>
                    <a:ln>
                      <a:solidFill>
                        <a:schemeClr val="bg2"/>
                      </a:solidFill>
                    </a:ln>
                  </pic:spPr>
                </pic:pic>
              </a:graphicData>
            </a:graphic>
          </wp:inline>
        </w:drawing>
      </w:r>
    </w:p>
    <w:p w14:paraId="1FA1A717" w14:textId="77777777" w:rsidR="00CC493C" w:rsidRDefault="00CC493C" w:rsidP="00CC493C">
      <w:pPr>
        <w:pStyle w:val="Heading3"/>
      </w:pPr>
      <w:bookmarkStart w:id="184" w:name="_Ref27749393"/>
      <w:bookmarkStart w:id="185" w:name="_Toc33115332"/>
      <w:r>
        <w:t>Common Table Controls</w:t>
      </w:r>
      <w:bookmarkEnd w:id="184"/>
      <w:bookmarkEnd w:id="185"/>
    </w:p>
    <w:p w14:paraId="1793EE5B" w14:textId="77777777" w:rsidR="00CC493C" w:rsidRDefault="00CC493C" w:rsidP="00CC493C">
      <w:pPr>
        <w:pStyle w:val="BodyText"/>
      </w:pPr>
      <w:r>
        <w:t xml:space="preserve">Most part of the tables (except for </w:t>
      </w:r>
      <w:r w:rsidRPr="009B69BF">
        <w:rPr>
          <w:b/>
        </w:rPr>
        <w:t>Summary</w:t>
      </w:r>
      <w:r>
        <w:t xml:space="preserve"> and </w:t>
      </w:r>
      <w:r w:rsidRPr="009B69BF">
        <w:rPr>
          <w:b/>
        </w:rPr>
        <w:t>Detailed Summary</w:t>
      </w:r>
      <w:r>
        <w:t xml:space="preserve"> tabs) has the same controls:</w:t>
      </w:r>
    </w:p>
    <w:p w14:paraId="212BDA19" w14:textId="77777777" w:rsidR="00CC493C" w:rsidRDefault="00CC493C" w:rsidP="00CC493C">
      <w:pPr>
        <w:pStyle w:val="ListBullet"/>
        <w:keepNext/>
      </w:pPr>
      <w:r w:rsidRPr="00077522">
        <w:rPr>
          <w:b/>
        </w:rPr>
        <w:t>Search</w:t>
      </w:r>
      <w:r>
        <w:t xml:space="preserve"> field (displayed above the table);</w:t>
      </w:r>
    </w:p>
    <w:p w14:paraId="2A5ABE09" w14:textId="77777777" w:rsidR="00CC493C" w:rsidRDefault="00CC493C" w:rsidP="00CC493C">
      <w:pPr>
        <w:pStyle w:val="BodyText"/>
      </w:pPr>
      <w:r>
        <w:rPr>
          <w:noProof/>
        </w:rPr>
        <w:drawing>
          <wp:inline distT="0" distB="0" distL="0" distR="0" wp14:anchorId="243C3740" wp14:editId="37AFB2E6">
            <wp:extent cx="4074851" cy="917831"/>
            <wp:effectExtent l="19050" t="19050" r="20955" b="158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110094" cy="925769"/>
                    </a:xfrm>
                    <a:prstGeom prst="rect">
                      <a:avLst/>
                    </a:prstGeom>
                    <a:ln>
                      <a:solidFill>
                        <a:schemeClr val="bg1">
                          <a:lumMod val="85000"/>
                        </a:schemeClr>
                      </a:solidFill>
                    </a:ln>
                  </pic:spPr>
                </pic:pic>
              </a:graphicData>
            </a:graphic>
          </wp:inline>
        </w:drawing>
      </w:r>
    </w:p>
    <w:p w14:paraId="763927A6" w14:textId="77777777" w:rsidR="00CC493C" w:rsidRDefault="00CC493C" w:rsidP="00CC493C">
      <w:pPr>
        <w:pStyle w:val="ListBullet"/>
      </w:pPr>
      <w:r w:rsidRPr="00077522">
        <w:rPr>
          <w:b/>
        </w:rPr>
        <w:t>Show table tool</w:t>
      </w:r>
      <w:r>
        <w:t xml:space="preserve"> </w:t>
      </w:r>
      <w:r w:rsidRPr="00077522">
        <w:rPr>
          <w:b/>
        </w:rPr>
        <w:t>panel</w:t>
      </w:r>
      <w:r>
        <w:t xml:space="preserve"> checkbox (displayed above the table) – allows a user to use table tools;</w:t>
      </w:r>
    </w:p>
    <w:p w14:paraId="09B2F6FB" w14:textId="77777777" w:rsidR="00CC493C" w:rsidRDefault="00CC493C" w:rsidP="00CC493C">
      <w:pPr>
        <w:pStyle w:val="ListBullet"/>
        <w:keepNext/>
      </w:pPr>
      <w:r w:rsidRPr="00077522">
        <w:lastRenderedPageBreak/>
        <w:t>Table tool panel</w:t>
      </w:r>
      <w:r>
        <w:t xml:space="preserve"> (appears to the right of the table)</w:t>
      </w:r>
      <w:r w:rsidRPr="00077522">
        <w:t>;</w:t>
      </w:r>
    </w:p>
    <w:p w14:paraId="31B9AF69" w14:textId="77777777" w:rsidR="00CC493C" w:rsidRPr="00077522" w:rsidRDefault="00CC493C" w:rsidP="00CC493C">
      <w:pPr>
        <w:pStyle w:val="BodyText"/>
      </w:pPr>
      <w:r>
        <w:rPr>
          <w:noProof/>
        </w:rPr>
        <w:drawing>
          <wp:inline distT="0" distB="0" distL="0" distR="0" wp14:anchorId="36CB8C72" wp14:editId="6A6EFD7D">
            <wp:extent cx="5941695" cy="2776855"/>
            <wp:effectExtent l="19050" t="19050" r="20955" b="2349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1695" cy="2776855"/>
                    </a:xfrm>
                    <a:prstGeom prst="rect">
                      <a:avLst/>
                    </a:prstGeom>
                    <a:ln>
                      <a:solidFill>
                        <a:schemeClr val="bg1">
                          <a:lumMod val="85000"/>
                        </a:schemeClr>
                      </a:solidFill>
                    </a:ln>
                  </pic:spPr>
                </pic:pic>
              </a:graphicData>
            </a:graphic>
          </wp:inline>
        </w:drawing>
      </w:r>
    </w:p>
    <w:p w14:paraId="3B8B19C6" w14:textId="77777777" w:rsidR="00CC493C" w:rsidRDefault="00CC493C" w:rsidP="00CC493C">
      <w:pPr>
        <w:pStyle w:val="ListBullet"/>
        <w:keepNext/>
      </w:pPr>
      <w:r>
        <w:t>Context menu (</w:t>
      </w:r>
      <w:r>
        <w:rPr>
          <w:noProof/>
        </w:rPr>
        <w:drawing>
          <wp:inline distT="0" distB="0" distL="0" distR="0" wp14:anchorId="22983C96" wp14:editId="3EFF9FBE">
            <wp:extent cx="238095" cy="209524"/>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38095" cy="209524"/>
                    </a:xfrm>
                    <a:prstGeom prst="rect">
                      <a:avLst/>
                    </a:prstGeom>
                  </pic:spPr>
                </pic:pic>
              </a:graphicData>
            </a:graphic>
          </wp:inline>
        </w:drawing>
      </w:r>
      <w:r>
        <w:t xml:space="preserve"> icon appears when a user hovers a mouse over any column header).</w:t>
      </w:r>
    </w:p>
    <w:p w14:paraId="62689778" w14:textId="77777777" w:rsidR="00CC493C" w:rsidRDefault="00CC493C" w:rsidP="00CC493C">
      <w:pPr>
        <w:pStyle w:val="BodyText"/>
      </w:pPr>
      <w:r>
        <w:rPr>
          <w:noProof/>
        </w:rPr>
        <w:drawing>
          <wp:inline distT="0" distB="0" distL="0" distR="0" wp14:anchorId="0409D349" wp14:editId="6FA0151C">
            <wp:extent cx="1534338" cy="668594"/>
            <wp:effectExtent l="19050" t="19050" r="8890" b="177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545002" cy="673241"/>
                    </a:xfrm>
                    <a:prstGeom prst="rect">
                      <a:avLst/>
                    </a:prstGeom>
                    <a:ln>
                      <a:solidFill>
                        <a:schemeClr val="bg1">
                          <a:lumMod val="85000"/>
                        </a:schemeClr>
                      </a:solidFill>
                    </a:ln>
                  </pic:spPr>
                </pic:pic>
              </a:graphicData>
            </a:graphic>
          </wp:inline>
        </w:drawing>
      </w:r>
    </w:p>
    <w:p w14:paraId="6187CEED" w14:textId="77777777" w:rsidR="00CC493C" w:rsidRDefault="00CC493C" w:rsidP="00CC493C">
      <w:pPr>
        <w:pStyle w:val="BodyText"/>
      </w:pPr>
      <w:r>
        <w:t xml:space="preserve">Additionally, a user can click the column header to start sorting the table by this column values. Up arrow besides the column name indicates ascending sorting order </w:t>
      </w:r>
      <w:r>
        <w:rPr>
          <w:noProof/>
        </w:rPr>
        <w:drawing>
          <wp:inline distT="0" distB="0" distL="0" distR="0" wp14:anchorId="4B934BAD" wp14:editId="6B56D23F">
            <wp:extent cx="835769" cy="193437"/>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4"/>
                    <a:srcRect t="11448" b="-1"/>
                    <a:stretch/>
                  </pic:blipFill>
                  <pic:spPr bwMode="auto">
                    <a:xfrm>
                      <a:off x="0" y="0"/>
                      <a:ext cx="838095" cy="193975"/>
                    </a:xfrm>
                    <a:prstGeom prst="rect">
                      <a:avLst/>
                    </a:prstGeom>
                    <a:ln>
                      <a:noFill/>
                    </a:ln>
                    <a:extLst>
                      <a:ext uri="{53640926-AAD7-44D8-BBD7-CCE9431645EC}">
                        <a14:shadowObscured xmlns:a14="http://schemas.microsoft.com/office/drawing/2010/main"/>
                      </a:ext>
                    </a:extLst>
                  </pic:spPr>
                </pic:pic>
              </a:graphicData>
            </a:graphic>
          </wp:inline>
        </w:drawing>
      </w:r>
      <w:r>
        <w:t xml:space="preserve">. The second click on the same column header reverts sorting order. Down arrow besides the column name indicates descending sorting order </w:t>
      </w:r>
      <w:r>
        <w:rPr>
          <w:noProof/>
        </w:rPr>
        <w:drawing>
          <wp:inline distT="0" distB="0" distL="0" distR="0" wp14:anchorId="41F11644" wp14:editId="7CCCBD7C">
            <wp:extent cx="895238" cy="190476"/>
            <wp:effectExtent l="0" t="0" r="635"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895238" cy="190476"/>
                    </a:xfrm>
                    <a:prstGeom prst="rect">
                      <a:avLst/>
                    </a:prstGeom>
                  </pic:spPr>
                </pic:pic>
              </a:graphicData>
            </a:graphic>
          </wp:inline>
        </w:drawing>
      </w:r>
      <w:r>
        <w:t>. The third click on the same column header removes sorting.</w:t>
      </w:r>
    </w:p>
    <w:p w14:paraId="321A4F5D" w14:textId="77777777" w:rsidR="00CC493C" w:rsidRDefault="00CC493C" w:rsidP="00CC493C">
      <w:pPr>
        <w:pStyle w:val="BodyText"/>
      </w:pPr>
      <w:r>
        <w:t xml:space="preserve">A user also can drag and drop column header in order to move the column to the left/right </w:t>
      </w:r>
      <w:r w:rsidRPr="002B0855">
        <w:t>position in the table</w:t>
      </w:r>
      <w:r>
        <w:t>.</w:t>
      </w:r>
    </w:p>
    <w:p w14:paraId="36636087" w14:textId="77777777" w:rsidR="00CC493C" w:rsidRDefault="00CC493C" w:rsidP="00A7486F">
      <w:pPr>
        <w:pStyle w:val="Heading4"/>
      </w:pPr>
      <w:bookmarkStart w:id="186" w:name="_Toc33115333"/>
      <w:r>
        <w:t>Table Tool Panel</w:t>
      </w:r>
      <w:bookmarkEnd w:id="186"/>
    </w:p>
    <w:p w14:paraId="1D7AE84C" w14:textId="77777777" w:rsidR="00CC493C" w:rsidRDefault="00CC493C" w:rsidP="00CC493C">
      <w:pPr>
        <w:pStyle w:val="BodyText"/>
      </w:pPr>
      <w:r>
        <w:rPr>
          <w:noProof/>
        </w:rPr>
        <w:drawing>
          <wp:inline distT="0" distB="0" distL="0" distR="0" wp14:anchorId="0D5BF8F6" wp14:editId="558E2EF6">
            <wp:extent cx="1551382" cy="3136490"/>
            <wp:effectExtent l="19050" t="19050" r="10795" b="260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1554925" cy="3143653"/>
                    </a:xfrm>
                    <a:prstGeom prst="rect">
                      <a:avLst/>
                    </a:prstGeom>
                    <a:ln>
                      <a:solidFill>
                        <a:schemeClr val="bg1">
                          <a:lumMod val="85000"/>
                        </a:schemeClr>
                      </a:solidFill>
                    </a:ln>
                  </pic:spPr>
                </pic:pic>
              </a:graphicData>
            </a:graphic>
          </wp:inline>
        </w:drawing>
      </w:r>
    </w:p>
    <w:p w14:paraId="0F2E6981" w14:textId="77777777" w:rsidR="00CC493C" w:rsidRDefault="00CC493C" w:rsidP="00CC493C">
      <w:pPr>
        <w:pStyle w:val="BodyText"/>
      </w:pPr>
      <w:r>
        <w:lastRenderedPageBreak/>
        <w:t>The following tools are provided on the panel:</w:t>
      </w:r>
    </w:p>
    <w:p w14:paraId="02922EB1" w14:textId="77777777" w:rsidR="00CC493C" w:rsidRDefault="00CC493C" w:rsidP="00CC493C">
      <w:pPr>
        <w:pStyle w:val="ListBullet"/>
      </w:pPr>
      <w:r>
        <w:t>Set of checkboxes, allowing a user to select which table columns to display;</w:t>
      </w:r>
    </w:p>
    <w:p w14:paraId="3D15F1F3" w14:textId="77777777" w:rsidR="00CC493C" w:rsidRDefault="00CC493C" w:rsidP="00CC493C">
      <w:pPr>
        <w:pStyle w:val="ListBullet"/>
        <w:numPr>
          <w:ilvl w:val="0"/>
          <w:numId w:val="0"/>
        </w:numPr>
        <w:ind w:left="714"/>
      </w:pPr>
      <w:r w:rsidRPr="002B0855">
        <w:rPr>
          <w:b/>
        </w:rPr>
        <w:t>Note</w:t>
      </w:r>
      <w:r>
        <w:t>: All</w:t>
      </w:r>
      <w:r w:rsidRPr="00CF41E5">
        <w:t xml:space="preserve"> </w:t>
      </w:r>
      <w:r>
        <w:t>the</w:t>
      </w:r>
      <w:r w:rsidRPr="00CF41E5">
        <w:t xml:space="preserve"> </w:t>
      </w:r>
      <w:r>
        <w:t>columns are checked by default.</w:t>
      </w:r>
    </w:p>
    <w:p w14:paraId="0DEFD338" w14:textId="77777777" w:rsidR="00CC493C" w:rsidRPr="008D70AA" w:rsidRDefault="00CC493C" w:rsidP="00CC493C">
      <w:pPr>
        <w:pStyle w:val="ListBullet"/>
      </w:pPr>
      <w:r w:rsidRPr="008D70AA">
        <w:rPr>
          <w:b/>
        </w:rPr>
        <w:t>Row groups</w:t>
      </w:r>
      <w:r w:rsidRPr="008D70AA">
        <w:t xml:space="preserve"> – allows a user to group table rows by values of selected columns</w:t>
      </w:r>
      <w:r>
        <w:t xml:space="preserve"> hierarchically</w:t>
      </w:r>
      <w:r w:rsidRPr="008D70AA">
        <w:t>;</w:t>
      </w:r>
    </w:p>
    <w:p w14:paraId="4486D0F4" w14:textId="77777777" w:rsidR="00CC493C" w:rsidRDefault="00CC493C" w:rsidP="00CC493C">
      <w:pPr>
        <w:pStyle w:val="ListBullet"/>
      </w:pPr>
      <w:r w:rsidRPr="008D70AA">
        <w:rPr>
          <w:b/>
        </w:rPr>
        <w:t>Values</w:t>
      </w:r>
      <w:r w:rsidRPr="008D70AA">
        <w:t xml:space="preserve"> – allows a user to apply some aggregation functions to any applicable column to populate the group row with values</w:t>
      </w:r>
      <w:r>
        <w:t>;</w:t>
      </w:r>
    </w:p>
    <w:p w14:paraId="030AF0AB" w14:textId="77777777" w:rsidR="00CC493C" w:rsidRPr="00F04E53" w:rsidRDefault="00CC493C" w:rsidP="00CC493C">
      <w:pPr>
        <w:pStyle w:val="ListBullet"/>
      </w:pPr>
      <w:r w:rsidRPr="00F04E53">
        <w:rPr>
          <w:b/>
        </w:rPr>
        <w:t>Pivot mode</w:t>
      </w:r>
      <w:r w:rsidRPr="00F04E53">
        <w:t xml:space="preserve"> checkbox – allows a user to use the pivot mode, when </w:t>
      </w:r>
      <w:r>
        <w:t>only groups and values columns are displayed.</w:t>
      </w:r>
    </w:p>
    <w:p w14:paraId="59A81FC6" w14:textId="77777777" w:rsidR="00CC493C" w:rsidRDefault="00CC493C" w:rsidP="00CC493C">
      <w:pPr>
        <w:pStyle w:val="BodyText"/>
      </w:pPr>
      <w:r w:rsidRPr="008D70AA">
        <w:rPr>
          <w:b/>
        </w:rPr>
        <w:t>Note</w:t>
      </w:r>
      <w:r>
        <w:t>: A column is applicable for aggregating if its values are numerical.</w:t>
      </w:r>
    </w:p>
    <w:p w14:paraId="21D7CB18" w14:textId="77777777" w:rsidR="00CC493C" w:rsidRDefault="00CC493C" w:rsidP="00CC493C">
      <w:pPr>
        <w:pStyle w:val="BodyText"/>
      </w:pPr>
      <w:r>
        <w:t>EXAMPLE</w:t>
      </w:r>
    </w:p>
    <w:p w14:paraId="6E971B3A" w14:textId="77777777" w:rsidR="00CC493C" w:rsidRPr="005F244B" w:rsidRDefault="00CC493C" w:rsidP="00CC493C">
      <w:pPr>
        <w:pStyle w:val="BodyText"/>
        <w:keepNext/>
      </w:pPr>
      <w:r w:rsidRPr="005F244B">
        <w:t>Single Subject view, Adverse Events tab</w:t>
      </w:r>
    </w:p>
    <w:p w14:paraId="35FC7329" w14:textId="77777777" w:rsidR="00CC493C" w:rsidRPr="005F244B" w:rsidRDefault="00CC493C" w:rsidP="00CC493C">
      <w:pPr>
        <w:pStyle w:val="BodyText"/>
      </w:pPr>
      <w:r>
        <w:rPr>
          <w:noProof/>
        </w:rPr>
        <w:drawing>
          <wp:inline distT="0" distB="0" distL="0" distR="0" wp14:anchorId="44FE5F92" wp14:editId="4AAC8961">
            <wp:extent cx="5941695" cy="2216150"/>
            <wp:effectExtent l="19050" t="19050" r="20955" b="1270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1695" cy="2216150"/>
                    </a:xfrm>
                    <a:prstGeom prst="rect">
                      <a:avLst/>
                    </a:prstGeom>
                    <a:ln>
                      <a:solidFill>
                        <a:schemeClr val="bg1">
                          <a:lumMod val="85000"/>
                        </a:schemeClr>
                      </a:solidFill>
                    </a:ln>
                  </pic:spPr>
                </pic:pic>
              </a:graphicData>
            </a:graphic>
          </wp:inline>
        </w:drawing>
      </w:r>
    </w:p>
    <w:p w14:paraId="30DAC5BC" w14:textId="77777777" w:rsidR="00CC493C" w:rsidRDefault="00CC493C" w:rsidP="00CC493C">
      <w:pPr>
        <w:pStyle w:val="BodyText"/>
        <w:keepNext/>
      </w:pPr>
      <w:r w:rsidRPr="005F244B">
        <w:t xml:space="preserve">Let’s group rows by </w:t>
      </w:r>
      <w:r>
        <w:t>max severity</w:t>
      </w:r>
      <w:r w:rsidRPr="005F244B">
        <w:t xml:space="preserve">, then </w:t>
      </w:r>
      <w:r>
        <w:t>by system organ class. To do this, a user should</w:t>
      </w:r>
      <w:r w:rsidRPr="005F244B">
        <w:t xml:space="preserve"> drag-n-drop column names </w:t>
      </w:r>
      <w:r>
        <w:t xml:space="preserve">from the upper part </w:t>
      </w:r>
      <w:r w:rsidRPr="005F244B">
        <w:t xml:space="preserve">of the </w:t>
      </w:r>
      <w:r w:rsidRPr="005F244B">
        <w:rPr>
          <w:b/>
        </w:rPr>
        <w:t>Table Tool</w:t>
      </w:r>
      <w:r w:rsidRPr="005F244B">
        <w:t xml:space="preserve"> panel to the </w:t>
      </w:r>
      <w:r w:rsidRPr="005F244B">
        <w:rPr>
          <w:b/>
        </w:rPr>
        <w:t>Row groups</w:t>
      </w:r>
      <w:r w:rsidRPr="005F244B">
        <w:t xml:space="preserve"> section.</w:t>
      </w:r>
    </w:p>
    <w:p w14:paraId="53E08EF8" w14:textId="77777777" w:rsidR="00CC493C" w:rsidRDefault="00CC493C" w:rsidP="00CC493C">
      <w:pPr>
        <w:pStyle w:val="BodyText"/>
      </w:pPr>
      <w:r>
        <w:rPr>
          <w:noProof/>
        </w:rPr>
        <w:drawing>
          <wp:inline distT="0" distB="0" distL="0" distR="0" wp14:anchorId="74D6CE57" wp14:editId="581F2B4C">
            <wp:extent cx="1473693" cy="2395854"/>
            <wp:effectExtent l="19050" t="19050" r="12700" b="2413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8"/>
                    <a:srcRect t="49918"/>
                    <a:stretch/>
                  </pic:blipFill>
                  <pic:spPr bwMode="auto">
                    <a:xfrm>
                      <a:off x="0" y="0"/>
                      <a:ext cx="1476445" cy="240032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8D9997B" w14:textId="77777777" w:rsidR="00CC493C" w:rsidRDefault="00CC493C" w:rsidP="00CC493C">
      <w:pPr>
        <w:pStyle w:val="BodyText"/>
      </w:pPr>
      <w:r w:rsidRPr="005F244B">
        <w:rPr>
          <w:b/>
        </w:rPr>
        <w:t>Note</w:t>
      </w:r>
      <w:r>
        <w:t xml:space="preserve">: The order of adding column names to the </w:t>
      </w:r>
      <w:r w:rsidRPr="005F244B">
        <w:rPr>
          <w:b/>
        </w:rPr>
        <w:t>Row groups</w:t>
      </w:r>
      <w:r w:rsidRPr="005F244B">
        <w:t xml:space="preserve"> section</w:t>
      </w:r>
      <w:r>
        <w:t xml:space="preserve"> establishes the grouping hierarchy.</w:t>
      </w:r>
    </w:p>
    <w:p w14:paraId="7EE1F845" w14:textId="77777777" w:rsidR="00CC493C" w:rsidRDefault="00CC493C" w:rsidP="00CC493C">
      <w:pPr>
        <w:pStyle w:val="BodyText"/>
      </w:pPr>
      <w:r w:rsidRPr="00EC3FFF">
        <w:rPr>
          <w:b/>
        </w:rPr>
        <w:t>Note</w:t>
      </w:r>
      <w:r>
        <w:t xml:space="preserve">: It is also possible to add a column name to the </w:t>
      </w:r>
      <w:r w:rsidRPr="00EC3FFF">
        <w:rPr>
          <w:b/>
        </w:rPr>
        <w:t xml:space="preserve">Row group </w:t>
      </w:r>
      <w:r>
        <w:t>section by means of column context menu (see the next section for details).</w:t>
      </w:r>
    </w:p>
    <w:p w14:paraId="3DFE612F" w14:textId="77777777" w:rsidR="00CC493C" w:rsidRDefault="00CC493C" w:rsidP="00CC493C">
      <w:pPr>
        <w:pStyle w:val="BodyText"/>
        <w:keepNext/>
      </w:pPr>
      <w:r>
        <w:lastRenderedPageBreak/>
        <w:t>Grouping result looks like the following:</w:t>
      </w:r>
    </w:p>
    <w:p w14:paraId="62E31420" w14:textId="77777777" w:rsidR="00CC493C" w:rsidRDefault="00CC493C" w:rsidP="00CC493C">
      <w:pPr>
        <w:pStyle w:val="BodyText"/>
      </w:pPr>
      <w:r>
        <w:rPr>
          <w:noProof/>
        </w:rPr>
        <w:drawing>
          <wp:inline distT="0" distB="0" distL="0" distR="0" wp14:anchorId="56D44D03" wp14:editId="3ECCF360">
            <wp:extent cx="3519948" cy="1106499"/>
            <wp:effectExtent l="19050" t="19050" r="23495" b="177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525380" cy="1108207"/>
                    </a:xfrm>
                    <a:prstGeom prst="rect">
                      <a:avLst/>
                    </a:prstGeom>
                    <a:ln>
                      <a:solidFill>
                        <a:schemeClr val="bg1">
                          <a:lumMod val="85000"/>
                        </a:schemeClr>
                      </a:solidFill>
                    </a:ln>
                  </pic:spPr>
                </pic:pic>
              </a:graphicData>
            </a:graphic>
          </wp:inline>
        </w:drawing>
      </w:r>
    </w:p>
    <w:p w14:paraId="3C87F77A" w14:textId="77777777" w:rsidR="00CC493C" w:rsidRDefault="00CC493C" w:rsidP="00CC493C">
      <w:pPr>
        <w:pStyle w:val="BodyText"/>
        <w:keepNext/>
      </w:pPr>
      <w:r>
        <w:t>It can be expanded:</w:t>
      </w:r>
    </w:p>
    <w:p w14:paraId="472DD3B8" w14:textId="77777777" w:rsidR="00CC493C" w:rsidRDefault="00CC493C" w:rsidP="00CC493C">
      <w:pPr>
        <w:pStyle w:val="BodyText"/>
      </w:pPr>
      <w:r>
        <w:rPr>
          <w:noProof/>
        </w:rPr>
        <w:drawing>
          <wp:inline distT="0" distB="0" distL="0" distR="0" wp14:anchorId="474EF0AE" wp14:editId="57A191E0">
            <wp:extent cx="4837471" cy="1415061"/>
            <wp:effectExtent l="19050" t="19050" r="20320" b="139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0"/>
                    <a:srcRect l="662"/>
                    <a:stretch/>
                  </pic:blipFill>
                  <pic:spPr bwMode="auto">
                    <a:xfrm>
                      <a:off x="0" y="0"/>
                      <a:ext cx="4843465" cy="141681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4200FDD" w14:textId="77777777" w:rsidR="00CC493C" w:rsidRDefault="00CC493C" w:rsidP="00CC493C">
      <w:pPr>
        <w:pStyle w:val="BodyText"/>
        <w:keepNext/>
      </w:pPr>
      <w:r>
        <w:rPr>
          <w:noProof/>
        </w:rPr>
        <w:lastRenderedPageBreak/>
        <w:drawing>
          <wp:anchor distT="0" distB="0" distL="114300" distR="114300" simplePos="0" relativeHeight="251656704" behindDoc="0" locked="0" layoutInCell="1" allowOverlap="1" wp14:anchorId="159675DC" wp14:editId="6C661CB5">
            <wp:simplePos x="0" y="0"/>
            <wp:positionH relativeFrom="column">
              <wp:posOffset>4525559</wp:posOffset>
            </wp:positionH>
            <wp:positionV relativeFrom="paragraph">
              <wp:posOffset>272039</wp:posOffset>
            </wp:positionV>
            <wp:extent cx="1471884" cy="5358580"/>
            <wp:effectExtent l="19050" t="19050" r="14605" b="1397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extLst>
                        <a:ext uri="{28A0092B-C50C-407E-A947-70E740481C1C}">
                          <a14:useLocalDpi xmlns:a14="http://schemas.microsoft.com/office/drawing/2010/main" val="0"/>
                        </a:ext>
                      </a:extLst>
                    </a:blip>
                    <a:stretch>
                      <a:fillRect/>
                    </a:stretch>
                  </pic:blipFill>
                  <pic:spPr>
                    <a:xfrm>
                      <a:off x="0" y="0"/>
                      <a:ext cx="1471884" cy="5358580"/>
                    </a:xfrm>
                    <a:prstGeom prst="rect">
                      <a:avLst/>
                    </a:prstGeom>
                    <a:ln>
                      <a:solidFill>
                        <a:schemeClr val="bg1">
                          <a:lumMod val="85000"/>
                        </a:schemeClr>
                      </a:solidFill>
                    </a:ln>
                  </pic:spPr>
                </pic:pic>
              </a:graphicData>
            </a:graphic>
          </wp:anchor>
        </w:drawing>
      </w:r>
      <w:r>
        <w:t>Number in parentheses provides number of collapsed rows. Grouping result can be expanded up to the lowest level of grouping hierarchy:</w:t>
      </w:r>
    </w:p>
    <w:p w14:paraId="1D0D58D8" w14:textId="77777777" w:rsidR="00CC493C" w:rsidRDefault="00CC493C" w:rsidP="00CC493C">
      <w:pPr>
        <w:pStyle w:val="BodyText"/>
      </w:pPr>
      <w:r>
        <w:rPr>
          <w:noProof/>
        </w:rPr>
        <w:drawing>
          <wp:inline distT="0" distB="0" distL="0" distR="0" wp14:anchorId="171BF9C3" wp14:editId="27495E78">
            <wp:extent cx="5941695" cy="1604645"/>
            <wp:effectExtent l="19050" t="19050" r="20955" b="146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1695" cy="1604645"/>
                    </a:xfrm>
                    <a:prstGeom prst="rect">
                      <a:avLst/>
                    </a:prstGeom>
                    <a:ln>
                      <a:solidFill>
                        <a:schemeClr val="bg1">
                          <a:lumMod val="85000"/>
                        </a:schemeClr>
                      </a:solidFill>
                    </a:ln>
                  </pic:spPr>
                </pic:pic>
              </a:graphicData>
            </a:graphic>
          </wp:inline>
        </w:drawing>
      </w:r>
    </w:p>
    <w:p w14:paraId="24161BDB" w14:textId="77777777" w:rsidR="00CC493C" w:rsidRDefault="00CC493C" w:rsidP="00CC493C">
      <w:pPr>
        <w:pStyle w:val="BodyText"/>
        <w:keepNext/>
      </w:pPr>
      <w:r>
        <w:lastRenderedPageBreak/>
        <w:t>Let’s collapse it back and use some aggregation. To do this, a user should</w:t>
      </w:r>
      <w:r w:rsidRPr="005F244B">
        <w:t xml:space="preserve"> drag-n-drop column name</w:t>
      </w:r>
      <w:r>
        <w:t>(s)</w:t>
      </w:r>
      <w:r w:rsidRPr="005F244B">
        <w:t xml:space="preserve"> to the </w:t>
      </w:r>
      <w:r>
        <w:rPr>
          <w:b/>
        </w:rPr>
        <w:t>Values</w:t>
      </w:r>
      <w:r w:rsidRPr="005F244B">
        <w:t xml:space="preserve"> section of the </w:t>
      </w:r>
      <w:r w:rsidRPr="005F244B">
        <w:rPr>
          <w:b/>
        </w:rPr>
        <w:t>Table Tool</w:t>
      </w:r>
      <w:r w:rsidRPr="005F244B">
        <w:t xml:space="preserve"> panel.</w:t>
      </w:r>
      <w:r>
        <w:t xml:space="preserve"> This action results in changing values in this column:</w:t>
      </w:r>
    </w:p>
    <w:p w14:paraId="7F375BAC" w14:textId="77777777" w:rsidR="00CC493C" w:rsidRDefault="00CC493C" w:rsidP="00CC493C">
      <w:pPr>
        <w:pStyle w:val="BodyText"/>
      </w:pPr>
      <w:r>
        <w:rPr>
          <w:noProof/>
        </w:rPr>
        <w:drawing>
          <wp:inline distT="0" distB="0" distL="0" distR="0" wp14:anchorId="44B9F703" wp14:editId="2D460AA1">
            <wp:extent cx="4185776" cy="1425678"/>
            <wp:effectExtent l="19050" t="19050" r="24765" b="222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234824" cy="1442384"/>
                    </a:xfrm>
                    <a:prstGeom prst="rect">
                      <a:avLst/>
                    </a:prstGeom>
                    <a:ln>
                      <a:solidFill>
                        <a:schemeClr val="bg1">
                          <a:lumMod val="85000"/>
                        </a:schemeClr>
                      </a:solidFill>
                    </a:ln>
                  </pic:spPr>
                </pic:pic>
              </a:graphicData>
            </a:graphic>
          </wp:inline>
        </w:drawing>
      </w:r>
    </w:p>
    <w:p w14:paraId="09C4E1C1" w14:textId="77777777" w:rsidR="00CC493C" w:rsidRDefault="00CC493C" w:rsidP="00CC493C">
      <w:pPr>
        <w:pStyle w:val="BodyText"/>
        <w:keepNext/>
      </w:pPr>
      <w:r>
        <w:t xml:space="preserve">Marking </w:t>
      </w:r>
      <w:r w:rsidRPr="00D864DA">
        <w:rPr>
          <w:b/>
        </w:rPr>
        <w:t xml:space="preserve">Pivot Mode </w:t>
      </w:r>
      <w:r>
        <w:t xml:space="preserve">checkbox results in removing all columns other than </w:t>
      </w:r>
      <w:r w:rsidRPr="00D864DA">
        <w:rPr>
          <w:b/>
        </w:rPr>
        <w:t>Group</w:t>
      </w:r>
      <w:r>
        <w:t xml:space="preserve"> and aggregation column(s).</w:t>
      </w:r>
    </w:p>
    <w:p w14:paraId="61155DC9" w14:textId="77777777" w:rsidR="00CC493C" w:rsidRDefault="00CC493C" w:rsidP="00CC493C">
      <w:pPr>
        <w:pStyle w:val="BodyText"/>
      </w:pPr>
      <w:r>
        <w:rPr>
          <w:noProof/>
        </w:rPr>
        <w:drawing>
          <wp:inline distT="0" distB="0" distL="0" distR="0" wp14:anchorId="73128279" wp14:editId="282460CF">
            <wp:extent cx="3263410" cy="947912"/>
            <wp:effectExtent l="19050" t="19050" r="13335" b="2413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4"/>
                    <a:srcRect t="14990"/>
                    <a:stretch/>
                  </pic:blipFill>
                  <pic:spPr bwMode="auto">
                    <a:xfrm>
                      <a:off x="0" y="0"/>
                      <a:ext cx="3279205" cy="95250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BBDC76" w14:textId="77777777" w:rsidR="00CC493C" w:rsidRDefault="00CC493C" w:rsidP="00CC493C">
      <w:pPr>
        <w:pStyle w:val="BodyText"/>
      </w:pPr>
      <w:r w:rsidRPr="002B0855">
        <w:rPr>
          <w:b/>
        </w:rPr>
        <w:t>Note</w:t>
      </w:r>
      <w:r w:rsidRPr="002B0855">
        <w:t xml:space="preserve">: Column Labels section appears when </w:t>
      </w:r>
      <w:r w:rsidRPr="002B0855">
        <w:rPr>
          <w:b/>
        </w:rPr>
        <w:t xml:space="preserve">Pivot Mode </w:t>
      </w:r>
      <w:r w:rsidRPr="002B0855">
        <w:t>checkbox is marked.</w:t>
      </w:r>
      <w:r>
        <w:t xml:space="preserve"> This feature currently is not supported by the application.</w:t>
      </w:r>
    </w:p>
    <w:p w14:paraId="410558AF" w14:textId="77777777" w:rsidR="00CC493C" w:rsidRDefault="00CC493C" w:rsidP="00CC493C">
      <w:pPr>
        <w:pStyle w:val="BodyText"/>
        <w:keepNext/>
      </w:pPr>
      <w:r>
        <w:t>In the Pivot mode all hierarchy levels can be expanded but the lowest one retains hidden.</w:t>
      </w:r>
    </w:p>
    <w:p w14:paraId="052805CC" w14:textId="77777777" w:rsidR="00CC493C" w:rsidRPr="008D70AA" w:rsidRDefault="00CC493C" w:rsidP="00CC493C">
      <w:pPr>
        <w:pStyle w:val="BodyText"/>
      </w:pPr>
      <w:r>
        <w:rPr>
          <w:noProof/>
        </w:rPr>
        <w:drawing>
          <wp:inline distT="0" distB="0" distL="0" distR="0" wp14:anchorId="16A29AA0" wp14:editId="7712B327">
            <wp:extent cx="4208207" cy="1256997"/>
            <wp:effectExtent l="19050" t="19050" r="20955" b="196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222610" cy="1261299"/>
                    </a:xfrm>
                    <a:prstGeom prst="rect">
                      <a:avLst/>
                    </a:prstGeom>
                    <a:ln>
                      <a:solidFill>
                        <a:schemeClr val="bg1">
                          <a:lumMod val="85000"/>
                        </a:schemeClr>
                      </a:solidFill>
                    </a:ln>
                  </pic:spPr>
                </pic:pic>
              </a:graphicData>
            </a:graphic>
          </wp:inline>
        </w:drawing>
      </w:r>
    </w:p>
    <w:p w14:paraId="6B731CE0" w14:textId="77777777" w:rsidR="00CC493C" w:rsidRDefault="00CC493C" w:rsidP="00A7486F">
      <w:pPr>
        <w:pStyle w:val="Heading4"/>
      </w:pPr>
      <w:bookmarkStart w:id="187" w:name="_Toc33115334"/>
      <w:r>
        <w:t>Context Menu</w:t>
      </w:r>
      <w:bookmarkEnd w:id="187"/>
    </w:p>
    <w:p w14:paraId="3A27BF4D" w14:textId="77777777" w:rsidR="00CC493C" w:rsidRDefault="00CC493C" w:rsidP="00CC493C">
      <w:pPr>
        <w:pStyle w:val="BodyText"/>
      </w:pPr>
      <w:r>
        <w:rPr>
          <w:noProof/>
        </w:rPr>
        <w:drawing>
          <wp:inline distT="0" distB="0" distL="0" distR="0" wp14:anchorId="236FE6DD" wp14:editId="16F88454">
            <wp:extent cx="2820622" cy="1140542"/>
            <wp:effectExtent l="19050" t="19050" r="18415" b="215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826947" cy="1143100"/>
                    </a:xfrm>
                    <a:prstGeom prst="rect">
                      <a:avLst/>
                    </a:prstGeom>
                    <a:ln>
                      <a:solidFill>
                        <a:schemeClr val="bg1">
                          <a:lumMod val="85000"/>
                        </a:schemeClr>
                      </a:solidFill>
                    </a:ln>
                  </pic:spPr>
                </pic:pic>
              </a:graphicData>
            </a:graphic>
          </wp:inline>
        </w:drawing>
      </w:r>
    </w:p>
    <w:p w14:paraId="21E2C59D" w14:textId="77777777" w:rsidR="00CC493C" w:rsidRDefault="00CC493C" w:rsidP="00CC493C">
      <w:pPr>
        <w:pStyle w:val="BodyText"/>
      </w:pPr>
      <w:r>
        <w:t>Column context menu provides a user with the following settings:</w:t>
      </w:r>
    </w:p>
    <w:p w14:paraId="13C3ED4E" w14:textId="77777777" w:rsidR="00CC493C" w:rsidRDefault="00CC493C" w:rsidP="00CC493C">
      <w:pPr>
        <w:pStyle w:val="ListBullet"/>
      </w:pPr>
      <w:r w:rsidRPr="005C3D55">
        <w:rPr>
          <w:b/>
        </w:rPr>
        <w:t>Pin column</w:t>
      </w:r>
      <w:r>
        <w:t xml:space="preserve"> – allows a user to pin current column to the left/right </w:t>
      </w:r>
      <w:r w:rsidRPr="002B0855">
        <w:t>edge of a table</w:t>
      </w:r>
      <w:r>
        <w:t>, or unpin it;</w:t>
      </w:r>
    </w:p>
    <w:p w14:paraId="5E7397EF" w14:textId="77777777" w:rsidR="00CC493C" w:rsidRDefault="00CC493C" w:rsidP="00CC493C">
      <w:pPr>
        <w:pStyle w:val="ListBullet"/>
      </w:pPr>
      <w:r w:rsidRPr="005C3D55">
        <w:rPr>
          <w:b/>
        </w:rPr>
        <w:t>Autosize this column</w:t>
      </w:r>
      <w:r>
        <w:t xml:space="preserve"> – allows a user to adjust width of the current column automatically;</w:t>
      </w:r>
    </w:p>
    <w:p w14:paraId="13989A6C" w14:textId="77777777" w:rsidR="00CC493C" w:rsidRPr="005F244B" w:rsidRDefault="00CC493C" w:rsidP="00CC493C">
      <w:pPr>
        <w:pStyle w:val="ListBullet"/>
      </w:pPr>
      <w:r w:rsidRPr="005F244B">
        <w:rPr>
          <w:b/>
        </w:rPr>
        <w:t>Autosize all columns</w:t>
      </w:r>
      <w:r w:rsidRPr="005F244B">
        <w:t xml:space="preserve"> - allows a user to adjust width of all columns of the table automatically;</w:t>
      </w:r>
    </w:p>
    <w:p w14:paraId="6068D89B" w14:textId="77777777" w:rsidR="00CC493C" w:rsidRDefault="00CC493C" w:rsidP="00CC493C">
      <w:pPr>
        <w:pStyle w:val="ListBullet"/>
      </w:pPr>
      <w:r w:rsidRPr="005F244B">
        <w:rPr>
          <w:b/>
        </w:rPr>
        <w:t>Group by [column name]</w:t>
      </w:r>
      <w:r w:rsidRPr="005F244B">
        <w:t xml:space="preserve"> - allows a user to group rows of the table by values of selected column;</w:t>
      </w:r>
    </w:p>
    <w:p w14:paraId="314A9511" w14:textId="77777777" w:rsidR="00CC493C" w:rsidRPr="005F244B" w:rsidRDefault="00CC493C" w:rsidP="00CC493C">
      <w:pPr>
        <w:pStyle w:val="ListBullet"/>
        <w:numPr>
          <w:ilvl w:val="0"/>
          <w:numId w:val="0"/>
        </w:numPr>
        <w:ind w:left="714"/>
      </w:pPr>
      <w:r>
        <w:rPr>
          <w:b/>
        </w:rPr>
        <w:t>Note</w:t>
      </w:r>
      <w:r w:rsidRPr="00512D6B">
        <w:t>:</w:t>
      </w:r>
      <w:r>
        <w:t xml:space="preserve"> This menu item appears only if column values are suitable for grouping;</w:t>
      </w:r>
    </w:p>
    <w:p w14:paraId="15457017" w14:textId="77777777" w:rsidR="00CC493C" w:rsidRDefault="00CC493C" w:rsidP="00CC493C">
      <w:pPr>
        <w:pStyle w:val="ListBullet"/>
      </w:pPr>
      <w:r w:rsidRPr="005C3D55">
        <w:rPr>
          <w:b/>
        </w:rPr>
        <w:t>Reset columns</w:t>
      </w:r>
      <w:r>
        <w:t xml:space="preserve"> - allows a user to reset settings for all columns of the table;</w:t>
      </w:r>
    </w:p>
    <w:p w14:paraId="23E9DDB3" w14:textId="77777777" w:rsidR="00CC493C" w:rsidRDefault="00CC493C" w:rsidP="00CC493C">
      <w:pPr>
        <w:pStyle w:val="ListBullet"/>
      </w:pPr>
      <w:r w:rsidRPr="005C3D55">
        <w:rPr>
          <w:b/>
        </w:rPr>
        <w:t>Tool panel</w:t>
      </w:r>
      <w:r>
        <w:t xml:space="preserve"> – displays the table tools panel.</w:t>
      </w:r>
    </w:p>
    <w:p w14:paraId="5DEAF078" w14:textId="77777777" w:rsidR="00CC493C" w:rsidRDefault="00CC493C" w:rsidP="00CC493C">
      <w:pPr>
        <w:pStyle w:val="BodyText"/>
        <w:keepNext/>
      </w:pPr>
      <w:r>
        <w:lastRenderedPageBreak/>
        <w:t>The following settings appear in the column context menu, if current column was selected for row grouping:</w:t>
      </w:r>
    </w:p>
    <w:p w14:paraId="191820A2" w14:textId="77777777" w:rsidR="00CC493C" w:rsidRDefault="00CC493C" w:rsidP="00CC493C">
      <w:pPr>
        <w:pStyle w:val="BodyText"/>
      </w:pPr>
      <w:r>
        <w:rPr>
          <w:noProof/>
        </w:rPr>
        <w:drawing>
          <wp:inline distT="0" distB="0" distL="0" distR="0" wp14:anchorId="56F94E66" wp14:editId="35418EA0">
            <wp:extent cx="1278194" cy="1313898"/>
            <wp:effectExtent l="19050" t="19050" r="17780" b="196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295684" cy="1331876"/>
                    </a:xfrm>
                    <a:prstGeom prst="rect">
                      <a:avLst/>
                    </a:prstGeom>
                    <a:ln>
                      <a:solidFill>
                        <a:schemeClr val="bg1">
                          <a:lumMod val="85000"/>
                        </a:schemeClr>
                      </a:solidFill>
                    </a:ln>
                  </pic:spPr>
                </pic:pic>
              </a:graphicData>
            </a:graphic>
          </wp:inline>
        </w:drawing>
      </w:r>
    </w:p>
    <w:p w14:paraId="4DA8B60D" w14:textId="77777777" w:rsidR="00CC493C" w:rsidRPr="005F244B" w:rsidRDefault="00CC493C" w:rsidP="00CC493C">
      <w:pPr>
        <w:pStyle w:val="ListBullet"/>
      </w:pPr>
      <w:r w:rsidRPr="005F244B">
        <w:rPr>
          <w:b/>
        </w:rPr>
        <w:t>Un-Group by [column name]</w:t>
      </w:r>
      <w:r w:rsidRPr="005F244B">
        <w:t xml:space="preserve"> - allows a user to ungroup rows of the table by values of selected column;</w:t>
      </w:r>
    </w:p>
    <w:p w14:paraId="5C5CEA56" w14:textId="77777777" w:rsidR="00CC493C" w:rsidRDefault="00CC493C" w:rsidP="00CC493C">
      <w:pPr>
        <w:pStyle w:val="ListBullet"/>
      </w:pPr>
      <w:r w:rsidRPr="00EC3FFF">
        <w:rPr>
          <w:b/>
        </w:rPr>
        <w:t>Expand All</w:t>
      </w:r>
      <w:r>
        <w:t xml:space="preserve"> – allows a user to expand grouped rows;</w:t>
      </w:r>
    </w:p>
    <w:p w14:paraId="7396C85F" w14:textId="77777777" w:rsidR="00CC493C" w:rsidRDefault="00CC493C" w:rsidP="00CC493C">
      <w:pPr>
        <w:pStyle w:val="ListBullet"/>
      </w:pPr>
      <w:r w:rsidRPr="00EC3FFF">
        <w:rPr>
          <w:b/>
        </w:rPr>
        <w:t>Collapse All</w:t>
      </w:r>
      <w:r>
        <w:t xml:space="preserve"> – allows a user to collapse grouped rows.</w:t>
      </w:r>
    </w:p>
    <w:p w14:paraId="7A91CA43" w14:textId="77777777" w:rsidR="00CC493C" w:rsidRDefault="00CC493C" w:rsidP="00CC493C">
      <w:pPr>
        <w:pStyle w:val="BodyText"/>
      </w:pPr>
      <w:r w:rsidRPr="00512D6B">
        <w:rPr>
          <w:b/>
        </w:rPr>
        <w:t>Note</w:t>
      </w:r>
      <w:r>
        <w:t>: The last two items appear in the context menu of all columns of the table when row grouping is selected.</w:t>
      </w:r>
    </w:p>
    <w:p w14:paraId="46095FF4" w14:textId="77777777" w:rsidR="00CC493C" w:rsidRDefault="00CC493C" w:rsidP="00CC493C">
      <w:pPr>
        <w:pStyle w:val="BodyText"/>
        <w:keepNext/>
      </w:pPr>
      <w:r>
        <w:t>The following settings appear in the column context menu, if current column was selected for aggregation:</w:t>
      </w:r>
    </w:p>
    <w:p w14:paraId="70B2F7F8" w14:textId="77777777" w:rsidR="00CC493C" w:rsidRDefault="00CC493C" w:rsidP="00CC493C">
      <w:pPr>
        <w:pStyle w:val="BodyText"/>
      </w:pPr>
      <w:r>
        <w:rPr>
          <w:noProof/>
        </w:rPr>
        <w:drawing>
          <wp:inline distT="0" distB="0" distL="0" distR="0" wp14:anchorId="2F09555C" wp14:editId="141C7DF8">
            <wp:extent cx="1828800" cy="1431911"/>
            <wp:effectExtent l="19050" t="19050" r="19050" b="165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833889" cy="1435896"/>
                    </a:xfrm>
                    <a:prstGeom prst="rect">
                      <a:avLst/>
                    </a:prstGeom>
                    <a:ln>
                      <a:solidFill>
                        <a:schemeClr val="bg1">
                          <a:lumMod val="85000"/>
                        </a:schemeClr>
                      </a:solidFill>
                    </a:ln>
                  </pic:spPr>
                </pic:pic>
              </a:graphicData>
            </a:graphic>
          </wp:inline>
        </w:drawing>
      </w:r>
    </w:p>
    <w:p w14:paraId="1CDFC741" w14:textId="77777777" w:rsidR="00CC493C" w:rsidRDefault="00CC493C" w:rsidP="00CC493C">
      <w:pPr>
        <w:pStyle w:val="ListBullet"/>
      </w:pPr>
      <w:r w:rsidRPr="005F244B">
        <w:rPr>
          <w:b/>
        </w:rPr>
        <w:t>Value Aggregation</w:t>
      </w:r>
      <w:r>
        <w:t xml:space="preserve"> – allows a user to change the aggregation function;</w:t>
      </w:r>
    </w:p>
    <w:p w14:paraId="4FEBBA4A" w14:textId="77777777" w:rsidR="00CC493C" w:rsidRDefault="00CC493C" w:rsidP="00CC493C">
      <w:pPr>
        <w:pStyle w:val="ListBullet"/>
      </w:pPr>
      <w:r w:rsidRPr="00EC3FFF">
        <w:rPr>
          <w:b/>
        </w:rPr>
        <w:t>Expand All</w:t>
      </w:r>
      <w:r>
        <w:t xml:space="preserve"> – allows a user to expand grouped rows;</w:t>
      </w:r>
    </w:p>
    <w:p w14:paraId="21569322" w14:textId="77777777" w:rsidR="00CC493C" w:rsidRDefault="00CC493C" w:rsidP="00CC493C">
      <w:pPr>
        <w:pStyle w:val="ListBullet"/>
      </w:pPr>
      <w:r w:rsidRPr="005F244B">
        <w:rPr>
          <w:b/>
        </w:rPr>
        <w:t>Collapse All</w:t>
      </w:r>
      <w:r>
        <w:t xml:space="preserve"> – allows a user to collapse grouped rows.</w:t>
      </w:r>
    </w:p>
    <w:p w14:paraId="133B3223" w14:textId="356599AE" w:rsidR="005640DA" w:rsidRDefault="005640DA" w:rsidP="005640DA">
      <w:pPr>
        <w:pStyle w:val="BodyText"/>
      </w:pPr>
      <w:r w:rsidRPr="005640DA">
        <w:rPr>
          <w:b/>
        </w:rPr>
        <w:t>Note</w:t>
      </w:r>
      <w:r>
        <w:t>: Possible aggregation values are as follows:</w:t>
      </w:r>
    </w:p>
    <w:p w14:paraId="60FF2D6D" w14:textId="31D878EC" w:rsidR="005640DA" w:rsidRPr="00A4049B" w:rsidRDefault="005640DA" w:rsidP="005640DA">
      <w:pPr>
        <w:pStyle w:val="ListBullet"/>
        <w:rPr>
          <w:rStyle w:val="CommentReference"/>
          <w:sz w:val="20"/>
          <w:szCs w:val="18"/>
        </w:rPr>
      </w:pPr>
      <w:r w:rsidRPr="00A4049B">
        <w:rPr>
          <w:rStyle w:val="CommentReference"/>
          <w:sz w:val="20"/>
          <w:szCs w:val="18"/>
        </w:rPr>
        <w:t>avg – average from values in group</w:t>
      </w:r>
      <w:r>
        <w:rPr>
          <w:rStyle w:val="CommentReference"/>
          <w:sz w:val="20"/>
          <w:szCs w:val="18"/>
        </w:rPr>
        <w:t>;</w:t>
      </w:r>
    </w:p>
    <w:p w14:paraId="387E8EBB" w14:textId="50094C17" w:rsidR="005640DA" w:rsidRPr="00A4049B" w:rsidRDefault="005640DA" w:rsidP="005640DA">
      <w:pPr>
        <w:pStyle w:val="ListBullet"/>
        <w:rPr>
          <w:rStyle w:val="CommentReference"/>
          <w:sz w:val="20"/>
          <w:szCs w:val="18"/>
        </w:rPr>
      </w:pPr>
      <w:r w:rsidRPr="00A4049B">
        <w:rPr>
          <w:rStyle w:val="CommentReference"/>
          <w:sz w:val="20"/>
          <w:szCs w:val="18"/>
        </w:rPr>
        <w:t>count – number of values in group</w:t>
      </w:r>
      <w:r>
        <w:rPr>
          <w:rStyle w:val="CommentReference"/>
          <w:sz w:val="20"/>
          <w:szCs w:val="18"/>
        </w:rPr>
        <w:t>;</w:t>
      </w:r>
    </w:p>
    <w:p w14:paraId="6A36777E" w14:textId="2A05618E" w:rsidR="005640DA" w:rsidRPr="00A4049B" w:rsidRDefault="005640DA" w:rsidP="005640DA">
      <w:pPr>
        <w:pStyle w:val="ListBullet"/>
        <w:rPr>
          <w:rStyle w:val="CommentReference"/>
          <w:sz w:val="20"/>
          <w:szCs w:val="18"/>
        </w:rPr>
      </w:pPr>
      <w:r>
        <w:rPr>
          <w:rStyle w:val="CommentReference"/>
          <w:sz w:val="20"/>
          <w:szCs w:val="18"/>
        </w:rPr>
        <w:t>f</w:t>
      </w:r>
      <w:r w:rsidRPr="00A4049B">
        <w:rPr>
          <w:rStyle w:val="CommentReference"/>
          <w:sz w:val="20"/>
          <w:szCs w:val="18"/>
        </w:rPr>
        <w:t>irst – upper value in group</w:t>
      </w:r>
      <w:r>
        <w:rPr>
          <w:rStyle w:val="CommentReference"/>
          <w:sz w:val="20"/>
          <w:szCs w:val="18"/>
        </w:rPr>
        <w:t>;</w:t>
      </w:r>
    </w:p>
    <w:p w14:paraId="46931BA1" w14:textId="3F3437DF" w:rsidR="005640DA" w:rsidRPr="00A4049B" w:rsidRDefault="005640DA" w:rsidP="005640DA">
      <w:pPr>
        <w:pStyle w:val="ListBullet"/>
        <w:rPr>
          <w:rStyle w:val="CommentReference"/>
          <w:sz w:val="20"/>
          <w:szCs w:val="18"/>
        </w:rPr>
      </w:pPr>
      <w:r w:rsidRPr="00A4049B">
        <w:rPr>
          <w:rStyle w:val="CommentReference"/>
          <w:sz w:val="20"/>
          <w:szCs w:val="18"/>
        </w:rPr>
        <w:t>last – lower value in group</w:t>
      </w:r>
      <w:r>
        <w:rPr>
          <w:rStyle w:val="CommentReference"/>
          <w:sz w:val="20"/>
          <w:szCs w:val="18"/>
        </w:rPr>
        <w:t>;</w:t>
      </w:r>
    </w:p>
    <w:p w14:paraId="1497B6D3" w14:textId="1889C5CF" w:rsidR="005640DA" w:rsidRPr="00A4049B" w:rsidRDefault="005640DA" w:rsidP="005640DA">
      <w:pPr>
        <w:pStyle w:val="ListBullet"/>
        <w:rPr>
          <w:rStyle w:val="CommentReference"/>
          <w:sz w:val="20"/>
          <w:szCs w:val="18"/>
        </w:rPr>
      </w:pPr>
      <w:r w:rsidRPr="00A4049B">
        <w:rPr>
          <w:rStyle w:val="CommentReference"/>
          <w:sz w:val="20"/>
          <w:szCs w:val="18"/>
        </w:rPr>
        <w:t>max – maximum value in group</w:t>
      </w:r>
      <w:r>
        <w:rPr>
          <w:rStyle w:val="CommentReference"/>
          <w:sz w:val="20"/>
          <w:szCs w:val="18"/>
        </w:rPr>
        <w:t>;</w:t>
      </w:r>
    </w:p>
    <w:p w14:paraId="1B4D6D22" w14:textId="017DA8BE" w:rsidR="005640DA" w:rsidRPr="00A4049B" w:rsidRDefault="005640DA" w:rsidP="005640DA">
      <w:pPr>
        <w:pStyle w:val="ListBullet"/>
        <w:rPr>
          <w:rStyle w:val="CommentReference"/>
          <w:sz w:val="20"/>
          <w:szCs w:val="18"/>
        </w:rPr>
      </w:pPr>
      <w:r w:rsidRPr="00A4049B">
        <w:rPr>
          <w:rStyle w:val="CommentReference"/>
          <w:sz w:val="20"/>
          <w:szCs w:val="18"/>
        </w:rPr>
        <w:t>min – minimum value in group</w:t>
      </w:r>
      <w:r>
        <w:rPr>
          <w:rStyle w:val="CommentReference"/>
          <w:sz w:val="20"/>
          <w:szCs w:val="18"/>
        </w:rPr>
        <w:t>;</w:t>
      </w:r>
    </w:p>
    <w:p w14:paraId="046078D6" w14:textId="4DD6E8DB" w:rsidR="005640DA" w:rsidRDefault="005640DA" w:rsidP="005640DA">
      <w:pPr>
        <w:pStyle w:val="ListBullet"/>
        <w:rPr>
          <w:rStyle w:val="CommentReference"/>
          <w:sz w:val="20"/>
          <w:szCs w:val="18"/>
        </w:rPr>
      </w:pPr>
      <w:r w:rsidRPr="00A4049B">
        <w:rPr>
          <w:rStyle w:val="CommentReference"/>
          <w:sz w:val="20"/>
          <w:szCs w:val="18"/>
        </w:rPr>
        <w:t>sum – sum of values in group</w:t>
      </w:r>
      <w:r>
        <w:rPr>
          <w:rStyle w:val="CommentReference"/>
          <w:sz w:val="20"/>
          <w:szCs w:val="18"/>
        </w:rPr>
        <w:t>.</w:t>
      </w:r>
    </w:p>
    <w:p w14:paraId="1157488F" w14:textId="5CAA4D07" w:rsidR="00CC493C" w:rsidRDefault="00CC493C" w:rsidP="00CC493C">
      <w:pPr>
        <w:pStyle w:val="BodyText"/>
        <w:keepNext/>
      </w:pPr>
      <w:r>
        <w:lastRenderedPageBreak/>
        <w:t xml:space="preserve">Additionally, clicking </w:t>
      </w:r>
      <w:r>
        <w:rPr>
          <w:noProof/>
        </w:rPr>
        <w:drawing>
          <wp:inline distT="0" distB="0" distL="0" distR="0" wp14:anchorId="24195AE1" wp14:editId="7BC01DA9">
            <wp:extent cx="180952" cy="1619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80952" cy="161905"/>
                    </a:xfrm>
                    <a:prstGeom prst="rect">
                      <a:avLst/>
                    </a:prstGeom>
                  </pic:spPr>
                </pic:pic>
              </a:graphicData>
            </a:graphic>
          </wp:inline>
        </w:drawing>
      </w:r>
      <w:r>
        <w:t xml:space="preserve"> icon allows a user to select which table columns to display.</w:t>
      </w:r>
    </w:p>
    <w:p w14:paraId="5C875B2E" w14:textId="77777777" w:rsidR="00CC493C" w:rsidRDefault="00CC493C" w:rsidP="00CC493C">
      <w:pPr>
        <w:pStyle w:val="BodyText"/>
      </w:pPr>
      <w:r>
        <w:rPr>
          <w:noProof/>
        </w:rPr>
        <w:drawing>
          <wp:inline distT="0" distB="0" distL="0" distR="0" wp14:anchorId="143ED7E1" wp14:editId="49EC9367">
            <wp:extent cx="1475882" cy="2428567"/>
            <wp:effectExtent l="19050" t="19050" r="10160" b="101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478077" cy="2432179"/>
                    </a:xfrm>
                    <a:prstGeom prst="rect">
                      <a:avLst/>
                    </a:prstGeom>
                    <a:ln>
                      <a:solidFill>
                        <a:schemeClr val="bg1">
                          <a:lumMod val="85000"/>
                        </a:schemeClr>
                      </a:solidFill>
                    </a:ln>
                  </pic:spPr>
                </pic:pic>
              </a:graphicData>
            </a:graphic>
          </wp:inline>
        </w:drawing>
      </w:r>
    </w:p>
    <w:p w14:paraId="4FC1ED9E" w14:textId="77777777" w:rsidR="00CC493C" w:rsidRDefault="00CC493C" w:rsidP="00CC493C">
      <w:pPr>
        <w:pStyle w:val="BodyText"/>
      </w:pPr>
      <w:r w:rsidRPr="00E140EB">
        <w:rPr>
          <w:b/>
        </w:rPr>
        <w:t>Note</w:t>
      </w:r>
      <w:r>
        <w:t>: All table settings are reset when a user opens another tab.</w:t>
      </w:r>
    </w:p>
    <w:p w14:paraId="5DC5B48B" w14:textId="77777777" w:rsidR="00CC493C" w:rsidRDefault="00CC493C" w:rsidP="00CC493C">
      <w:pPr>
        <w:pStyle w:val="Heading3"/>
      </w:pPr>
      <w:bookmarkStart w:id="188" w:name="_Toc33115335"/>
      <w:r>
        <w:t>Summary Tab</w:t>
      </w:r>
      <w:bookmarkEnd w:id="188"/>
    </w:p>
    <w:p w14:paraId="04AC12CA" w14:textId="77777777" w:rsidR="00CC493C" w:rsidRDefault="00CC493C" w:rsidP="00CC493C">
      <w:pPr>
        <w:pStyle w:val="BodyText"/>
        <w:keepNext/>
      </w:pPr>
      <w:r w:rsidRPr="00B52B0A">
        <w:rPr>
          <w:b/>
        </w:rPr>
        <w:t>Summary</w:t>
      </w:r>
      <w:r>
        <w:t xml:space="preserve"> tab provides a user with two tables with demography data on the selected subject and study details.</w:t>
      </w:r>
    </w:p>
    <w:p w14:paraId="58597E23" w14:textId="77777777" w:rsidR="00CC493C" w:rsidRDefault="00CC493C" w:rsidP="00CC493C">
      <w:pPr>
        <w:pStyle w:val="BodyText"/>
      </w:pPr>
      <w:r>
        <w:rPr>
          <w:noProof/>
        </w:rPr>
        <w:drawing>
          <wp:inline distT="0" distB="0" distL="0" distR="0" wp14:anchorId="13DFA6E5" wp14:editId="061255D1">
            <wp:extent cx="5941695" cy="3566160"/>
            <wp:effectExtent l="19050" t="19050" r="20955" b="152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1695" cy="3566160"/>
                    </a:xfrm>
                    <a:prstGeom prst="rect">
                      <a:avLst/>
                    </a:prstGeom>
                    <a:ln>
                      <a:solidFill>
                        <a:schemeClr val="bg2"/>
                      </a:solidFill>
                    </a:ln>
                  </pic:spPr>
                </pic:pic>
              </a:graphicData>
            </a:graphic>
          </wp:inline>
        </w:drawing>
      </w:r>
    </w:p>
    <w:p w14:paraId="7C48EBBD" w14:textId="77777777" w:rsidR="00CC493C" w:rsidRDefault="00CC493C" w:rsidP="00CC493C">
      <w:pPr>
        <w:pStyle w:val="BodyText"/>
      </w:pPr>
      <w:r>
        <w:t xml:space="preserve">Additionally, </w:t>
      </w:r>
      <w:r w:rsidRPr="00FF517F">
        <w:rPr>
          <w:b/>
        </w:rPr>
        <w:t>Medical History</w:t>
      </w:r>
      <w:r>
        <w:t xml:space="preserve"> section is available, providing a user with medical history details. Click </w:t>
      </w:r>
      <w:r w:rsidRPr="00FF517F">
        <w:rPr>
          <w:b/>
        </w:rPr>
        <w:t>Jump to Medical History table</w:t>
      </w:r>
      <w:r>
        <w:t xml:space="preserve"> link to open appropriate tab.</w:t>
      </w:r>
    </w:p>
    <w:p w14:paraId="1488A880" w14:textId="77777777" w:rsidR="00CC493C" w:rsidRDefault="00CC493C" w:rsidP="00CC493C">
      <w:pPr>
        <w:pStyle w:val="Heading3"/>
      </w:pPr>
      <w:bookmarkStart w:id="189" w:name="_Toc33115336"/>
      <w:r>
        <w:t>Detailed Summary Tab</w:t>
      </w:r>
      <w:bookmarkEnd w:id="189"/>
    </w:p>
    <w:p w14:paraId="59B4ED45" w14:textId="77777777" w:rsidR="00CC493C" w:rsidRDefault="00CC493C" w:rsidP="00CC493C">
      <w:pPr>
        <w:pStyle w:val="BodyText"/>
      </w:pPr>
      <w:r w:rsidRPr="00B52B0A">
        <w:rPr>
          <w:b/>
        </w:rPr>
        <w:t xml:space="preserve">Detailed Summary </w:t>
      </w:r>
      <w:r>
        <w:t>tab provides a user with a set of tables, representing almost all data uploaded for the selected subject.</w:t>
      </w:r>
    </w:p>
    <w:p w14:paraId="0CFF67CE" w14:textId="77777777" w:rsidR="00CC493C" w:rsidRDefault="00CC493C" w:rsidP="00CC493C">
      <w:pPr>
        <w:pStyle w:val="BodyText"/>
        <w:keepNext/>
      </w:pPr>
      <w:r>
        <w:lastRenderedPageBreak/>
        <w:t xml:space="preserve">Click </w:t>
      </w:r>
      <w:r w:rsidRPr="00C203B8">
        <w:rPr>
          <w:b/>
        </w:rPr>
        <w:t>Export all tables</w:t>
      </w:r>
      <w:r>
        <w:t xml:space="preserve"> link to export the data to the .csv file.</w:t>
      </w:r>
    </w:p>
    <w:p w14:paraId="3D3E075A" w14:textId="77777777" w:rsidR="00CC493C" w:rsidRDefault="00CC493C" w:rsidP="00CC493C">
      <w:pPr>
        <w:pStyle w:val="BodyText"/>
      </w:pPr>
      <w:r>
        <w:rPr>
          <w:noProof/>
        </w:rPr>
        <w:drawing>
          <wp:inline distT="0" distB="0" distL="0" distR="0" wp14:anchorId="0872F65D" wp14:editId="3D62138B">
            <wp:extent cx="5941695" cy="1115060"/>
            <wp:effectExtent l="19050" t="19050" r="2095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1695" cy="1115060"/>
                    </a:xfrm>
                    <a:prstGeom prst="rect">
                      <a:avLst/>
                    </a:prstGeom>
                    <a:ln>
                      <a:solidFill>
                        <a:schemeClr val="bg1">
                          <a:lumMod val="85000"/>
                        </a:schemeClr>
                      </a:solidFill>
                    </a:ln>
                  </pic:spPr>
                </pic:pic>
              </a:graphicData>
            </a:graphic>
          </wp:inline>
        </w:drawing>
      </w:r>
    </w:p>
    <w:p w14:paraId="0FACE668" w14:textId="77777777" w:rsidR="00CC493C" w:rsidRDefault="00CC493C" w:rsidP="00CC493C">
      <w:pPr>
        <w:pStyle w:val="BodyText"/>
      </w:pPr>
      <w:r>
        <w:rPr>
          <w:noProof/>
        </w:rPr>
        <w:drawing>
          <wp:inline distT="0" distB="0" distL="0" distR="0" wp14:anchorId="76949974" wp14:editId="3DCFEECD">
            <wp:extent cx="5941695" cy="2688590"/>
            <wp:effectExtent l="19050" t="19050" r="20955"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1695" cy="2688590"/>
                    </a:xfrm>
                    <a:prstGeom prst="rect">
                      <a:avLst/>
                    </a:prstGeom>
                    <a:ln>
                      <a:solidFill>
                        <a:schemeClr val="bg1">
                          <a:lumMod val="85000"/>
                        </a:schemeClr>
                      </a:solidFill>
                    </a:ln>
                  </pic:spPr>
                </pic:pic>
              </a:graphicData>
            </a:graphic>
          </wp:inline>
        </w:drawing>
      </w:r>
    </w:p>
    <w:p w14:paraId="770FEE08" w14:textId="77777777" w:rsidR="00CC493C" w:rsidRDefault="00CC493C" w:rsidP="00CC493C">
      <w:pPr>
        <w:pStyle w:val="Heading3"/>
      </w:pPr>
      <w:bookmarkStart w:id="190" w:name="_Toc33115337"/>
      <w:r>
        <w:t>Timeline Tab</w:t>
      </w:r>
      <w:bookmarkEnd w:id="190"/>
    </w:p>
    <w:p w14:paraId="392BA956" w14:textId="77777777" w:rsidR="00CC493C" w:rsidRDefault="00CC493C" w:rsidP="00CC493C">
      <w:pPr>
        <w:pStyle w:val="BodyText"/>
        <w:keepNext/>
      </w:pPr>
      <w:r w:rsidRPr="00C203B8">
        <w:rPr>
          <w:b/>
        </w:rPr>
        <w:t>Timeline</w:t>
      </w:r>
      <w:r>
        <w:t xml:space="preserve"> tab contains a single plot that displays all available timeline tracks for the selected subject.</w:t>
      </w:r>
      <w:r w:rsidRPr="00BA6131">
        <w:t xml:space="preserve"> </w:t>
      </w:r>
      <w:r>
        <w:t>By default all available track types are turned on.</w:t>
      </w:r>
    </w:p>
    <w:p w14:paraId="5B0C089B" w14:textId="77777777" w:rsidR="00CC493C" w:rsidRDefault="00CC493C" w:rsidP="00CC493C">
      <w:pPr>
        <w:pStyle w:val="BodyText"/>
      </w:pPr>
      <w:r>
        <w:rPr>
          <w:noProof/>
        </w:rPr>
        <w:drawing>
          <wp:inline distT="0" distB="0" distL="0" distR="0" wp14:anchorId="6D090B75" wp14:editId="0F09714E">
            <wp:extent cx="5941695" cy="2593975"/>
            <wp:effectExtent l="19050" t="19050" r="20955"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941695" cy="2593975"/>
                    </a:xfrm>
                    <a:prstGeom prst="rect">
                      <a:avLst/>
                    </a:prstGeom>
                    <a:ln>
                      <a:solidFill>
                        <a:schemeClr val="bg1">
                          <a:lumMod val="85000"/>
                        </a:schemeClr>
                      </a:solidFill>
                    </a:ln>
                  </pic:spPr>
                </pic:pic>
              </a:graphicData>
            </a:graphic>
          </wp:inline>
        </w:drawing>
      </w:r>
    </w:p>
    <w:p w14:paraId="77B2FD45" w14:textId="77777777" w:rsidR="00CC493C" w:rsidRDefault="00CC493C" w:rsidP="00CC493C">
      <w:pPr>
        <w:pStyle w:val="BodyText"/>
      </w:pPr>
      <w:r>
        <w:t xml:space="preserve">The </w:t>
      </w:r>
      <w:r w:rsidRPr="00BA6131">
        <w:rPr>
          <w:b/>
        </w:rPr>
        <w:t>Timeline</w:t>
      </w:r>
      <w:r>
        <w:t xml:space="preserve"> tab functionality on the </w:t>
      </w:r>
      <w:r w:rsidRPr="00BA6131">
        <w:rPr>
          <w:b/>
        </w:rPr>
        <w:t>Single Subject</w:t>
      </w:r>
      <w:r>
        <w:t xml:space="preserve"> view is identical to that on the </w:t>
      </w:r>
      <w:r w:rsidRPr="00BA6131">
        <w:rPr>
          <w:b/>
        </w:rPr>
        <w:t>Timeline</w:t>
      </w:r>
      <w:r>
        <w:t xml:space="preserve"> view (see </w:t>
      </w:r>
      <w:r>
        <w:fldChar w:fldCharType="begin"/>
      </w:r>
      <w:r>
        <w:instrText xml:space="preserve"> REF _Ref26887961 \h </w:instrText>
      </w:r>
      <w:r>
        <w:fldChar w:fldCharType="separate"/>
      </w:r>
      <w:r>
        <w:t>Timeline</w:t>
      </w:r>
      <w:r>
        <w:fldChar w:fldCharType="end"/>
      </w:r>
      <w:r>
        <w:t xml:space="preserve"> section for details), aside for some minor aspects. </w:t>
      </w:r>
    </w:p>
    <w:p w14:paraId="28AB2D8A" w14:textId="77777777" w:rsidR="00CC493C" w:rsidRDefault="00CC493C" w:rsidP="00CC493C">
      <w:pPr>
        <w:pStyle w:val="BodyText"/>
      </w:pPr>
      <w:r>
        <w:t>The legend on this tab is represented by combination of legends of all available tracks for selected subject.</w:t>
      </w:r>
    </w:p>
    <w:p w14:paraId="49FEC925" w14:textId="77777777" w:rsidR="00CC493C" w:rsidRDefault="00CC493C" w:rsidP="00CC493C">
      <w:pPr>
        <w:pStyle w:val="BodyText"/>
      </w:pPr>
      <w:r>
        <w:t>The following tracks can be displayed, if available:</w:t>
      </w:r>
    </w:p>
    <w:p w14:paraId="4E776B41" w14:textId="77777777" w:rsidR="00CC493C" w:rsidRPr="00BA6131" w:rsidRDefault="00CC493C" w:rsidP="00CC493C">
      <w:pPr>
        <w:pStyle w:val="ListBullet"/>
      </w:pPr>
      <w:r w:rsidRPr="00BA6131">
        <w:t>Adverse events track</w:t>
      </w:r>
      <w:r>
        <w:t>;</w:t>
      </w:r>
    </w:p>
    <w:p w14:paraId="565A7C25" w14:textId="77777777" w:rsidR="00CC493C" w:rsidRPr="00BA6131" w:rsidRDefault="00CC493C" w:rsidP="00CC493C">
      <w:pPr>
        <w:pStyle w:val="ListBullet"/>
      </w:pPr>
      <w:r>
        <w:t>Conmeds track;</w:t>
      </w:r>
    </w:p>
    <w:p w14:paraId="685987FB" w14:textId="77777777" w:rsidR="00CC493C" w:rsidRPr="00BA6131" w:rsidRDefault="00CC493C" w:rsidP="00CC493C">
      <w:pPr>
        <w:pStyle w:val="ListBullet"/>
      </w:pPr>
      <w:r w:rsidRPr="00BA6131">
        <w:lastRenderedPageBreak/>
        <w:t>Dose track</w:t>
      </w:r>
      <w:r>
        <w:t>;</w:t>
      </w:r>
    </w:p>
    <w:p w14:paraId="4DC2A1A4" w14:textId="77777777" w:rsidR="00CC493C" w:rsidRPr="00BA6131" w:rsidRDefault="00CC493C" w:rsidP="00CC493C">
      <w:pPr>
        <w:pStyle w:val="ListBullet"/>
      </w:pPr>
      <w:r w:rsidRPr="00BA6131">
        <w:t>ECG track</w:t>
      </w:r>
      <w:r>
        <w:t>;</w:t>
      </w:r>
      <w:r w:rsidRPr="00BA6131">
        <w:t xml:space="preserve"> </w:t>
      </w:r>
    </w:p>
    <w:p w14:paraId="3EBFFB47" w14:textId="77777777" w:rsidR="00CC493C" w:rsidRPr="00BA6131" w:rsidRDefault="00CC493C" w:rsidP="00CC493C">
      <w:pPr>
        <w:pStyle w:val="ListBullet"/>
      </w:pPr>
      <w:r>
        <w:t>Exacerbation track;</w:t>
      </w:r>
    </w:p>
    <w:p w14:paraId="66179F71" w14:textId="77777777" w:rsidR="00CC493C" w:rsidRDefault="00CC493C" w:rsidP="00CC493C">
      <w:pPr>
        <w:pStyle w:val="ListBullet"/>
      </w:pPr>
      <w:r>
        <w:t>Lab measurements track;</w:t>
      </w:r>
    </w:p>
    <w:p w14:paraId="334CAB49" w14:textId="77777777" w:rsidR="00CC493C" w:rsidRDefault="00CC493C" w:rsidP="00CC493C">
      <w:pPr>
        <w:pStyle w:val="ListBullet"/>
      </w:pPr>
      <w:r>
        <w:t>Patient Data track;</w:t>
      </w:r>
    </w:p>
    <w:p w14:paraId="1F53E551" w14:textId="77777777" w:rsidR="00CC493C" w:rsidRPr="00BA6131" w:rsidRDefault="00CC493C" w:rsidP="00CC493C">
      <w:pPr>
        <w:pStyle w:val="ListBullet"/>
      </w:pPr>
      <w:r>
        <w:t>Spirometry track;</w:t>
      </w:r>
    </w:p>
    <w:p w14:paraId="70910713" w14:textId="77777777" w:rsidR="00CC493C" w:rsidRDefault="00CC493C" w:rsidP="00CC493C">
      <w:pPr>
        <w:pStyle w:val="ListBullet"/>
      </w:pPr>
      <w:r>
        <w:t>Status Summary track;</w:t>
      </w:r>
    </w:p>
    <w:p w14:paraId="06C95C04" w14:textId="77777777" w:rsidR="00CC493C" w:rsidRDefault="00CC493C" w:rsidP="00CC493C">
      <w:pPr>
        <w:pStyle w:val="ListBullet"/>
      </w:pPr>
      <w:r>
        <w:t>Vitals track.</w:t>
      </w:r>
    </w:p>
    <w:p w14:paraId="75DBBF85" w14:textId="77777777" w:rsidR="00CC493C" w:rsidRDefault="00CC493C" w:rsidP="00CC493C">
      <w:pPr>
        <w:pStyle w:val="BodyText"/>
        <w:keepNext/>
      </w:pPr>
      <w:r w:rsidRPr="00C858B6">
        <w:rPr>
          <w:b/>
        </w:rPr>
        <w:t xml:space="preserve">Timeline </w:t>
      </w:r>
      <w:r>
        <w:rPr>
          <w:b/>
        </w:rPr>
        <w:t>F</w:t>
      </w:r>
      <w:r w:rsidRPr="00C858B6">
        <w:rPr>
          <w:b/>
        </w:rPr>
        <w:t>ilters</w:t>
      </w:r>
      <w:r>
        <w:t xml:space="preserve"> and </w:t>
      </w:r>
      <w:r w:rsidRPr="00C858B6">
        <w:rPr>
          <w:b/>
        </w:rPr>
        <w:t xml:space="preserve">Timeline </w:t>
      </w:r>
      <w:r>
        <w:rPr>
          <w:b/>
        </w:rPr>
        <w:t>S</w:t>
      </w:r>
      <w:r w:rsidRPr="00C858B6">
        <w:rPr>
          <w:b/>
        </w:rPr>
        <w:t>ettings</w:t>
      </w:r>
      <w:r>
        <w:t xml:space="preserve"> are available on the right slide panel.</w:t>
      </w:r>
    </w:p>
    <w:p w14:paraId="0A4F48C1" w14:textId="77777777" w:rsidR="00CC493C" w:rsidRDefault="00CC493C" w:rsidP="00CC493C">
      <w:pPr>
        <w:pStyle w:val="BodyText"/>
      </w:pPr>
      <w:r>
        <w:rPr>
          <w:noProof/>
        </w:rPr>
        <w:drawing>
          <wp:inline distT="0" distB="0" distL="0" distR="0" wp14:anchorId="784C8317" wp14:editId="2A4E0DAE">
            <wp:extent cx="1927123" cy="3419784"/>
            <wp:effectExtent l="19050" t="19050" r="1651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5"/>
                    <a:srcRect r="4304"/>
                    <a:stretch/>
                  </pic:blipFill>
                  <pic:spPr bwMode="auto">
                    <a:xfrm>
                      <a:off x="0" y="0"/>
                      <a:ext cx="1930838" cy="342637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F6F9DA9" wp14:editId="480020E1">
            <wp:extent cx="1907458" cy="3414752"/>
            <wp:effectExtent l="19050" t="19050" r="17145" b="146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6"/>
                    <a:srcRect r="2945"/>
                    <a:stretch/>
                  </pic:blipFill>
                  <pic:spPr bwMode="auto">
                    <a:xfrm>
                      <a:off x="0" y="0"/>
                      <a:ext cx="1918587" cy="3434676"/>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A6DC46" w14:textId="77777777" w:rsidR="00CC493C" w:rsidRPr="00C858B6" w:rsidRDefault="00CC493C" w:rsidP="00CC493C">
      <w:pPr>
        <w:pStyle w:val="BodyText"/>
      </w:pPr>
      <w:r>
        <w:t>Timeline settings allow a user to select which track(s) to display. Timeline filters provide sets of filters per each type of track. Timeline filters panel follows Timeline settings panel (e.g., if only Adverse events track was selected on Timeline settings panel, then only AE Filter set is displayed on Timeline filters panel).</w:t>
      </w:r>
    </w:p>
    <w:p w14:paraId="025D19D6" w14:textId="77777777" w:rsidR="00CC493C" w:rsidRDefault="00CC493C" w:rsidP="00CC493C">
      <w:pPr>
        <w:pStyle w:val="Heading3"/>
      </w:pPr>
      <w:bookmarkStart w:id="191" w:name="_Toc33115338"/>
      <w:r>
        <w:t>Dose Tab</w:t>
      </w:r>
      <w:bookmarkEnd w:id="191"/>
    </w:p>
    <w:p w14:paraId="48B4E741" w14:textId="77777777" w:rsidR="00CC493C" w:rsidRDefault="00CC493C" w:rsidP="00CC493C">
      <w:pPr>
        <w:pStyle w:val="BodyText"/>
        <w:keepNext/>
      </w:pPr>
      <w:r w:rsidRPr="009B69BF">
        <w:rPr>
          <w:b/>
        </w:rPr>
        <w:t>Dose</w:t>
      </w:r>
      <w:r>
        <w:t xml:space="preserve"> tab contains a single table that displays dose events for the selected subject. By default records are sorted chronologically by </w:t>
      </w:r>
      <w:r w:rsidRPr="00310CA9">
        <w:rPr>
          <w:b/>
        </w:rPr>
        <w:t>Start</w:t>
      </w:r>
      <w:r>
        <w:t xml:space="preserve"> date-time.</w:t>
      </w:r>
    </w:p>
    <w:p w14:paraId="5F189183" w14:textId="77777777" w:rsidR="00CC493C" w:rsidRDefault="00CC493C" w:rsidP="00CC493C">
      <w:pPr>
        <w:pStyle w:val="BodyText"/>
      </w:pPr>
      <w:r>
        <w:rPr>
          <w:noProof/>
        </w:rPr>
        <w:drawing>
          <wp:inline distT="0" distB="0" distL="0" distR="0" wp14:anchorId="47FA3254" wp14:editId="64698B24">
            <wp:extent cx="5941695" cy="814705"/>
            <wp:effectExtent l="19050" t="19050" r="20955" b="2349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1695" cy="814705"/>
                    </a:xfrm>
                    <a:prstGeom prst="rect">
                      <a:avLst/>
                    </a:prstGeom>
                    <a:ln>
                      <a:solidFill>
                        <a:schemeClr val="bg1">
                          <a:lumMod val="85000"/>
                        </a:schemeClr>
                      </a:solidFill>
                    </a:ln>
                  </pic:spPr>
                </pic:pic>
              </a:graphicData>
            </a:graphic>
          </wp:inline>
        </w:drawing>
      </w:r>
    </w:p>
    <w:p w14:paraId="4C934AD2" w14:textId="77777777" w:rsidR="00CC493C" w:rsidRDefault="00CC493C" w:rsidP="00CC493C">
      <w:pPr>
        <w:pStyle w:val="BodyText"/>
      </w:pPr>
      <w:r>
        <w:t xml:space="preserve">See </w:t>
      </w:r>
      <w:r>
        <w:fldChar w:fldCharType="begin"/>
      </w:r>
      <w:r>
        <w:instrText xml:space="preserve"> REF _Ref27749393 \h </w:instrText>
      </w:r>
      <w:r>
        <w:fldChar w:fldCharType="separate"/>
      </w:r>
      <w:r>
        <w:t>Common Table Controls</w:t>
      </w:r>
      <w:r>
        <w:fldChar w:fldCharType="end"/>
      </w:r>
      <w:r>
        <w:t xml:space="preserve"> section for description of available controls.</w:t>
      </w:r>
    </w:p>
    <w:p w14:paraId="49AA3A46" w14:textId="77777777" w:rsidR="00CC493C" w:rsidRDefault="00CC493C" w:rsidP="00CC493C">
      <w:pPr>
        <w:pStyle w:val="BodyText"/>
        <w:keepNext/>
      </w:pPr>
      <w:r w:rsidRPr="00C858B6">
        <w:rPr>
          <w:b/>
        </w:rPr>
        <w:lastRenderedPageBreak/>
        <w:t>Dose</w:t>
      </w:r>
      <w:r>
        <w:t xml:space="preserve"> </w:t>
      </w:r>
      <w:r w:rsidRPr="00C858B6">
        <w:rPr>
          <w:b/>
        </w:rPr>
        <w:t>Filters</w:t>
      </w:r>
      <w:r>
        <w:t xml:space="preserve"> are available on the right slide panel. Dose filters correspond to the table columns (except for </w:t>
      </w:r>
      <w:r w:rsidRPr="00170E9A">
        <w:rPr>
          <w:b/>
        </w:rPr>
        <w:t>Study id</w:t>
      </w:r>
      <w:r>
        <w:t xml:space="preserve">, </w:t>
      </w:r>
      <w:r w:rsidRPr="00170E9A">
        <w:rPr>
          <w:b/>
        </w:rPr>
        <w:t>Study part</w:t>
      </w:r>
      <w:r>
        <w:t xml:space="preserve"> and </w:t>
      </w:r>
      <w:r w:rsidRPr="00170E9A">
        <w:rPr>
          <w:b/>
        </w:rPr>
        <w:t>Subject id</w:t>
      </w:r>
      <w:r>
        <w:t xml:space="preserve"> columns).</w:t>
      </w:r>
    </w:p>
    <w:p w14:paraId="228A5D0F" w14:textId="77777777" w:rsidR="00CC493C" w:rsidRPr="00C203B8" w:rsidRDefault="00CC493C" w:rsidP="00CC493C">
      <w:pPr>
        <w:pStyle w:val="BodyText"/>
      </w:pPr>
      <w:r>
        <w:rPr>
          <w:noProof/>
        </w:rPr>
        <w:drawing>
          <wp:inline distT="0" distB="0" distL="0" distR="0" wp14:anchorId="400BE0FC" wp14:editId="3D730E82">
            <wp:extent cx="1850065" cy="2989470"/>
            <wp:effectExtent l="19050" t="19050" r="17145" b="209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864770" cy="3013231"/>
                    </a:xfrm>
                    <a:prstGeom prst="rect">
                      <a:avLst/>
                    </a:prstGeom>
                    <a:ln>
                      <a:solidFill>
                        <a:schemeClr val="bg1">
                          <a:lumMod val="85000"/>
                        </a:schemeClr>
                      </a:solidFill>
                    </a:ln>
                  </pic:spPr>
                </pic:pic>
              </a:graphicData>
            </a:graphic>
          </wp:inline>
        </w:drawing>
      </w:r>
    </w:p>
    <w:p w14:paraId="3120C2D2" w14:textId="77777777" w:rsidR="00CC493C" w:rsidRDefault="00CC493C" w:rsidP="00CC493C">
      <w:pPr>
        <w:pStyle w:val="Heading3"/>
      </w:pPr>
      <w:bookmarkStart w:id="192" w:name="_Toc33115339"/>
      <w:r>
        <w:t>Dose Discontinuation Tab</w:t>
      </w:r>
      <w:bookmarkEnd w:id="192"/>
    </w:p>
    <w:p w14:paraId="50DEB8DF" w14:textId="77777777" w:rsidR="00CC493C" w:rsidRDefault="00CC493C" w:rsidP="00CC493C">
      <w:pPr>
        <w:pStyle w:val="BodyText"/>
        <w:keepNext/>
      </w:pPr>
      <w:r w:rsidRPr="009B69BF">
        <w:rPr>
          <w:b/>
        </w:rPr>
        <w:t>Dose Discontinuation</w:t>
      </w:r>
      <w:r>
        <w:t xml:space="preserve"> tab contains a single table that displays dose discontinuation events for the selected subject. </w:t>
      </w:r>
      <w:r w:rsidRPr="00613809">
        <w:t>By default records are sorted chronologically by date-time of IP discontinuation.</w:t>
      </w:r>
    </w:p>
    <w:p w14:paraId="0B6720E7" w14:textId="77777777" w:rsidR="00CC493C" w:rsidRDefault="00CC493C" w:rsidP="00CC493C">
      <w:pPr>
        <w:pStyle w:val="BodyText"/>
      </w:pPr>
      <w:r>
        <w:rPr>
          <w:noProof/>
        </w:rPr>
        <w:drawing>
          <wp:inline distT="0" distB="0" distL="0" distR="0" wp14:anchorId="2C51BE38" wp14:editId="56FB2815">
            <wp:extent cx="5941695" cy="2072640"/>
            <wp:effectExtent l="19050" t="19050" r="20955" b="2286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1695" cy="2072640"/>
                    </a:xfrm>
                    <a:prstGeom prst="rect">
                      <a:avLst/>
                    </a:prstGeom>
                    <a:ln>
                      <a:solidFill>
                        <a:schemeClr val="bg1">
                          <a:lumMod val="85000"/>
                        </a:schemeClr>
                      </a:solidFill>
                    </a:ln>
                  </pic:spPr>
                </pic:pic>
              </a:graphicData>
            </a:graphic>
          </wp:inline>
        </w:drawing>
      </w:r>
    </w:p>
    <w:p w14:paraId="0E65E1E3" w14:textId="77777777" w:rsidR="00CC493C" w:rsidRDefault="00CC493C" w:rsidP="00CC493C">
      <w:pPr>
        <w:pStyle w:val="BodyText"/>
      </w:pPr>
      <w:r>
        <w:t xml:space="preserve">See </w:t>
      </w:r>
      <w:r>
        <w:fldChar w:fldCharType="begin"/>
      </w:r>
      <w:r>
        <w:instrText xml:space="preserve"> REF _Ref27749393 \h </w:instrText>
      </w:r>
      <w:r>
        <w:fldChar w:fldCharType="separate"/>
      </w:r>
      <w:r>
        <w:t>Common Table Controls</w:t>
      </w:r>
      <w:r>
        <w:fldChar w:fldCharType="end"/>
      </w:r>
      <w:r>
        <w:t xml:space="preserve"> section for description of available controls.</w:t>
      </w:r>
    </w:p>
    <w:p w14:paraId="75977C21" w14:textId="77777777" w:rsidR="00CC493C" w:rsidRDefault="00CC493C" w:rsidP="00CC493C">
      <w:pPr>
        <w:pStyle w:val="BodyText"/>
        <w:keepNext/>
      </w:pPr>
      <w:r w:rsidRPr="00C858B6">
        <w:rPr>
          <w:b/>
        </w:rPr>
        <w:lastRenderedPageBreak/>
        <w:t>Dose</w:t>
      </w:r>
      <w:r>
        <w:t xml:space="preserve"> </w:t>
      </w:r>
      <w:r w:rsidRPr="00653DCC">
        <w:rPr>
          <w:b/>
        </w:rPr>
        <w:t>Discontinuation</w:t>
      </w:r>
      <w:r>
        <w:t xml:space="preserve"> </w:t>
      </w:r>
      <w:r w:rsidRPr="00C858B6">
        <w:rPr>
          <w:b/>
        </w:rPr>
        <w:t>Filters</w:t>
      </w:r>
      <w:r>
        <w:t xml:space="preserve"> are available on the right slide panel. Filters correspond to the table columns (except for </w:t>
      </w:r>
      <w:r w:rsidRPr="00170E9A">
        <w:rPr>
          <w:b/>
        </w:rPr>
        <w:t>Study id</w:t>
      </w:r>
      <w:r>
        <w:t xml:space="preserve">, </w:t>
      </w:r>
      <w:r w:rsidRPr="00170E9A">
        <w:rPr>
          <w:b/>
        </w:rPr>
        <w:t>Study part</w:t>
      </w:r>
      <w:r>
        <w:t xml:space="preserve"> and </w:t>
      </w:r>
      <w:r w:rsidRPr="00170E9A">
        <w:rPr>
          <w:b/>
        </w:rPr>
        <w:t>Subject id</w:t>
      </w:r>
      <w:r>
        <w:t xml:space="preserve"> columns).</w:t>
      </w:r>
    </w:p>
    <w:p w14:paraId="4F8206CF" w14:textId="77777777" w:rsidR="00CC493C" w:rsidRDefault="00CC493C" w:rsidP="00CC493C">
      <w:pPr>
        <w:pStyle w:val="BodyText"/>
      </w:pPr>
      <w:r>
        <w:rPr>
          <w:noProof/>
        </w:rPr>
        <w:drawing>
          <wp:inline distT="0" distB="0" distL="0" distR="0" wp14:anchorId="7C3DA13D" wp14:editId="1FE8C037">
            <wp:extent cx="1754372" cy="2835683"/>
            <wp:effectExtent l="19050" t="19050" r="17780" b="222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768296" cy="2858189"/>
                    </a:xfrm>
                    <a:prstGeom prst="rect">
                      <a:avLst/>
                    </a:prstGeom>
                    <a:ln>
                      <a:solidFill>
                        <a:schemeClr val="bg1">
                          <a:lumMod val="85000"/>
                        </a:schemeClr>
                      </a:solidFill>
                    </a:ln>
                  </pic:spPr>
                </pic:pic>
              </a:graphicData>
            </a:graphic>
          </wp:inline>
        </w:drawing>
      </w:r>
    </w:p>
    <w:p w14:paraId="4A4C00C0" w14:textId="77777777" w:rsidR="00CC493C" w:rsidRDefault="00CC493C" w:rsidP="00CC493C">
      <w:pPr>
        <w:pStyle w:val="Heading3"/>
      </w:pPr>
      <w:bookmarkStart w:id="193" w:name="_Toc33115340"/>
      <w:r>
        <w:t>Respiratory Exacerbations</w:t>
      </w:r>
      <w:r w:rsidRPr="007C1AAB">
        <w:t xml:space="preserve"> </w:t>
      </w:r>
      <w:r>
        <w:t>Tab</w:t>
      </w:r>
      <w:bookmarkEnd w:id="193"/>
    </w:p>
    <w:p w14:paraId="60C59F83" w14:textId="77777777" w:rsidR="00CC493C" w:rsidRDefault="00CC493C" w:rsidP="00CC493C">
      <w:pPr>
        <w:pStyle w:val="BodyText"/>
        <w:keepNext/>
        <w:rPr>
          <w:color w:val="172B4D"/>
        </w:rPr>
      </w:pPr>
      <w:r w:rsidRPr="00653DCC">
        <w:rPr>
          <w:b/>
        </w:rPr>
        <w:t>Respiratory Exacerbations</w:t>
      </w:r>
      <w:r>
        <w:t xml:space="preserve"> tab contains a single table that displays </w:t>
      </w:r>
      <w:r w:rsidRPr="00653DCC">
        <w:t>respiratory exacerbations</w:t>
      </w:r>
      <w:r>
        <w:t xml:space="preserve"> events for the selected subject. </w:t>
      </w:r>
      <w:r w:rsidRPr="00613809">
        <w:t>By default records are sorted chronologically by</w:t>
      </w:r>
      <w:r>
        <w:t xml:space="preserve"> </w:t>
      </w:r>
      <w:r>
        <w:rPr>
          <w:color w:val="172B4D"/>
        </w:rPr>
        <w:t>start date-time.</w:t>
      </w:r>
    </w:p>
    <w:p w14:paraId="188555A9" w14:textId="77777777" w:rsidR="00CC493C" w:rsidRDefault="00CC493C" w:rsidP="00CC493C">
      <w:pPr>
        <w:pStyle w:val="BodyText"/>
      </w:pPr>
      <w:r>
        <w:rPr>
          <w:noProof/>
        </w:rPr>
        <w:drawing>
          <wp:inline distT="0" distB="0" distL="0" distR="0" wp14:anchorId="684DCCA1" wp14:editId="0BB02671">
            <wp:extent cx="5941695" cy="1429385"/>
            <wp:effectExtent l="19050" t="19050" r="20955" b="184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1695" cy="1429385"/>
                    </a:xfrm>
                    <a:prstGeom prst="rect">
                      <a:avLst/>
                    </a:prstGeom>
                    <a:ln>
                      <a:solidFill>
                        <a:schemeClr val="bg1">
                          <a:lumMod val="85000"/>
                        </a:schemeClr>
                      </a:solidFill>
                    </a:ln>
                  </pic:spPr>
                </pic:pic>
              </a:graphicData>
            </a:graphic>
          </wp:inline>
        </w:drawing>
      </w:r>
    </w:p>
    <w:p w14:paraId="4E33EB8B" w14:textId="77777777" w:rsidR="00CC493C" w:rsidRDefault="00CC493C" w:rsidP="00CC493C">
      <w:pPr>
        <w:pStyle w:val="BodyText"/>
      </w:pPr>
      <w:r>
        <w:t xml:space="preserve">See </w:t>
      </w:r>
      <w:r>
        <w:fldChar w:fldCharType="begin"/>
      </w:r>
      <w:r>
        <w:instrText xml:space="preserve"> REF _Ref27749393 \h </w:instrText>
      </w:r>
      <w:r>
        <w:fldChar w:fldCharType="separate"/>
      </w:r>
      <w:r>
        <w:t>Common Table Controls</w:t>
      </w:r>
      <w:r>
        <w:fldChar w:fldCharType="end"/>
      </w:r>
      <w:r>
        <w:t xml:space="preserve"> section for description of available controls.</w:t>
      </w:r>
    </w:p>
    <w:p w14:paraId="38E00159" w14:textId="77777777" w:rsidR="00CC493C" w:rsidRDefault="00CC493C" w:rsidP="00CC493C">
      <w:pPr>
        <w:pStyle w:val="BodyText"/>
        <w:keepNext/>
      </w:pPr>
      <w:r w:rsidRPr="00653DCC">
        <w:rPr>
          <w:b/>
        </w:rPr>
        <w:lastRenderedPageBreak/>
        <w:t>Respiratory Exacerbations</w:t>
      </w:r>
      <w:r>
        <w:t xml:space="preserve"> </w:t>
      </w:r>
      <w:r w:rsidRPr="00C858B6">
        <w:rPr>
          <w:b/>
        </w:rPr>
        <w:t>Filters</w:t>
      </w:r>
      <w:r>
        <w:t xml:space="preserve"> are available on the right slide panel.</w:t>
      </w:r>
      <w:r w:rsidRPr="00170E9A">
        <w:t xml:space="preserve"> </w:t>
      </w:r>
      <w:r>
        <w:t xml:space="preserve">Filters correspond to the table columns (except for </w:t>
      </w:r>
      <w:r w:rsidRPr="00170E9A">
        <w:rPr>
          <w:b/>
        </w:rPr>
        <w:t>Study id</w:t>
      </w:r>
      <w:r>
        <w:t xml:space="preserve">, </w:t>
      </w:r>
      <w:r w:rsidRPr="00170E9A">
        <w:rPr>
          <w:b/>
        </w:rPr>
        <w:t>Study part</w:t>
      </w:r>
      <w:r>
        <w:t xml:space="preserve"> and </w:t>
      </w:r>
      <w:r w:rsidRPr="00170E9A">
        <w:rPr>
          <w:b/>
        </w:rPr>
        <w:t>Subject id</w:t>
      </w:r>
      <w:r>
        <w:t xml:space="preserve"> columns).</w:t>
      </w:r>
    </w:p>
    <w:p w14:paraId="04A0829C" w14:textId="77777777" w:rsidR="00CC493C" w:rsidRDefault="00CC493C" w:rsidP="00CC493C">
      <w:pPr>
        <w:pStyle w:val="BodyText"/>
      </w:pPr>
      <w:r>
        <w:rPr>
          <w:noProof/>
        </w:rPr>
        <w:drawing>
          <wp:inline distT="0" distB="0" distL="0" distR="0" wp14:anchorId="7FBF6A61" wp14:editId="1A832499">
            <wp:extent cx="1967023" cy="4002303"/>
            <wp:effectExtent l="19050" t="19050" r="146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972141" cy="4012717"/>
                    </a:xfrm>
                    <a:prstGeom prst="rect">
                      <a:avLst/>
                    </a:prstGeom>
                    <a:ln>
                      <a:solidFill>
                        <a:schemeClr val="bg2"/>
                      </a:solidFill>
                    </a:ln>
                  </pic:spPr>
                </pic:pic>
              </a:graphicData>
            </a:graphic>
          </wp:inline>
        </w:drawing>
      </w:r>
    </w:p>
    <w:p w14:paraId="1CBF54E5" w14:textId="77777777" w:rsidR="00CC493C" w:rsidRDefault="00CC493C" w:rsidP="00CC493C">
      <w:pPr>
        <w:pStyle w:val="Heading3"/>
      </w:pPr>
      <w:bookmarkStart w:id="194" w:name="_Toc33115341"/>
      <w:r>
        <w:lastRenderedPageBreak/>
        <w:t>Lung Function</w:t>
      </w:r>
      <w:r w:rsidRPr="007C1AAB">
        <w:t xml:space="preserve"> </w:t>
      </w:r>
      <w:r>
        <w:t>Tab</w:t>
      </w:r>
      <w:bookmarkEnd w:id="194"/>
    </w:p>
    <w:p w14:paraId="73288DD6" w14:textId="77777777" w:rsidR="00CC493C" w:rsidRDefault="00CC493C" w:rsidP="00CC493C">
      <w:pPr>
        <w:pStyle w:val="BodyText"/>
        <w:keepNext/>
      </w:pPr>
      <w:r>
        <w:rPr>
          <w:b/>
        </w:rPr>
        <w:t>Lung Function</w:t>
      </w:r>
      <w:r>
        <w:t xml:space="preserve"> tab is comprised of a set of Lung Function plots and Lung Function table placed below.</w:t>
      </w:r>
    </w:p>
    <w:p w14:paraId="75D630DE" w14:textId="77777777" w:rsidR="00CC493C" w:rsidRDefault="00CC493C" w:rsidP="00CC493C">
      <w:pPr>
        <w:pStyle w:val="BodyText"/>
      </w:pPr>
      <w:r>
        <w:rPr>
          <w:noProof/>
        </w:rPr>
        <w:drawing>
          <wp:inline distT="0" distB="0" distL="0" distR="0" wp14:anchorId="3E62A6D6" wp14:editId="69A735AF">
            <wp:extent cx="5941695" cy="4059555"/>
            <wp:effectExtent l="19050" t="19050" r="2095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1695" cy="4059555"/>
                    </a:xfrm>
                    <a:prstGeom prst="rect">
                      <a:avLst/>
                    </a:prstGeom>
                    <a:ln>
                      <a:solidFill>
                        <a:schemeClr val="bg2"/>
                      </a:solidFill>
                    </a:ln>
                  </pic:spPr>
                </pic:pic>
              </a:graphicData>
            </a:graphic>
          </wp:inline>
        </w:drawing>
      </w:r>
    </w:p>
    <w:p w14:paraId="351DA4AB" w14:textId="77777777" w:rsidR="00CC493C" w:rsidRDefault="00CC493C" w:rsidP="00CC493C">
      <w:pPr>
        <w:pStyle w:val="BodyText"/>
      </w:pPr>
      <w:r>
        <w:t>Lung Function line and range plots represent the summary of the Lung Function values ove</w:t>
      </w:r>
      <w:r w:rsidRPr="008D5E14">
        <w:t>r time. Each line Y value represents the me</w:t>
      </w:r>
      <w:r>
        <w:t>di</w:t>
      </w:r>
      <w:r w:rsidRPr="008D5E14">
        <w:t xml:space="preserve">an value of all unfiltered points at the given X axis timepoint. The range displays the range at the given points. Plots are trellised by measurement name (see </w:t>
      </w:r>
      <w:r w:rsidRPr="008D5E14">
        <w:fldChar w:fldCharType="begin"/>
      </w:r>
      <w:r w:rsidRPr="008D5E14">
        <w:instrText xml:space="preserve"> REF _Ref26813896 \h </w:instrText>
      </w:r>
      <w:r>
        <w:instrText xml:space="preserve"> \* MERGEFORMAT </w:instrText>
      </w:r>
      <w:r w:rsidRPr="008D5E14">
        <w:fldChar w:fldCharType="separate"/>
      </w:r>
      <w:r w:rsidRPr="008D5E14">
        <w:t>Trellised Plots</w:t>
      </w:r>
      <w:r w:rsidRPr="008D5E14">
        <w:fldChar w:fldCharType="end"/>
      </w:r>
      <w:r>
        <w:t xml:space="preserve"> section for trellis description).</w:t>
      </w:r>
    </w:p>
    <w:p w14:paraId="4D42FCE0" w14:textId="47457CCF" w:rsidR="00CC493C" w:rsidRDefault="00CC493C" w:rsidP="00CC493C">
      <w:pPr>
        <w:pStyle w:val="BodyText"/>
      </w:pPr>
      <w:r>
        <w:rPr>
          <w:noProof/>
        </w:rPr>
        <w:drawing>
          <wp:inline distT="0" distB="0" distL="0" distR="0" wp14:anchorId="4EC36186" wp14:editId="3881418C">
            <wp:extent cx="5941695" cy="3561080"/>
            <wp:effectExtent l="19050" t="19050" r="20955"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1695" cy="3561080"/>
                    </a:xfrm>
                    <a:prstGeom prst="rect">
                      <a:avLst/>
                    </a:prstGeom>
                    <a:ln>
                      <a:solidFill>
                        <a:schemeClr val="bg2"/>
                      </a:solidFill>
                    </a:ln>
                  </pic:spPr>
                </pic:pic>
              </a:graphicData>
            </a:graphic>
          </wp:inline>
        </w:drawing>
      </w:r>
    </w:p>
    <w:p w14:paraId="4A61EC02" w14:textId="77777777" w:rsidR="00127F76" w:rsidRPr="00926B50" w:rsidRDefault="00127F76" w:rsidP="00127F76">
      <w:pPr>
        <w:pStyle w:val="BodyText"/>
        <w:keepNext/>
        <w:rPr>
          <w:u w:val="single"/>
        </w:rPr>
      </w:pPr>
      <w:r w:rsidRPr="00926B50">
        <w:rPr>
          <w:u w:val="single"/>
        </w:rPr>
        <w:lastRenderedPageBreak/>
        <w:t>X axis</w:t>
      </w:r>
    </w:p>
    <w:p w14:paraId="1DEC0587" w14:textId="77777777" w:rsidR="00CC493C" w:rsidRDefault="00CC493C" w:rsidP="00CC493C">
      <w:pPr>
        <w:pStyle w:val="BodyText"/>
      </w:pPr>
      <w:r>
        <w:t xml:space="preserve">X axis has time binning (see </w:t>
      </w:r>
      <w:r>
        <w:fldChar w:fldCharType="begin"/>
      </w:r>
      <w:r>
        <w:instrText xml:space="preserve"> REF _Ref31640041 \h </w:instrText>
      </w:r>
      <w:r>
        <w:fldChar w:fldCharType="separate"/>
      </w:r>
      <w:r w:rsidRPr="005375EF">
        <w:t>Time Binning</w:t>
      </w:r>
      <w:r>
        <w:fldChar w:fldCharType="end"/>
      </w:r>
      <w:r>
        <w:t xml:space="preserve"> section for details). The following axis labels are available:</w:t>
      </w:r>
    </w:p>
    <w:p w14:paraId="029CD1F5" w14:textId="77777777" w:rsidR="00CC493C" w:rsidRDefault="00CC493C" w:rsidP="00CC493C">
      <w:pPr>
        <w:pStyle w:val="ListBullet"/>
      </w:pPr>
      <w:r>
        <w:t>Visit number;</w:t>
      </w:r>
    </w:p>
    <w:p w14:paraId="552F432C" w14:textId="77777777" w:rsidR="00CC493C" w:rsidRDefault="00CC493C" w:rsidP="00CC493C">
      <w:pPr>
        <w:pStyle w:val="ListBullet"/>
      </w:pPr>
      <w:r>
        <w:t>Days since first treatment;</w:t>
      </w:r>
    </w:p>
    <w:p w14:paraId="1130DE69" w14:textId="77777777" w:rsidR="00CC493C" w:rsidRDefault="00CC493C" w:rsidP="00CC493C">
      <w:pPr>
        <w:pStyle w:val="ListBullet"/>
      </w:pPr>
      <w:r>
        <w:t>Weeks since first treatment;</w:t>
      </w:r>
    </w:p>
    <w:p w14:paraId="1AD10A15" w14:textId="77777777" w:rsidR="00CC493C" w:rsidRDefault="00CC493C" w:rsidP="00CC493C">
      <w:pPr>
        <w:pStyle w:val="ListBullet"/>
      </w:pPr>
      <w:r>
        <w:t>Days since randomisation;</w:t>
      </w:r>
    </w:p>
    <w:p w14:paraId="607C9A59" w14:textId="77777777" w:rsidR="00CC493C" w:rsidRDefault="00CC493C" w:rsidP="00CC493C">
      <w:pPr>
        <w:pStyle w:val="ListBullet"/>
        <w:keepNext/>
      </w:pPr>
      <w:r>
        <w:t>Weeks since</w:t>
      </w:r>
      <w:r w:rsidRPr="000A17C3">
        <w:t xml:space="preserve"> </w:t>
      </w:r>
      <w:r>
        <w:t>randomisation.</w:t>
      </w:r>
    </w:p>
    <w:p w14:paraId="273A368E" w14:textId="3D9F1AC7" w:rsidR="00CC493C" w:rsidRDefault="00CC493C" w:rsidP="00CC493C">
      <w:pPr>
        <w:pStyle w:val="BodyText"/>
      </w:pPr>
      <w:r>
        <w:rPr>
          <w:noProof/>
        </w:rPr>
        <w:drawing>
          <wp:inline distT="0" distB="0" distL="0" distR="0" wp14:anchorId="51BC78F7" wp14:editId="46798528">
            <wp:extent cx="1809135" cy="859339"/>
            <wp:effectExtent l="19050" t="19050" r="1968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1814490" cy="861883"/>
                    </a:xfrm>
                    <a:prstGeom prst="rect">
                      <a:avLst/>
                    </a:prstGeom>
                    <a:ln>
                      <a:solidFill>
                        <a:schemeClr val="bg2"/>
                      </a:solidFill>
                    </a:ln>
                  </pic:spPr>
                </pic:pic>
              </a:graphicData>
            </a:graphic>
          </wp:inline>
        </w:drawing>
      </w:r>
      <w:r>
        <w:t xml:space="preserve"> </w:t>
      </w:r>
      <w:r>
        <w:rPr>
          <w:noProof/>
        </w:rPr>
        <w:drawing>
          <wp:inline distT="0" distB="0" distL="0" distR="0" wp14:anchorId="3EF618D0" wp14:editId="0222AFC5">
            <wp:extent cx="1677777" cy="884903"/>
            <wp:effectExtent l="19050" t="19050" r="17780" b="107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684300" cy="888343"/>
                    </a:xfrm>
                    <a:prstGeom prst="rect">
                      <a:avLst/>
                    </a:prstGeom>
                    <a:ln>
                      <a:solidFill>
                        <a:schemeClr val="bg2"/>
                      </a:solidFill>
                    </a:ln>
                  </pic:spPr>
                </pic:pic>
              </a:graphicData>
            </a:graphic>
          </wp:inline>
        </w:drawing>
      </w:r>
    </w:p>
    <w:p w14:paraId="40986CC3" w14:textId="716D4C4C" w:rsidR="00127F76" w:rsidRPr="00926B50" w:rsidRDefault="00127F76" w:rsidP="00127F76">
      <w:pPr>
        <w:pStyle w:val="BodyText"/>
        <w:keepNext/>
        <w:rPr>
          <w:u w:val="single"/>
        </w:rPr>
      </w:pPr>
      <w:r>
        <w:rPr>
          <w:u w:val="single"/>
        </w:rPr>
        <w:t>Y</w:t>
      </w:r>
      <w:r w:rsidRPr="00926B50">
        <w:rPr>
          <w:u w:val="single"/>
        </w:rPr>
        <w:t xml:space="preserve"> axis</w:t>
      </w:r>
    </w:p>
    <w:p w14:paraId="7F4BA07A" w14:textId="77777777" w:rsidR="00CC493C" w:rsidRDefault="00CC493C" w:rsidP="00CC493C">
      <w:pPr>
        <w:pStyle w:val="BodyText"/>
      </w:pPr>
      <w:r>
        <w:t>The following Y axis labels are available:</w:t>
      </w:r>
    </w:p>
    <w:p w14:paraId="13585FAF" w14:textId="77777777" w:rsidR="00CC493C" w:rsidRDefault="00CC493C" w:rsidP="00CC493C">
      <w:pPr>
        <w:pStyle w:val="ListBullet"/>
      </w:pPr>
      <w:r>
        <w:t>Absolute change from baseline;</w:t>
      </w:r>
    </w:p>
    <w:p w14:paraId="405B7DB0" w14:textId="77777777" w:rsidR="00CC493C" w:rsidRDefault="00CC493C" w:rsidP="00CC493C">
      <w:pPr>
        <w:pStyle w:val="ListBullet"/>
      </w:pPr>
      <w:r>
        <w:t>Percentage change from baseline;</w:t>
      </w:r>
    </w:p>
    <w:p w14:paraId="10F19CDC" w14:textId="77777777" w:rsidR="00CC493C" w:rsidRDefault="00CC493C" w:rsidP="00CC493C">
      <w:pPr>
        <w:pStyle w:val="ListBullet"/>
        <w:keepNext/>
      </w:pPr>
      <w:r>
        <w:t>Result value.</w:t>
      </w:r>
    </w:p>
    <w:p w14:paraId="201B682F" w14:textId="77777777" w:rsidR="00CC493C" w:rsidRDefault="00CC493C" w:rsidP="00CC493C">
      <w:pPr>
        <w:pStyle w:val="BodyText"/>
      </w:pPr>
      <w:r>
        <w:rPr>
          <w:noProof/>
        </w:rPr>
        <w:drawing>
          <wp:inline distT="0" distB="0" distL="0" distR="0" wp14:anchorId="07BDC1A2" wp14:editId="15BA05A6">
            <wp:extent cx="1779639" cy="710295"/>
            <wp:effectExtent l="19050" t="19050" r="11430" b="139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1786823" cy="713162"/>
                    </a:xfrm>
                    <a:prstGeom prst="rect">
                      <a:avLst/>
                    </a:prstGeom>
                    <a:ln>
                      <a:solidFill>
                        <a:schemeClr val="bg2"/>
                      </a:solidFill>
                    </a:ln>
                  </pic:spPr>
                </pic:pic>
              </a:graphicData>
            </a:graphic>
          </wp:inline>
        </w:drawing>
      </w:r>
    </w:p>
    <w:p w14:paraId="7BA0B87D" w14:textId="6D40B885" w:rsidR="00FF6C83" w:rsidRPr="00926B50" w:rsidRDefault="00FF6C83" w:rsidP="00FF6C83">
      <w:pPr>
        <w:pStyle w:val="BodyText"/>
        <w:keepNext/>
        <w:rPr>
          <w:u w:val="single"/>
        </w:rPr>
      </w:pPr>
      <w:r>
        <w:rPr>
          <w:u w:val="single"/>
        </w:rPr>
        <w:t>Tooltips</w:t>
      </w:r>
    </w:p>
    <w:p w14:paraId="567898C2" w14:textId="74E208D7" w:rsidR="00CC493C" w:rsidRDefault="00CC493C" w:rsidP="00CC493C">
      <w:pPr>
        <w:pStyle w:val="BodyText"/>
        <w:keepNext/>
      </w:pPr>
      <w:r>
        <w:t>The following tooltip appears when a user hovers a mouse cursor over a particular point on the plot.</w:t>
      </w:r>
    </w:p>
    <w:p w14:paraId="6B892177" w14:textId="77777777" w:rsidR="00CC493C" w:rsidRDefault="00CC493C" w:rsidP="00CC493C">
      <w:pPr>
        <w:pStyle w:val="BodyText"/>
      </w:pPr>
      <w:r>
        <w:rPr>
          <w:noProof/>
        </w:rPr>
        <w:drawing>
          <wp:inline distT="0" distB="0" distL="0" distR="0" wp14:anchorId="1C7778B4" wp14:editId="2E5E5FF4">
            <wp:extent cx="2219048" cy="1038095"/>
            <wp:effectExtent l="19050" t="19050" r="10160" b="1016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219048" cy="1038095"/>
                    </a:xfrm>
                    <a:prstGeom prst="rect">
                      <a:avLst/>
                    </a:prstGeom>
                    <a:ln>
                      <a:solidFill>
                        <a:schemeClr val="bg2"/>
                      </a:solidFill>
                    </a:ln>
                  </pic:spPr>
                </pic:pic>
              </a:graphicData>
            </a:graphic>
          </wp:inline>
        </w:drawing>
      </w:r>
    </w:p>
    <w:p w14:paraId="06D5CE04" w14:textId="77777777" w:rsidR="00CC493C" w:rsidRDefault="00CC493C" w:rsidP="00CC493C">
      <w:pPr>
        <w:pStyle w:val="BodyText"/>
      </w:pPr>
      <w:r>
        <w:t xml:space="preserve">The tooltip contains the following information: </w:t>
      </w:r>
    </w:p>
    <w:p w14:paraId="534D25A0" w14:textId="77777777" w:rsidR="00CC493C" w:rsidRDefault="00CC493C" w:rsidP="00CC493C">
      <w:pPr>
        <w:pStyle w:val="ListBullet"/>
      </w:pPr>
      <w:r>
        <w:t>Y axis label (lung function measurement);</w:t>
      </w:r>
    </w:p>
    <w:p w14:paraId="51A9517A" w14:textId="77777777" w:rsidR="00CC493C" w:rsidRDefault="00CC493C" w:rsidP="00CC493C">
      <w:pPr>
        <w:pStyle w:val="ListBullet"/>
      </w:pPr>
      <w:r>
        <w:t>X axis position;</w:t>
      </w:r>
    </w:p>
    <w:p w14:paraId="67A793CE" w14:textId="77777777" w:rsidR="00CC493C" w:rsidRDefault="00CC493C" w:rsidP="00CC493C">
      <w:pPr>
        <w:pStyle w:val="ListBullet"/>
      </w:pPr>
      <w:r>
        <w:t>Y axis position (measured value with calculation details);</w:t>
      </w:r>
    </w:p>
    <w:p w14:paraId="22DE218D" w14:textId="77777777" w:rsidR="00CC493C" w:rsidRDefault="00CC493C" w:rsidP="00CC493C">
      <w:pPr>
        <w:pStyle w:val="ListBullet"/>
      </w:pPr>
      <w:r>
        <w:t>Number of data points;</w:t>
      </w:r>
    </w:p>
    <w:p w14:paraId="79563C94" w14:textId="6C7D5BA2" w:rsidR="00FF6C83" w:rsidRPr="00926B50" w:rsidRDefault="00FF6C83" w:rsidP="00FF6C83">
      <w:pPr>
        <w:pStyle w:val="BodyText"/>
        <w:keepNext/>
        <w:rPr>
          <w:u w:val="single"/>
        </w:rPr>
      </w:pPr>
      <w:r>
        <w:rPr>
          <w:u w:val="single"/>
        </w:rPr>
        <w:lastRenderedPageBreak/>
        <w:t>Table</w:t>
      </w:r>
    </w:p>
    <w:p w14:paraId="3EB9DE49" w14:textId="06621A82" w:rsidR="00CC493C" w:rsidRDefault="00CC493C" w:rsidP="00CC493C">
      <w:pPr>
        <w:pStyle w:val="BodyText"/>
        <w:keepNext/>
        <w:rPr>
          <w:color w:val="172B4D"/>
        </w:rPr>
      </w:pPr>
      <w:r>
        <w:t xml:space="preserve">Lung Function table displays </w:t>
      </w:r>
      <w:r w:rsidRPr="00653DCC">
        <w:t>respiratory exacerbations</w:t>
      </w:r>
      <w:r>
        <w:t xml:space="preserve"> events for the selected subject. </w:t>
      </w:r>
      <w:r w:rsidRPr="00613809">
        <w:t>By default records are sorted chronologically by</w:t>
      </w:r>
      <w:r>
        <w:t xml:space="preserve"> </w:t>
      </w:r>
      <w:r>
        <w:rPr>
          <w:color w:val="172B4D"/>
        </w:rPr>
        <w:t>measurement date-time.</w:t>
      </w:r>
    </w:p>
    <w:p w14:paraId="7B917BF8" w14:textId="77777777" w:rsidR="00CC493C" w:rsidRDefault="00CC493C" w:rsidP="00CC493C">
      <w:pPr>
        <w:pStyle w:val="BodyText"/>
      </w:pPr>
      <w:r>
        <w:rPr>
          <w:noProof/>
        </w:rPr>
        <w:drawing>
          <wp:inline distT="0" distB="0" distL="0" distR="0" wp14:anchorId="7593EB91" wp14:editId="46C10CA7">
            <wp:extent cx="5941695" cy="1797050"/>
            <wp:effectExtent l="19050" t="19050" r="20955" b="12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1695" cy="1797050"/>
                    </a:xfrm>
                    <a:prstGeom prst="rect">
                      <a:avLst/>
                    </a:prstGeom>
                    <a:ln>
                      <a:solidFill>
                        <a:schemeClr val="bg2"/>
                      </a:solidFill>
                    </a:ln>
                  </pic:spPr>
                </pic:pic>
              </a:graphicData>
            </a:graphic>
          </wp:inline>
        </w:drawing>
      </w:r>
    </w:p>
    <w:p w14:paraId="174DD70D" w14:textId="77777777" w:rsidR="00CC493C" w:rsidRDefault="00CC493C" w:rsidP="00CC493C">
      <w:pPr>
        <w:pStyle w:val="BodyText"/>
        <w:rPr>
          <w:color w:val="172B4D"/>
        </w:rPr>
      </w:pPr>
      <w:r w:rsidRPr="008E1F0F">
        <w:rPr>
          <w:b/>
          <w:color w:val="172B4D"/>
        </w:rPr>
        <w:t>Note</w:t>
      </w:r>
      <w:r>
        <w:rPr>
          <w:color w:val="172B4D"/>
        </w:rPr>
        <w:t>: If a user selects some points on the plot, appropriate table rows become highlighted.</w:t>
      </w:r>
    </w:p>
    <w:p w14:paraId="203FCE3D" w14:textId="77777777" w:rsidR="00CC493C" w:rsidRDefault="00CC493C" w:rsidP="00CC493C">
      <w:pPr>
        <w:pStyle w:val="BodyText"/>
      </w:pPr>
      <w:r>
        <w:t xml:space="preserve">See </w:t>
      </w:r>
      <w:r>
        <w:fldChar w:fldCharType="begin"/>
      </w:r>
      <w:r>
        <w:instrText xml:space="preserve"> REF _Ref27749393 \h </w:instrText>
      </w:r>
      <w:r>
        <w:fldChar w:fldCharType="separate"/>
      </w:r>
      <w:r>
        <w:t>Common Table Controls</w:t>
      </w:r>
      <w:r>
        <w:fldChar w:fldCharType="end"/>
      </w:r>
      <w:r>
        <w:t xml:space="preserve"> section for description of available controls.</w:t>
      </w:r>
    </w:p>
    <w:p w14:paraId="5AE9E00E" w14:textId="2E32A4C5" w:rsidR="00FF6C83" w:rsidRPr="00926B50" w:rsidRDefault="00FF6C83" w:rsidP="00FF6C83">
      <w:pPr>
        <w:pStyle w:val="BodyText"/>
        <w:keepNext/>
        <w:rPr>
          <w:u w:val="single"/>
        </w:rPr>
      </w:pPr>
      <w:r w:rsidRPr="00FF6C83">
        <w:rPr>
          <w:u w:val="single"/>
        </w:rPr>
        <w:t>Lung Function Filters</w:t>
      </w:r>
    </w:p>
    <w:p w14:paraId="4AD7BCB2" w14:textId="6EF88A61" w:rsidR="00CC493C" w:rsidRDefault="00CC493C" w:rsidP="00CC493C">
      <w:pPr>
        <w:pStyle w:val="BodyText"/>
        <w:keepNext/>
      </w:pPr>
      <w:r w:rsidRPr="000A17C3">
        <w:rPr>
          <w:b/>
        </w:rPr>
        <w:t>Lung Function</w:t>
      </w:r>
      <w:r w:rsidRPr="00C858B6">
        <w:rPr>
          <w:b/>
        </w:rPr>
        <w:t xml:space="preserve"> Filters</w:t>
      </w:r>
      <w:r>
        <w:t xml:space="preserve"> are available on the right slide panel.</w:t>
      </w:r>
      <w:r w:rsidRPr="00170E9A">
        <w:t xml:space="preserve"> </w:t>
      </w:r>
    </w:p>
    <w:p w14:paraId="516EDDE4" w14:textId="77777777" w:rsidR="00CC493C" w:rsidRPr="00170E9A" w:rsidRDefault="00CC493C" w:rsidP="00CC493C">
      <w:pPr>
        <w:pStyle w:val="BodyText"/>
      </w:pPr>
      <w:r>
        <w:rPr>
          <w:noProof/>
        </w:rPr>
        <w:drawing>
          <wp:inline distT="0" distB="0" distL="0" distR="0" wp14:anchorId="770F4558" wp14:editId="14A5516F">
            <wp:extent cx="1828800" cy="2853158"/>
            <wp:effectExtent l="19050" t="19050" r="19050" b="2349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32557" cy="2859019"/>
                    </a:xfrm>
                    <a:prstGeom prst="rect">
                      <a:avLst/>
                    </a:prstGeom>
                    <a:ln>
                      <a:solidFill>
                        <a:schemeClr val="bg2"/>
                      </a:solidFill>
                    </a:ln>
                  </pic:spPr>
                </pic:pic>
              </a:graphicData>
            </a:graphic>
          </wp:inline>
        </w:drawing>
      </w:r>
    </w:p>
    <w:p w14:paraId="25435CE1" w14:textId="77777777" w:rsidR="00CC493C" w:rsidRDefault="00CC493C" w:rsidP="00CC493C">
      <w:pPr>
        <w:pStyle w:val="Heading3"/>
      </w:pPr>
      <w:bookmarkStart w:id="195" w:name="_Toc33115342"/>
      <w:r>
        <w:lastRenderedPageBreak/>
        <w:t>Adverse Events</w:t>
      </w:r>
      <w:r w:rsidRPr="007C1AAB">
        <w:t xml:space="preserve"> </w:t>
      </w:r>
      <w:r>
        <w:t>Tab</w:t>
      </w:r>
      <w:bookmarkEnd w:id="195"/>
    </w:p>
    <w:p w14:paraId="244EF08B" w14:textId="77777777" w:rsidR="00CC493C" w:rsidRDefault="00CC493C" w:rsidP="00CC493C">
      <w:pPr>
        <w:pStyle w:val="BodyText"/>
        <w:keepNext/>
      </w:pPr>
      <w:r w:rsidRPr="00A76483">
        <w:rPr>
          <w:b/>
        </w:rPr>
        <w:t>Adverse Events</w:t>
      </w:r>
      <w:r>
        <w:t xml:space="preserve"> tab contains a single table that displays all of the adverse events for the selected subject. By default records are sorted chronologically by start date-time.</w:t>
      </w:r>
    </w:p>
    <w:p w14:paraId="036EBEF2" w14:textId="77777777" w:rsidR="00CC493C" w:rsidRDefault="00CC493C" w:rsidP="00CC493C">
      <w:pPr>
        <w:pStyle w:val="BodyText"/>
      </w:pPr>
      <w:r>
        <w:rPr>
          <w:noProof/>
        </w:rPr>
        <w:drawing>
          <wp:inline distT="0" distB="0" distL="0" distR="0" wp14:anchorId="13E9D80C" wp14:editId="0D11F212">
            <wp:extent cx="5915755" cy="2314575"/>
            <wp:effectExtent l="19050" t="19050" r="2794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1"/>
                    <a:srcRect l="436"/>
                    <a:stretch/>
                  </pic:blipFill>
                  <pic:spPr bwMode="auto">
                    <a:xfrm>
                      <a:off x="0" y="0"/>
                      <a:ext cx="5915755" cy="231457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A9FF11A" w14:textId="77777777" w:rsidR="00CC493C" w:rsidRDefault="00CC493C" w:rsidP="00CC493C">
      <w:pPr>
        <w:pStyle w:val="BodyText"/>
      </w:pPr>
      <w:r>
        <w:t xml:space="preserve">See </w:t>
      </w:r>
      <w:r>
        <w:fldChar w:fldCharType="begin"/>
      </w:r>
      <w:r>
        <w:instrText xml:space="preserve"> REF _Ref27749393 \h </w:instrText>
      </w:r>
      <w:r>
        <w:fldChar w:fldCharType="separate"/>
      </w:r>
      <w:r>
        <w:t>Common Table Controls</w:t>
      </w:r>
      <w:r>
        <w:fldChar w:fldCharType="end"/>
      </w:r>
      <w:r>
        <w:t xml:space="preserve"> section for description of available controls.</w:t>
      </w:r>
    </w:p>
    <w:p w14:paraId="74F14C35" w14:textId="77777777" w:rsidR="00CC493C" w:rsidRDefault="00CC493C" w:rsidP="00CC493C">
      <w:pPr>
        <w:pStyle w:val="BodyText"/>
        <w:keepNext/>
      </w:pPr>
      <w:r w:rsidRPr="00A76483">
        <w:rPr>
          <w:b/>
        </w:rPr>
        <w:t>Adverse Events</w:t>
      </w:r>
      <w:r>
        <w:t xml:space="preserve"> </w:t>
      </w:r>
      <w:r w:rsidRPr="00C858B6">
        <w:rPr>
          <w:b/>
        </w:rPr>
        <w:t>Filters</w:t>
      </w:r>
      <w:r>
        <w:t xml:space="preserve"> are available on the right slide panel.</w:t>
      </w:r>
      <w:r w:rsidRPr="00170E9A">
        <w:t xml:space="preserve"> </w:t>
      </w:r>
    </w:p>
    <w:p w14:paraId="68057E52" w14:textId="77777777" w:rsidR="00CC493C" w:rsidRPr="00A76483" w:rsidRDefault="00CC493C" w:rsidP="00CC493C">
      <w:pPr>
        <w:pStyle w:val="BodyText"/>
      </w:pPr>
      <w:r>
        <w:rPr>
          <w:noProof/>
        </w:rPr>
        <w:drawing>
          <wp:inline distT="0" distB="0" distL="0" distR="0" wp14:anchorId="04804860" wp14:editId="3C978234">
            <wp:extent cx="1701209" cy="4773295"/>
            <wp:effectExtent l="19050" t="19050" r="1333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1705959" cy="4786623"/>
                    </a:xfrm>
                    <a:prstGeom prst="rect">
                      <a:avLst/>
                    </a:prstGeom>
                    <a:ln>
                      <a:solidFill>
                        <a:schemeClr val="bg2"/>
                      </a:solidFill>
                    </a:ln>
                  </pic:spPr>
                </pic:pic>
              </a:graphicData>
            </a:graphic>
          </wp:inline>
        </w:drawing>
      </w:r>
    </w:p>
    <w:p w14:paraId="35CBED60" w14:textId="77777777" w:rsidR="00CC493C" w:rsidRDefault="00CC493C" w:rsidP="00CC493C">
      <w:pPr>
        <w:pStyle w:val="Heading3"/>
      </w:pPr>
      <w:bookmarkStart w:id="196" w:name="_Toc33115343"/>
      <w:r>
        <w:lastRenderedPageBreak/>
        <w:t>Serious Adverse Events</w:t>
      </w:r>
      <w:r w:rsidRPr="007C1AAB">
        <w:t xml:space="preserve"> </w:t>
      </w:r>
      <w:r>
        <w:t>Tab</w:t>
      </w:r>
      <w:bookmarkEnd w:id="196"/>
    </w:p>
    <w:p w14:paraId="6B5E50B1" w14:textId="77777777" w:rsidR="00CC493C" w:rsidRDefault="00CC493C" w:rsidP="00CC493C">
      <w:pPr>
        <w:pStyle w:val="BodyText"/>
        <w:keepNext/>
      </w:pPr>
      <w:r>
        <w:rPr>
          <w:b/>
        </w:rPr>
        <w:t xml:space="preserve">Serious </w:t>
      </w:r>
      <w:r w:rsidRPr="00A76483">
        <w:rPr>
          <w:b/>
        </w:rPr>
        <w:t>Adverse Events</w:t>
      </w:r>
      <w:r>
        <w:t xml:space="preserve"> tab contains a single table that displays all of the serious adverse events for the selected subject. By default records are sorted chronologically by start date-time.</w:t>
      </w:r>
    </w:p>
    <w:p w14:paraId="1C4A87D2" w14:textId="77777777" w:rsidR="00CC493C" w:rsidRDefault="00CC493C" w:rsidP="00CC493C">
      <w:pPr>
        <w:pStyle w:val="BodyText"/>
      </w:pPr>
      <w:r>
        <w:rPr>
          <w:noProof/>
        </w:rPr>
        <w:drawing>
          <wp:inline distT="0" distB="0" distL="0" distR="0" wp14:anchorId="7094232A" wp14:editId="7E15F6FE">
            <wp:extent cx="5941695" cy="2021840"/>
            <wp:effectExtent l="19050" t="19050" r="20955" b="165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1695" cy="2021840"/>
                    </a:xfrm>
                    <a:prstGeom prst="rect">
                      <a:avLst/>
                    </a:prstGeom>
                    <a:ln>
                      <a:solidFill>
                        <a:schemeClr val="bg2"/>
                      </a:solidFill>
                    </a:ln>
                  </pic:spPr>
                </pic:pic>
              </a:graphicData>
            </a:graphic>
          </wp:inline>
        </w:drawing>
      </w:r>
    </w:p>
    <w:p w14:paraId="72493DF5" w14:textId="77777777" w:rsidR="00CC493C" w:rsidRDefault="00CC493C" w:rsidP="00CC493C">
      <w:pPr>
        <w:pStyle w:val="BodyText"/>
      </w:pPr>
      <w:r>
        <w:t xml:space="preserve">See </w:t>
      </w:r>
      <w:r>
        <w:fldChar w:fldCharType="begin"/>
      </w:r>
      <w:r>
        <w:instrText xml:space="preserve"> REF _Ref27749393 \h </w:instrText>
      </w:r>
      <w:r>
        <w:fldChar w:fldCharType="separate"/>
      </w:r>
      <w:r>
        <w:t>Common Table Controls</w:t>
      </w:r>
      <w:r>
        <w:fldChar w:fldCharType="end"/>
      </w:r>
      <w:r>
        <w:t xml:space="preserve"> section for description of available controls.</w:t>
      </w:r>
    </w:p>
    <w:p w14:paraId="7EDAC275" w14:textId="77777777" w:rsidR="00CC493C" w:rsidRDefault="00CC493C" w:rsidP="00CC493C">
      <w:pPr>
        <w:pStyle w:val="BodyText"/>
        <w:keepNext/>
      </w:pPr>
      <w:r>
        <w:rPr>
          <w:b/>
        </w:rPr>
        <w:t xml:space="preserve">Serious </w:t>
      </w:r>
      <w:r w:rsidRPr="00A76483">
        <w:rPr>
          <w:b/>
        </w:rPr>
        <w:t>Adverse Events</w:t>
      </w:r>
      <w:r>
        <w:t xml:space="preserve"> </w:t>
      </w:r>
      <w:r w:rsidRPr="00C858B6">
        <w:rPr>
          <w:b/>
        </w:rPr>
        <w:t>Filters</w:t>
      </w:r>
      <w:r>
        <w:t xml:space="preserve"> are available on the right slide panel.</w:t>
      </w:r>
      <w:r w:rsidRPr="00170E9A">
        <w:t xml:space="preserve"> </w:t>
      </w:r>
    </w:p>
    <w:p w14:paraId="2962F66B" w14:textId="77777777" w:rsidR="00CC493C" w:rsidRPr="00A76483" w:rsidRDefault="00CC493C" w:rsidP="00CC493C">
      <w:pPr>
        <w:pStyle w:val="BodyText"/>
      </w:pPr>
      <w:r>
        <w:rPr>
          <w:noProof/>
        </w:rPr>
        <w:drawing>
          <wp:inline distT="0" distB="0" distL="0" distR="0" wp14:anchorId="2BB16E7A" wp14:editId="34427B85">
            <wp:extent cx="1860698" cy="5125807"/>
            <wp:effectExtent l="19050" t="19050" r="25400" b="177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1862797" cy="5131590"/>
                    </a:xfrm>
                    <a:prstGeom prst="rect">
                      <a:avLst/>
                    </a:prstGeom>
                    <a:ln>
                      <a:solidFill>
                        <a:schemeClr val="bg2"/>
                      </a:solidFill>
                    </a:ln>
                  </pic:spPr>
                </pic:pic>
              </a:graphicData>
            </a:graphic>
          </wp:inline>
        </w:drawing>
      </w:r>
    </w:p>
    <w:p w14:paraId="549440B6" w14:textId="77777777" w:rsidR="00CC493C" w:rsidRDefault="00CC493C" w:rsidP="00CC493C">
      <w:pPr>
        <w:pStyle w:val="Heading3"/>
      </w:pPr>
      <w:bookmarkStart w:id="197" w:name="_Toc33115344"/>
      <w:r>
        <w:lastRenderedPageBreak/>
        <w:t>Conmeds</w:t>
      </w:r>
      <w:r w:rsidRPr="007C1AAB">
        <w:t xml:space="preserve"> </w:t>
      </w:r>
      <w:r>
        <w:t>Tab</w:t>
      </w:r>
      <w:bookmarkEnd w:id="197"/>
    </w:p>
    <w:p w14:paraId="568357CA" w14:textId="77777777" w:rsidR="00CC493C" w:rsidRDefault="00CC493C" w:rsidP="00CC493C">
      <w:pPr>
        <w:pStyle w:val="BodyText"/>
        <w:keepNext/>
      </w:pPr>
      <w:r w:rsidRPr="00B14098">
        <w:rPr>
          <w:b/>
        </w:rPr>
        <w:t>Conmeds</w:t>
      </w:r>
      <w:r>
        <w:t xml:space="preserve"> tab contains a single table that displays all of the concomitant medications being used by the selected subject. By default records are sorted chronologically by start date-time.</w:t>
      </w:r>
    </w:p>
    <w:p w14:paraId="07CBB9C7" w14:textId="77777777" w:rsidR="00CC493C" w:rsidRDefault="00CC493C" w:rsidP="00CC493C">
      <w:pPr>
        <w:pStyle w:val="BodyText"/>
      </w:pPr>
      <w:r>
        <w:rPr>
          <w:noProof/>
        </w:rPr>
        <w:drawing>
          <wp:inline distT="0" distB="0" distL="0" distR="0" wp14:anchorId="71BD3C88" wp14:editId="03C81DE1">
            <wp:extent cx="5941695" cy="2045970"/>
            <wp:effectExtent l="19050" t="19050" r="20955" b="1143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1695" cy="2045970"/>
                    </a:xfrm>
                    <a:prstGeom prst="rect">
                      <a:avLst/>
                    </a:prstGeom>
                    <a:ln>
                      <a:solidFill>
                        <a:schemeClr val="bg2"/>
                      </a:solidFill>
                    </a:ln>
                  </pic:spPr>
                </pic:pic>
              </a:graphicData>
            </a:graphic>
          </wp:inline>
        </w:drawing>
      </w:r>
    </w:p>
    <w:p w14:paraId="2DA2AF28" w14:textId="77777777" w:rsidR="00CC493C" w:rsidRDefault="00CC493C" w:rsidP="00CC493C">
      <w:pPr>
        <w:pStyle w:val="BodyText"/>
      </w:pPr>
      <w:r>
        <w:t xml:space="preserve">See </w:t>
      </w:r>
      <w:r>
        <w:fldChar w:fldCharType="begin"/>
      </w:r>
      <w:r>
        <w:instrText xml:space="preserve"> REF _Ref27749393 \h </w:instrText>
      </w:r>
      <w:r>
        <w:fldChar w:fldCharType="separate"/>
      </w:r>
      <w:r>
        <w:t>Common Table Controls</w:t>
      </w:r>
      <w:r>
        <w:fldChar w:fldCharType="end"/>
      </w:r>
      <w:r>
        <w:t xml:space="preserve"> section for description of available controls.</w:t>
      </w:r>
    </w:p>
    <w:p w14:paraId="55265D48" w14:textId="77777777" w:rsidR="00CC493C" w:rsidRDefault="00CC493C" w:rsidP="00CC493C">
      <w:pPr>
        <w:pStyle w:val="BodyText"/>
        <w:keepNext/>
      </w:pPr>
      <w:r w:rsidRPr="00B14098">
        <w:rPr>
          <w:b/>
        </w:rPr>
        <w:t>Conmeds</w:t>
      </w:r>
      <w:r>
        <w:t xml:space="preserve"> </w:t>
      </w:r>
      <w:r w:rsidRPr="00C858B6">
        <w:rPr>
          <w:b/>
        </w:rPr>
        <w:t>Filters</w:t>
      </w:r>
      <w:r>
        <w:t xml:space="preserve"> are available on the right slide panel.</w:t>
      </w:r>
      <w:r w:rsidRPr="00170E9A">
        <w:t xml:space="preserve"> </w:t>
      </w:r>
    </w:p>
    <w:p w14:paraId="3BD5857F" w14:textId="77777777" w:rsidR="00CC493C" w:rsidRPr="00B14098" w:rsidRDefault="00CC493C" w:rsidP="00CC493C">
      <w:pPr>
        <w:pStyle w:val="BodyText"/>
      </w:pPr>
      <w:r>
        <w:rPr>
          <w:noProof/>
        </w:rPr>
        <w:drawing>
          <wp:inline distT="0" distB="0" distL="0" distR="0" wp14:anchorId="2F2EE694" wp14:editId="4354CC92">
            <wp:extent cx="1786270" cy="3715214"/>
            <wp:effectExtent l="19050" t="19050" r="23495" b="190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795576" cy="3734568"/>
                    </a:xfrm>
                    <a:prstGeom prst="rect">
                      <a:avLst/>
                    </a:prstGeom>
                    <a:ln>
                      <a:solidFill>
                        <a:schemeClr val="bg2"/>
                      </a:solidFill>
                    </a:ln>
                  </pic:spPr>
                </pic:pic>
              </a:graphicData>
            </a:graphic>
          </wp:inline>
        </w:drawing>
      </w:r>
    </w:p>
    <w:p w14:paraId="096F3A06" w14:textId="77777777" w:rsidR="00CC493C" w:rsidRDefault="00CC493C" w:rsidP="00CC493C">
      <w:pPr>
        <w:pStyle w:val="Heading3"/>
      </w:pPr>
      <w:bookmarkStart w:id="198" w:name="_Toc33115345"/>
      <w:r>
        <w:lastRenderedPageBreak/>
        <w:t>Labs</w:t>
      </w:r>
      <w:r w:rsidRPr="007C1AAB">
        <w:t xml:space="preserve"> </w:t>
      </w:r>
      <w:r>
        <w:t>Tab</w:t>
      </w:r>
      <w:bookmarkEnd w:id="198"/>
    </w:p>
    <w:p w14:paraId="0B11A657" w14:textId="77777777" w:rsidR="00CC493C" w:rsidRPr="00B14098" w:rsidRDefault="00CC493C" w:rsidP="00CC493C">
      <w:pPr>
        <w:pStyle w:val="BodyText"/>
        <w:keepNext/>
      </w:pPr>
      <w:r>
        <w:rPr>
          <w:b/>
        </w:rPr>
        <w:t>Labs</w:t>
      </w:r>
      <w:r>
        <w:t xml:space="preserve"> tab is comprised of a set of Labs plots and Labs table placed below.</w:t>
      </w:r>
    </w:p>
    <w:p w14:paraId="3F2706E3" w14:textId="77777777" w:rsidR="00CC493C" w:rsidRDefault="00CC493C" w:rsidP="00CC493C">
      <w:pPr>
        <w:pStyle w:val="BodyText"/>
      </w:pPr>
      <w:r>
        <w:rPr>
          <w:noProof/>
        </w:rPr>
        <w:drawing>
          <wp:inline distT="0" distB="0" distL="0" distR="0" wp14:anchorId="6DF89EF4" wp14:editId="75F6F3C5">
            <wp:extent cx="5941695" cy="4247515"/>
            <wp:effectExtent l="19050" t="19050" r="20955" b="196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1695" cy="4247515"/>
                    </a:xfrm>
                    <a:prstGeom prst="rect">
                      <a:avLst/>
                    </a:prstGeom>
                    <a:ln>
                      <a:solidFill>
                        <a:schemeClr val="bg2"/>
                      </a:solidFill>
                    </a:ln>
                  </pic:spPr>
                </pic:pic>
              </a:graphicData>
            </a:graphic>
          </wp:inline>
        </w:drawing>
      </w:r>
    </w:p>
    <w:p w14:paraId="573FFD8B" w14:textId="77777777" w:rsidR="00CC493C" w:rsidRDefault="00CC493C" w:rsidP="00CC493C">
      <w:pPr>
        <w:pStyle w:val="BodyText"/>
      </w:pPr>
      <w:r>
        <w:t xml:space="preserve">Labs line and </w:t>
      </w:r>
      <w:r w:rsidRPr="0018149C">
        <w:t>range</w:t>
      </w:r>
      <w:r>
        <w:t xml:space="preserve"> plots represent summary of the laboratory measurements (labs) values over time. Each line Y value represents the median value of all unfiltered points at the given X axis timepoint. The range displays the range at the given points. </w:t>
      </w:r>
    </w:p>
    <w:p w14:paraId="4CEE977C" w14:textId="77777777" w:rsidR="00CC493C" w:rsidRDefault="00CC493C" w:rsidP="00CC493C">
      <w:pPr>
        <w:pStyle w:val="BodyText"/>
        <w:keepNext/>
      </w:pPr>
      <w:r>
        <w:t>Plots are trellised by measurement na</w:t>
      </w:r>
      <w:r w:rsidRPr="003A6783">
        <w:t xml:space="preserve">me and </w:t>
      </w:r>
      <w:r>
        <w:t xml:space="preserve">unit (see </w:t>
      </w:r>
      <w:r>
        <w:fldChar w:fldCharType="begin"/>
      </w:r>
      <w:r>
        <w:instrText xml:space="preserve"> REF _Ref26813896 \h </w:instrText>
      </w:r>
      <w:r>
        <w:fldChar w:fldCharType="separate"/>
      </w:r>
      <w:r>
        <w:t>Trellised Plots</w:t>
      </w:r>
      <w:r>
        <w:fldChar w:fldCharType="end"/>
      </w:r>
      <w:r>
        <w:t xml:space="preserve"> section for trellis description).</w:t>
      </w:r>
    </w:p>
    <w:p w14:paraId="78364FA7" w14:textId="77777777" w:rsidR="00CC493C" w:rsidRDefault="00CC493C" w:rsidP="00CC493C">
      <w:pPr>
        <w:pStyle w:val="BodyText"/>
      </w:pPr>
      <w:r>
        <w:rPr>
          <w:noProof/>
        </w:rPr>
        <w:drawing>
          <wp:inline distT="0" distB="0" distL="0" distR="0" wp14:anchorId="1DF2B398" wp14:editId="02E09EC5">
            <wp:extent cx="5941695" cy="3345815"/>
            <wp:effectExtent l="19050" t="19050" r="20955" b="260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1695" cy="3345815"/>
                    </a:xfrm>
                    <a:prstGeom prst="rect">
                      <a:avLst/>
                    </a:prstGeom>
                    <a:ln>
                      <a:solidFill>
                        <a:schemeClr val="bg2"/>
                      </a:solidFill>
                    </a:ln>
                  </pic:spPr>
                </pic:pic>
              </a:graphicData>
            </a:graphic>
          </wp:inline>
        </w:drawing>
      </w:r>
    </w:p>
    <w:p w14:paraId="730A1069" w14:textId="1C7551F2" w:rsidR="00FF6C83" w:rsidRPr="00926B50" w:rsidRDefault="00FF6C83" w:rsidP="00FF6C83">
      <w:pPr>
        <w:pStyle w:val="BodyText"/>
        <w:keepNext/>
        <w:rPr>
          <w:u w:val="single"/>
        </w:rPr>
      </w:pPr>
      <w:r>
        <w:rPr>
          <w:u w:val="single"/>
        </w:rPr>
        <w:lastRenderedPageBreak/>
        <w:t>X</w:t>
      </w:r>
      <w:r w:rsidRPr="00926B50">
        <w:rPr>
          <w:u w:val="single"/>
        </w:rPr>
        <w:t xml:space="preserve"> axis</w:t>
      </w:r>
    </w:p>
    <w:p w14:paraId="569AB12D" w14:textId="4524A3A3" w:rsidR="00CC493C" w:rsidRDefault="00CC493C" w:rsidP="00CC493C">
      <w:pPr>
        <w:pStyle w:val="BodyText"/>
      </w:pPr>
      <w:r>
        <w:t xml:space="preserve">X axis has time binning (see </w:t>
      </w:r>
      <w:r>
        <w:fldChar w:fldCharType="begin"/>
      </w:r>
      <w:r>
        <w:instrText xml:space="preserve"> REF _Ref31640041 \h </w:instrText>
      </w:r>
      <w:r>
        <w:fldChar w:fldCharType="separate"/>
      </w:r>
      <w:r w:rsidRPr="005375EF">
        <w:t>Time Binning</w:t>
      </w:r>
      <w:r>
        <w:fldChar w:fldCharType="end"/>
      </w:r>
      <w:r>
        <w:t xml:space="preserve"> section for details). The following axis labels are available:</w:t>
      </w:r>
    </w:p>
    <w:p w14:paraId="078C00C4" w14:textId="77777777" w:rsidR="00CC493C" w:rsidRDefault="00CC493C" w:rsidP="00CC493C">
      <w:pPr>
        <w:pStyle w:val="ListBullet"/>
      </w:pPr>
      <w:r>
        <w:t>Visit number;</w:t>
      </w:r>
    </w:p>
    <w:p w14:paraId="21060485" w14:textId="77777777" w:rsidR="00CC493C" w:rsidRDefault="00CC493C" w:rsidP="00CC493C">
      <w:pPr>
        <w:pStyle w:val="ListBullet"/>
      </w:pPr>
      <w:r>
        <w:t>Days since first treatment;</w:t>
      </w:r>
    </w:p>
    <w:p w14:paraId="7EE82752" w14:textId="77777777" w:rsidR="00CC493C" w:rsidRDefault="00CC493C" w:rsidP="00CC493C">
      <w:pPr>
        <w:pStyle w:val="ListBullet"/>
      </w:pPr>
      <w:r>
        <w:t>Weeks since first treatment;</w:t>
      </w:r>
    </w:p>
    <w:p w14:paraId="2B398028" w14:textId="77777777" w:rsidR="00CC493C" w:rsidRDefault="00CC493C" w:rsidP="00CC493C">
      <w:pPr>
        <w:pStyle w:val="ListBullet"/>
      </w:pPr>
      <w:r>
        <w:t>Days since randomisation;</w:t>
      </w:r>
    </w:p>
    <w:p w14:paraId="57F652AD" w14:textId="77777777" w:rsidR="00CC493C" w:rsidRDefault="00CC493C" w:rsidP="00CC493C">
      <w:pPr>
        <w:pStyle w:val="ListBullet"/>
        <w:keepNext/>
      </w:pPr>
      <w:r>
        <w:t>Weeks since</w:t>
      </w:r>
      <w:r w:rsidRPr="000A17C3">
        <w:t xml:space="preserve"> </w:t>
      </w:r>
      <w:r>
        <w:t>randomisation.</w:t>
      </w:r>
    </w:p>
    <w:p w14:paraId="1FCE9004" w14:textId="77777777" w:rsidR="00CC493C" w:rsidRDefault="00CC493C" w:rsidP="00CC493C">
      <w:pPr>
        <w:pStyle w:val="BodyText"/>
      </w:pPr>
      <w:r>
        <w:rPr>
          <w:noProof/>
        </w:rPr>
        <w:drawing>
          <wp:inline distT="0" distB="0" distL="0" distR="0" wp14:anchorId="7E37A927" wp14:editId="38614936">
            <wp:extent cx="1809135" cy="859339"/>
            <wp:effectExtent l="19050" t="19050" r="19685" b="171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1814490" cy="861883"/>
                    </a:xfrm>
                    <a:prstGeom prst="rect">
                      <a:avLst/>
                    </a:prstGeom>
                    <a:ln>
                      <a:solidFill>
                        <a:schemeClr val="bg2"/>
                      </a:solidFill>
                    </a:ln>
                  </pic:spPr>
                </pic:pic>
              </a:graphicData>
            </a:graphic>
          </wp:inline>
        </w:drawing>
      </w:r>
      <w:r>
        <w:t xml:space="preserve"> </w:t>
      </w:r>
      <w:r>
        <w:rPr>
          <w:noProof/>
        </w:rPr>
        <w:drawing>
          <wp:inline distT="0" distB="0" distL="0" distR="0" wp14:anchorId="074279C2" wp14:editId="1C45B27D">
            <wp:extent cx="1677777" cy="884903"/>
            <wp:effectExtent l="19050" t="19050" r="17780" b="1079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684300" cy="888343"/>
                    </a:xfrm>
                    <a:prstGeom prst="rect">
                      <a:avLst/>
                    </a:prstGeom>
                    <a:ln>
                      <a:solidFill>
                        <a:schemeClr val="bg2"/>
                      </a:solidFill>
                    </a:ln>
                  </pic:spPr>
                </pic:pic>
              </a:graphicData>
            </a:graphic>
          </wp:inline>
        </w:drawing>
      </w:r>
    </w:p>
    <w:p w14:paraId="701A7DDE" w14:textId="77777777" w:rsidR="00FF6C83" w:rsidRPr="00926B50" w:rsidRDefault="00FF6C83" w:rsidP="00FF6C83">
      <w:pPr>
        <w:pStyle w:val="BodyText"/>
        <w:keepNext/>
        <w:rPr>
          <w:u w:val="single"/>
        </w:rPr>
      </w:pPr>
      <w:r>
        <w:rPr>
          <w:u w:val="single"/>
        </w:rPr>
        <w:t>Y</w:t>
      </w:r>
      <w:r w:rsidRPr="00926B50">
        <w:rPr>
          <w:u w:val="single"/>
        </w:rPr>
        <w:t xml:space="preserve"> axis</w:t>
      </w:r>
    </w:p>
    <w:p w14:paraId="5277A2C6" w14:textId="3BFDF699" w:rsidR="00CC493C" w:rsidRDefault="00CC493C" w:rsidP="00CC493C">
      <w:pPr>
        <w:pStyle w:val="BodyText"/>
      </w:pPr>
      <w:r>
        <w:t>The following Y axis labels are available:</w:t>
      </w:r>
    </w:p>
    <w:p w14:paraId="52AC5E0B" w14:textId="77777777" w:rsidR="00CC493C" w:rsidRDefault="00CC493C" w:rsidP="00CC493C">
      <w:pPr>
        <w:pStyle w:val="ListBullet"/>
      </w:pPr>
      <w:r>
        <w:t>Ref range norm. value;</w:t>
      </w:r>
    </w:p>
    <w:p w14:paraId="39A0BD37" w14:textId="77777777" w:rsidR="00CC493C" w:rsidRDefault="00CC493C" w:rsidP="00CC493C">
      <w:pPr>
        <w:pStyle w:val="ListBullet"/>
      </w:pPr>
      <w:r>
        <w:t>Times upper ref. value;</w:t>
      </w:r>
    </w:p>
    <w:p w14:paraId="6687AC10" w14:textId="77777777" w:rsidR="00CC493C" w:rsidRDefault="00CC493C" w:rsidP="00CC493C">
      <w:pPr>
        <w:pStyle w:val="ListBullet"/>
      </w:pPr>
      <w:r>
        <w:t>Times lower ref. value;</w:t>
      </w:r>
    </w:p>
    <w:p w14:paraId="7DE0CDC8" w14:textId="77777777" w:rsidR="00CC493C" w:rsidRDefault="00CC493C" w:rsidP="00CC493C">
      <w:pPr>
        <w:pStyle w:val="ListBullet"/>
      </w:pPr>
      <w:r>
        <w:t>Absolute change from baseline;</w:t>
      </w:r>
    </w:p>
    <w:p w14:paraId="3443680B" w14:textId="77777777" w:rsidR="00CC493C" w:rsidRDefault="00CC493C" w:rsidP="00CC493C">
      <w:pPr>
        <w:pStyle w:val="ListBullet"/>
      </w:pPr>
      <w:r>
        <w:t>Percentage change from baseline;</w:t>
      </w:r>
    </w:p>
    <w:p w14:paraId="18FB478A" w14:textId="77777777" w:rsidR="00CC493C" w:rsidRDefault="00CC493C" w:rsidP="00CC493C">
      <w:pPr>
        <w:pStyle w:val="ListBullet"/>
        <w:keepNext/>
      </w:pPr>
      <w:r>
        <w:t>Result value.</w:t>
      </w:r>
    </w:p>
    <w:p w14:paraId="7AF42EEE" w14:textId="77777777" w:rsidR="00CC493C" w:rsidRDefault="00CC493C" w:rsidP="00CC493C">
      <w:pPr>
        <w:pStyle w:val="BodyText"/>
      </w:pPr>
      <w:r>
        <w:rPr>
          <w:noProof/>
        </w:rPr>
        <w:drawing>
          <wp:inline distT="0" distB="0" distL="0" distR="0" wp14:anchorId="38DD22ED" wp14:editId="1691BCCF">
            <wp:extent cx="1563329" cy="936650"/>
            <wp:effectExtent l="19050" t="19050" r="18415" b="158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569826" cy="940543"/>
                    </a:xfrm>
                    <a:prstGeom prst="rect">
                      <a:avLst/>
                    </a:prstGeom>
                    <a:ln>
                      <a:solidFill>
                        <a:schemeClr val="bg2"/>
                      </a:solidFill>
                    </a:ln>
                  </pic:spPr>
                </pic:pic>
              </a:graphicData>
            </a:graphic>
          </wp:inline>
        </w:drawing>
      </w:r>
    </w:p>
    <w:p w14:paraId="3E2F99BC" w14:textId="3E1BC0CB" w:rsidR="00FF6C83" w:rsidRPr="00926B50" w:rsidRDefault="00FF6C83" w:rsidP="00FF6C83">
      <w:pPr>
        <w:pStyle w:val="BodyText"/>
        <w:keepNext/>
        <w:rPr>
          <w:u w:val="single"/>
        </w:rPr>
      </w:pPr>
      <w:r>
        <w:rPr>
          <w:u w:val="single"/>
        </w:rPr>
        <w:t>Tooltip</w:t>
      </w:r>
      <w:r w:rsidRPr="00926B50">
        <w:rPr>
          <w:u w:val="single"/>
        </w:rPr>
        <w:t>s</w:t>
      </w:r>
    </w:p>
    <w:p w14:paraId="04B94A57" w14:textId="380D32FB" w:rsidR="00CC493C" w:rsidRDefault="00CC493C" w:rsidP="00CC493C">
      <w:pPr>
        <w:pStyle w:val="BodyText"/>
        <w:keepNext/>
      </w:pPr>
      <w:r>
        <w:t>The following tooltip appears when a user hovers a mouse cursor over a particular point on the plot.</w:t>
      </w:r>
    </w:p>
    <w:p w14:paraId="5365920B" w14:textId="77777777" w:rsidR="00CC493C" w:rsidRDefault="00CC493C" w:rsidP="00CC493C">
      <w:pPr>
        <w:pStyle w:val="BodyText"/>
      </w:pPr>
      <w:r>
        <w:rPr>
          <w:noProof/>
        </w:rPr>
        <w:drawing>
          <wp:inline distT="0" distB="0" distL="0" distR="0" wp14:anchorId="70051B73" wp14:editId="0EFB0B35">
            <wp:extent cx="1857143" cy="1142857"/>
            <wp:effectExtent l="19050" t="19050" r="10160" b="196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57143" cy="1142857"/>
                    </a:xfrm>
                    <a:prstGeom prst="rect">
                      <a:avLst/>
                    </a:prstGeom>
                    <a:ln>
                      <a:solidFill>
                        <a:schemeClr val="bg2"/>
                      </a:solidFill>
                    </a:ln>
                  </pic:spPr>
                </pic:pic>
              </a:graphicData>
            </a:graphic>
          </wp:inline>
        </w:drawing>
      </w:r>
    </w:p>
    <w:p w14:paraId="7AA090CD" w14:textId="77777777" w:rsidR="00CC493C" w:rsidRDefault="00CC493C" w:rsidP="00CC493C">
      <w:pPr>
        <w:pStyle w:val="BodyText"/>
      </w:pPr>
      <w:r>
        <w:t xml:space="preserve">The tooltip contains the following information: </w:t>
      </w:r>
    </w:p>
    <w:p w14:paraId="7CDFFC62" w14:textId="77777777" w:rsidR="00CC493C" w:rsidRDefault="00CC493C" w:rsidP="00CC493C">
      <w:pPr>
        <w:pStyle w:val="ListBullet"/>
      </w:pPr>
      <w:r>
        <w:t>Y axis label (lab data measurement);</w:t>
      </w:r>
    </w:p>
    <w:p w14:paraId="37E23BCE" w14:textId="77777777" w:rsidR="00CC493C" w:rsidRDefault="00CC493C" w:rsidP="00CC493C">
      <w:pPr>
        <w:pStyle w:val="ListBullet"/>
      </w:pPr>
      <w:r>
        <w:t>X axis position;</w:t>
      </w:r>
    </w:p>
    <w:p w14:paraId="7D1D1F94" w14:textId="77777777" w:rsidR="00CC493C" w:rsidRDefault="00CC493C" w:rsidP="00CC493C">
      <w:pPr>
        <w:pStyle w:val="ListBullet"/>
      </w:pPr>
      <w:r>
        <w:t>Y axis position;</w:t>
      </w:r>
    </w:p>
    <w:p w14:paraId="6151777C" w14:textId="77777777" w:rsidR="00CC493C" w:rsidRDefault="00CC493C" w:rsidP="00CC493C">
      <w:pPr>
        <w:pStyle w:val="ListBullet"/>
      </w:pPr>
      <w:r>
        <w:t>Number of data points;</w:t>
      </w:r>
    </w:p>
    <w:p w14:paraId="0D61C0AB" w14:textId="77777777" w:rsidR="00CC493C" w:rsidRDefault="00CC493C" w:rsidP="00CC493C">
      <w:pPr>
        <w:pStyle w:val="ListBullet"/>
      </w:pPr>
      <w:r>
        <w:t>Source.</w:t>
      </w:r>
    </w:p>
    <w:p w14:paraId="083C620B" w14:textId="5E29F682" w:rsidR="00FF6C83" w:rsidRPr="00926B50" w:rsidRDefault="00FF6C83" w:rsidP="00FF6C83">
      <w:pPr>
        <w:pStyle w:val="BodyText"/>
        <w:keepNext/>
        <w:rPr>
          <w:u w:val="single"/>
        </w:rPr>
      </w:pPr>
      <w:r>
        <w:rPr>
          <w:u w:val="single"/>
        </w:rPr>
        <w:lastRenderedPageBreak/>
        <w:t>Table</w:t>
      </w:r>
    </w:p>
    <w:p w14:paraId="7A2913D2" w14:textId="5EC34C82" w:rsidR="00CC493C" w:rsidRDefault="00CC493C" w:rsidP="00CC493C">
      <w:pPr>
        <w:pStyle w:val="BodyText"/>
        <w:rPr>
          <w:color w:val="172B4D"/>
        </w:rPr>
      </w:pPr>
      <w:r w:rsidRPr="00FF6C83">
        <w:rPr>
          <w:b/>
        </w:rPr>
        <w:t>Labs</w:t>
      </w:r>
      <w:r>
        <w:t xml:space="preserve"> table displays labs values for the selected subject. </w:t>
      </w:r>
      <w:r w:rsidRPr="00613809">
        <w:t>By default records are sorted chronologically by</w:t>
      </w:r>
      <w:r>
        <w:t xml:space="preserve"> </w:t>
      </w:r>
      <w:r>
        <w:rPr>
          <w:color w:val="172B4D"/>
        </w:rPr>
        <w:t>measurement date-time.</w:t>
      </w:r>
    </w:p>
    <w:p w14:paraId="14EA45DE" w14:textId="77777777" w:rsidR="00CC493C" w:rsidRDefault="00CC493C" w:rsidP="00CC493C">
      <w:pPr>
        <w:pStyle w:val="BodyText"/>
        <w:keepNext/>
        <w:rPr>
          <w:color w:val="172B4D"/>
        </w:rPr>
      </w:pPr>
      <w:r w:rsidRPr="008E1F0F">
        <w:rPr>
          <w:b/>
          <w:color w:val="172B4D"/>
        </w:rPr>
        <w:t>Note</w:t>
      </w:r>
      <w:r>
        <w:rPr>
          <w:color w:val="172B4D"/>
        </w:rPr>
        <w:t>: If a user selects some points on the plot, appropriate table rows become highlighted.</w:t>
      </w:r>
    </w:p>
    <w:p w14:paraId="7A8722BF" w14:textId="77777777" w:rsidR="00CC493C" w:rsidRDefault="00CC493C" w:rsidP="00CC493C">
      <w:pPr>
        <w:pStyle w:val="BodyText"/>
      </w:pPr>
      <w:r>
        <w:rPr>
          <w:noProof/>
        </w:rPr>
        <w:drawing>
          <wp:inline distT="0" distB="0" distL="0" distR="0" wp14:anchorId="4FE9B09E" wp14:editId="5329785C">
            <wp:extent cx="5941695" cy="1612265"/>
            <wp:effectExtent l="19050" t="19050" r="20955" b="260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1695" cy="1612265"/>
                    </a:xfrm>
                    <a:prstGeom prst="rect">
                      <a:avLst/>
                    </a:prstGeom>
                    <a:ln>
                      <a:solidFill>
                        <a:schemeClr val="bg2"/>
                      </a:solidFill>
                    </a:ln>
                  </pic:spPr>
                </pic:pic>
              </a:graphicData>
            </a:graphic>
          </wp:inline>
        </w:drawing>
      </w:r>
    </w:p>
    <w:p w14:paraId="2D4CF612" w14:textId="2B439761" w:rsidR="00CC493C" w:rsidRDefault="00CC493C" w:rsidP="00CC493C">
      <w:pPr>
        <w:pStyle w:val="BodyText"/>
      </w:pPr>
      <w:r>
        <w:t xml:space="preserve">See </w:t>
      </w:r>
      <w:r>
        <w:fldChar w:fldCharType="begin"/>
      </w:r>
      <w:r>
        <w:instrText xml:space="preserve"> REF _Ref27749393 \h </w:instrText>
      </w:r>
      <w:r>
        <w:fldChar w:fldCharType="separate"/>
      </w:r>
      <w:r>
        <w:t>Common Table Controls</w:t>
      </w:r>
      <w:r>
        <w:fldChar w:fldCharType="end"/>
      </w:r>
      <w:r>
        <w:t xml:space="preserve"> section for description of available controls.</w:t>
      </w:r>
    </w:p>
    <w:p w14:paraId="66EADF83" w14:textId="19083639" w:rsidR="00FF6C83" w:rsidRPr="00926B50" w:rsidRDefault="00FF6C83" w:rsidP="00FF6C83">
      <w:pPr>
        <w:pStyle w:val="BodyText"/>
        <w:keepNext/>
        <w:rPr>
          <w:u w:val="single"/>
        </w:rPr>
      </w:pPr>
      <w:r>
        <w:rPr>
          <w:u w:val="single"/>
        </w:rPr>
        <w:t>Lab Filters</w:t>
      </w:r>
    </w:p>
    <w:p w14:paraId="7C88CD9A" w14:textId="4ECCA84D" w:rsidR="00CC493C" w:rsidRDefault="00CC493C" w:rsidP="00CC493C">
      <w:pPr>
        <w:pStyle w:val="BodyText"/>
        <w:keepNext/>
      </w:pPr>
      <w:r>
        <w:rPr>
          <w:b/>
        </w:rPr>
        <w:t>Lab</w:t>
      </w:r>
      <w:r w:rsidRPr="00C858B6">
        <w:rPr>
          <w:b/>
        </w:rPr>
        <w:t xml:space="preserve"> Filters</w:t>
      </w:r>
      <w:r>
        <w:t xml:space="preserve"> are available on the right slide panel.</w:t>
      </w:r>
      <w:r w:rsidRPr="00170E9A">
        <w:t xml:space="preserve"> </w:t>
      </w:r>
    </w:p>
    <w:p w14:paraId="27448E93" w14:textId="77777777" w:rsidR="00CC493C" w:rsidRPr="00B14098" w:rsidRDefault="00CC493C" w:rsidP="00CC493C">
      <w:pPr>
        <w:pStyle w:val="BodyText"/>
      </w:pPr>
      <w:r>
        <w:rPr>
          <w:noProof/>
        </w:rPr>
        <w:drawing>
          <wp:inline distT="0" distB="0" distL="0" distR="0" wp14:anchorId="78FB4EE4" wp14:editId="6476166C">
            <wp:extent cx="1892595" cy="4399984"/>
            <wp:effectExtent l="19050" t="19050" r="12700" b="196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903309" cy="4424892"/>
                    </a:xfrm>
                    <a:prstGeom prst="rect">
                      <a:avLst/>
                    </a:prstGeom>
                    <a:ln>
                      <a:solidFill>
                        <a:schemeClr val="bg2"/>
                      </a:solidFill>
                    </a:ln>
                  </pic:spPr>
                </pic:pic>
              </a:graphicData>
            </a:graphic>
          </wp:inline>
        </w:drawing>
      </w:r>
    </w:p>
    <w:p w14:paraId="0C1E5A2C" w14:textId="77777777" w:rsidR="00CC493C" w:rsidRDefault="00CC493C" w:rsidP="00CC493C">
      <w:pPr>
        <w:pStyle w:val="Heading3"/>
      </w:pPr>
      <w:bookmarkStart w:id="199" w:name="_Toc33115346"/>
      <w:r>
        <w:lastRenderedPageBreak/>
        <w:t>Vitals</w:t>
      </w:r>
      <w:r w:rsidRPr="007C1AAB">
        <w:t xml:space="preserve"> </w:t>
      </w:r>
      <w:r>
        <w:t>Tab</w:t>
      </w:r>
      <w:bookmarkEnd w:id="199"/>
    </w:p>
    <w:p w14:paraId="03760961" w14:textId="77777777" w:rsidR="00CC493C" w:rsidRPr="00B14098" w:rsidRDefault="00CC493C" w:rsidP="00CC493C">
      <w:pPr>
        <w:pStyle w:val="BodyText"/>
        <w:keepNext/>
      </w:pPr>
      <w:r>
        <w:rPr>
          <w:b/>
        </w:rPr>
        <w:t>Vitals</w:t>
      </w:r>
      <w:r>
        <w:t xml:space="preserve"> tab is comprised of a set of Vitals plots and Vitals table placed below.</w:t>
      </w:r>
    </w:p>
    <w:p w14:paraId="625274F9" w14:textId="77777777" w:rsidR="00CC493C" w:rsidRDefault="00CC493C" w:rsidP="00CC493C">
      <w:pPr>
        <w:pStyle w:val="BodyText"/>
      </w:pPr>
      <w:r>
        <w:rPr>
          <w:noProof/>
        </w:rPr>
        <w:drawing>
          <wp:inline distT="0" distB="0" distL="0" distR="0" wp14:anchorId="2FE3EAD6" wp14:editId="55B4D108">
            <wp:extent cx="5941695" cy="4250690"/>
            <wp:effectExtent l="19050" t="19050" r="20955" b="165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1695" cy="4250690"/>
                    </a:xfrm>
                    <a:prstGeom prst="rect">
                      <a:avLst/>
                    </a:prstGeom>
                    <a:ln>
                      <a:solidFill>
                        <a:schemeClr val="bg2"/>
                      </a:solidFill>
                    </a:ln>
                  </pic:spPr>
                </pic:pic>
              </a:graphicData>
            </a:graphic>
          </wp:inline>
        </w:drawing>
      </w:r>
    </w:p>
    <w:p w14:paraId="105E7124" w14:textId="77777777" w:rsidR="00CC493C" w:rsidRDefault="00CC493C" w:rsidP="00CC493C">
      <w:pPr>
        <w:pStyle w:val="BodyText"/>
        <w:keepNext/>
      </w:pPr>
      <w:r>
        <w:t xml:space="preserve">Vitals line plots represent the measured/available vital signs over time. Plots are trellised by measurement names (see </w:t>
      </w:r>
      <w:r>
        <w:fldChar w:fldCharType="begin"/>
      </w:r>
      <w:r>
        <w:instrText xml:space="preserve"> REF _Ref26813896 \h </w:instrText>
      </w:r>
      <w:r>
        <w:fldChar w:fldCharType="separate"/>
      </w:r>
      <w:r>
        <w:t>Trellised Plots</w:t>
      </w:r>
      <w:r>
        <w:fldChar w:fldCharType="end"/>
      </w:r>
      <w:r>
        <w:t xml:space="preserve"> section for trellis description).</w:t>
      </w:r>
    </w:p>
    <w:p w14:paraId="12272F26" w14:textId="77777777" w:rsidR="00CC493C" w:rsidRDefault="00CC493C" w:rsidP="00CC493C">
      <w:pPr>
        <w:pStyle w:val="BodyText"/>
      </w:pPr>
      <w:r>
        <w:rPr>
          <w:noProof/>
        </w:rPr>
        <w:drawing>
          <wp:inline distT="0" distB="0" distL="0" distR="0" wp14:anchorId="14C41014" wp14:editId="40A97F85">
            <wp:extent cx="5941695" cy="3517900"/>
            <wp:effectExtent l="19050" t="19050" r="20955" b="2540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941695" cy="3517900"/>
                    </a:xfrm>
                    <a:prstGeom prst="rect">
                      <a:avLst/>
                    </a:prstGeom>
                    <a:ln>
                      <a:solidFill>
                        <a:schemeClr val="bg2"/>
                      </a:solidFill>
                    </a:ln>
                  </pic:spPr>
                </pic:pic>
              </a:graphicData>
            </a:graphic>
          </wp:inline>
        </w:drawing>
      </w:r>
    </w:p>
    <w:p w14:paraId="7D22BDDE" w14:textId="4E7AFE57" w:rsidR="00FF6C83" w:rsidRPr="00926B50" w:rsidRDefault="00FF6C83" w:rsidP="00FF6C83">
      <w:pPr>
        <w:pStyle w:val="BodyText"/>
        <w:keepNext/>
        <w:rPr>
          <w:u w:val="single"/>
        </w:rPr>
      </w:pPr>
      <w:r>
        <w:rPr>
          <w:u w:val="single"/>
        </w:rPr>
        <w:lastRenderedPageBreak/>
        <w:t>X</w:t>
      </w:r>
      <w:r w:rsidRPr="00926B50">
        <w:rPr>
          <w:u w:val="single"/>
        </w:rPr>
        <w:t xml:space="preserve"> axis</w:t>
      </w:r>
    </w:p>
    <w:p w14:paraId="044879B5" w14:textId="66C6D34D" w:rsidR="00CC493C" w:rsidRDefault="00CC493C" w:rsidP="00CC493C">
      <w:pPr>
        <w:pStyle w:val="BodyText"/>
      </w:pPr>
      <w:r>
        <w:t xml:space="preserve">X axis has time binning (see </w:t>
      </w:r>
      <w:r>
        <w:fldChar w:fldCharType="begin"/>
      </w:r>
      <w:r>
        <w:instrText xml:space="preserve"> REF _Ref31640041 \h </w:instrText>
      </w:r>
      <w:r>
        <w:fldChar w:fldCharType="separate"/>
      </w:r>
      <w:r w:rsidRPr="005375EF">
        <w:t>Time Binning</w:t>
      </w:r>
      <w:r>
        <w:fldChar w:fldCharType="end"/>
      </w:r>
      <w:r>
        <w:t xml:space="preserve"> section for details). The following axis labels are available:</w:t>
      </w:r>
    </w:p>
    <w:p w14:paraId="6B71D15E" w14:textId="77777777" w:rsidR="00CC493C" w:rsidRDefault="00CC493C" w:rsidP="00CC493C">
      <w:pPr>
        <w:pStyle w:val="ListBullet"/>
      </w:pPr>
      <w:r>
        <w:t>Visit number;</w:t>
      </w:r>
    </w:p>
    <w:p w14:paraId="087A0155" w14:textId="77777777" w:rsidR="00CC493C" w:rsidRDefault="00CC493C" w:rsidP="00CC493C">
      <w:pPr>
        <w:pStyle w:val="ListBullet"/>
      </w:pPr>
      <w:r>
        <w:t>Days since first treatment;</w:t>
      </w:r>
    </w:p>
    <w:p w14:paraId="4B91C8DC" w14:textId="77777777" w:rsidR="00CC493C" w:rsidRDefault="00CC493C" w:rsidP="00CC493C">
      <w:pPr>
        <w:pStyle w:val="ListBullet"/>
      </w:pPr>
      <w:r>
        <w:t>Weeks since first treatment;</w:t>
      </w:r>
    </w:p>
    <w:p w14:paraId="32D3757E" w14:textId="77777777" w:rsidR="00CC493C" w:rsidRDefault="00CC493C" w:rsidP="00CC493C">
      <w:pPr>
        <w:pStyle w:val="ListBullet"/>
      </w:pPr>
      <w:r>
        <w:t>Days since randomisation;</w:t>
      </w:r>
    </w:p>
    <w:p w14:paraId="754F26E1" w14:textId="77777777" w:rsidR="00CC493C" w:rsidRDefault="00CC493C" w:rsidP="00CC493C">
      <w:pPr>
        <w:pStyle w:val="ListBullet"/>
        <w:keepNext/>
      </w:pPr>
      <w:r>
        <w:t>Weeks since</w:t>
      </w:r>
      <w:r w:rsidRPr="000A17C3">
        <w:t xml:space="preserve"> </w:t>
      </w:r>
      <w:r>
        <w:t>randomisation.</w:t>
      </w:r>
    </w:p>
    <w:p w14:paraId="78938A35" w14:textId="77777777" w:rsidR="00CC493C" w:rsidRDefault="00CC493C" w:rsidP="00CC493C">
      <w:pPr>
        <w:pStyle w:val="BodyText"/>
      </w:pPr>
      <w:r>
        <w:rPr>
          <w:noProof/>
        </w:rPr>
        <w:drawing>
          <wp:inline distT="0" distB="0" distL="0" distR="0" wp14:anchorId="418DEA42" wp14:editId="7C60B0C0">
            <wp:extent cx="1809135" cy="859339"/>
            <wp:effectExtent l="19050" t="19050" r="19685" b="171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1814490" cy="861883"/>
                    </a:xfrm>
                    <a:prstGeom prst="rect">
                      <a:avLst/>
                    </a:prstGeom>
                    <a:ln>
                      <a:solidFill>
                        <a:schemeClr val="bg2"/>
                      </a:solidFill>
                    </a:ln>
                  </pic:spPr>
                </pic:pic>
              </a:graphicData>
            </a:graphic>
          </wp:inline>
        </w:drawing>
      </w:r>
      <w:r>
        <w:t xml:space="preserve"> </w:t>
      </w:r>
      <w:r>
        <w:rPr>
          <w:noProof/>
        </w:rPr>
        <w:drawing>
          <wp:inline distT="0" distB="0" distL="0" distR="0" wp14:anchorId="2469C098" wp14:editId="080E5107">
            <wp:extent cx="1677777" cy="884903"/>
            <wp:effectExtent l="19050" t="19050" r="17780" b="1079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684300" cy="888343"/>
                    </a:xfrm>
                    <a:prstGeom prst="rect">
                      <a:avLst/>
                    </a:prstGeom>
                    <a:ln>
                      <a:solidFill>
                        <a:schemeClr val="bg2"/>
                      </a:solidFill>
                    </a:ln>
                  </pic:spPr>
                </pic:pic>
              </a:graphicData>
            </a:graphic>
          </wp:inline>
        </w:drawing>
      </w:r>
    </w:p>
    <w:p w14:paraId="14B797C1" w14:textId="77777777" w:rsidR="00FF6C83" w:rsidRPr="00926B50" w:rsidRDefault="00FF6C83" w:rsidP="00FF6C83">
      <w:pPr>
        <w:pStyle w:val="BodyText"/>
        <w:keepNext/>
        <w:rPr>
          <w:u w:val="single"/>
        </w:rPr>
      </w:pPr>
      <w:r>
        <w:rPr>
          <w:u w:val="single"/>
        </w:rPr>
        <w:t>Y</w:t>
      </w:r>
      <w:r w:rsidRPr="00926B50">
        <w:rPr>
          <w:u w:val="single"/>
        </w:rPr>
        <w:t xml:space="preserve"> axis</w:t>
      </w:r>
    </w:p>
    <w:p w14:paraId="4F2A18DA" w14:textId="71D663D1" w:rsidR="00CC493C" w:rsidRDefault="00CC493C" w:rsidP="00CC493C">
      <w:pPr>
        <w:pStyle w:val="BodyText"/>
      </w:pPr>
      <w:r>
        <w:t>The following Y axis labels are available:</w:t>
      </w:r>
    </w:p>
    <w:p w14:paraId="1D0837F1" w14:textId="77777777" w:rsidR="00CC493C" w:rsidRDefault="00CC493C" w:rsidP="00CC493C">
      <w:pPr>
        <w:pStyle w:val="ListBullet"/>
      </w:pPr>
      <w:r>
        <w:t>Absolute change from baseline;</w:t>
      </w:r>
    </w:p>
    <w:p w14:paraId="5F56DCBC" w14:textId="77777777" w:rsidR="00CC493C" w:rsidRDefault="00CC493C" w:rsidP="00CC493C">
      <w:pPr>
        <w:pStyle w:val="ListBullet"/>
      </w:pPr>
      <w:r>
        <w:t>Percentage change from baseline;</w:t>
      </w:r>
    </w:p>
    <w:p w14:paraId="225EFD61" w14:textId="77777777" w:rsidR="00CC493C" w:rsidRDefault="00CC493C" w:rsidP="00CC493C">
      <w:pPr>
        <w:pStyle w:val="ListBullet"/>
        <w:keepNext/>
      </w:pPr>
      <w:r>
        <w:t>Result value.</w:t>
      </w:r>
    </w:p>
    <w:p w14:paraId="312B26FD" w14:textId="77777777" w:rsidR="00CC493C" w:rsidRDefault="00CC493C" w:rsidP="00CC493C">
      <w:pPr>
        <w:pStyle w:val="BodyText"/>
      </w:pPr>
      <w:r>
        <w:rPr>
          <w:noProof/>
        </w:rPr>
        <w:drawing>
          <wp:inline distT="0" distB="0" distL="0" distR="0" wp14:anchorId="284729CC" wp14:editId="4D1B500C">
            <wp:extent cx="1779639" cy="710295"/>
            <wp:effectExtent l="19050" t="19050" r="11430" b="139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1786823" cy="713162"/>
                    </a:xfrm>
                    <a:prstGeom prst="rect">
                      <a:avLst/>
                    </a:prstGeom>
                    <a:ln>
                      <a:solidFill>
                        <a:schemeClr val="bg2"/>
                      </a:solidFill>
                    </a:ln>
                  </pic:spPr>
                </pic:pic>
              </a:graphicData>
            </a:graphic>
          </wp:inline>
        </w:drawing>
      </w:r>
    </w:p>
    <w:p w14:paraId="007296E3" w14:textId="4D9A2DC6" w:rsidR="00FF6C83" w:rsidRPr="00926B50" w:rsidRDefault="00FF6C83" w:rsidP="00FF6C83">
      <w:pPr>
        <w:pStyle w:val="BodyText"/>
        <w:keepNext/>
        <w:rPr>
          <w:u w:val="single"/>
        </w:rPr>
      </w:pPr>
      <w:r>
        <w:rPr>
          <w:u w:val="single"/>
        </w:rPr>
        <w:t>Tooltip</w:t>
      </w:r>
      <w:r w:rsidRPr="00926B50">
        <w:rPr>
          <w:u w:val="single"/>
        </w:rPr>
        <w:t>s</w:t>
      </w:r>
    </w:p>
    <w:p w14:paraId="5F838CF4" w14:textId="244A43C8" w:rsidR="00CC493C" w:rsidRDefault="00CC493C" w:rsidP="00CC493C">
      <w:pPr>
        <w:pStyle w:val="BodyText"/>
        <w:keepNext/>
      </w:pPr>
      <w:r>
        <w:t>The following tooltip appears when a user hovers a mouse cursor over a particular point on the plot.</w:t>
      </w:r>
    </w:p>
    <w:p w14:paraId="54C34CB3" w14:textId="77777777" w:rsidR="00CC493C" w:rsidRDefault="00CC493C" w:rsidP="00CC493C">
      <w:pPr>
        <w:pStyle w:val="BodyText"/>
      </w:pPr>
      <w:r>
        <w:rPr>
          <w:noProof/>
        </w:rPr>
        <w:drawing>
          <wp:inline distT="0" distB="0" distL="0" distR="0" wp14:anchorId="2BDACD81" wp14:editId="040A8BFC">
            <wp:extent cx="1647619" cy="1019048"/>
            <wp:effectExtent l="19050" t="19050" r="10160" b="1016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1647619" cy="1019048"/>
                    </a:xfrm>
                    <a:prstGeom prst="rect">
                      <a:avLst/>
                    </a:prstGeom>
                    <a:ln>
                      <a:solidFill>
                        <a:schemeClr val="bg2"/>
                      </a:solidFill>
                    </a:ln>
                  </pic:spPr>
                </pic:pic>
              </a:graphicData>
            </a:graphic>
          </wp:inline>
        </w:drawing>
      </w:r>
    </w:p>
    <w:p w14:paraId="6362439F" w14:textId="77777777" w:rsidR="00CC493C" w:rsidRDefault="00CC493C" w:rsidP="00CC493C">
      <w:pPr>
        <w:pStyle w:val="BodyText"/>
      </w:pPr>
      <w:r>
        <w:t xml:space="preserve">The tooltip contains the following information: </w:t>
      </w:r>
    </w:p>
    <w:p w14:paraId="4BC9075F" w14:textId="77777777" w:rsidR="00CC493C" w:rsidRDefault="00CC493C" w:rsidP="00CC493C">
      <w:pPr>
        <w:pStyle w:val="ListBullet"/>
      </w:pPr>
      <w:r>
        <w:t>Y axis label (vital data measurement);</w:t>
      </w:r>
    </w:p>
    <w:p w14:paraId="7A2CB4D4" w14:textId="77777777" w:rsidR="00CC493C" w:rsidRDefault="00CC493C" w:rsidP="00CC493C">
      <w:pPr>
        <w:pStyle w:val="ListBullet"/>
      </w:pPr>
      <w:r>
        <w:t>X axis position;</w:t>
      </w:r>
    </w:p>
    <w:p w14:paraId="202229BF" w14:textId="77777777" w:rsidR="00CC493C" w:rsidRDefault="00CC493C" w:rsidP="00CC493C">
      <w:pPr>
        <w:pStyle w:val="ListBullet"/>
      </w:pPr>
      <w:r>
        <w:t>Y axis position;</w:t>
      </w:r>
    </w:p>
    <w:p w14:paraId="59A83A42" w14:textId="77777777" w:rsidR="00CC493C" w:rsidRDefault="00CC493C" w:rsidP="00CC493C">
      <w:pPr>
        <w:pStyle w:val="ListBullet"/>
      </w:pPr>
      <w:r>
        <w:t>Number of data points.</w:t>
      </w:r>
    </w:p>
    <w:p w14:paraId="0FC88454" w14:textId="743C9551" w:rsidR="00FF6C83" w:rsidRPr="00926B50" w:rsidRDefault="00FF6C83" w:rsidP="00FF6C83">
      <w:pPr>
        <w:pStyle w:val="BodyText"/>
        <w:keepNext/>
        <w:rPr>
          <w:u w:val="single"/>
        </w:rPr>
      </w:pPr>
      <w:r>
        <w:rPr>
          <w:u w:val="single"/>
        </w:rPr>
        <w:t>Table</w:t>
      </w:r>
    </w:p>
    <w:p w14:paraId="25CFE6D2" w14:textId="6F6B2B63" w:rsidR="00CC493C" w:rsidRDefault="00CC493C" w:rsidP="00CC493C">
      <w:pPr>
        <w:pStyle w:val="BodyText"/>
      </w:pPr>
      <w:r w:rsidRPr="00FF6C83">
        <w:rPr>
          <w:b/>
        </w:rPr>
        <w:t>Vitals</w:t>
      </w:r>
      <w:r>
        <w:t xml:space="preserve"> table displays vital signs events for the selected subject. By default records are sorted chronologically by measurement date-time.</w:t>
      </w:r>
    </w:p>
    <w:p w14:paraId="33D6CEE5" w14:textId="77777777" w:rsidR="00CC493C" w:rsidRDefault="00CC493C" w:rsidP="00CC493C">
      <w:pPr>
        <w:pStyle w:val="BodyText"/>
        <w:keepNext/>
        <w:rPr>
          <w:color w:val="172B4D"/>
        </w:rPr>
      </w:pPr>
      <w:r w:rsidRPr="008E1F0F">
        <w:rPr>
          <w:b/>
          <w:color w:val="172B4D"/>
        </w:rPr>
        <w:lastRenderedPageBreak/>
        <w:t>Note</w:t>
      </w:r>
      <w:r>
        <w:rPr>
          <w:color w:val="172B4D"/>
        </w:rPr>
        <w:t>: If a user selects some points on the plot, appropriate table rows become highlighted.</w:t>
      </w:r>
    </w:p>
    <w:p w14:paraId="52CC0167" w14:textId="77777777" w:rsidR="00CC493C" w:rsidRDefault="00CC493C" w:rsidP="00CC493C">
      <w:pPr>
        <w:pStyle w:val="BodyText"/>
      </w:pPr>
      <w:r>
        <w:rPr>
          <w:noProof/>
        </w:rPr>
        <w:drawing>
          <wp:inline distT="0" distB="0" distL="0" distR="0" wp14:anchorId="23A8E5EA" wp14:editId="218911A9">
            <wp:extent cx="5941695" cy="1591310"/>
            <wp:effectExtent l="19050" t="19050" r="20955" b="279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941695" cy="1591310"/>
                    </a:xfrm>
                    <a:prstGeom prst="rect">
                      <a:avLst/>
                    </a:prstGeom>
                    <a:ln>
                      <a:solidFill>
                        <a:schemeClr val="bg2"/>
                      </a:solidFill>
                    </a:ln>
                  </pic:spPr>
                </pic:pic>
              </a:graphicData>
            </a:graphic>
          </wp:inline>
        </w:drawing>
      </w:r>
    </w:p>
    <w:p w14:paraId="775EC0EE" w14:textId="1EBA3141" w:rsidR="00CC493C" w:rsidRDefault="00CC493C" w:rsidP="00CC493C">
      <w:pPr>
        <w:pStyle w:val="BodyText"/>
      </w:pPr>
      <w:r>
        <w:t xml:space="preserve">See </w:t>
      </w:r>
      <w:r>
        <w:fldChar w:fldCharType="begin"/>
      </w:r>
      <w:r>
        <w:instrText xml:space="preserve"> REF _Ref27749393 \h </w:instrText>
      </w:r>
      <w:r>
        <w:fldChar w:fldCharType="separate"/>
      </w:r>
      <w:r>
        <w:t>Common Table Controls</w:t>
      </w:r>
      <w:r>
        <w:fldChar w:fldCharType="end"/>
      </w:r>
      <w:r>
        <w:t xml:space="preserve"> section for description of available controls.</w:t>
      </w:r>
    </w:p>
    <w:p w14:paraId="48E6C39A" w14:textId="3C6B0A83" w:rsidR="00FF6C83" w:rsidRPr="00926B50" w:rsidRDefault="00FF6C83" w:rsidP="00FF6C83">
      <w:pPr>
        <w:pStyle w:val="BodyText"/>
        <w:keepNext/>
        <w:rPr>
          <w:u w:val="single"/>
        </w:rPr>
      </w:pPr>
      <w:r>
        <w:rPr>
          <w:u w:val="single"/>
        </w:rPr>
        <w:t>Vitals Filter</w:t>
      </w:r>
      <w:r w:rsidRPr="00926B50">
        <w:rPr>
          <w:u w:val="single"/>
        </w:rPr>
        <w:t>s</w:t>
      </w:r>
    </w:p>
    <w:p w14:paraId="091C559D" w14:textId="77777777" w:rsidR="00CC493C" w:rsidRDefault="00CC493C" w:rsidP="00CC493C">
      <w:pPr>
        <w:pStyle w:val="BodyText"/>
        <w:keepNext/>
      </w:pPr>
      <w:r>
        <w:rPr>
          <w:b/>
        </w:rPr>
        <w:t>Vitals</w:t>
      </w:r>
      <w:r w:rsidRPr="00C858B6">
        <w:rPr>
          <w:b/>
        </w:rPr>
        <w:t xml:space="preserve"> Filters</w:t>
      </w:r>
      <w:r>
        <w:t xml:space="preserve"> are available on the right slide panel.</w:t>
      </w:r>
      <w:r w:rsidRPr="00170E9A">
        <w:t xml:space="preserve"> </w:t>
      </w:r>
    </w:p>
    <w:p w14:paraId="1F0D11EC" w14:textId="77777777" w:rsidR="00CC493C" w:rsidRPr="0018149C" w:rsidRDefault="00CC493C" w:rsidP="00CC493C">
      <w:pPr>
        <w:pStyle w:val="BodyText"/>
      </w:pPr>
      <w:r>
        <w:rPr>
          <w:noProof/>
        </w:rPr>
        <w:drawing>
          <wp:inline distT="0" distB="0" distL="0" distR="0" wp14:anchorId="22773718" wp14:editId="2B45079C">
            <wp:extent cx="2068727" cy="3157870"/>
            <wp:effectExtent l="19050" t="19050" r="27305" b="2349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076075" cy="3169086"/>
                    </a:xfrm>
                    <a:prstGeom prst="rect">
                      <a:avLst/>
                    </a:prstGeom>
                    <a:ln>
                      <a:solidFill>
                        <a:schemeClr val="bg2"/>
                      </a:solidFill>
                    </a:ln>
                  </pic:spPr>
                </pic:pic>
              </a:graphicData>
            </a:graphic>
          </wp:inline>
        </w:drawing>
      </w:r>
    </w:p>
    <w:p w14:paraId="537552D1" w14:textId="77777777" w:rsidR="00CC493C" w:rsidRDefault="00CC493C" w:rsidP="00CC493C">
      <w:pPr>
        <w:pStyle w:val="Heading3"/>
      </w:pPr>
      <w:bookmarkStart w:id="200" w:name="_Toc33115347"/>
      <w:r>
        <w:lastRenderedPageBreak/>
        <w:t>Cardiac</w:t>
      </w:r>
      <w:r w:rsidRPr="007C1AAB">
        <w:t xml:space="preserve"> </w:t>
      </w:r>
      <w:r>
        <w:t>Tab</w:t>
      </w:r>
      <w:bookmarkEnd w:id="200"/>
    </w:p>
    <w:p w14:paraId="56F6EBB9" w14:textId="77777777" w:rsidR="00CC493C" w:rsidRDefault="00CC493C" w:rsidP="00CC493C">
      <w:pPr>
        <w:pStyle w:val="BodyText"/>
        <w:keepNext/>
      </w:pPr>
      <w:r w:rsidRPr="00345260">
        <w:rPr>
          <w:b/>
        </w:rPr>
        <w:t>Cardiac</w:t>
      </w:r>
      <w:r>
        <w:t xml:space="preserve"> tab is comprised of a set of Cardiac plots and Cardiac table placed below.</w:t>
      </w:r>
    </w:p>
    <w:p w14:paraId="59BE0334" w14:textId="77777777" w:rsidR="00CC493C" w:rsidRDefault="00CC493C" w:rsidP="00CC493C">
      <w:pPr>
        <w:pStyle w:val="BodyText"/>
      </w:pPr>
      <w:r>
        <w:rPr>
          <w:noProof/>
        </w:rPr>
        <w:drawing>
          <wp:inline distT="0" distB="0" distL="0" distR="0" wp14:anchorId="7AECB342" wp14:editId="65A5EFAC">
            <wp:extent cx="5941695" cy="4233545"/>
            <wp:effectExtent l="19050" t="19050" r="20955" b="146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1695" cy="4233545"/>
                    </a:xfrm>
                    <a:prstGeom prst="rect">
                      <a:avLst/>
                    </a:prstGeom>
                    <a:ln>
                      <a:solidFill>
                        <a:schemeClr val="bg2"/>
                      </a:solidFill>
                    </a:ln>
                  </pic:spPr>
                </pic:pic>
              </a:graphicData>
            </a:graphic>
          </wp:inline>
        </w:drawing>
      </w:r>
    </w:p>
    <w:p w14:paraId="698DCA6A" w14:textId="77777777" w:rsidR="00CC493C" w:rsidRDefault="00CC493C" w:rsidP="00CC493C">
      <w:pPr>
        <w:pStyle w:val="BodyText"/>
      </w:pPr>
      <w:r>
        <w:t xml:space="preserve">Cardiac line and range plots represent the measured/available cardiac data over time. The line displays the median value at a given time point. The range around the line displays the range at the given points. </w:t>
      </w:r>
    </w:p>
    <w:p w14:paraId="7F9B2D41" w14:textId="77777777" w:rsidR="00CC493C" w:rsidRDefault="00CC493C" w:rsidP="00CC493C">
      <w:pPr>
        <w:pStyle w:val="BodyText"/>
        <w:keepNext/>
      </w:pPr>
      <w:r>
        <w:lastRenderedPageBreak/>
        <w:t xml:space="preserve">Plots are trellised by measurement names (see </w:t>
      </w:r>
      <w:r>
        <w:fldChar w:fldCharType="begin"/>
      </w:r>
      <w:r>
        <w:instrText xml:space="preserve"> REF _Ref26813896 \h </w:instrText>
      </w:r>
      <w:r>
        <w:fldChar w:fldCharType="separate"/>
      </w:r>
      <w:r>
        <w:t>Trellised Plots</w:t>
      </w:r>
      <w:r>
        <w:fldChar w:fldCharType="end"/>
      </w:r>
      <w:r>
        <w:t xml:space="preserve"> section for trellis description).</w:t>
      </w:r>
    </w:p>
    <w:p w14:paraId="7F241444" w14:textId="77777777" w:rsidR="00CC493C" w:rsidRDefault="00CC493C" w:rsidP="00CC493C">
      <w:pPr>
        <w:pStyle w:val="BodyText"/>
      </w:pPr>
      <w:r>
        <w:rPr>
          <w:noProof/>
        </w:rPr>
        <w:drawing>
          <wp:inline distT="0" distB="0" distL="0" distR="0" wp14:anchorId="29E88DB3" wp14:editId="5990DB4D">
            <wp:extent cx="5941695" cy="3559810"/>
            <wp:effectExtent l="19050" t="19050" r="20955" b="215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1695" cy="3559810"/>
                    </a:xfrm>
                    <a:prstGeom prst="rect">
                      <a:avLst/>
                    </a:prstGeom>
                    <a:ln>
                      <a:solidFill>
                        <a:schemeClr val="bg2"/>
                      </a:solidFill>
                    </a:ln>
                  </pic:spPr>
                </pic:pic>
              </a:graphicData>
            </a:graphic>
          </wp:inline>
        </w:drawing>
      </w:r>
    </w:p>
    <w:p w14:paraId="14B31790" w14:textId="46999386" w:rsidR="00FF6C83" w:rsidRPr="00926B50" w:rsidRDefault="00FF6C83" w:rsidP="00FF6C83">
      <w:pPr>
        <w:pStyle w:val="BodyText"/>
        <w:keepNext/>
        <w:rPr>
          <w:u w:val="single"/>
        </w:rPr>
      </w:pPr>
      <w:r>
        <w:rPr>
          <w:u w:val="single"/>
        </w:rPr>
        <w:t>X</w:t>
      </w:r>
      <w:r w:rsidRPr="00926B50">
        <w:rPr>
          <w:u w:val="single"/>
        </w:rPr>
        <w:t xml:space="preserve"> axis</w:t>
      </w:r>
    </w:p>
    <w:p w14:paraId="262A6612" w14:textId="44FF0F52" w:rsidR="00CC493C" w:rsidRDefault="00CC493C" w:rsidP="00CC493C">
      <w:pPr>
        <w:pStyle w:val="BodyText"/>
      </w:pPr>
      <w:r>
        <w:t xml:space="preserve">X axis has time binning (see </w:t>
      </w:r>
      <w:r>
        <w:fldChar w:fldCharType="begin"/>
      </w:r>
      <w:r>
        <w:instrText xml:space="preserve"> REF _Ref31640041 \h </w:instrText>
      </w:r>
      <w:r>
        <w:fldChar w:fldCharType="separate"/>
      </w:r>
      <w:r w:rsidRPr="005375EF">
        <w:t>Time Binning</w:t>
      </w:r>
      <w:r>
        <w:fldChar w:fldCharType="end"/>
      </w:r>
      <w:r>
        <w:t xml:space="preserve"> section for details). The following axis labels are available:</w:t>
      </w:r>
    </w:p>
    <w:p w14:paraId="439A93A2" w14:textId="77777777" w:rsidR="00CC493C" w:rsidRDefault="00CC493C" w:rsidP="00CC493C">
      <w:pPr>
        <w:pStyle w:val="ListBullet"/>
      </w:pPr>
      <w:r>
        <w:t>Visit number;</w:t>
      </w:r>
    </w:p>
    <w:p w14:paraId="1C1E988D" w14:textId="77777777" w:rsidR="00CC493C" w:rsidRDefault="00CC493C" w:rsidP="00CC493C">
      <w:pPr>
        <w:pStyle w:val="ListBullet"/>
      </w:pPr>
      <w:r>
        <w:t>Days since first treatment;</w:t>
      </w:r>
    </w:p>
    <w:p w14:paraId="5CCF25DF" w14:textId="77777777" w:rsidR="00CC493C" w:rsidRDefault="00CC493C" w:rsidP="00CC493C">
      <w:pPr>
        <w:pStyle w:val="ListBullet"/>
      </w:pPr>
      <w:r>
        <w:t>Weeks since first treatment;</w:t>
      </w:r>
    </w:p>
    <w:p w14:paraId="11ECD540" w14:textId="77777777" w:rsidR="00CC493C" w:rsidRDefault="00CC493C" w:rsidP="00CC493C">
      <w:pPr>
        <w:pStyle w:val="ListBullet"/>
      </w:pPr>
      <w:r>
        <w:t>Days since randomisation;</w:t>
      </w:r>
    </w:p>
    <w:p w14:paraId="45BDA7AE" w14:textId="77777777" w:rsidR="00CC493C" w:rsidRDefault="00CC493C" w:rsidP="00CC493C">
      <w:pPr>
        <w:pStyle w:val="ListBullet"/>
        <w:keepNext/>
      </w:pPr>
      <w:r>
        <w:t>Weeks since</w:t>
      </w:r>
      <w:r w:rsidRPr="000A17C3">
        <w:t xml:space="preserve"> </w:t>
      </w:r>
      <w:r>
        <w:t>randomisation.</w:t>
      </w:r>
    </w:p>
    <w:p w14:paraId="17D6973B" w14:textId="77777777" w:rsidR="00CC493C" w:rsidRDefault="00CC493C" w:rsidP="00CC493C">
      <w:pPr>
        <w:pStyle w:val="BodyText"/>
      </w:pPr>
      <w:r>
        <w:rPr>
          <w:noProof/>
        </w:rPr>
        <w:drawing>
          <wp:inline distT="0" distB="0" distL="0" distR="0" wp14:anchorId="2539F98F" wp14:editId="3C279B98">
            <wp:extent cx="1809135" cy="859339"/>
            <wp:effectExtent l="19050" t="19050" r="19685" b="171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1814490" cy="861883"/>
                    </a:xfrm>
                    <a:prstGeom prst="rect">
                      <a:avLst/>
                    </a:prstGeom>
                    <a:ln>
                      <a:solidFill>
                        <a:schemeClr val="bg2"/>
                      </a:solidFill>
                    </a:ln>
                  </pic:spPr>
                </pic:pic>
              </a:graphicData>
            </a:graphic>
          </wp:inline>
        </w:drawing>
      </w:r>
      <w:r>
        <w:t xml:space="preserve"> </w:t>
      </w:r>
      <w:r>
        <w:rPr>
          <w:noProof/>
        </w:rPr>
        <w:drawing>
          <wp:inline distT="0" distB="0" distL="0" distR="0" wp14:anchorId="5688FC58" wp14:editId="6045ABE9">
            <wp:extent cx="1677777" cy="884903"/>
            <wp:effectExtent l="19050" t="19050" r="17780" b="1079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684300" cy="888343"/>
                    </a:xfrm>
                    <a:prstGeom prst="rect">
                      <a:avLst/>
                    </a:prstGeom>
                    <a:ln>
                      <a:solidFill>
                        <a:schemeClr val="bg2"/>
                      </a:solidFill>
                    </a:ln>
                  </pic:spPr>
                </pic:pic>
              </a:graphicData>
            </a:graphic>
          </wp:inline>
        </w:drawing>
      </w:r>
    </w:p>
    <w:p w14:paraId="4957CD8A" w14:textId="77777777" w:rsidR="00FF6C83" w:rsidRPr="00926B50" w:rsidRDefault="00FF6C83" w:rsidP="00FF6C83">
      <w:pPr>
        <w:pStyle w:val="BodyText"/>
        <w:keepNext/>
        <w:rPr>
          <w:u w:val="single"/>
        </w:rPr>
      </w:pPr>
      <w:r>
        <w:rPr>
          <w:u w:val="single"/>
        </w:rPr>
        <w:t>Y</w:t>
      </w:r>
      <w:r w:rsidRPr="00926B50">
        <w:rPr>
          <w:u w:val="single"/>
        </w:rPr>
        <w:t xml:space="preserve"> axis</w:t>
      </w:r>
    </w:p>
    <w:p w14:paraId="1E745DD2" w14:textId="75D40A92" w:rsidR="00CC493C" w:rsidRDefault="00CC493C" w:rsidP="00CC493C">
      <w:pPr>
        <w:pStyle w:val="BodyText"/>
      </w:pPr>
      <w:r>
        <w:t>The following Y axis labels are available:</w:t>
      </w:r>
    </w:p>
    <w:p w14:paraId="713FFB48" w14:textId="77777777" w:rsidR="00CC493C" w:rsidRDefault="00CC493C" w:rsidP="00CC493C">
      <w:pPr>
        <w:pStyle w:val="ListBullet"/>
      </w:pPr>
      <w:r>
        <w:t>Absolute change from baseline;</w:t>
      </w:r>
    </w:p>
    <w:p w14:paraId="3E97E9A0" w14:textId="77777777" w:rsidR="00CC493C" w:rsidRDefault="00CC493C" w:rsidP="00CC493C">
      <w:pPr>
        <w:pStyle w:val="ListBullet"/>
      </w:pPr>
      <w:r>
        <w:t>Percentage change from baseline;</w:t>
      </w:r>
    </w:p>
    <w:p w14:paraId="64EA6B53" w14:textId="77777777" w:rsidR="00CC493C" w:rsidRDefault="00CC493C" w:rsidP="00CC493C">
      <w:pPr>
        <w:pStyle w:val="ListBullet"/>
        <w:keepNext/>
      </w:pPr>
      <w:r>
        <w:t>Result value.</w:t>
      </w:r>
    </w:p>
    <w:p w14:paraId="102444F1" w14:textId="77777777" w:rsidR="00CC493C" w:rsidRDefault="00CC493C" w:rsidP="00CC493C">
      <w:pPr>
        <w:pStyle w:val="BodyText"/>
      </w:pPr>
      <w:r>
        <w:rPr>
          <w:noProof/>
        </w:rPr>
        <w:drawing>
          <wp:inline distT="0" distB="0" distL="0" distR="0" wp14:anchorId="6BE0F1B8" wp14:editId="2FA60526">
            <wp:extent cx="1779639" cy="710295"/>
            <wp:effectExtent l="19050" t="19050" r="11430" b="139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1786823" cy="713162"/>
                    </a:xfrm>
                    <a:prstGeom prst="rect">
                      <a:avLst/>
                    </a:prstGeom>
                    <a:ln>
                      <a:solidFill>
                        <a:schemeClr val="bg2"/>
                      </a:solidFill>
                    </a:ln>
                  </pic:spPr>
                </pic:pic>
              </a:graphicData>
            </a:graphic>
          </wp:inline>
        </w:drawing>
      </w:r>
    </w:p>
    <w:p w14:paraId="20FCAE5A" w14:textId="582DCC40" w:rsidR="00FF6C83" w:rsidRPr="00926B50" w:rsidRDefault="00FF6C83" w:rsidP="00FF6C83">
      <w:pPr>
        <w:pStyle w:val="BodyText"/>
        <w:keepNext/>
        <w:rPr>
          <w:u w:val="single"/>
        </w:rPr>
      </w:pPr>
      <w:r>
        <w:rPr>
          <w:u w:val="single"/>
        </w:rPr>
        <w:lastRenderedPageBreak/>
        <w:t>Tooltip</w:t>
      </w:r>
      <w:r w:rsidRPr="00926B50">
        <w:rPr>
          <w:u w:val="single"/>
        </w:rPr>
        <w:t>s</w:t>
      </w:r>
    </w:p>
    <w:p w14:paraId="5A7599B5" w14:textId="698C7C6F" w:rsidR="00CC493C" w:rsidRDefault="00CC493C" w:rsidP="00CC493C">
      <w:pPr>
        <w:pStyle w:val="BodyText"/>
        <w:keepNext/>
      </w:pPr>
      <w:r>
        <w:t>The following tooltip appears when a user hovers a mouse cursor over a particular point on the plot.</w:t>
      </w:r>
    </w:p>
    <w:p w14:paraId="6C968B85" w14:textId="77777777" w:rsidR="00CC493C" w:rsidRDefault="00CC493C" w:rsidP="00CC493C">
      <w:pPr>
        <w:pStyle w:val="BodyText"/>
      </w:pPr>
      <w:r>
        <w:rPr>
          <w:noProof/>
        </w:rPr>
        <w:drawing>
          <wp:inline distT="0" distB="0" distL="0" distR="0" wp14:anchorId="0F204C76" wp14:editId="6522138C">
            <wp:extent cx="1647619" cy="942857"/>
            <wp:effectExtent l="19050" t="19050" r="10160" b="1016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1647619" cy="942857"/>
                    </a:xfrm>
                    <a:prstGeom prst="rect">
                      <a:avLst/>
                    </a:prstGeom>
                    <a:ln>
                      <a:solidFill>
                        <a:schemeClr val="bg2"/>
                      </a:solidFill>
                    </a:ln>
                  </pic:spPr>
                </pic:pic>
              </a:graphicData>
            </a:graphic>
          </wp:inline>
        </w:drawing>
      </w:r>
    </w:p>
    <w:p w14:paraId="66735431" w14:textId="77777777" w:rsidR="00CC493C" w:rsidRDefault="00CC493C" w:rsidP="00CC493C">
      <w:pPr>
        <w:pStyle w:val="BodyText"/>
      </w:pPr>
      <w:r>
        <w:t xml:space="preserve">The tooltip contains the following information: </w:t>
      </w:r>
    </w:p>
    <w:p w14:paraId="7171C4C6" w14:textId="77777777" w:rsidR="00CC493C" w:rsidRDefault="00CC493C" w:rsidP="00CC493C">
      <w:pPr>
        <w:pStyle w:val="ListBullet"/>
      </w:pPr>
      <w:r>
        <w:t>Y axis label (cardiac data measurement);</w:t>
      </w:r>
    </w:p>
    <w:p w14:paraId="3496CC21" w14:textId="77777777" w:rsidR="00CC493C" w:rsidRDefault="00CC493C" w:rsidP="00CC493C">
      <w:pPr>
        <w:pStyle w:val="ListBullet"/>
      </w:pPr>
      <w:r>
        <w:t>X axis position;</w:t>
      </w:r>
    </w:p>
    <w:p w14:paraId="1821CC8E" w14:textId="77777777" w:rsidR="00CC493C" w:rsidRDefault="00CC493C" w:rsidP="00CC493C">
      <w:pPr>
        <w:pStyle w:val="ListBullet"/>
      </w:pPr>
      <w:r>
        <w:t>Y axis position;</w:t>
      </w:r>
    </w:p>
    <w:p w14:paraId="63B130C3" w14:textId="77777777" w:rsidR="00CC493C" w:rsidRDefault="00CC493C" w:rsidP="00CC493C">
      <w:pPr>
        <w:pStyle w:val="ListBullet"/>
      </w:pPr>
      <w:r>
        <w:t>Number of data points.</w:t>
      </w:r>
    </w:p>
    <w:p w14:paraId="56B51107" w14:textId="72B46B20" w:rsidR="00FF6C83" w:rsidRPr="00926B50" w:rsidRDefault="00FF6C83" w:rsidP="00FF6C83">
      <w:pPr>
        <w:pStyle w:val="BodyText"/>
        <w:keepNext/>
        <w:rPr>
          <w:u w:val="single"/>
        </w:rPr>
      </w:pPr>
      <w:r>
        <w:rPr>
          <w:u w:val="single"/>
        </w:rPr>
        <w:t>Table</w:t>
      </w:r>
    </w:p>
    <w:p w14:paraId="1FA88621" w14:textId="3617FBFF" w:rsidR="00CC493C" w:rsidRDefault="00CC493C" w:rsidP="00CC493C">
      <w:pPr>
        <w:pStyle w:val="BodyText"/>
      </w:pPr>
      <w:r>
        <w:t>Cardiac table displays cardiac events for the selected subject. By default records are sorted chronologically by measurement date-time.</w:t>
      </w:r>
    </w:p>
    <w:p w14:paraId="1F2E58F0" w14:textId="77777777" w:rsidR="00CC493C" w:rsidRDefault="00CC493C" w:rsidP="00CC493C">
      <w:pPr>
        <w:pStyle w:val="BodyText"/>
        <w:keepNext/>
        <w:rPr>
          <w:color w:val="172B4D"/>
        </w:rPr>
      </w:pPr>
      <w:r w:rsidRPr="008E1F0F">
        <w:rPr>
          <w:b/>
          <w:color w:val="172B4D"/>
        </w:rPr>
        <w:t>Note</w:t>
      </w:r>
      <w:r>
        <w:rPr>
          <w:color w:val="172B4D"/>
        </w:rPr>
        <w:t>: If a user selects some points on the plot, appropriate table rows become highlighted.</w:t>
      </w:r>
    </w:p>
    <w:p w14:paraId="5016A476" w14:textId="77777777" w:rsidR="00CC493C" w:rsidRDefault="00CC493C" w:rsidP="00CC493C">
      <w:pPr>
        <w:pStyle w:val="BodyText"/>
      </w:pPr>
      <w:r>
        <w:rPr>
          <w:noProof/>
        </w:rPr>
        <w:drawing>
          <wp:inline distT="0" distB="0" distL="0" distR="0" wp14:anchorId="6754C30A" wp14:editId="39CB4707">
            <wp:extent cx="5941695" cy="1609090"/>
            <wp:effectExtent l="19050" t="19050" r="20955" b="1016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941695" cy="1609090"/>
                    </a:xfrm>
                    <a:prstGeom prst="rect">
                      <a:avLst/>
                    </a:prstGeom>
                    <a:ln>
                      <a:solidFill>
                        <a:schemeClr val="bg2"/>
                      </a:solidFill>
                    </a:ln>
                  </pic:spPr>
                </pic:pic>
              </a:graphicData>
            </a:graphic>
          </wp:inline>
        </w:drawing>
      </w:r>
    </w:p>
    <w:p w14:paraId="0FB02254" w14:textId="73590527" w:rsidR="00CC493C" w:rsidRDefault="00CC493C" w:rsidP="00CC493C">
      <w:pPr>
        <w:pStyle w:val="BodyText"/>
      </w:pPr>
      <w:r>
        <w:t xml:space="preserve">See </w:t>
      </w:r>
      <w:r>
        <w:fldChar w:fldCharType="begin"/>
      </w:r>
      <w:r>
        <w:instrText xml:space="preserve"> REF _Ref27749393 \h </w:instrText>
      </w:r>
      <w:r>
        <w:fldChar w:fldCharType="separate"/>
      </w:r>
      <w:r>
        <w:t>Common Table Controls</w:t>
      </w:r>
      <w:r>
        <w:fldChar w:fldCharType="end"/>
      </w:r>
      <w:r>
        <w:t xml:space="preserve"> section for description of available controls.</w:t>
      </w:r>
    </w:p>
    <w:p w14:paraId="65D72C02" w14:textId="526CF9AF" w:rsidR="00FF6C83" w:rsidRPr="00926B50" w:rsidRDefault="00FF6C83" w:rsidP="00FF6C83">
      <w:pPr>
        <w:pStyle w:val="BodyText"/>
        <w:keepNext/>
        <w:rPr>
          <w:u w:val="single"/>
        </w:rPr>
      </w:pPr>
      <w:r>
        <w:rPr>
          <w:u w:val="single"/>
        </w:rPr>
        <w:lastRenderedPageBreak/>
        <w:t>Cardiac Filters</w:t>
      </w:r>
    </w:p>
    <w:p w14:paraId="7321B3B9" w14:textId="77777777" w:rsidR="00CC493C" w:rsidRDefault="00CC493C" w:rsidP="00CC493C">
      <w:pPr>
        <w:pStyle w:val="BodyText"/>
        <w:keepNext/>
      </w:pPr>
      <w:r>
        <w:rPr>
          <w:b/>
        </w:rPr>
        <w:t>Cardiac</w:t>
      </w:r>
      <w:r w:rsidRPr="00C858B6">
        <w:rPr>
          <w:b/>
        </w:rPr>
        <w:t xml:space="preserve"> Filters</w:t>
      </w:r>
      <w:r>
        <w:t xml:space="preserve"> are available on the right slide panel.</w:t>
      </w:r>
      <w:r w:rsidRPr="00170E9A">
        <w:t xml:space="preserve"> </w:t>
      </w:r>
    </w:p>
    <w:p w14:paraId="6EF8BDC9" w14:textId="77777777" w:rsidR="00CC493C" w:rsidRPr="00260FB0" w:rsidRDefault="00CC493C" w:rsidP="00CC493C">
      <w:pPr>
        <w:pStyle w:val="BodyText"/>
      </w:pPr>
      <w:r>
        <w:rPr>
          <w:noProof/>
        </w:rPr>
        <w:drawing>
          <wp:inline distT="0" distB="0" distL="0" distR="0" wp14:anchorId="46709CB4" wp14:editId="693871F7">
            <wp:extent cx="2064775" cy="3162093"/>
            <wp:effectExtent l="19050" t="19050" r="12065" b="196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066590" cy="3164873"/>
                    </a:xfrm>
                    <a:prstGeom prst="rect">
                      <a:avLst/>
                    </a:prstGeom>
                    <a:ln>
                      <a:solidFill>
                        <a:schemeClr val="bg2"/>
                      </a:solidFill>
                    </a:ln>
                  </pic:spPr>
                </pic:pic>
              </a:graphicData>
            </a:graphic>
          </wp:inline>
        </w:drawing>
      </w:r>
    </w:p>
    <w:p w14:paraId="5795B257" w14:textId="77777777" w:rsidR="00CC493C" w:rsidRDefault="00CC493C" w:rsidP="00CC493C">
      <w:pPr>
        <w:pStyle w:val="Heading3"/>
      </w:pPr>
      <w:bookmarkStart w:id="201" w:name="_Toc33115348"/>
      <w:r>
        <w:t>Liver</w:t>
      </w:r>
      <w:r w:rsidRPr="007C1AAB">
        <w:t xml:space="preserve"> </w:t>
      </w:r>
      <w:r>
        <w:t>Tab</w:t>
      </w:r>
      <w:bookmarkEnd w:id="201"/>
    </w:p>
    <w:p w14:paraId="24E7AA38" w14:textId="77777777" w:rsidR="00CC493C" w:rsidRDefault="00CC493C" w:rsidP="00CC493C">
      <w:pPr>
        <w:pStyle w:val="BodyText"/>
        <w:keepNext/>
      </w:pPr>
      <w:r w:rsidRPr="00417371">
        <w:rPr>
          <w:b/>
        </w:rPr>
        <w:t>Liver</w:t>
      </w:r>
      <w:r>
        <w:t xml:space="preserve"> tab contains two scatter plots that display the maximum measured concentrations for liver function indicators Bilirubin and AST/ALT, relative to a normal reference range. Two dotted lines are displayed on the plots: x = 2; y = 3. See </w:t>
      </w:r>
      <w:r>
        <w:fldChar w:fldCharType="begin"/>
      </w:r>
      <w:r>
        <w:instrText xml:space="preserve"> REF _Ref32317145 \h </w:instrText>
      </w:r>
      <w:r>
        <w:fldChar w:fldCharType="separate"/>
      </w:r>
      <w:r>
        <w:t>Liver Function View</w:t>
      </w:r>
      <w:r>
        <w:fldChar w:fldCharType="end"/>
      </w:r>
      <w:r>
        <w:t xml:space="preserve"> section for more details.</w:t>
      </w:r>
    </w:p>
    <w:p w14:paraId="6679EE6C" w14:textId="77777777" w:rsidR="00CC493C" w:rsidRDefault="00CC493C" w:rsidP="00CC493C">
      <w:pPr>
        <w:pStyle w:val="BodyText"/>
      </w:pPr>
      <w:r>
        <w:rPr>
          <w:noProof/>
        </w:rPr>
        <w:drawing>
          <wp:inline distT="0" distB="0" distL="0" distR="0" wp14:anchorId="357902FF" wp14:editId="7E74CA8C">
            <wp:extent cx="5941695" cy="3088005"/>
            <wp:effectExtent l="19050" t="19050" r="20955" b="171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941695" cy="3088005"/>
                    </a:xfrm>
                    <a:prstGeom prst="rect">
                      <a:avLst/>
                    </a:prstGeom>
                    <a:ln>
                      <a:solidFill>
                        <a:schemeClr val="bg2"/>
                      </a:solidFill>
                    </a:ln>
                  </pic:spPr>
                </pic:pic>
              </a:graphicData>
            </a:graphic>
          </wp:inline>
        </w:drawing>
      </w:r>
    </w:p>
    <w:p w14:paraId="58E8B026" w14:textId="694B62B8" w:rsidR="00FF6C83" w:rsidRPr="00926B50" w:rsidRDefault="00FF6C83" w:rsidP="00FF6C83">
      <w:pPr>
        <w:pStyle w:val="BodyText"/>
        <w:keepNext/>
        <w:rPr>
          <w:u w:val="single"/>
        </w:rPr>
      </w:pPr>
      <w:r>
        <w:rPr>
          <w:u w:val="single"/>
        </w:rPr>
        <w:t>Tooltip</w:t>
      </w:r>
      <w:r w:rsidRPr="00926B50">
        <w:rPr>
          <w:u w:val="single"/>
        </w:rPr>
        <w:t>s</w:t>
      </w:r>
    </w:p>
    <w:p w14:paraId="6EBC9B65" w14:textId="24C6E884" w:rsidR="00CC493C" w:rsidRDefault="00CC493C" w:rsidP="00CC493C">
      <w:pPr>
        <w:pStyle w:val="BodyText"/>
        <w:keepNext/>
      </w:pPr>
      <w:r>
        <w:t>The following tooltip appears when a user hovers a mouse cursor over a particular point on the plot.</w:t>
      </w:r>
    </w:p>
    <w:p w14:paraId="54A25CB0" w14:textId="77777777" w:rsidR="00CC493C" w:rsidRDefault="00CC493C" w:rsidP="00CC493C">
      <w:pPr>
        <w:pStyle w:val="BodyText"/>
      </w:pPr>
      <w:r>
        <w:rPr>
          <w:noProof/>
        </w:rPr>
        <w:drawing>
          <wp:inline distT="0" distB="0" distL="0" distR="0" wp14:anchorId="618B5BDC" wp14:editId="3A5002A1">
            <wp:extent cx="1402672" cy="639815"/>
            <wp:effectExtent l="19050" t="19050" r="26670" b="273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414682" cy="645293"/>
                    </a:xfrm>
                    <a:prstGeom prst="rect">
                      <a:avLst/>
                    </a:prstGeom>
                    <a:ln>
                      <a:solidFill>
                        <a:schemeClr val="bg2"/>
                      </a:solidFill>
                    </a:ln>
                  </pic:spPr>
                </pic:pic>
              </a:graphicData>
            </a:graphic>
          </wp:inline>
        </w:drawing>
      </w:r>
    </w:p>
    <w:p w14:paraId="73CAB476" w14:textId="77777777" w:rsidR="00CC493C" w:rsidRDefault="00CC493C" w:rsidP="00CC493C">
      <w:pPr>
        <w:pStyle w:val="BodyText"/>
      </w:pPr>
      <w:r>
        <w:lastRenderedPageBreak/>
        <w:t xml:space="preserve">The tooltip contains the following information: </w:t>
      </w:r>
    </w:p>
    <w:p w14:paraId="4279FB9E" w14:textId="77777777" w:rsidR="00CC493C" w:rsidRDefault="00CC493C" w:rsidP="00CC493C">
      <w:pPr>
        <w:pStyle w:val="ListBullet"/>
      </w:pPr>
      <w:r>
        <w:t>Y axis position;</w:t>
      </w:r>
    </w:p>
    <w:p w14:paraId="5CB6B3D7" w14:textId="77777777" w:rsidR="00CC493C" w:rsidRDefault="00CC493C" w:rsidP="00CC493C">
      <w:pPr>
        <w:pStyle w:val="ListBullet"/>
      </w:pPr>
      <w:r>
        <w:t>X axis position.</w:t>
      </w:r>
    </w:p>
    <w:p w14:paraId="2D93CB8F" w14:textId="67CE4CCC" w:rsidR="00FF6C83" w:rsidRPr="00926B50" w:rsidRDefault="00FF6C83" w:rsidP="00FF6C83">
      <w:pPr>
        <w:pStyle w:val="BodyText"/>
        <w:keepNext/>
        <w:rPr>
          <w:u w:val="single"/>
        </w:rPr>
      </w:pPr>
      <w:r>
        <w:rPr>
          <w:u w:val="single"/>
        </w:rPr>
        <w:t>Liver Filters</w:t>
      </w:r>
    </w:p>
    <w:p w14:paraId="681E17F8" w14:textId="1F670AD2" w:rsidR="00CC493C" w:rsidRDefault="00CC493C" w:rsidP="00CC493C">
      <w:pPr>
        <w:pStyle w:val="BodyText"/>
        <w:keepNext/>
      </w:pPr>
      <w:r w:rsidRPr="00102749">
        <w:rPr>
          <w:b/>
        </w:rPr>
        <w:t>Liver</w:t>
      </w:r>
      <w:r>
        <w:t xml:space="preserve"> filters are available on the right slide panel.</w:t>
      </w:r>
    </w:p>
    <w:p w14:paraId="658A6F44" w14:textId="77777777" w:rsidR="00CC493C" w:rsidRPr="00417371" w:rsidRDefault="00CC493C" w:rsidP="00CC493C">
      <w:pPr>
        <w:pStyle w:val="BodyText"/>
      </w:pPr>
      <w:r>
        <w:rPr>
          <w:noProof/>
        </w:rPr>
        <w:drawing>
          <wp:inline distT="0" distB="0" distL="0" distR="0" wp14:anchorId="2A81B00F" wp14:editId="0451BA66">
            <wp:extent cx="1956391" cy="3991038"/>
            <wp:effectExtent l="19050" t="19050" r="2540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962073" cy="4002629"/>
                    </a:xfrm>
                    <a:prstGeom prst="rect">
                      <a:avLst/>
                    </a:prstGeom>
                    <a:ln>
                      <a:solidFill>
                        <a:schemeClr val="bg2"/>
                      </a:solidFill>
                    </a:ln>
                  </pic:spPr>
                </pic:pic>
              </a:graphicData>
            </a:graphic>
          </wp:inline>
        </w:drawing>
      </w:r>
    </w:p>
    <w:p w14:paraId="0ADB6C4E" w14:textId="77777777" w:rsidR="00CC493C" w:rsidRDefault="00CC493C" w:rsidP="00CC493C">
      <w:pPr>
        <w:pStyle w:val="Heading3"/>
      </w:pPr>
      <w:bookmarkStart w:id="202" w:name="_Toc33115349"/>
      <w:r>
        <w:t>Liver Risk Factors Tab</w:t>
      </w:r>
      <w:bookmarkEnd w:id="202"/>
    </w:p>
    <w:p w14:paraId="1ED6B5B1" w14:textId="77777777" w:rsidR="00CC493C" w:rsidRDefault="00CC493C" w:rsidP="00CC493C">
      <w:pPr>
        <w:pStyle w:val="BodyText"/>
        <w:keepNext/>
      </w:pPr>
      <w:r>
        <w:rPr>
          <w:b/>
        </w:rPr>
        <w:t>Liver Risk Factors</w:t>
      </w:r>
      <w:r>
        <w:t xml:space="preserve"> tab contains a single table that displays liver risk factor for the selected subject. By default records are sorted chronologically by start date-time.</w:t>
      </w:r>
    </w:p>
    <w:p w14:paraId="2E051A79" w14:textId="77777777" w:rsidR="00CC493C" w:rsidRDefault="00CC493C" w:rsidP="00CC493C">
      <w:pPr>
        <w:pStyle w:val="BodyText"/>
      </w:pPr>
      <w:r>
        <w:rPr>
          <w:noProof/>
        </w:rPr>
        <w:drawing>
          <wp:inline distT="0" distB="0" distL="0" distR="0" wp14:anchorId="18CB9310" wp14:editId="54D585AF">
            <wp:extent cx="5941695" cy="2256155"/>
            <wp:effectExtent l="19050" t="19050" r="20955"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941695" cy="2256155"/>
                    </a:xfrm>
                    <a:prstGeom prst="rect">
                      <a:avLst/>
                    </a:prstGeom>
                    <a:ln>
                      <a:solidFill>
                        <a:schemeClr val="bg2"/>
                      </a:solidFill>
                    </a:ln>
                  </pic:spPr>
                </pic:pic>
              </a:graphicData>
            </a:graphic>
          </wp:inline>
        </w:drawing>
      </w:r>
    </w:p>
    <w:p w14:paraId="14D55F43" w14:textId="77777777" w:rsidR="00CC493C" w:rsidRDefault="00CC493C" w:rsidP="00CC493C">
      <w:pPr>
        <w:pStyle w:val="BodyText"/>
      </w:pPr>
      <w:r>
        <w:t xml:space="preserve">See </w:t>
      </w:r>
      <w:r>
        <w:fldChar w:fldCharType="begin"/>
      </w:r>
      <w:r>
        <w:instrText xml:space="preserve"> REF _Ref27749393 \h </w:instrText>
      </w:r>
      <w:r>
        <w:fldChar w:fldCharType="separate"/>
      </w:r>
      <w:r>
        <w:t>Common Table Controls</w:t>
      </w:r>
      <w:r>
        <w:fldChar w:fldCharType="end"/>
      </w:r>
      <w:r>
        <w:t xml:space="preserve"> section for description of available controls.</w:t>
      </w:r>
    </w:p>
    <w:p w14:paraId="58B455DF" w14:textId="77777777" w:rsidR="00CC493C" w:rsidRDefault="00CC493C" w:rsidP="00CC493C">
      <w:pPr>
        <w:pStyle w:val="BodyText"/>
        <w:keepNext/>
      </w:pPr>
      <w:r>
        <w:rPr>
          <w:b/>
        </w:rPr>
        <w:lastRenderedPageBreak/>
        <w:t>Liver Risk Factors</w:t>
      </w:r>
      <w:r w:rsidRPr="00C858B6">
        <w:rPr>
          <w:b/>
        </w:rPr>
        <w:t xml:space="preserve"> Filters</w:t>
      </w:r>
      <w:r>
        <w:t xml:space="preserve"> are available on the right slide panel.</w:t>
      </w:r>
      <w:r w:rsidRPr="00170E9A">
        <w:t xml:space="preserve"> </w:t>
      </w:r>
    </w:p>
    <w:p w14:paraId="194F1F42" w14:textId="77777777" w:rsidR="00CC493C" w:rsidRPr="003E31BB" w:rsidRDefault="00CC493C" w:rsidP="00CC493C">
      <w:pPr>
        <w:pStyle w:val="BodyText"/>
      </w:pPr>
      <w:r>
        <w:rPr>
          <w:noProof/>
        </w:rPr>
        <w:drawing>
          <wp:inline distT="0" distB="0" distL="0" distR="0" wp14:anchorId="1E765F3F" wp14:editId="1B35F40A">
            <wp:extent cx="1967023" cy="3282089"/>
            <wp:effectExtent l="19050" t="19050" r="14605" b="139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1973439" cy="3292795"/>
                    </a:xfrm>
                    <a:prstGeom prst="rect">
                      <a:avLst/>
                    </a:prstGeom>
                    <a:ln>
                      <a:solidFill>
                        <a:schemeClr val="bg2"/>
                      </a:solidFill>
                    </a:ln>
                  </pic:spPr>
                </pic:pic>
              </a:graphicData>
            </a:graphic>
          </wp:inline>
        </w:drawing>
      </w:r>
    </w:p>
    <w:p w14:paraId="0B6EF940" w14:textId="77777777" w:rsidR="00CC493C" w:rsidRPr="00FA34AC" w:rsidRDefault="00CC493C" w:rsidP="00CC493C">
      <w:pPr>
        <w:pStyle w:val="Heading3"/>
      </w:pPr>
      <w:bookmarkStart w:id="203" w:name="_Toc33115350"/>
      <w:r w:rsidRPr="00FA34AC">
        <w:t>Liver Diagnostic Investigation Tab</w:t>
      </w:r>
      <w:bookmarkEnd w:id="203"/>
    </w:p>
    <w:p w14:paraId="3B5CD0A9" w14:textId="77777777" w:rsidR="00CC493C" w:rsidRDefault="00CC493C" w:rsidP="00CC493C">
      <w:pPr>
        <w:pStyle w:val="BodyText"/>
        <w:keepNext/>
      </w:pPr>
      <w:r>
        <w:rPr>
          <w:b/>
        </w:rPr>
        <w:t>Liver Diagnostic Investigation</w:t>
      </w:r>
      <w:r>
        <w:t xml:space="preserve"> tab contains a single table that displays liver </w:t>
      </w:r>
      <w:r w:rsidRPr="00FA34AC">
        <w:t>diagnostic investigation</w:t>
      </w:r>
      <w:r>
        <w:t xml:space="preserve"> for the selected subject. By default records are sorted chronologically by liver </w:t>
      </w:r>
      <w:r w:rsidRPr="00FA34AC">
        <w:t>diagnostic investigation</w:t>
      </w:r>
      <w:r>
        <w:t xml:space="preserve"> day-time.</w:t>
      </w:r>
    </w:p>
    <w:p w14:paraId="72BDB703" w14:textId="77777777" w:rsidR="00CC493C" w:rsidRDefault="00CC493C" w:rsidP="00CC493C">
      <w:pPr>
        <w:pStyle w:val="BodyText"/>
      </w:pPr>
      <w:r>
        <w:rPr>
          <w:noProof/>
        </w:rPr>
        <w:drawing>
          <wp:inline distT="0" distB="0" distL="0" distR="0" wp14:anchorId="6D071BA4" wp14:editId="44BC63AE">
            <wp:extent cx="5941695" cy="2307590"/>
            <wp:effectExtent l="19050" t="19050" r="20955" b="1651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1695" cy="2307590"/>
                    </a:xfrm>
                    <a:prstGeom prst="rect">
                      <a:avLst/>
                    </a:prstGeom>
                    <a:ln>
                      <a:solidFill>
                        <a:schemeClr val="bg2"/>
                      </a:solidFill>
                    </a:ln>
                  </pic:spPr>
                </pic:pic>
              </a:graphicData>
            </a:graphic>
          </wp:inline>
        </w:drawing>
      </w:r>
    </w:p>
    <w:p w14:paraId="7322E333" w14:textId="77777777" w:rsidR="00CC493C" w:rsidRDefault="00CC493C" w:rsidP="00CC493C">
      <w:pPr>
        <w:pStyle w:val="BodyText"/>
      </w:pPr>
      <w:r>
        <w:t xml:space="preserve">See </w:t>
      </w:r>
      <w:r>
        <w:fldChar w:fldCharType="begin"/>
      </w:r>
      <w:r>
        <w:instrText xml:space="preserve"> REF _Ref27749393 \h </w:instrText>
      </w:r>
      <w:r>
        <w:fldChar w:fldCharType="separate"/>
      </w:r>
      <w:r>
        <w:t>Common Table Controls</w:t>
      </w:r>
      <w:r>
        <w:fldChar w:fldCharType="end"/>
      </w:r>
      <w:r>
        <w:t xml:space="preserve"> section for description of available controls.</w:t>
      </w:r>
    </w:p>
    <w:p w14:paraId="1C731823" w14:textId="77777777" w:rsidR="00CC493C" w:rsidRDefault="00CC493C" w:rsidP="00CC493C">
      <w:pPr>
        <w:pStyle w:val="BodyText"/>
        <w:keepNext/>
      </w:pPr>
      <w:r>
        <w:rPr>
          <w:b/>
        </w:rPr>
        <w:lastRenderedPageBreak/>
        <w:t>Liver Diagnostic Investigation</w:t>
      </w:r>
      <w:r w:rsidRPr="00C858B6">
        <w:rPr>
          <w:b/>
        </w:rPr>
        <w:t xml:space="preserve"> Filters</w:t>
      </w:r>
      <w:r>
        <w:t xml:space="preserve"> are available on the right slide panel.</w:t>
      </w:r>
      <w:r w:rsidRPr="00170E9A">
        <w:t xml:space="preserve"> </w:t>
      </w:r>
    </w:p>
    <w:p w14:paraId="0671ACE4" w14:textId="77777777" w:rsidR="00CC493C" w:rsidRPr="008E7F18" w:rsidRDefault="00CC493C" w:rsidP="00CC493C">
      <w:pPr>
        <w:pStyle w:val="BodyText"/>
      </w:pPr>
      <w:r>
        <w:rPr>
          <w:noProof/>
        </w:rPr>
        <w:drawing>
          <wp:inline distT="0" distB="0" distL="0" distR="0" wp14:anchorId="0A48E2DB" wp14:editId="100516A5">
            <wp:extent cx="1924493" cy="282625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30061" cy="2834432"/>
                    </a:xfrm>
                    <a:prstGeom prst="rect">
                      <a:avLst/>
                    </a:prstGeom>
                  </pic:spPr>
                </pic:pic>
              </a:graphicData>
            </a:graphic>
          </wp:inline>
        </w:drawing>
      </w:r>
    </w:p>
    <w:p w14:paraId="520266D1" w14:textId="77777777" w:rsidR="00CC493C" w:rsidRDefault="00CC493C" w:rsidP="00CC493C">
      <w:pPr>
        <w:pStyle w:val="Heading3"/>
      </w:pPr>
      <w:bookmarkStart w:id="204" w:name="_Toc33115351"/>
      <w:r>
        <w:t>Renal</w:t>
      </w:r>
      <w:r w:rsidRPr="007C1AAB">
        <w:t xml:space="preserve"> </w:t>
      </w:r>
      <w:r>
        <w:t>Tab</w:t>
      </w:r>
      <w:bookmarkEnd w:id="204"/>
    </w:p>
    <w:p w14:paraId="412F3E69" w14:textId="77777777" w:rsidR="00CC493C" w:rsidRPr="00B14098" w:rsidRDefault="00CC493C" w:rsidP="00CC493C">
      <w:pPr>
        <w:pStyle w:val="BodyText"/>
        <w:keepNext/>
      </w:pPr>
      <w:r w:rsidRPr="007B4B85">
        <w:rPr>
          <w:b/>
        </w:rPr>
        <w:t>Renal</w:t>
      </w:r>
      <w:r>
        <w:t xml:space="preserve"> tab is comprised of a set of Renal plots and Renal table placed below.</w:t>
      </w:r>
    </w:p>
    <w:p w14:paraId="4C7A1DDB" w14:textId="77777777" w:rsidR="00CC493C" w:rsidRDefault="00CC493C" w:rsidP="00CC493C">
      <w:pPr>
        <w:pStyle w:val="BodyText"/>
      </w:pPr>
      <w:r>
        <w:rPr>
          <w:noProof/>
        </w:rPr>
        <w:drawing>
          <wp:inline distT="0" distB="0" distL="0" distR="0" wp14:anchorId="3BB995D5" wp14:editId="59B5D49C">
            <wp:extent cx="5941695" cy="4248785"/>
            <wp:effectExtent l="19050" t="19050" r="20955" b="184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1695" cy="4248785"/>
                    </a:xfrm>
                    <a:prstGeom prst="rect">
                      <a:avLst/>
                    </a:prstGeom>
                    <a:ln>
                      <a:solidFill>
                        <a:schemeClr val="bg2"/>
                      </a:solidFill>
                    </a:ln>
                  </pic:spPr>
                </pic:pic>
              </a:graphicData>
            </a:graphic>
          </wp:inline>
        </w:drawing>
      </w:r>
    </w:p>
    <w:p w14:paraId="03D840FD" w14:textId="77777777" w:rsidR="00CC493C" w:rsidRDefault="00CC493C" w:rsidP="00CC493C">
      <w:pPr>
        <w:pStyle w:val="BodyText"/>
      </w:pPr>
      <w:r w:rsidRPr="007B4B85">
        <w:t xml:space="preserve">Renal set of line and range plots represent the summary of the renal values over time for the </w:t>
      </w:r>
      <w:r>
        <w:t>selected subject</w:t>
      </w:r>
      <w:r w:rsidRPr="007B4B85">
        <w:t xml:space="preserve">. Each datapoint Y value represents the median value of all unfiltered points at the given X axis timepoint. The range displays the max, min and median value of the given points. </w:t>
      </w:r>
    </w:p>
    <w:p w14:paraId="1A41E901" w14:textId="77777777" w:rsidR="00CC493C" w:rsidRDefault="00CC493C" w:rsidP="00CC493C">
      <w:pPr>
        <w:pStyle w:val="BodyText"/>
        <w:keepNext/>
      </w:pPr>
      <w:r w:rsidRPr="007B4B85">
        <w:lastRenderedPageBreak/>
        <w:t>Plots are trellised by measurement name</w:t>
      </w:r>
      <w:r>
        <w:t xml:space="preserve"> (see </w:t>
      </w:r>
      <w:r>
        <w:fldChar w:fldCharType="begin"/>
      </w:r>
      <w:r>
        <w:instrText xml:space="preserve"> REF _Ref26813896 \h </w:instrText>
      </w:r>
      <w:r>
        <w:fldChar w:fldCharType="separate"/>
      </w:r>
      <w:r>
        <w:t>Trellised Plots</w:t>
      </w:r>
      <w:r>
        <w:fldChar w:fldCharType="end"/>
      </w:r>
      <w:r>
        <w:t xml:space="preserve"> section for trellis description)</w:t>
      </w:r>
      <w:r w:rsidRPr="007B4B85">
        <w:t>. Plot markers are colored according to their CKD stages by default.</w:t>
      </w:r>
    </w:p>
    <w:p w14:paraId="6D947C97" w14:textId="77777777" w:rsidR="00CC493C" w:rsidRDefault="00CC493C" w:rsidP="00CC493C">
      <w:pPr>
        <w:pStyle w:val="BodyText"/>
      </w:pPr>
      <w:r>
        <w:rPr>
          <w:noProof/>
        </w:rPr>
        <w:drawing>
          <wp:inline distT="0" distB="0" distL="0" distR="0" wp14:anchorId="2FAA4269" wp14:editId="31C2728A">
            <wp:extent cx="5941695" cy="3123565"/>
            <wp:effectExtent l="19050" t="19050" r="20955" b="196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1695" cy="3123565"/>
                    </a:xfrm>
                    <a:prstGeom prst="rect">
                      <a:avLst/>
                    </a:prstGeom>
                    <a:ln>
                      <a:solidFill>
                        <a:schemeClr val="bg2"/>
                      </a:solidFill>
                    </a:ln>
                  </pic:spPr>
                </pic:pic>
              </a:graphicData>
            </a:graphic>
          </wp:inline>
        </w:drawing>
      </w:r>
    </w:p>
    <w:p w14:paraId="38AF789B" w14:textId="52C4B10B" w:rsidR="00FF6C83" w:rsidRPr="00926B50" w:rsidRDefault="00FF6C83" w:rsidP="00FF6C83">
      <w:pPr>
        <w:pStyle w:val="BodyText"/>
        <w:keepNext/>
        <w:rPr>
          <w:u w:val="single"/>
        </w:rPr>
      </w:pPr>
      <w:r>
        <w:rPr>
          <w:u w:val="single"/>
        </w:rPr>
        <w:t>X</w:t>
      </w:r>
      <w:r w:rsidRPr="00926B50">
        <w:rPr>
          <w:u w:val="single"/>
        </w:rPr>
        <w:t xml:space="preserve"> axis</w:t>
      </w:r>
    </w:p>
    <w:p w14:paraId="747C93A7" w14:textId="4C867921" w:rsidR="00CC493C" w:rsidRDefault="00CC493C" w:rsidP="00CC493C">
      <w:pPr>
        <w:pStyle w:val="BodyText"/>
      </w:pPr>
      <w:r>
        <w:t xml:space="preserve">X axis has time binning (see </w:t>
      </w:r>
      <w:r>
        <w:fldChar w:fldCharType="begin"/>
      </w:r>
      <w:r>
        <w:instrText xml:space="preserve"> REF _Ref31640041 \h </w:instrText>
      </w:r>
      <w:r>
        <w:fldChar w:fldCharType="separate"/>
      </w:r>
      <w:r w:rsidRPr="005375EF">
        <w:t>Time Binning</w:t>
      </w:r>
      <w:r>
        <w:fldChar w:fldCharType="end"/>
      </w:r>
      <w:r>
        <w:t xml:space="preserve"> section for details). The following axis labels are available:</w:t>
      </w:r>
    </w:p>
    <w:p w14:paraId="6A3975F6" w14:textId="77777777" w:rsidR="00CC493C" w:rsidRDefault="00CC493C" w:rsidP="00CC493C">
      <w:pPr>
        <w:pStyle w:val="ListBullet"/>
      </w:pPr>
      <w:r>
        <w:t>Visit number;</w:t>
      </w:r>
    </w:p>
    <w:p w14:paraId="396F47CB" w14:textId="77777777" w:rsidR="00CC493C" w:rsidRDefault="00CC493C" w:rsidP="00CC493C">
      <w:pPr>
        <w:pStyle w:val="ListBullet"/>
      </w:pPr>
      <w:r>
        <w:t>Days since first treatment;</w:t>
      </w:r>
    </w:p>
    <w:p w14:paraId="7D220006" w14:textId="77777777" w:rsidR="00CC493C" w:rsidRDefault="00CC493C" w:rsidP="00CC493C">
      <w:pPr>
        <w:pStyle w:val="ListBullet"/>
      </w:pPr>
      <w:r>
        <w:t>Weeks since first treatment;</w:t>
      </w:r>
    </w:p>
    <w:p w14:paraId="1C67D8BF" w14:textId="77777777" w:rsidR="00CC493C" w:rsidRDefault="00CC493C" w:rsidP="00CC493C">
      <w:pPr>
        <w:pStyle w:val="ListBullet"/>
      </w:pPr>
      <w:r>
        <w:t>Days since randomisation;</w:t>
      </w:r>
    </w:p>
    <w:p w14:paraId="56F2E6E2" w14:textId="77777777" w:rsidR="00CC493C" w:rsidRDefault="00CC493C" w:rsidP="00CC493C">
      <w:pPr>
        <w:pStyle w:val="ListBullet"/>
        <w:keepNext/>
      </w:pPr>
      <w:r>
        <w:t>Weeks since</w:t>
      </w:r>
      <w:r w:rsidRPr="000A17C3">
        <w:t xml:space="preserve"> </w:t>
      </w:r>
      <w:r>
        <w:t>randomisation.</w:t>
      </w:r>
    </w:p>
    <w:p w14:paraId="3F906197" w14:textId="77777777" w:rsidR="00CC493C" w:rsidRDefault="00CC493C" w:rsidP="00CC493C">
      <w:pPr>
        <w:pStyle w:val="BodyText"/>
      </w:pPr>
      <w:r>
        <w:rPr>
          <w:noProof/>
        </w:rPr>
        <w:drawing>
          <wp:inline distT="0" distB="0" distL="0" distR="0" wp14:anchorId="0BB0DB0C" wp14:editId="1AD016B5">
            <wp:extent cx="1809135" cy="859339"/>
            <wp:effectExtent l="19050" t="19050" r="19685" b="171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1814490" cy="861883"/>
                    </a:xfrm>
                    <a:prstGeom prst="rect">
                      <a:avLst/>
                    </a:prstGeom>
                    <a:ln>
                      <a:solidFill>
                        <a:schemeClr val="bg2"/>
                      </a:solidFill>
                    </a:ln>
                  </pic:spPr>
                </pic:pic>
              </a:graphicData>
            </a:graphic>
          </wp:inline>
        </w:drawing>
      </w:r>
      <w:r>
        <w:t xml:space="preserve"> </w:t>
      </w:r>
      <w:r>
        <w:rPr>
          <w:noProof/>
        </w:rPr>
        <w:drawing>
          <wp:inline distT="0" distB="0" distL="0" distR="0" wp14:anchorId="3C03CBD6" wp14:editId="78AF9F6A">
            <wp:extent cx="1677777" cy="884903"/>
            <wp:effectExtent l="19050" t="19050" r="17780" b="1079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684300" cy="888343"/>
                    </a:xfrm>
                    <a:prstGeom prst="rect">
                      <a:avLst/>
                    </a:prstGeom>
                    <a:ln>
                      <a:solidFill>
                        <a:schemeClr val="bg2"/>
                      </a:solidFill>
                    </a:ln>
                  </pic:spPr>
                </pic:pic>
              </a:graphicData>
            </a:graphic>
          </wp:inline>
        </w:drawing>
      </w:r>
    </w:p>
    <w:p w14:paraId="0C7D2211" w14:textId="77777777" w:rsidR="00FF6C83" w:rsidRPr="00926B50" w:rsidRDefault="00FF6C83" w:rsidP="00FF6C83">
      <w:pPr>
        <w:pStyle w:val="BodyText"/>
        <w:keepNext/>
        <w:rPr>
          <w:u w:val="single"/>
        </w:rPr>
      </w:pPr>
      <w:r>
        <w:rPr>
          <w:u w:val="single"/>
        </w:rPr>
        <w:t>Y</w:t>
      </w:r>
      <w:r w:rsidRPr="00926B50">
        <w:rPr>
          <w:u w:val="single"/>
        </w:rPr>
        <w:t xml:space="preserve"> axis</w:t>
      </w:r>
    </w:p>
    <w:p w14:paraId="20FCB081" w14:textId="22933093" w:rsidR="00CC493C" w:rsidRDefault="00CC493C" w:rsidP="00CC493C">
      <w:pPr>
        <w:pStyle w:val="BodyText"/>
      </w:pPr>
      <w:r>
        <w:t>The following Y axis labels are available:</w:t>
      </w:r>
    </w:p>
    <w:p w14:paraId="190C05C1" w14:textId="77777777" w:rsidR="00CC493C" w:rsidRDefault="00CC493C" w:rsidP="00CC493C">
      <w:pPr>
        <w:pStyle w:val="ListBullet"/>
      </w:pPr>
      <w:r>
        <w:t>Absolute change from baseline;</w:t>
      </w:r>
    </w:p>
    <w:p w14:paraId="7D457C20" w14:textId="77777777" w:rsidR="00CC493C" w:rsidRDefault="00CC493C" w:rsidP="00CC493C">
      <w:pPr>
        <w:pStyle w:val="ListBullet"/>
      </w:pPr>
      <w:r>
        <w:t>Percentage change from baseline;</w:t>
      </w:r>
    </w:p>
    <w:p w14:paraId="6DB7CE9C" w14:textId="77777777" w:rsidR="00CC493C" w:rsidRDefault="00CC493C" w:rsidP="00CC493C">
      <w:pPr>
        <w:pStyle w:val="ListBullet"/>
      </w:pPr>
      <w:r>
        <w:t>Result value;</w:t>
      </w:r>
    </w:p>
    <w:p w14:paraId="3F7E2198" w14:textId="77777777" w:rsidR="00CC493C" w:rsidRDefault="00CC493C" w:rsidP="00CC493C">
      <w:pPr>
        <w:pStyle w:val="ListBullet"/>
      </w:pPr>
      <w:r>
        <w:t>Times upper ref. value;</w:t>
      </w:r>
    </w:p>
    <w:p w14:paraId="64DBA5D9" w14:textId="77777777" w:rsidR="00CC493C" w:rsidRDefault="00CC493C" w:rsidP="00CC493C">
      <w:pPr>
        <w:pStyle w:val="ListBullet"/>
      </w:pPr>
      <w:r>
        <w:t>Times lower ref. value;</w:t>
      </w:r>
    </w:p>
    <w:p w14:paraId="597669AC" w14:textId="77777777" w:rsidR="00CC493C" w:rsidRDefault="00CC493C" w:rsidP="00EE0B05">
      <w:pPr>
        <w:pStyle w:val="ListBullet"/>
      </w:pPr>
      <w:r>
        <w:t>Ref range norm. value.</w:t>
      </w:r>
    </w:p>
    <w:p w14:paraId="2EC0BE48" w14:textId="77777777" w:rsidR="00CC493C" w:rsidRDefault="00CC493C" w:rsidP="00CC493C">
      <w:pPr>
        <w:pStyle w:val="BodyText"/>
      </w:pPr>
      <w:r>
        <w:rPr>
          <w:noProof/>
        </w:rPr>
        <w:lastRenderedPageBreak/>
        <w:drawing>
          <wp:inline distT="0" distB="0" distL="0" distR="0" wp14:anchorId="04839B13" wp14:editId="47E0DB3A">
            <wp:extent cx="1846555" cy="1095143"/>
            <wp:effectExtent l="19050" t="19050" r="20955" b="1016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852072" cy="1098415"/>
                    </a:xfrm>
                    <a:prstGeom prst="rect">
                      <a:avLst/>
                    </a:prstGeom>
                    <a:ln>
                      <a:solidFill>
                        <a:schemeClr val="bg2"/>
                      </a:solidFill>
                    </a:ln>
                  </pic:spPr>
                </pic:pic>
              </a:graphicData>
            </a:graphic>
          </wp:inline>
        </w:drawing>
      </w:r>
    </w:p>
    <w:p w14:paraId="292A8C7C" w14:textId="2792C4ED" w:rsidR="00FF6C83" w:rsidRPr="00926B50" w:rsidRDefault="00FF6C83" w:rsidP="00FF6C83">
      <w:pPr>
        <w:pStyle w:val="BodyText"/>
        <w:keepNext/>
        <w:rPr>
          <w:u w:val="single"/>
        </w:rPr>
      </w:pPr>
      <w:r>
        <w:rPr>
          <w:u w:val="single"/>
        </w:rPr>
        <w:t>Tooltip</w:t>
      </w:r>
      <w:r w:rsidRPr="00926B50">
        <w:rPr>
          <w:u w:val="single"/>
        </w:rPr>
        <w:t>s</w:t>
      </w:r>
    </w:p>
    <w:p w14:paraId="33509EFB" w14:textId="224CEC5E" w:rsidR="00CC493C" w:rsidRDefault="00CC493C" w:rsidP="00CC493C">
      <w:pPr>
        <w:pStyle w:val="BodyText"/>
        <w:keepNext/>
      </w:pPr>
      <w:r>
        <w:t>The following tooltip appears when a user hovers a mouse cursor over a particular point on the plot.</w:t>
      </w:r>
    </w:p>
    <w:p w14:paraId="36EFE052" w14:textId="77777777" w:rsidR="00CC493C" w:rsidRDefault="00CC493C" w:rsidP="00CC493C">
      <w:pPr>
        <w:pStyle w:val="BodyText"/>
      </w:pPr>
      <w:r>
        <w:rPr>
          <w:noProof/>
        </w:rPr>
        <w:drawing>
          <wp:inline distT="0" distB="0" distL="0" distR="0" wp14:anchorId="18472A2C" wp14:editId="7D299540">
            <wp:extent cx="1980952" cy="1314286"/>
            <wp:effectExtent l="19050" t="19050" r="19685" b="196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980952" cy="1314286"/>
                    </a:xfrm>
                    <a:prstGeom prst="rect">
                      <a:avLst/>
                    </a:prstGeom>
                    <a:ln>
                      <a:solidFill>
                        <a:schemeClr val="bg2"/>
                      </a:solidFill>
                    </a:ln>
                  </pic:spPr>
                </pic:pic>
              </a:graphicData>
            </a:graphic>
          </wp:inline>
        </w:drawing>
      </w:r>
    </w:p>
    <w:p w14:paraId="2B7D7B2A" w14:textId="77777777" w:rsidR="00CC493C" w:rsidRDefault="00CC493C" w:rsidP="00CC493C">
      <w:pPr>
        <w:pStyle w:val="BodyText"/>
      </w:pPr>
      <w:r>
        <w:t xml:space="preserve">The tooltip contains the following information: </w:t>
      </w:r>
    </w:p>
    <w:p w14:paraId="07EAB7C7" w14:textId="77777777" w:rsidR="00CC493C" w:rsidRDefault="00CC493C" w:rsidP="00CC493C">
      <w:pPr>
        <w:pStyle w:val="ListBullet"/>
      </w:pPr>
      <w:r>
        <w:t>Y axis label (renal data measurement);</w:t>
      </w:r>
    </w:p>
    <w:p w14:paraId="529905A3" w14:textId="77777777" w:rsidR="00CC493C" w:rsidRDefault="00CC493C" w:rsidP="00CC493C">
      <w:pPr>
        <w:pStyle w:val="ListBullet"/>
      </w:pPr>
      <w:r>
        <w:t>X axis position;</w:t>
      </w:r>
    </w:p>
    <w:p w14:paraId="537A2ED5" w14:textId="77777777" w:rsidR="00CC493C" w:rsidRDefault="00CC493C" w:rsidP="00CC493C">
      <w:pPr>
        <w:pStyle w:val="ListBullet"/>
      </w:pPr>
      <w:r>
        <w:t>Y axis position;</w:t>
      </w:r>
    </w:p>
    <w:p w14:paraId="11637B72" w14:textId="77777777" w:rsidR="00CC493C" w:rsidRDefault="00CC493C" w:rsidP="00CC493C">
      <w:pPr>
        <w:pStyle w:val="ListBullet"/>
      </w:pPr>
      <w:r>
        <w:t>Number of data points;</w:t>
      </w:r>
    </w:p>
    <w:p w14:paraId="308384A1" w14:textId="77777777" w:rsidR="00CC493C" w:rsidRDefault="00CC493C" w:rsidP="00CC493C">
      <w:pPr>
        <w:pStyle w:val="ListBullet"/>
      </w:pPr>
      <w:r>
        <w:t>CKD stage.</w:t>
      </w:r>
    </w:p>
    <w:p w14:paraId="24A3E0F5" w14:textId="42EF4BD4" w:rsidR="00FF6C83" w:rsidRPr="00926B50" w:rsidRDefault="00FF6C83" w:rsidP="00FF6C83">
      <w:pPr>
        <w:pStyle w:val="BodyText"/>
        <w:keepNext/>
        <w:rPr>
          <w:u w:val="single"/>
        </w:rPr>
      </w:pPr>
      <w:r>
        <w:rPr>
          <w:u w:val="single"/>
        </w:rPr>
        <w:t>Table</w:t>
      </w:r>
    </w:p>
    <w:p w14:paraId="4083E184" w14:textId="273C1B62" w:rsidR="00CC493C" w:rsidRDefault="00CC493C" w:rsidP="00CC493C">
      <w:pPr>
        <w:pStyle w:val="BodyText"/>
        <w:keepNext/>
      </w:pPr>
      <w:r w:rsidRPr="00FF6C83">
        <w:rPr>
          <w:b/>
        </w:rPr>
        <w:t>Renal</w:t>
      </w:r>
      <w:r>
        <w:t xml:space="preserve"> table displays all of the Renal Creatinine clearance (CrCl) measurement events for the selected subject. By default records are sorted chronologically by measurement date-time.</w:t>
      </w:r>
    </w:p>
    <w:p w14:paraId="1E6F544E" w14:textId="77777777" w:rsidR="00CC493C" w:rsidRDefault="00CC493C" w:rsidP="00CC493C">
      <w:pPr>
        <w:pStyle w:val="BodyText"/>
        <w:rPr>
          <w:b/>
          <w:color w:val="172B4D"/>
        </w:rPr>
      </w:pPr>
      <w:r>
        <w:rPr>
          <w:noProof/>
        </w:rPr>
        <w:drawing>
          <wp:inline distT="0" distB="0" distL="0" distR="0" wp14:anchorId="3F4FAC17" wp14:editId="6E89C14C">
            <wp:extent cx="5941695" cy="1542415"/>
            <wp:effectExtent l="19050" t="19050" r="20955" b="196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1695" cy="1542415"/>
                    </a:xfrm>
                    <a:prstGeom prst="rect">
                      <a:avLst/>
                    </a:prstGeom>
                    <a:ln>
                      <a:solidFill>
                        <a:schemeClr val="bg2"/>
                      </a:solidFill>
                    </a:ln>
                  </pic:spPr>
                </pic:pic>
              </a:graphicData>
            </a:graphic>
          </wp:inline>
        </w:drawing>
      </w:r>
    </w:p>
    <w:p w14:paraId="3001F586" w14:textId="77777777" w:rsidR="00CC493C" w:rsidRDefault="00CC493C" w:rsidP="00CC493C">
      <w:pPr>
        <w:pStyle w:val="BodyText"/>
        <w:rPr>
          <w:color w:val="172B4D"/>
        </w:rPr>
      </w:pPr>
      <w:r w:rsidRPr="008E1F0F">
        <w:rPr>
          <w:b/>
          <w:color w:val="172B4D"/>
        </w:rPr>
        <w:t>Note</w:t>
      </w:r>
      <w:r>
        <w:rPr>
          <w:color w:val="172B4D"/>
        </w:rPr>
        <w:t xml:space="preserve">: If a user selects some </w:t>
      </w:r>
      <w:r w:rsidRPr="00B77CEF">
        <w:t>points</w:t>
      </w:r>
      <w:r>
        <w:rPr>
          <w:color w:val="172B4D"/>
        </w:rPr>
        <w:t xml:space="preserve"> on the plot, appropriate table rows become highlighted.</w:t>
      </w:r>
    </w:p>
    <w:p w14:paraId="5634F091" w14:textId="1A1A79D7" w:rsidR="00CC493C" w:rsidRDefault="00CC493C" w:rsidP="00CC493C">
      <w:pPr>
        <w:pStyle w:val="BodyText"/>
      </w:pPr>
      <w:r>
        <w:t xml:space="preserve">See </w:t>
      </w:r>
      <w:r>
        <w:fldChar w:fldCharType="begin"/>
      </w:r>
      <w:r>
        <w:instrText xml:space="preserve"> REF _Ref27749393 \h </w:instrText>
      </w:r>
      <w:r>
        <w:fldChar w:fldCharType="separate"/>
      </w:r>
      <w:r>
        <w:t>Common Table Controls</w:t>
      </w:r>
      <w:r>
        <w:fldChar w:fldCharType="end"/>
      </w:r>
      <w:r>
        <w:t xml:space="preserve"> section for description of available controls.</w:t>
      </w:r>
    </w:p>
    <w:p w14:paraId="34A00E03" w14:textId="3DE6E0C4" w:rsidR="00FF6C83" w:rsidRPr="00926B50" w:rsidRDefault="00FF6C83" w:rsidP="00FF6C83">
      <w:pPr>
        <w:pStyle w:val="BodyText"/>
        <w:keepNext/>
        <w:rPr>
          <w:u w:val="single"/>
        </w:rPr>
      </w:pPr>
      <w:r>
        <w:rPr>
          <w:u w:val="single"/>
        </w:rPr>
        <w:lastRenderedPageBreak/>
        <w:t>Renal Filters</w:t>
      </w:r>
    </w:p>
    <w:p w14:paraId="47FDD12D" w14:textId="77777777" w:rsidR="00CC493C" w:rsidRDefault="00CC493C" w:rsidP="00CC493C">
      <w:pPr>
        <w:pStyle w:val="BodyText"/>
        <w:keepNext/>
      </w:pPr>
      <w:r>
        <w:rPr>
          <w:b/>
        </w:rPr>
        <w:t>Renal</w:t>
      </w:r>
      <w:r>
        <w:t xml:space="preserve"> </w:t>
      </w:r>
      <w:r w:rsidRPr="00C858B6">
        <w:rPr>
          <w:b/>
        </w:rPr>
        <w:t>Filters</w:t>
      </w:r>
      <w:r>
        <w:t xml:space="preserve"> are available on the right slide panel.</w:t>
      </w:r>
      <w:r w:rsidRPr="00170E9A">
        <w:t xml:space="preserve"> </w:t>
      </w:r>
    </w:p>
    <w:p w14:paraId="6F4E97C4" w14:textId="77777777" w:rsidR="00CC493C" w:rsidRDefault="00CC493C" w:rsidP="00CC493C">
      <w:pPr>
        <w:pStyle w:val="BodyText"/>
      </w:pPr>
      <w:r>
        <w:rPr>
          <w:noProof/>
        </w:rPr>
        <w:drawing>
          <wp:inline distT="0" distB="0" distL="0" distR="0" wp14:anchorId="35C983BC" wp14:editId="2D90234C">
            <wp:extent cx="1903228" cy="2969276"/>
            <wp:effectExtent l="19050" t="19050" r="20955" b="215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1911126" cy="2981597"/>
                    </a:xfrm>
                    <a:prstGeom prst="rect">
                      <a:avLst/>
                    </a:prstGeom>
                    <a:ln>
                      <a:solidFill>
                        <a:schemeClr val="bg2"/>
                      </a:solidFill>
                    </a:ln>
                  </pic:spPr>
                </pic:pic>
              </a:graphicData>
            </a:graphic>
          </wp:inline>
        </w:drawing>
      </w:r>
    </w:p>
    <w:p w14:paraId="3521340A" w14:textId="77777777" w:rsidR="00CC493C" w:rsidRDefault="00CC493C" w:rsidP="00CC493C">
      <w:pPr>
        <w:pStyle w:val="Heading3"/>
      </w:pPr>
      <w:bookmarkStart w:id="205" w:name="_Toc33115352"/>
      <w:r>
        <w:t>Death</w:t>
      </w:r>
      <w:r w:rsidRPr="007C1AAB">
        <w:t xml:space="preserve"> </w:t>
      </w:r>
      <w:r>
        <w:t>Tab</w:t>
      </w:r>
      <w:bookmarkEnd w:id="205"/>
    </w:p>
    <w:p w14:paraId="55D62498" w14:textId="77777777" w:rsidR="00CC493C" w:rsidRDefault="00CC493C" w:rsidP="00CC493C">
      <w:pPr>
        <w:pStyle w:val="BodyText"/>
        <w:keepNext/>
      </w:pPr>
      <w:r w:rsidRPr="00BF3049">
        <w:rPr>
          <w:b/>
        </w:rPr>
        <w:t>Death</w:t>
      </w:r>
      <w:r>
        <w:t xml:space="preserve"> tab contains a single table that displays data related to death for the selected subject. </w:t>
      </w:r>
    </w:p>
    <w:p w14:paraId="1346C791" w14:textId="77777777" w:rsidR="00CC493C" w:rsidRDefault="00CC493C" w:rsidP="00CC493C">
      <w:pPr>
        <w:pStyle w:val="BodyText"/>
      </w:pPr>
      <w:r>
        <w:rPr>
          <w:noProof/>
        </w:rPr>
        <w:drawing>
          <wp:inline distT="0" distB="0" distL="0" distR="0" wp14:anchorId="4D1421AA" wp14:editId="185C4B5B">
            <wp:extent cx="5941695" cy="1995170"/>
            <wp:effectExtent l="19050" t="19050" r="20955" b="2413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941695" cy="1995170"/>
                    </a:xfrm>
                    <a:prstGeom prst="rect">
                      <a:avLst/>
                    </a:prstGeom>
                    <a:ln>
                      <a:solidFill>
                        <a:schemeClr val="bg2"/>
                      </a:solidFill>
                    </a:ln>
                  </pic:spPr>
                </pic:pic>
              </a:graphicData>
            </a:graphic>
          </wp:inline>
        </w:drawing>
      </w:r>
    </w:p>
    <w:p w14:paraId="1D62D22E" w14:textId="77777777" w:rsidR="00CC493C" w:rsidRDefault="00CC493C" w:rsidP="00CC493C">
      <w:pPr>
        <w:pStyle w:val="BodyText"/>
      </w:pPr>
      <w:r>
        <w:t xml:space="preserve">See </w:t>
      </w:r>
      <w:r>
        <w:fldChar w:fldCharType="begin"/>
      </w:r>
      <w:r>
        <w:instrText xml:space="preserve"> REF _Ref27749393 \h </w:instrText>
      </w:r>
      <w:r>
        <w:fldChar w:fldCharType="separate"/>
      </w:r>
      <w:r>
        <w:t>Common Table Controls</w:t>
      </w:r>
      <w:r>
        <w:fldChar w:fldCharType="end"/>
      </w:r>
      <w:r>
        <w:t xml:space="preserve"> section for description of available controls.</w:t>
      </w:r>
    </w:p>
    <w:p w14:paraId="7325F3A4" w14:textId="77777777" w:rsidR="00CC493C" w:rsidRDefault="00CC493C" w:rsidP="00CC493C">
      <w:pPr>
        <w:pStyle w:val="BodyText"/>
        <w:keepNext/>
      </w:pPr>
      <w:r>
        <w:rPr>
          <w:b/>
        </w:rPr>
        <w:lastRenderedPageBreak/>
        <w:t>Death</w:t>
      </w:r>
      <w:r>
        <w:t xml:space="preserve"> </w:t>
      </w:r>
      <w:r w:rsidRPr="00C858B6">
        <w:rPr>
          <w:b/>
        </w:rPr>
        <w:t>Filters</w:t>
      </w:r>
      <w:r>
        <w:t xml:space="preserve"> are available on the right slide panel.</w:t>
      </w:r>
      <w:r w:rsidRPr="00170E9A">
        <w:t xml:space="preserve"> </w:t>
      </w:r>
    </w:p>
    <w:p w14:paraId="1200DEFB" w14:textId="77777777" w:rsidR="00CC493C" w:rsidRPr="00B607BA" w:rsidRDefault="00CC493C" w:rsidP="00CC493C">
      <w:pPr>
        <w:pStyle w:val="BodyText"/>
      </w:pPr>
      <w:r>
        <w:rPr>
          <w:noProof/>
        </w:rPr>
        <w:drawing>
          <wp:inline distT="0" distB="0" distL="0" distR="0" wp14:anchorId="27C3984F" wp14:editId="15B6D5A9">
            <wp:extent cx="1958614" cy="3027285"/>
            <wp:effectExtent l="19050" t="19050" r="22860" b="20955"/>
            <wp:docPr id="218" name="Picture 218" descr="C:\Users\OLGA_N~1\AppData\Local\Temp\SNAGHTML58449f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LGA_N~1\AppData\Local\Temp\SNAGHTML58449fc7.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961130" cy="3031174"/>
                    </a:xfrm>
                    <a:prstGeom prst="rect">
                      <a:avLst/>
                    </a:prstGeom>
                    <a:noFill/>
                    <a:ln>
                      <a:solidFill>
                        <a:schemeClr val="bg2"/>
                      </a:solidFill>
                    </a:ln>
                  </pic:spPr>
                </pic:pic>
              </a:graphicData>
            </a:graphic>
          </wp:inline>
        </w:drawing>
      </w:r>
    </w:p>
    <w:p w14:paraId="4676F529" w14:textId="77777777" w:rsidR="00CC493C" w:rsidRDefault="00CC493C" w:rsidP="00CC493C">
      <w:pPr>
        <w:pStyle w:val="Heading3"/>
      </w:pPr>
      <w:bookmarkStart w:id="206" w:name="_Toc33115353"/>
      <w:r>
        <w:t>Medical History</w:t>
      </w:r>
      <w:r w:rsidRPr="007C1AAB">
        <w:t xml:space="preserve"> </w:t>
      </w:r>
      <w:r>
        <w:t>Tab</w:t>
      </w:r>
      <w:bookmarkEnd w:id="206"/>
    </w:p>
    <w:p w14:paraId="5CA805A7" w14:textId="77777777" w:rsidR="00CC493C" w:rsidRDefault="00CC493C" w:rsidP="00CC493C">
      <w:pPr>
        <w:pStyle w:val="BodyText"/>
        <w:keepNext/>
      </w:pPr>
      <w:r w:rsidRPr="00BF3049">
        <w:rPr>
          <w:b/>
        </w:rPr>
        <w:t>Medical History</w:t>
      </w:r>
      <w:r>
        <w:t xml:space="preserve"> tab contains a single table that displays medical conditions for the selected subject. By default records are sorted chronologically by start date-time. </w:t>
      </w:r>
    </w:p>
    <w:p w14:paraId="34EDB6C1" w14:textId="77777777" w:rsidR="00CC493C" w:rsidRDefault="00CC493C" w:rsidP="00CC493C">
      <w:pPr>
        <w:pStyle w:val="BodyText"/>
      </w:pPr>
      <w:r>
        <w:rPr>
          <w:noProof/>
        </w:rPr>
        <w:drawing>
          <wp:inline distT="0" distB="0" distL="0" distR="0" wp14:anchorId="222F6866" wp14:editId="0FC4C6C8">
            <wp:extent cx="5941695" cy="2057400"/>
            <wp:effectExtent l="19050" t="19050" r="20955" b="190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1695" cy="2057400"/>
                    </a:xfrm>
                    <a:prstGeom prst="rect">
                      <a:avLst/>
                    </a:prstGeom>
                    <a:ln>
                      <a:solidFill>
                        <a:schemeClr val="bg2"/>
                      </a:solidFill>
                    </a:ln>
                  </pic:spPr>
                </pic:pic>
              </a:graphicData>
            </a:graphic>
          </wp:inline>
        </w:drawing>
      </w:r>
    </w:p>
    <w:p w14:paraId="1E88D0D9" w14:textId="77777777" w:rsidR="00CC493C" w:rsidRDefault="00CC493C" w:rsidP="00CC493C">
      <w:pPr>
        <w:pStyle w:val="BodyText"/>
      </w:pPr>
      <w:r>
        <w:t xml:space="preserve">See </w:t>
      </w:r>
      <w:r>
        <w:fldChar w:fldCharType="begin"/>
      </w:r>
      <w:r>
        <w:instrText xml:space="preserve"> REF _Ref27749393 \h </w:instrText>
      </w:r>
      <w:r>
        <w:fldChar w:fldCharType="separate"/>
      </w:r>
      <w:r>
        <w:t>Common Table Controls</w:t>
      </w:r>
      <w:r>
        <w:fldChar w:fldCharType="end"/>
      </w:r>
      <w:r>
        <w:t xml:space="preserve"> section for description of available controls.</w:t>
      </w:r>
    </w:p>
    <w:p w14:paraId="01C0DA4B" w14:textId="77777777" w:rsidR="00CC493C" w:rsidRDefault="00CC493C" w:rsidP="00CC493C">
      <w:pPr>
        <w:pStyle w:val="BodyText"/>
        <w:keepNext/>
      </w:pPr>
      <w:r w:rsidRPr="00BF3049">
        <w:rPr>
          <w:b/>
        </w:rPr>
        <w:lastRenderedPageBreak/>
        <w:t>Medical History</w:t>
      </w:r>
      <w:r w:rsidRPr="00C858B6">
        <w:rPr>
          <w:b/>
        </w:rPr>
        <w:t xml:space="preserve"> Filters</w:t>
      </w:r>
      <w:r>
        <w:t xml:space="preserve"> are available on the right slide panel.</w:t>
      </w:r>
      <w:r w:rsidRPr="00170E9A">
        <w:t xml:space="preserve"> </w:t>
      </w:r>
    </w:p>
    <w:p w14:paraId="5E833155" w14:textId="77777777" w:rsidR="00CC493C" w:rsidRPr="00BF3049" w:rsidRDefault="00CC493C" w:rsidP="00CC493C">
      <w:pPr>
        <w:pStyle w:val="BodyText"/>
      </w:pPr>
      <w:r>
        <w:rPr>
          <w:noProof/>
        </w:rPr>
        <w:drawing>
          <wp:inline distT="0" distB="0" distL="0" distR="0" wp14:anchorId="0B0AA334" wp14:editId="7802FD41">
            <wp:extent cx="1881963" cy="2933473"/>
            <wp:effectExtent l="19050" t="19050" r="23495" b="196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1889215" cy="2944777"/>
                    </a:xfrm>
                    <a:prstGeom prst="rect">
                      <a:avLst/>
                    </a:prstGeom>
                    <a:ln>
                      <a:solidFill>
                        <a:schemeClr val="bg2"/>
                      </a:solidFill>
                    </a:ln>
                  </pic:spPr>
                </pic:pic>
              </a:graphicData>
            </a:graphic>
          </wp:inline>
        </w:drawing>
      </w:r>
    </w:p>
    <w:p w14:paraId="6A086BA9" w14:textId="77777777" w:rsidR="00CC493C" w:rsidRDefault="00CC493C" w:rsidP="00CC493C">
      <w:pPr>
        <w:pStyle w:val="Heading3"/>
      </w:pPr>
      <w:bookmarkStart w:id="207" w:name="_Toc33115354"/>
      <w:r>
        <w:t>Surgical History</w:t>
      </w:r>
      <w:r w:rsidRPr="007C1AAB">
        <w:t xml:space="preserve"> </w:t>
      </w:r>
      <w:r>
        <w:t>Tab</w:t>
      </w:r>
      <w:bookmarkEnd w:id="207"/>
    </w:p>
    <w:p w14:paraId="601724CF" w14:textId="77777777" w:rsidR="00CC493C" w:rsidRDefault="00CC493C" w:rsidP="00CC493C">
      <w:pPr>
        <w:pStyle w:val="BodyText"/>
        <w:keepNext/>
      </w:pPr>
      <w:r>
        <w:rPr>
          <w:b/>
        </w:rPr>
        <w:t>Surgical</w:t>
      </w:r>
      <w:r w:rsidRPr="00BF3049">
        <w:rPr>
          <w:b/>
        </w:rPr>
        <w:t xml:space="preserve"> History</w:t>
      </w:r>
      <w:r>
        <w:t xml:space="preserve"> tab contains a single table that displays relevant surgical procedures for the selected subject.</w:t>
      </w:r>
      <w:r w:rsidRPr="001D63E9">
        <w:t xml:space="preserve"> </w:t>
      </w:r>
      <w:r>
        <w:t>By default records are sorted chronologically by start date-time.</w:t>
      </w:r>
    </w:p>
    <w:p w14:paraId="72EC010C" w14:textId="77777777" w:rsidR="00CC493C" w:rsidRDefault="00CC493C" w:rsidP="00CC493C">
      <w:pPr>
        <w:pStyle w:val="BodyText"/>
      </w:pPr>
      <w:r>
        <w:rPr>
          <w:noProof/>
        </w:rPr>
        <w:drawing>
          <wp:inline distT="0" distB="0" distL="0" distR="0" wp14:anchorId="1D98B858" wp14:editId="06E4B6CE">
            <wp:extent cx="5941695" cy="2011680"/>
            <wp:effectExtent l="19050" t="19050" r="20955" b="266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1695" cy="2011680"/>
                    </a:xfrm>
                    <a:prstGeom prst="rect">
                      <a:avLst/>
                    </a:prstGeom>
                    <a:ln>
                      <a:solidFill>
                        <a:schemeClr val="bg2"/>
                      </a:solidFill>
                    </a:ln>
                  </pic:spPr>
                </pic:pic>
              </a:graphicData>
            </a:graphic>
          </wp:inline>
        </w:drawing>
      </w:r>
    </w:p>
    <w:p w14:paraId="62F1201E" w14:textId="77777777" w:rsidR="00CC493C" w:rsidRDefault="00CC493C" w:rsidP="00CC493C">
      <w:pPr>
        <w:pStyle w:val="BodyText"/>
      </w:pPr>
      <w:r>
        <w:t xml:space="preserve">See </w:t>
      </w:r>
      <w:r>
        <w:fldChar w:fldCharType="begin"/>
      </w:r>
      <w:r>
        <w:instrText xml:space="preserve"> REF _Ref27749393 \h </w:instrText>
      </w:r>
      <w:r>
        <w:fldChar w:fldCharType="separate"/>
      </w:r>
      <w:r>
        <w:t>Common Table Controls</w:t>
      </w:r>
      <w:r>
        <w:fldChar w:fldCharType="end"/>
      </w:r>
      <w:r>
        <w:t xml:space="preserve"> section for description of available controls.</w:t>
      </w:r>
    </w:p>
    <w:p w14:paraId="576A1B5A" w14:textId="77777777" w:rsidR="00CC493C" w:rsidRDefault="00CC493C" w:rsidP="00CC493C">
      <w:pPr>
        <w:pStyle w:val="BodyText"/>
        <w:keepNext/>
      </w:pPr>
      <w:r>
        <w:rPr>
          <w:b/>
        </w:rPr>
        <w:lastRenderedPageBreak/>
        <w:t>Surgical</w:t>
      </w:r>
      <w:r w:rsidRPr="00BF3049">
        <w:rPr>
          <w:b/>
        </w:rPr>
        <w:t xml:space="preserve"> History</w:t>
      </w:r>
      <w:r w:rsidRPr="00C858B6">
        <w:rPr>
          <w:b/>
        </w:rPr>
        <w:t xml:space="preserve"> Filters</w:t>
      </w:r>
      <w:r>
        <w:t xml:space="preserve"> are available on the right slide panel.</w:t>
      </w:r>
      <w:r w:rsidRPr="00170E9A">
        <w:t xml:space="preserve"> </w:t>
      </w:r>
    </w:p>
    <w:p w14:paraId="1CA84096" w14:textId="77777777" w:rsidR="00CC493C" w:rsidRPr="00BF3049" w:rsidRDefault="00CC493C" w:rsidP="00CC493C">
      <w:pPr>
        <w:pStyle w:val="BodyText"/>
      </w:pPr>
      <w:r>
        <w:rPr>
          <w:noProof/>
        </w:rPr>
        <w:drawing>
          <wp:inline distT="0" distB="0" distL="0" distR="0" wp14:anchorId="0F459E1B" wp14:editId="5CCB3CD0">
            <wp:extent cx="1881963" cy="2902589"/>
            <wp:effectExtent l="19050" t="19050" r="23495"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1891849" cy="2917837"/>
                    </a:xfrm>
                    <a:prstGeom prst="rect">
                      <a:avLst/>
                    </a:prstGeom>
                    <a:ln>
                      <a:solidFill>
                        <a:schemeClr val="bg2"/>
                      </a:solidFill>
                    </a:ln>
                  </pic:spPr>
                </pic:pic>
              </a:graphicData>
            </a:graphic>
          </wp:inline>
        </w:drawing>
      </w:r>
    </w:p>
    <w:p w14:paraId="7DC27BC0" w14:textId="77777777" w:rsidR="00CC493C" w:rsidRDefault="00CC493C" w:rsidP="00CC493C">
      <w:pPr>
        <w:pStyle w:val="Heading3"/>
      </w:pPr>
      <w:bookmarkStart w:id="208" w:name="_Toc33115355"/>
      <w:r>
        <w:t>Death Narrative</w:t>
      </w:r>
      <w:r w:rsidRPr="007C1AAB">
        <w:t xml:space="preserve"> </w:t>
      </w:r>
      <w:r>
        <w:t>Tab</w:t>
      </w:r>
      <w:bookmarkEnd w:id="208"/>
    </w:p>
    <w:p w14:paraId="29127CF9" w14:textId="77777777" w:rsidR="00CC493C" w:rsidRDefault="00CC493C" w:rsidP="00CC493C">
      <w:pPr>
        <w:pStyle w:val="BodyText"/>
        <w:keepNext/>
      </w:pPr>
      <w:r w:rsidRPr="00FA34AC">
        <w:rPr>
          <w:b/>
        </w:rPr>
        <w:t>Death Narrative</w:t>
      </w:r>
      <w:r w:rsidRPr="00FA34AC">
        <w:t xml:space="preserve"> tab provides a user with a description of circumstances of a death </w:t>
      </w:r>
      <w:r>
        <w:t xml:space="preserve">that were </w:t>
      </w:r>
      <w:r w:rsidRPr="00FA34AC">
        <w:t>recorded</w:t>
      </w:r>
      <w:r>
        <w:t xml:space="preserve"> for the selected subject.</w:t>
      </w:r>
    </w:p>
    <w:p w14:paraId="455118A0" w14:textId="77777777" w:rsidR="00CC493C" w:rsidRDefault="00CC493C" w:rsidP="00CC493C">
      <w:pPr>
        <w:pStyle w:val="BodyText"/>
      </w:pPr>
      <w:r>
        <w:rPr>
          <w:noProof/>
        </w:rPr>
        <w:drawing>
          <wp:inline distT="0" distB="0" distL="0" distR="0" wp14:anchorId="35908842" wp14:editId="04C80C0B">
            <wp:extent cx="5941695" cy="3401695"/>
            <wp:effectExtent l="19050" t="19050" r="20955" b="273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1695" cy="3401695"/>
                    </a:xfrm>
                    <a:prstGeom prst="rect">
                      <a:avLst/>
                    </a:prstGeom>
                    <a:ln>
                      <a:solidFill>
                        <a:schemeClr val="bg2"/>
                      </a:solidFill>
                    </a:ln>
                  </pic:spPr>
                </pic:pic>
              </a:graphicData>
            </a:graphic>
          </wp:inline>
        </w:drawing>
      </w:r>
    </w:p>
    <w:p w14:paraId="532A867E" w14:textId="77777777" w:rsidR="00CC493C" w:rsidRDefault="00CC493C" w:rsidP="00CC493C">
      <w:pPr>
        <w:pStyle w:val="BodyText"/>
      </w:pPr>
      <w:r>
        <w:t>The following information is provided:</w:t>
      </w:r>
    </w:p>
    <w:p w14:paraId="21767DD8" w14:textId="77777777" w:rsidR="00CC493C" w:rsidRDefault="00CC493C" w:rsidP="00CC493C">
      <w:pPr>
        <w:pStyle w:val="ListBullet"/>
      </w:pPr>
      <w:r>
        <w:t>Short death narrative summary;</w:t>
      </w:r>
    </w:p>
    <w:p w14:paraId="59C69ACA" w14:textId="77777777" w:rsidR="00CC493C" w:rsidRDefault="00CC493C" w:rsidP="00CC493C">
      <w:pPr>
        <w:pStyle w:val="ListBullet"/>
      </w:pPr>
      <w:r>
        <w:t>Past medical history;</w:t>
      </w:r>
    </w:p>
    <w:p w14:paraId="332D10A0" w14:textId="77777777" w:rsidR="00CC493C" w:rsidRDefault="00CC493C" w:rsidP="00CC493C">
      <w:pPr>
        <w:pStyle w:val="ListBullet"/>
      </w:pPr>
      <w:r>
        <w:t>Concurrent conditions at study entry;</w:t>
      </w:r>
    </w:p>
    <w:p w14:paraId="62E38A69" w14:textId="77777777" w:rsidR="00CC493C" w:rsidRDefault="00CC493C" w:rsidP="00CC493C">
      <w:pPr>
        <w:pStyle w:val="ListBullet"/>
      </w:pPr>
      <w:r>
        <w:t>Medication at study start;</w:t>
      </w:r>
    </w:p>
    <w:p w14:paraId="4E41D880" w14:textId="77777777" w:rsidR="00CC493C" w:rsidRDefault="00CC493C" w:rsidP="00CC493C">
      <w:pPr>
        <w:pStyle w:val="ListBullet"/>
      </w:pPr>
      <w:r>
        <w:t>Study course;</w:t>
      </w:r>
    </w:p>
    <w:p w14:paraId="4F1B9817" w14:textId="77777777" w:rsidR="00CC493C" w:rsidRDefault="00CC493C" w:rsidP="00CC493C">
      <w:pPr>
        <w:pStyle w:val="ListBullet"/>
      </w:pPr>
      <w:r>
        <w:t>Patient results with some tables, such as Adverse events table, Conmeds table, etc.</w:t>
      </w:r>
    </w:p>
    <w:p w14:paraId="70A69247" w14:textId="77777777" w:rsidR="00CC493C" w:rsidRDefault="00CC493C" w:rsidP="00CC493C">
      <w:pPr>
        <w:pStyle w:val="BodyText"/>
        <w:keepNext/>
      </w:pPr>
      <w:r>
        <w:lastRenderedPageBreak/>
        <w:t xml:space="preserve">Click </w:t>
      </w:r>
      <w:r w:rsidRPr="00916D69">
        <w:rPr>
          <w:b/>
        </w:rPr>
        <w:t>Download as doc</w:t>
      </w:r>
      <w:r>
        <w:t xml:space="preserve"> link on the bottom of the page to download all </w:t>
      </w:r>
      <w:r w:rsidRPr="00916D69">
        <w:rPr>
          <w:b/>
        </w:rPr>
        <w:t>Death Narrative</w:t>
      </w:r>
      <w:r>
        <w:t xml:space="preserve"> tab content as a .doc file.</w:t>
      </w:r>
    </w:p>
    <w:p w14:paraId="4146AB86" w14:textId="77777777" w:rsidR="00CC493C" w:rsidRPr="001D63E9" w:rsidRDefault="00CC493C" w:rsidP="00CC493C">
      <w:pPr>
        <w:pStyle w:val="BodyText"/>
      </w:pPr>
      <w:r>
        <w:rPr>
          <w:noProof/>
        </w:rPr>
        <w:drawing>
          <wp:inline distT="0" distB="0" distL="0" distR="0" wp14:anchorId="0982C117" wp14:editId="78364095">
            <wp:extent cx="5941695" cy="1713230"/>
            <wp:effectExtent l="19050" t="19050" r="20955" b="203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1695" cy="1713230"/>
                    </a:xfrm>
                    <a:prstGeom prst="rect">
                      <a:avLst/>
                    </a:prstGeom>
                    <a:ln>
                      <a:solidFill>
                        <a:schemeClr val="bg2"/>
                      </a:solidFill>
                    </a:ln>
                  </pic:spPr>
                </pic:pic>
              </a:graphicData>
            </a:graphic>
          </wp:inline>
        </w:drawing>
      </w:r>
    </w:p>
    <w:p w14:paraId="4F2F05BA" w14:textId="77777777" w:rsidR="00CC493C" w:rsidRDefault="00CC493C" w:rsidP="00CC493C">
      <w:pPr>
        <w:pStyle w:val="Heading3"/>
      </w:pPr>
      <w:bookmarkStart w:id="209" w:name="_Toc33115356"/>
      <w:r>
        <w:t>Substance Use - Alcohol Tab</w:t>
      </w:r>
      <w:bookmarkEnd w:id="209"/>
    </w:p>
    <w:p w14:paraId="59FB8670" w14:textId="77777777" w:rsidR="00CC493C" w:rsidRPr="001D63E9" w:rsidRDefault="00CC493C" w:rsidP="00CC493C">
      <w:pPr>
        <w:pStyle w:val="BodyText"/>
        <w:keepNext/>
      </w:pPr>
      <w:r w:rsidRPr="001D63E9">
        <w:rPr>
          <w:b/>
        </w:rPr>
        <w:t>S</w:t>
      </w:r>
      <w:r>
        <w:rPr>
          <w:b/>
        </w:rPr>
        <w:t>ubstance</w:t>
      </w:r>
      <w:r w:rsidRPr="001D63E9">
        <w:rPr>
          <w:b/>
        </w:rPr>
        <w:t xml:space="preserve"> Use</w:t>
      </w:r>
      <w:r>
        <w:rPr>
          <w:b/>
        </w:rPr>
        <w:t xml:space="preserve"> -</w:t>
      </w:r>
      <w:r>
        <w:t xml:space="preserve"> </w:t>
      </w:r>
      <w:r w:rsidRPr="001D63E9">
        <w:rPr>
          <w:b/>
        </w:rPr>
        <w:t>Alcohol</w:t>
      </w:r>
      <w:r>
        <w:t xml:space="preserve"> tab contains a single table that displays records about past and current use of alcohol for the selected subject. By default records are sorted chronologically by start date-time.</w:t>
      </w:r>
    </w:p>
    <w:p w14:paraId="216156AC" w14:textId="77777777" w:rsidR="00CC493C" w:rsidRDefault="00CC493C" w:rsidP="00CC493C">
      <w:pPr>
        <w:pStyle w:val="BodyText"/>
      </w:pPr>
      <w:r>
        <w:rPr>
          <w:noProof/>
        </w:rPr>
        <w:drawing>
          <wp:inline distT="0" distB="0" distL="0" distR="0" wp14:anchorId="54587AEE" wp14:editId="6170DE64">
            <wp:extent cx="5941695" cy="2100580"/>
            <wp:effectExtent l="19050" t="19050" r="20955" b="139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941695" cy="2100580"/>
                    </a:xfrm>
                    <a:prstGeom prst="rect">
                      <a:avLst/>
                    </a:prstGeom>
                    <a:ln>
                      <a:solidFill>
                        <a:schemeClr val="bg2"/>
                      </a:solidFill>
                    </a:ln>
                  </pic:spPr>
                </pic:pic>
              </a:graphicData>
            </a:graphic>
          </wp:inline>
        </w:drawing>
      </w:r>
    </w:p>
    <w:p w14:paraId="2E46D21D" w14:textId="77777777" w:rsidR="00CC493C" w:rsidRDefault="00CC493C" w:rsidP="00CC493C">
      <w:pPr>
        <w:pStyle w:val="BodyText"/>
      </w:pPr>
      <w:r>
        <w:t xml:space="preserve">See </w:t>
      </w:r>
      <w:r>
        <w:fldChar w:fldCharType="begin"/>
      </w:r>
      <w:r>
        <w:instrText xml:space="preserve"> REF _Ref27749393 \h </w:instrText>
      </w:r>
      <w:r>
        <w:fldChar w:fldCharType="separate"/>
      </w:r>
      <w:r>
        <w:t>Common Table Controls</w:t>
      </w:r>
      <w:r>
        <w:fldChar w:fldCharType="end"/>
      </w:r>
      <w:r>
        <w:t xml:space="preserve"> section for description of available controls.</w:t>
      </w:r>
    </w:p>
    <w:p w14:paraId="6DF75CE7" w14:textId="77777777" w:rsidR="00CC493C" w:rsidRDefault="00CC493C" w:rsidP="00CC493C">
      <w:pPr>
        <w:pStyle w:val="BodyText"/>
        <w:keepNext/>
      </w:pPr>
      <w:r w:rsidRPr="001D63E9">
        <w:rPr>
          <w:b/>
        </w:rPr>
        <w:t>Substance Use</w:t>
      </w:r>
      <w:r>
        <w:rPr>
          <w:b/>
        </w:rPr>
        <w:t xml:space="preserve"> -</w:t>
      </w:r>
      <w:r w:rsidRPr="001D63E9">
        <w:rPr>
          <w:b/>
        </w:rPr>
        <w:t xml:space="preserve"> Alcohol</w:t>
      </w:r>
      <w:r>
        <w:t xml:space="preserve"> </w:t>
      </w:r>
      <w:r w:rsidRPr="00C858B6">
        <w:rPr>
          <w:b/>
        </w:rPr>
        <w:t>Filters</w:t>
      </w:r>
      <w:r>
        <w:t xml:space="preserve"> are available on the right slide panel.</w:t>
      </w:r>
      <w:r w:rsidRPr="00170E9A">
        <w:t xml:space="preserve"> </w:t>
      </w:r>
    </w:p>
    <w:p w14:paraId="45B3F6DD" w14:textId="77777777" w:rsidR="00CC493C" w:rsidRPr="00417371" w:rsidRDefault="00CC493C" w:rsidP="00CC493C">
      <w:pPr>
        <w:pStyle w:val="BodyText"/>
      </w:pPr>
      <w:r>
        <w:rPr>
          <w:noProof/>
        </w:rPr>
        <w:drawing>
          <wp:inline distT="0" distB="0" distL="0" distR="0" wp14:anchorId="42108BAD" wp14:editId="20EC7FA8">
            <wp:extent cx="2072746" cy="3009014"/>
            <wp:effectExtent l="19050" t="19050" r="22860" b="203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2075735" cy="3013353"/>
                    </a:xfrm>
                    <a:prstGeom prst="rect">
                      <a:avLst/>
                    </a:prstGeom>
                    <a:ln>
                      <a:solidFill>
                        <a:schemeClr val="bg2"/>
                      </a:solidFill>
                    </a:ln>
                  </pic:spPr>
                </pic:pic>
              </a:graphicData>
            </a:graphic>
          </wp:inline>
        </w:drawing>
      </w:r>
    </w:p>
    <w:p w14:paraId="24125A52" w14:textId="77777777" w:rsidR="00CC493C" w:rsidRPr="00FD6423" w:rsidRDefault="00CC493C" w:rsidP="00CC493C">
      <w:pPr>
        <w:pStyle w:val="Heading3"/>
      </w:pPr>
      <w:bookmarkStart w:id="210" w:name="_Toc33115357"/>
      <w:r w:rsidRPr="00FD6423">
        <w:lastRenderedPageBreak/>
        <w:t>Substance Use - Nicotine Tab</w:t>
      </w:r>
      <w:bookmarkEnd w:id="210"/>
    </w:p>
    <w:p w14:paraId="6F1FD40D" w14:textId="77777777" w:rsidR="00CC493C" w:rsidRDefault="00CC493C" w:rsidP="00CC493C">
      <w:pPr>
        <w:pStyle w:val="BodyText"/>
        <w:keepNext/>
      </w:pPr>
      <w:r w:rsidRPr="001D63E9">
        <w:rPr>
          <w:b/>
        </w:rPr>
        <w:t xml:space="preserve">Substance Use </w:t>
      </w:r>
      <w:r>
        <w:rPr>
          <w:b/>
        </w:rPr>
        <w:t xml:space="preserve">- </w:t>
      </w:r>
      <w:r w:rsidRPr="001D63E9">
        <w:rPr>
          <w:b/>
        </w:rPr>
        <w:t>Nicotin</w:t>
      </w:r>
      <w:r>
        <w:rPr>
          <w:b/>
        </w:rPr>
        <w:t>e</w:t>
      </w:r>
      <w:r>
        <w:t xml:space="preserve"> tab contains a single table that displays records about past and current use of nicotine for the selected subject. By default records are sorted chronologically by start date-time.</w:t>
      </w:r>
    </w:p>
    <w:p w14:paraId="3316F5E1" w14:textId="77777777" w:rsidR="00CC493C" w:rsidRDefault="00CC493C" w:rsidP="00CC493C">
      <w:pPr>
        <w:pStyle w:val="BodyText"/>
      </w:pPr>
      <w:r>
        <w:rPr>
          <w:noProof/>
        </w:rPr>
        <w:drawing>
          <wp:inline distT="0" distB="0" distL="0" distR="0" wp14:anchorId="06766902" wp14:editId="34DA1EFF">
            <wp:extent cx="5685183" cy="2224980"/>
            <wp:effectExtent l="19050" t="19050" r="10795" b="2349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692370" cy="2227793"/>
                    </a:xfrm>
                    <a:prstGeom prst="rect">
                      <a:avLst/>
                    </a:prstGeom>
                    <a:ln>
                      <a:solidFill>
                        <a:schemeClr val="bg2"/>
                      </a:solidFill>
                    </a:ln>
                  </pic:spPr>
                </pic:pic>
              </a:graphicData>
            </a:graphic>
          </wp:inline>
        </w:drawing>
      </w:r>
    </w:p>
    <w:p w14:paraId="12E375A8" w14:textId="77777777" w:rsidR="00CC493C" w:rsidRDefault="00CC493C" w:rsidP="00CC493C">
      <w:pPr>
        <w:pStyle w:val="BodyText"/>
      </w:pPr>
      <w:r>
        <w:t xml:space="preserve">See </w:t>
      </w:r>
      <w:r>
        <w:fldChar w:fldCharType="begin"/>
      </w:r>
      <w:r>
        <w:instrText xml:space="preserve"> REF _Ref27749393 \h </w:instrText>
      </w:r>
      <w:r>
        <w:fldChar w:fldCharType="separate"/>
      </w:r>
      <w:r>
        <w:t>Common Table Controls</w:t>
      </w:r>
      <w:r>
        <w:fldChar w:fldCharType="end"/>
      </w:r>
      <w:r>
        <w:t xml:space="preserve"> section for description of available controls.</w:t>
      </w:r>
    </w:p>
    <w:p w14:paraId="3B257B5C" w14:textId="77777777" w:rsidR="00CC493C" w:rsidRDefault="00CC493C" w:rsidP="00CC493C">
      <w:pPr>
        <w:pStyle w:val="BodyText"/>
        <w:keepNext/>
      </w:pPr>
      <w:r w:rsidRPr="001D63E9">
        <w:rPr>
          <w:b/>
        </w:rPr>
        <w:t xml:space="preserve">Substance Use </w:t>
      </w:r>
      <w:r>
        <w:rPr>
          <w:b/>
        </w:rPr>
        <w:t xml:space="preserve">- </w:t>
      </w:r>
      <w:r w:rsidRPr="001D63E9">
        <w:rPr>
          <w:b/>
        </w:rPr>
        <w:t>Nicotin</w:t>
      </w:r>
      <w:r>
        <w:rPr>
          <w:b/>
        </w:rPr>
        <w:t>e</w:t>
      </w:r>
      <w:r w:rsidRPr="00C858B6">
        <w:rPr>
          <w:b/>
        </w:rPr>
        <w:t xml:space="preserve"> Filters</w:t>
      </w:r>
      <w:r>
        <w:t xml:space="preserve"> are available on the right slide panel.</w:t>
      </w:r>
      <w:r w:rsidRPr="00170E9A">
        <w:t xml:space="preserve"> </w:t>
      </w:r>
    </w:p>
    <w:p w14:paraId="27FA3D48" w14:textId="77777777" w:rsidR="00CC493C" w:rsidRPr="001D63E9" w:rsidRDefault="00CC493C" w:rsidP="00CC493C">
      <w:pPr>
        <w:pStyle w:val="BodyText"/>
      </w:pPr>
      <w:r>
        <w:rPr>
          <w:noProof/>
        </w:rPr>
        <w:drawing>
          <wp:inline distT="0" distB="0" distL="0" distR="0" wp14:anchorId="30AD2030" wp14:editId="73D2794D">
            <wp:extent cx="1775792" cy="3195408"/>
            <wp:effectExtent l="0" t="0" r="0" b="508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1781371" cy="3205447"/>
                    </a:xfrm>
                    <a:prstGeom prst="rect">
                      <a:avLst/>
                    </a:prstGeom>
                  </pic:spPr>
                </pic:pic>
              </a:graphicData>
            </a:graphic>
          </wp:inline>
        </w:drawing>
      </w:r>
    </w:p>
    <w:p w14:paraId="3B15D06B" w14:textId="1FE05A6D" w:rsidR="00CC493C" w:rsidRDefault="00CC493C" w:rsidP="007136FD">
      <w:pPr>
        <w:pStyle w:val="Heading2"/>
      </w:pPr>
      <w:bookmarkStart w:id="211" w:name="_Toc33115358"/>
      <w:r>
        <w:t>Cohort Editor</w:t>
      </w:r>
      <w:bookmarkEnd w:id="183"/>
      <w:r w:rsidRPr="00CC493C">
        <w:t xml:space="preserve"> </w:t>
      </w:r>
      <w:r>
        <w:t>View</w:t>
      </w:r>
      <w:bookmarkEnd w:id="211"/>
    </w:p>
    <w:p w14:paraId="4EE96DC4" w14:textId="77777777" w:rsidR="00CC493C" w:rsidRDefault="00CC493C" w:rsidP="00CC493C">
      <w:pPr>
        <w:pStyle w:val="BodyText"/>
      </w:pPr>
      <w:r w:rsidRPr="00A524CB">
        <w:t xml:space="preserve">Cohort </w:t>
      </w:r>
      <w:r>
        <w:t>E</w:t>
      </w:r>
      <w:r w:rsidRPr="00A524CB">
        <w:t xml:space="preserve">ditor </w:t>
      </w:r>
      <w:r>
        <w:t>allows a</w:t>
      </w:r>
      <w:r w:rsidRPr="00A524CB">
        <w:t xml:space="preserve"> user to </w:t>
      </w:r>
      <w:r>
        <w:t>create</w:t>
      </w:r>
      <w:r w:rsidRPr="00A524CB">
        <w:t xml:space="preserve"> </w:t>
      </w:r>
      <w:r>
        <w:t xml:space="preserve">a cohort - </w:t>
      </w:r>
      <w:r w:rsidRPr="00A524CB">
        <w:t xml:space="preserve">a </w:t>
      </w:r>
      <w:r>
        <w:t>number</w:t>
      </w:r>
      <w:r w:rsidRPr="00A524CB">
        <w:t xml:space="preserve"> of subjects </w:t>
      </w:r>
      <w:r>
        <w:t>selected by the following attributes:</w:t>
      </w:r>
    </w:p>
    <w:p w14:paraId="6C24D5C9" w14:textId="77777777" w:rsidR="00CC493C" w:rsidRDefault="00CC493C" w:rsidP="00CC493C">
      <w:pPr>
        <w:pStyle w:val="ListBullet"/>
      </w:pPr>
      <w:r>
        <w:t>P</w:t>
      </w:r>
      <w:r w:rsidRPr="00A524CB">
        <w:t xml:space="preserve">opulation </w:t>
      </w:r>
      <w:r>
        <w:t>characteristics</w:t>
      </w:r>
      <w:r w:rsidRPr="00A524CB">
        <w:t xml:space="preserve"> (using </w:t>
      </w:r>
      <w:r>
        <w:t>P</w:t>
      </w:r>
      <w:r w:rsidRPr="00A524CB">
        <w:t>opulation filters)</w:t>
      </w:r>
      <w:r>
        <w:t>;</w:t>
      </w:r>
    </w:p>
    <w:p w14:paraId="5C2A7B33" w14:textId="77777777" w:rsidR="00CC493C" w:rsidRDefault="00CC493C" w:rsidP="00CC493C">
      <w:pPr>
        <w:pStyle w:val="ListBullet"/>
      </w:pPr>
      <w:r>
        <w:t>Existence</w:t>
      </w:r>
      <w:r w:rsidRPr="00A524CB">
        <w:t xml:space="preserve"> </w:t>
      </w:r>
      <w:r>
        <w:t xml:space="preserve">of </w:t>
      </w:r>
      <w:r w:rsidRPr="00A524CB">
        <w:t>events that meet certain criteria (using Adverse Event filters).</w:t>
      </w:r>
    </w:p>
    <w:p w14:paraId="64C5450B" w14:textId="77777777" w:rsidR="00CC493C" w:rsidRDefault="00CC493C" w:rsidP="00CC493C">
      <w:pPr>
        <w:pStyle w:val="BodyText"/>
      </w:pPr>
      <w:r w:rsidRPr="00DD06D4">
        <w:rPr>
          <w:b/>
        </w:rPr>
        <w:t>Cohort Editor</w:t>
      </w:r>
      <w:r>
        <w:t xml:space="preserve"> view window contains three panes:</w:t>
      </w:r>
    </w:p>
    <w:p w14:paraId="7EF697F3" w14:textId="77777777" w:rsidR="00CC493C" w:rsidRDefault="00CC493C" w:rsidP="00CC493C">
      <w:pPr>
        <w:pStyle w:val="ListBullet"/>
      </w:pPr>
      <w:r w:rsidRPr="00DD06D4">
        <w:rPr>
          <w:b/>
        </w:rPr>
        <w:t>Cohort Editor</w:t>
      </w:r>
      <w:r>
        <w:t xml:space="preserve"> (a user can add, delete, rename, save, apply or search for a cohort, and select filter group (population or adverse event)</w:t>
      </w:r>
      <w:r w:rsidRPr="00DD06D4">
        <w:t xml:space="preserve"> </w:t>
      </w:r>
      <w:r>
        <w:t>here);</w:t>
      </w:r>
    </w:p>
    <w:p w14:paraId="55304721" w14:textId="77777777" w:rsidR="00CC493C" w:rsidRDefault="00CC493C" w:rsidP="00CC493C">
      <w:pPr>
        <w:pStyle w:val="ListBullet"/>
      </w:pPr>
      <w:r w:rsidRPr="00DD06D4">
        <w:rPr>
          <w:b/>
        </w:rPr>
        <w:t>Filters</w:t>
      </w:r>
      <w:r>
        <w:t xml:space="preserve"> (a user can set particular filters here);</w:t>
      </w:r>
    </w:p>
    <w:p w14:paraId="38258E96" w14:textId="77777777" w:rsidR="00CC493C" w:rsidRDefault="00CC493C" w:rsidP="00CC493C">
      <w:pPr>
        <w:pStyle w:val="ListBullet"/>
      </w:pPr>
      <w:r w:rsidRPr="00DD06D4">
        <w:rPr>
          <w:b/>
        </w:rPr>
        <w:t>Sharing</w:t>
      </w:r>
      <w:r>
        <w:t xml:space="preserve"> (a user can share the cohort with other users here). </w:t>
      </w:r>
    </w:p>
    <w:p w14:paraId="13DBE2EB" w14:textId="77777777" w:rsidR="00CC493C" w:rsidRDefault="00CC493C" w:rsidP="00CC493C">
      <w:pPr>
        <w:pStyle w:val="BodyText"/>
        <w:keepNext/>
      </w:pPr>
      <w:r w:rsidRPr="00CB6820">
        <w:rPr>
          <w:b/>
        </w:rPr>
        <w:lastRenderedPageBreak/>
        <w:t>Note</w:t>
      </w:r>
      <w:r w:rsidRPr="00CB6820">
        <w:t xml:space="preserve">: </w:t>
      </w:r>
      <w:r w:rsidRPr="00CB6820">
        <w:rPr>
          <w:b/>
        </w:rPr>
        <w:t>Sharing</w:t>
      </w:r>
      <w:r w:rsidRPr="00CB6820">
        <w:t xml:space="preserve"> pane becomes available only when a particular cohort is selected.</w:t>
      </w:r>
    </w:p>
    <w:p w14:paraId="759CFD5A" w14:textId="77777777" w:rsidR="00CC493C" w:rsidRDefault="00CC493C" w:rsidP="00CC493C">
      <w:pPr>
        <w:pStyle w:val="BodyText"/>
      </w:pPr>
      <w:r>
        <w:rPr>
          <w:noProof/>
        </w:rPr>
        <w:drawing>
          <wp:inline distT="0" distB="0" distL="0" distR="0" wp14:anchorId="7EA76234" wp14:editId="766F5222">
            <wp:extent cx="5941695" cy="3824605"/>
            <wp:effectExtent l="19050" t="19050" r="20955" b="234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41695" cy="3824605"/>
                    </a:xfrm>
                    <a:prstGeom prst="rect">
                      <a:avLst/>
                    </a:prstGeom>
                    <a:ln>
                      <a:solidFill>
                        <a:schemeClr val="bg1">
                          <a:lumMod val="85000"/>
                        </a:schemeClr>
                      </a:solidFill>
                    </a:ln>
                  </pic:spPr>
                </pic:pic>
              </a:graphicData>
            </a:graphic>
          </wp:inline>
        </w:drawing>
      </w:r>
    </w:p>
    <w:p w14:paraId="22B05770" w14:textId="77777777" w:rsidR="00CC493C" w:rsidRDefault="00CC493C" w:rsidP="00CC493C">
      <w:pPr>
        <w:pStyle w:val="BodyText"/>
      </w:pPr>
      <w:r w:rsidRPr="00D90C13">
        <w:rPr>
          <w:b/>
        </w:rPr>
        <w:t>Note</w:t>
      </w:r>
      <w:r>
        <w:t xml:space="preserve">: When a </w:t>
      </w:r>
      <w:r w:rsidRPr="00CB6820">
        <w:t>particular cohort is selected</w:t>
      </w:r>
      <w:r>
        <w:t>,</w:t>
      </w:r>
      <w:r w:rsidRPr="00D90C13">
        <w:rPr>
          <w:b/>
        </w:rPr>
        <w:t xml:space="preserve"> Filters</w:t>
      </w:r>
      <w:r>
        <w:t xml:space="preserve"> pane displays list of filters (population filters or adverse events filters) followed by </w:t>
      </w:r>
      <w:r w:rsidRPr="00D90C13">
        <w:rPr>
          <w:b/>
        </w:rPr>
        <w:t>Export filters</w:t>
      </w:r>
      <w:r>
        <w:t xml:space="preserve"> and </w:t>
      </w:r>
      <w:r w:rsidRPr="00D90C13">
        <w:rPr>
          <w:b/>
        </w:rPr>
        <w:t>Clear filters</w:t>
      </w:r>
      <w:r>
        <w:t xml:space="preserve"> buttons.</w:t>
      </w:r>
    </w:p>
    <w:p w14:paraId="62173356" w14:textId="77777777" w:rsidR="00CC493C" w:rsidRDefault="00CC493C" w:rsidP="00CC493C">
      <w:pPr>
        <w:pStyle w:val="BodyText"/>
      </w:pPr>
      <w:r w:rsidRPr="001B2A1A">
        <w:rPr>
          <w:b/>
        </w:rPr>
        <w:t>Note</w:t>
      </w:r>
      <w:r>
        <w:t>: A cohort can be used only within a corresponding dataset.</w:t>
      </w:r>
    </w:p>
    <w:p w14:paraId="2F19474E" w14:textId="11A28474" w:rsidR="00CC493C" w:rsidRDefault="00CC493C" w:rsidP="00CC493C">
      <w:pPr>
        <w:pStyle w:val="Heading3"/>
      </w:pPr>
      <w:bookmarkStart w:id="212" w:name="_Toc33115359"/>
      <w:r>
        <w:t>Adding a New Cohort</w:t>
      </w:r>
      <w:bookmarkEnd w:id="212"/>
    </w:p>
    <w:p w14:paraId="77D145BD" w14:textId="77777777" w:rsidR="00CC493C" w:rsidRDefault="00CC493C" w:rsidP="00CC493C">
      <w:pPr>
        <w:pStyle w:val="BodyText"/>
        <w:keepNext/>
      </w:pPr>
      <w:r>
        <w:t>Click</w:t>
      </w:r>
      <w:r w:rsidRPr="00170E9A">
        <w:t xml:space="preserve"> </w:t>
      </w:r>
      <w:r w:rsidRPr="00CB6820">
        <w:rPr>
          <w:b/>
        </w:rPr>
        <w:t>Add</w:t>
      </w:r>
      <w:r w:rsidRPr="00170E9A">
        <w:rPr>
          <w:b/>
        </w:rPr>
        <w:t xml:space="preserve"> </w:t>
      </w:r>
      <w:r w:rsidRPr="00CB6820">
        <w:rPr>
          <w:b/>
        </w:rPr>
        <w:t>new</w:t>
      </w:r>
      <w:r w:rsidRPr="00170E9A">
        <w:rPr>
          <w:b/>
        </w:rPr>
        <w:t xml:space="preserve"> </w:t>
      </w:r>
      <w:r w:rsidRPr="00CB6820">
        <w:rPr>
          <w:b/>
        </w:rPr>
        <w:t>cohort</w:t>
      </w:r>
      <w:r w:rsidRPr="00170E9A">
        <w:t xml:space="preserve"> </w:t>
      </w:r>
      <w:r>
        <w:t>button</w:t>
      </w:r>
      <w:r w:rsidRPr="00170E9A">
        <w:t xml:space="preserve">. </w:t>
      </w:r>
      <w:r>
        <w:t xml:space="preserve">Dialog window appears. Enter a cohort name and click </w:t>
      </w:r>
      <w:r w:rsidRPr="00CB6820">
        <w:rPr>
          <w:b/>
        </w:rPr>
        <w:t>Submit</w:t>
      </w:r>
      <w:r>
        <w:t>.</w:t>
      </w:r>
    </w:p>
    <w:p w14:paraId="326D4BA9" w14:textId="77777777" w:rsidR="00CC493C" w:rsidRDefault="00CC493C" w:rsidP="00CC493C">
      <w:pPr>
        <w:pStyle w:val="BodyText"/>
      </w:pPr>
      <w:r>
        <w:rPr>
          <w:noProof/>
        </w:rPr>
        <w:drawing>
          <wp:inline distT="0" distB="0" distL="0" distR="0" wp14:anchorId="27AEDC43" wp14:editId="7A44BE31">
            <wp:extent cx="4267200" cy="1254589"/>
            <wp:effectExtent l="19050" t="19050" r="1905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4281715" cy="1258857"/>
                    </a:xfrm>
                    <a:prstGeom prst="rect">
                      <a:avLst/>
                    </a:prstGeom>
                    <a:ln>
                      <a:solidFill>
                        <a:schemeClr val="bg1">
                          <a:lumMod val="85000"/>
                        </a:schemeClr>
                      </a:solidFill>
                    </a:ln>
                  </pic:spPr>
                </pic:pic>
              </a:graphicData>
            </a:graphic>
          </wp:inline>
        </w:drawing>
      </w:r>
    </w:p>
    <w:p w14:paraId="25FC70BB" w14:textId="77777777" w:rsidR="00CC493C" w:rsidRDefault="00CC493C" w:rsidP="00CC493C">
      <w:pPr>
        <w:pStyle w:val="BodyText"/>
        <w:keepNext/>
        <w:rPr>
          <w:noProof/>
        </w:rPr>
      </w:pPr>
      <w:r>
        <w:lastRenderedPageBreak/>
        <w:t xml:space="preserve">New cohort appears in the </w:t>
      </w:r>
      <w:r w:rsidRPr="00CB6820">
        <w:rPr>
          <w:b/>
        </w:rPr>
        <w:t xml:space="preserve">Available </w:t>
      </w:r>
      <w:r>
        <w:rPr>
          <w:b/>
        </w:rPr>
        <w:t>C</w:t>
      </w:r>
      <w:r w:rsidRPr="00CB6820">
        <w:rPr>
          <w:b/>
        </w:rPr>
        <w:t>ohorts</w:t>
      </w:r>
      <w:r>
        <w:t xml:space="preserve"> list.</w:t>
      </w:r>
      <w:r w:rsidRPr="00CB6820">
        <w:rPr>
          <w:noProof/>
        </w:rPr>
        <w:t xml:space="preserve"> </w:t>
      </w:r>
    </w:p>
    <w:p w14:paraId="607D83B5" w14:textId="77777777" w:rsidR="00CC493C" w:rsidRDefault="00CC493C" w:rsidP="00CC493C">
      <w:pPr>
        <w:pStyle w:val="BodyText"/>
      </w:pPr>
      <w:r>
        <w:rPr>
          <w:noProof/>
        </w:rPr>
        <w:drawing>
          <wp:inline distT="0" distB="0" distL="0" distR="0" wp14:anchorId="3A41656C" wp14:editId="79DCB161">
            <wp:extent cx="3825363" cy="2448232"/>
            <wp:effectExtent l="19050" t="19050" r="2286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3829035" cy="2450582"/>
                    </a:xfrm>
                    <a:prstGeom prst="rect">
                      <a:avLst/>
                    </a:prstGeom>
                    <a:ln>
                      <a:solidFill>
                        <a:schemeClr val="bg1">
                          <a:lumMod val="85000"/>
                        </a:schemeClr>
                      </a:solidFill>
                    </a:ln>
                  </pic:spPr>
                </pic:pic>
              </a:graphicData>
            </a:graphic>
          </wp:inline>
        </w:drawing>
      </w:r>
    </w:p>
    <w:p w14:paraId="4A32A56C" w14:textId="77777777" w:rsidR="00CC493C" w:rsidRDefault="00CC493C" w:rsidP="00CC493C">
      <w:pPr>
        <w:pStyle w:val="BodyText"/>
      </w:pPr>
      <w:r w:rsidRPr="00CB6820">
        <w:rPr>
          <w:b/>
        </w:rPr>
        <w:t>Delete cohort</w:t>
      </w:r>
      <w:r>
        <w:t xml:space="preserve"> and </w:t>
      </w:r>
      <w:r w:rsidRPr="00CB6820">
        <w:rPr>
          <w:b/>
        </w:rPr>
        <w:t>Rename cohort</w:t>
      </w:r>
      <w:r>
        <w:t xml:space="preserve"> buttons become available after creating new cohort group. </w:t>
      </w:r>
      <w:r w:rsidRPr="00CB6820">
        <w:rPr>
          <w:b/>
        </w:rPr>
        <w:t>Sharing</w:t>
      </w:r>
      <w:r>
        <w:t xml:space="preserve"> pane also appears at the right side of the page.</w:t>
      </w:r>
    </w:p>
    <w:p w14:paraId="140104F1" w14:textId="77777777" w:rsidR="00CC493C" w:rsidRDefault="00CC493C" w:rsidP="00CC493C">
      <w:pPr>
        <w:pStyle w:val="BodyText"/>
        <w:keepNext/>
      </w:pPr>
      <w:r>
        <w:t xml:space="preserve">Click the down arrow to open </w:t>
      </w:r>
      <w:r w:rsidRPr="00CB6820">
        <w:rPr>
          <w:b/>
        </w:rPr>
        <w:t>Add filter</w:t>
      </w:r>
      <w:r>
        <w:t xml:space="preserve"> drop-down list and select one of two filter groups.</w:t>
      </w:r>
    </w:p>
    <w:p w14:paraId="062749D3" w14:textId="77777777" w:rsidR="00CC493C" w:rsidRDefault="00CC493C" w:rsidP="00CC493C">
      <w:pPr>
        <w:pStyle w:val="BodyText"/>
      </w:pPr>
      <w:r>
        <w:rPr>
          <w:noProof/>
        </w:rPr>
        <w:drawing>
          <wp:inline distT="0" distB="0" distL="0" distR="0" wp14:anchorId="228DCB94" wp14:editId="34C7B1A0">
            <wp:extent cx="1307691" cy="802823"/>
            <wp:effectExtent l="19050" t="19050" r="26035"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1317435" cy="808805"/>
                    </a:xfrm>
                    <a:prstGeom prst="rect">
                      <a:avLst/>
                    </a:prstGeom>
                    <a:ln>
                      <a:solidFill>
                        <a:schemeClr val="bg1">
                          <a:lumMod val="85000"/>
                        </a:schemeClr>
                      </a:solidFill>
                    </a:ln>
                  </pic:spPr>
                </pic:pic>
              </a:graphicData>
            </a:graphic>
          </wp:inline>
        </w:drawing>
      </w:r>
    </w:p>
    <w:p w14:paraId="2C47E6F1" w14:textId="77777777" w:rsidR="00CC493C" w:rsidRDefault="00CC493C" w:rsidP="00CC493C">
      <w:pPr>
        <w:pStyle w:val="BodyText"/>
        <w:keepNext/>
      </w:pPr>
      <w:r>
        <w:t xml:space="preserve">Selected filter group name appears in the </w:t>
      </w:r>
      <w:r w:rsidRPr="0086737A">
        <w:rPr>
          <w:b/>
        </w:rPr>
        <w:t>Filter subjects in the cohort based on attributes and experienced events</w:t>
      </w:r>
      <w:r>
        <w:t xml:space="preserve"> list. </w:t>
      </w:r>
      <w:r w:rsidRPr="0086737A">
        <w:rPr>
          <w:b/>
        </w:rPr>
        <w:t>Filters</w:t>
      </w:r>
      <w:r>
        <w:t xml:space="preserve"> pane displays selected group of filters.</w:t>
      </w:r>
    </w:p>
    <w:p w14:paraId="5D73635F" w14:textId="77777777" w:rsidR="00CC493C" w:rsidRDefault="00CC493C" w:rsidP="00CC493C">
      <w:pPr>
        <w:pStyle w:val="BodyText"/>
      </w:pPr>
      <w:r>
        <w:rPr>
          <w:noProof/>
        </w:rPr>
        <w:drawing>
          <wp:inline distT="0" distB="0" distL="0" distR="0" wp14:anchorId="6BF61E30" wp14:editId="5BF11A30">
            <wp:extent cx="5941695" cy="2704465"/>
            <wp:effectExtent l="19050" t="19050" r="20955"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941695" cy="2704465"/>
                    </a:xfrm>
                    <a:prstGeom prst="rect">
                      <a:avLst/>
                    </a:prstGeom>
                    <a:ln>
                      <a:solidFill>
                        <a:schemeClr val="bg1">
                          <a:lumMod val="85000"/>
                        </a:schemeClr>
                      </a:solidFill>
                    </a:ln>
                  </pic:spPr>
                </pic:pic>
              </a:graphicData>
            </a:graphic>
          </wp:inline>
        </w:drawing>
      </w:r>
    </w:p>
    <w:p w14:paraId="2EB819B7" w14:textId="77777777" w:rsidR="00CC493C" w:rsidRDefault="00CC493C" w:rsidP="00CC493C">
      <w:pPr>
        <w:pStyle w:val="BodyText"/>
        <w:keepNext/>
      </w:pPr>
      <w:r>
        <w:t xml:space="preserve">Use </w:t>
      </w:r>
      <w:r w:rsidRPr="00E13C0E">
        <w:rPr>
          <w:b/>
        </w:rPr>
        <w:t>Filters</w:t>
      </w:r>
      <w:r>
        <w:t xml:space="preserve"> pane to choose the required filter(s):</w:t>
      </w:r>
    </w:p>
    <w:p w14:paraId="67BF5207" w14:textId="77777777" w:rsidR="00CC493C" w:rsidRDefault="00CC493C" w:rsidP="00CC493C">
      <w:pPr>
        <w:pStyle w:val="BodyText"/>
      </w:pPr>
      <w:r>
        <w:rPr>
          <w:noProof/>
        </w:rPr>
        <w:drawing>
          <wp:inline distT="0" distB="0" distL="0" distR="0" wp14:anchorId="4B867BED" wp14:editId="014D20CC">
            <wp:extent cx="1622323" cy="959506"/>
            <wp:effectExtent l="19050" t="19050" r="1651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1628628" cy="963235"/>
                    </a:xfrm>
                    <a:prstGeom prst="rect">
                      <a:avLst/>
                    </a:prstGeom>
                    <a:ln>
                      <a:solidFill>
                        <a:schemeClr val="bg1">
                          <a:lumMod val="85000"/>
                        </a:schemeClr>
                      </a:solidFill>
                    </a:ln>
                  </pic:spPr>
                </pic:pic>
              </a:graphicData>
            </a:graphic>
          </wp:inline>
        </w:drawing>
      </w:r>
    </w:p>
    <w:p w14:paraId="31BABA80" w14:textId="77777777" w:rsidR="00CC493C" w:rsidRDefault="00CC493C" w:rsidP="00CC493C">
      <w:pPr>
        <w:pStyle w:val="ListNumber"/>
        <w:numPr>
          <w:ilvl w:val="0"/>
          <w:numId w:val="20"/>
        </w:numPr>
      </w:pPr>
      <w:r>
        <w:t>Click down arrow besides the filter name to expand the filter;</w:t>
      </w:r>
    </w:p>
    <w:p w14:paraId="63917FD0" w14:textId="77777777" w:rsidR="00CC493C" w:rsidRDefault="00CC493C" w:rsidP="00CC493C">
      <w:pPr>
        <w:pStyle w:val="ListNumber"/>
      </w:pPr>
      <w:r>
        <w:lastRenderedPageBreak/>
        <w:t>Select required values;</w:t>
      </w:r>
    </w:p>
    <w:p w14:paraId="5FE13B0F" w14:textId="77777777" w:rsidR="00CC493C" w:rsidRDefault="00CC493C" w:rsidP="00CC493C">
      <w:pPr>
        <w:pStyle w:val="ListNumber"/>
      </w:pPr>
      <w:r>
        <w:t xml:space="preserve">Click </w:t>
      </w:r>
      <w:r w:rsidRPr="00E13C0E">
        <w:rPr>
          <w:b/>
        </w:rPr>
        <w:t>Apply</w:t>
      </w:r>
      <w:r>
        <w:t xml:space="preserve"> to apply the filter, or </w:t>
      </w:r>
      <w:r w:rsidRPr="00E13C0E">
        <w:rPr>
          <w:b/>
        </w:rPr>
        <w:t>Reset</w:t>
      </w:r>
      <w:r>
        <w:t xml:space="preserve"> to cancel.</w:t>
      </w:r>
    </w:p>
    <w:p w14:paraId="5EA388E3" w14:textId="77777777" w:rsidR="00CC493C" w:rsidRDefault="00CC493C" w:rsidP="00CC493C">
      <w:pPr>
        <w:pStyle w:val="BodyText"/>
      </w:pPr>
      <w:r w:rsidRPr="00282338">
        <w:rPr>
          <w:b/>
        </w:rPr>
        <w:t>Note</w:t>
      </w:r>
      <w:r>
        <w:t xml:space="preserve">: If a user selected some values for filtering, but did not click </w:t>
      </w:r>
      <w:r w:rsidRPr="00282338">
        <w:rPr>
          <w:b/>
        </w:rPr>
        <w:t>Apply</w:t>
      </w:r>
      <w:r>
        <w:t xml:space="preserve"> or </w:t>
      </w:r>
      <w:r w:rsidRPr="00282338">
        <w:rPr>
          <w:b/>
        </w:rPr>
        <w:t>Reset</w:t>
      </w:r>
      <w:r>
        <w:t xml:space="preserve"> buttons, and collapsed the filter, selection is saved and displayed to a user next time when he/she expands the filter.</w:t>
      </w:r>
    </w:p>
    <w:p w14:paraId="42C74F85" w14:textId="77777777" w:rsidR="00CC493C" w:rsidRDefault="00CC493C" w:rsidP="00CC493C">
      <w:pPr>
        <w:pStyle w:val="BodyText"/>
        <w:keepNext/>
      </w:pPr>
      <w:r>
        <w:t>Applied filters are marked in the filter list – number of selected values is displayed.</w:t>
      </w:r>
    </w:p>
    <w:p w14:paraId="73428019" w14:textId="77777777" w:rsidR="00CC493C" w:rsidRPr="00CB6820" w:rsidRDefault="00CC493C" w:rsidP="00CC493C">
      <w:pPr>
        <w:pStyle w:val="BodyText"/>
      </w:pPr>
      <w:r>
        <w:rPr>
          <w:noProof/>
        </w:rPr>
        <w:drawing>
          <wp:inline distT="0" distB="0" distL="0" distR="0" wp14:anchorId="06EFE297" wp14:editId="3BD48257">
            <wp:extent cx="1847430" cy="835742"/>
            <wp:effectExtent l="19050" t="19050" r="19685"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1851632" cy="837643"/>
                    </a:xfrm>
                    <a:prstGeom prst="rect">
                      <a:avLst/>
                    </a:prstGeom>
                    <a:ln>
                      <a:solidFill>
                        <a:schemeClr val="bg1">
                          <a:lumMod val="85000"/>
                        </a:schemeClr>
                      </a:solidFill>
                    </a:ln>
                  </pic:spPr>
                </pic:pic>
              </a:graphicData>
            </a:graphic>
          </wp:inline>
        </w:drawing>
      </w:r>
    </w:p>
    <w:p w14:paraId="593936AB" w14:textId="77777777" w:rsidR="00CC493C" w:rsidRDefault="00CC493C" w:rsidP="00CC493C">
      <w:pPr>
        <w:pStyle w:val="BodyText"/>
        <w:keepNext/>
      </w:pPr>
      <w:r>
        <w:t>It is also possible to add another filter group. In this case population filters and adverse events filters will be combined, but only using AND rule.</w:t>
      </w:r>
    </w:p>
    <w:p w14:paraId="02F31411" w14:textId="77777777" w:rsidR="00CC493C" w:rsidRDefault="00CC493C" w:rsidP="00CC493C">
      <w:pPr>
        <w:pStyle w:val="BodyText"/>
      </w:pPr>
      <w:r>
        <w:rPr>
          <w:noProof/>
        </w:rPr>
        <w:drawing>
          <wp:inline distT="0" distB="0" distL="0" distR="0" wp14:anchorId="62990D85" wp14:editId="24A89B9B">
            <wp:extent cx="5409524" cy="857143"/>
            <wp:effectExtent l="19050" t="19050" r="2032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09524" cy="857143"/>
                    </a:xfrm>
                    <a:prstGeom prst="rect">
                      <a:avLst/>
                    </a:prstGeom>
                    <a:ln>
                      <a:solidFill>
                        <a:schemeClr val="bg1">
                          <a:lumMod val="85000"/>
                        </a:schemeClr>
                      </a:solidFill>
                    </a:ln>
                  </pic:spPr>
                </pic:pic>
              </a:graphicData>
            </a:graphic>
          </wp:inline>
        </w:drawing>
      </w:r>
    </w:p>
    <w:p w14:paraId="425590C4" w14:textId="77777777" w:rsidR="00CC493C" w:rsidRDefault="00CC493C" w:rsidP="00CC493C">
      <w:pPr>
        <w:pStyle w:val="BodyText"/>
        <w:keepNext/>
      </w:pPr>
      <w:r>
        <w:t>All selected filters are displayed on the top of the page, at Population and Events widgets.</w:t>
      </w:r>
    </w:p>
    <w:p w14:paraId="679F78B5" w14:textId="77777777" w:rsidR="00CC493C" w:rsidRDefault="00CC493C" w:rsidP="00CC493C">
      <w:pPr>
        <w:pStyle w:val="BodyText"/>
      </w:pPr>
      <w:r>
        <w:rPr>
          <w:noProof/>
        </w:rPr>
        <w:drawing>
          <wp:inline distT="0" distB="0" distL="0" distR="0" wp14:anchorId="73665F8C" wp14:editId="396C80AF">
            <wp:extent cx="5941695" cy="3038475"/>
            <wp:effectExtent l="19050" t="19050" r="2095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941695" cy="3038475"/>
                    </a:xfrm>
                    <a:prstGeom prst="rect">
                      <a:avLst/>
                    </a:prstGeom>
                    <a:ln>
                      <a:solidFill>
                        <a:schemeClr val="bg1">
                          <a:lumMod val="85000"/>
                        </a:schemeClr>
                      </a:solidFill>
                    </a:ln>
                  </pic:spPr>
                </pic:pic>
              </a:graphicData>
            </a:graphic>
          </wp:inline>
        </w:drawing>
      </w:r>
    </w:p>
    <w:p w14:paraId="6BE6AFDD" w14:textId="08AEF072" w:rsidR="00CC493C" w:rsidRDefault="00CC493C" w:rsidP="00CC493C">
      <w:pPr>
        <w:pStyle w:val="Heading3"/>
      </w:pPr>
      <w:bookmarkStart w:id="213" w:name="_Toc33115360"/>
      <w:r>
        <w:t>Saving and Applying a Cohort</w:t>
      </w:r>
      <w:bookmarkEnd w:id="213"/>
    </w:p>
    <w:p w14:paraId="0BF591A5" w14:textId="77777777" w:rsidR="00CC493C" w:rsidRDefault="00CC493C" w:rsidP="00CC493C">
      <w:pPr>
        <w:pStyle w:val="BodyText"/>
        <w:keepNext/>
      </w:pPr>
      <w:r>
        <w:t xml:space="preserve">After applying some filters, </w:t>
      </w:r>
      <w:r w:rsidRPr="003651B4">
        <w:rPr>
          <w:b/>
        </w:rPr>
        <w:t>Save cohort</w:t>
      </w:r>
      <w:r>
        <w:t xml:space="preserve"> and </w:t>
      </w:r>
      <w:r w:rsidRPr="003651B4">
        <w:rPr>
          <w:b/>
        </w:rPr>
        <w:t>Save and apply cohort</w:t>
      </w:r>
      <w:r>
        <w:t xml:space="preserve"> buttons become available.</w:t>
      </w:r>
    </w:p>
    <w:p w14:paraId="66E13131" w14:textId="77777777" w:rsidR="00CC493C" w:rsidRDefault="00CC493C" w:rsidP="00CC493C">
      <w:pPr>
        <w:pStyle w:val="BodyText"/>
      </w:pPr>
      <w:r>
        <w:rPr>
          <w:noProof/>
        </w:rPr>
        <w:drawing>
          <wp:inline distT="0" distB="0" distL="0" distR="0" wp14:anchorId="1291991C" wp14:editId="76AB9159">
            <wp:extent cx="2494625" cy="349521"/>
            <wp:effectExtent l="19050" t="19050" r="2032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2523861" cy="353617"/>
                    </a:xfrm>
                    <a:prstGeom prst="rect">
                      <a:avLst/>
                    </a:prstGeom>
                    <a:ln>
                      <a:solidFill>
                        <a:schemeClr val="bg1">
                          <a:lumMod val="85000"/>
                        </a:schemeClr>
                      </a:solidFill>
                    </a:ln>
                  </pic:spPr>
                </pic:pic>
              </a:graphicData>
            </a:graphic>
          </wp:inline>
        </w:drawing>
      </w:r>
    </w:p>
    <w:p w14:paraId="6829253A" w14:textId="77777777" w:rsidR="00CC493C" w:rsidRDefault="00CC493C" w:rsidP="00CC493C">
      <w:pPr>
        <w:pStyle w:val="BodyText"/>
      </w:pPr>
      <w:r>
        <w:t xml:space="preserve">After saving cohort group becomes available in the </w:t>
      </w:r>
      <w:r w:rsidRPr="003651B4">
        <w:rPr>
          <w:b/>
        </w:rPr>
        <w:t>Cohort Filters</w:t>
      </w:r>
      <w:r>
        <w:t xml:space="preserve"> on the right slide menu.</w:t>
      </w:r>
    </w:p>
    <w:p w14:paraId="0D8608A7" w14:textId="77777777" w:rsidR="00CC493C" w:rsidRDefault="00CC493C" w:rsidP="00CC493C">
      <w:pPr>
        <w:pStyle w:val="BodyText"/>
        <w:keepNext/>
      </w:pPr>
      <w:r>
        <w:lastRenderedPageBreak/>
        <w:t>If a newly created cohort was not saved, and a user tries to select another cohort or another view, confirmation window appears.</w:t>
      </w:r>
    </w:p>
    <w:p w14:paraId="6A069554" w14:textId="77777777" w:rsidR="00CC493C" w:rsidRDefault="00CC493C" w:rsidP="00CC493C">
      <w:pPr>
        <w:pStyle w:val="BodyText"/>
      </w:pPr>
      <w:r>
        <w:rPr>
          <w:noProof/>
        </w:rPr>
        <w:drawing>
          <wp:inline distT="0" distB="0" distL="0" distR="0" wp14:anchorId="2EF3FCCB" wp14:editId="6135BC27">
            <wp:extent cx="2823099" cy="810217"/>
            <wp:effectExtent l="19050" t="19050" r="1587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834121" cy="813380"/>
                    </a:xfrm>
                    <a:prstGeom prst="rect">
                      <a:avLst/>
                    </a:prstGeom>
                    <a:ln>
                      <a:solidFill>
                        <a:schemeClr val="bg1">
                          <a:lumMod val="85000"/>
                        </a:schemeClr>
                      </a:solidFill>
                    </a:ln>
                  </pic:spPr>
                </pic:pic>
              </a:graphicData>
            </a:graphic>
          </wp:inline>
        </w:drawing>
      </w:r>
    </w:p>
    <w:p w14:paraId="199BAD3B" w14:textId="77777777" w:rsidR="00CC493C" w:rsidRDefault="00CC493C" w:rsidP="00CC493C">
      <w:pPr>
        <w:pStyle w:val="BodyText"/>
      </w:pPr>
      <w:r w:rsidRPr="00AF465B">
        <w:t xml:space="preserve">Applying </w:t>
      </w:r>
      <w:r>
        <w:t>cohort</w:t>
      </w:r>
      <w:r w:rsidRPr="00AF465B">
        <w:t xml:space="preserve"> </w:t>
      </w:r>
      <w:r>
        <w:t xml:space="preserve">works in the same way as applying appropriate filters on any view – it </w:t>
      </w:r>
      <w:r w:rsidRPr="00AF465B">
        <w:t>effects in redrawing current plot in accordance with selected values.</w:t>
      </w:r>
    </w:p>
    <w:p w14:paraId="045171A0" w14:textId="77777777" w:rsidR="00CC493C" w:rsidRDefault="00CC493C" w:rsidP="00CC493C">
      <w:pPr>
        <w:pStyle w:val="BodyText"/>
      </w:pPr>
      <w:r>
        <w:t>So, if a newly created cohort was applied, then a user will see it being applied for any plot on any view.</w:t>
      </w:r>
    </w:p>
    <w:p w14:paraId="4380BBA6" w14:textId="77777777" w:rsidR="00CC493C" w:rsidRDefault="00CC493C" w:rsidP="00CC493C">
      <w:pPr>
        <w:pStyle w:val="BodyText"/>
      </w:pPr>
      <w:r w:rsidRPr="003651B4">
        <w:rPr>
          <w:b/>
        </w:rPr>
        <w:t>Note</w:t>
      </w:r>
      <w:r>
        <w:t>: Only saved cohort can be applied.</w:t>
      </w:r>
    </w:p>
    <w:p w14:paraId="3CABB5CF" w14:textId="77777777" w:rsidR="00CC493C" w:rsidRDefault="00CC493C" w:rsidP="00CC493C">
      <w:pPr>
        <w:pStyle w:val="BodyText"/>
      </w:pPr>
      <w:r>
        <w:t>EXAMPLE</w:t>
      </w:r>
    </w:p>
    <w:p w14:paraId="226A8C42" w14:textId="77777777" w:rsidR="00CC493C" w:rsidRDefault="00CC493C" w:rsidP="00CC493C">
      <w:pPr>
        <w:pStyle w:val="BodyText"/>
        <w:keepNext/>
      </w:pPr>
      <w:r>
        <w:t xml:space="preserve">A new cohort (named ‘Cohort for 3 subjects’) includes three subjects selected by means of </w:t>
      </w:r>
      <w:r w:rsidRPr="00743AE1">
        <w:rPr>
          <w:b/>
        </w:rPr>
        <w:t>Subject ID</w:t>
      </w:r>
      <w:r>
        <w:t xml:space="preserve"> population filter. Appropriate tag is displayed at the </w:t>
      </w:r>
      <w:r w:rsidRPr="00557D76">
        <w:rPr>
          <w:b/>
        </w:rPr>
        <w:t>Population</w:t>
      </w:r>
      <w:r>
        <w:t xml:space="preserve"> widget on the top of the page. Cohort is saved and applied.</w:t>
      </w:r>
    </w:p>
    <w:p w14:paraId="6C939372" w14:textId="77777777" w:rsidR="00CC493C" w:rsidRDefault="00CC493C" w:rsidP="00CC493C">
      <w:pPr>
        <w:pStyle w:val="BodyText"/>
      </w:pPr>
      <w:r>
        <w:rPr>
          <w:noProof/>
        </w:rPr>
        <w:drawing>
          <wp:inline distT="0" distB="0" distL="0" distR="0" wp14:anchorId="65801E26" wp14:editId="7F118CEA">
            <wp:extent cx="5941695" cy="3106420"/>
            <wp:effectExtent l="19050" t="19050" r="20955"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941695" cy="3106420"/>
                    </a:xfrm>
                    <a:prstGeom prst="rect">
                      <a:avLst/>
                    </a:prstGeom>
                    <a:ln>
                      <a:solidFill>
                        <a:schemeClr val="bg1">
                          <a:lumMod val="85000"/>
                        </a:schemeClr>
                      </a:solidFill>
                    </a:ln>
                  </pic:spPr>
                </pic:pic>
              </a:graphicData>
            </a:graphic>
          </wp:inline>
        </w:drawing>
      </w:r>
    </w:p>
    <w:p w14:paraId="748C6396" w14:textId="77777777" w:rsidR="00CC493C" w:rsidRDefault="00CC493C" w:rsidP="00CC493C">
      <w:pPr>
        <w:pStyle w:val="BodyText"/>
        <w:keepNext/>
      </w:pPr>
      <w:r>
        <w:lastRenderedPageBreak/>
        <w:t xml:space="preserve">When a user moves to some view, e.g. to </w:t>
      </w:r>
      <w:r w:rsidRPr="00743AE1">
        <w:rPr>
          <w:b/>
        </w:rPr>
        <w:t>Dose &amp; Exposure</w:t>
      </w:r>
      <w:r>
        <w:t xml:space="preserve"> view, he/she finds ‘Cohort for 3 subjects’ being applied.</w:t>
      </w:r>
    </w:p>
    <w:p w14:paraId="48D57657" w14:textId="77777777" w:rsidR="00CC493C" w:rsidRDefault="00CC493C" w:rsidP="00CC493C">
      <w:pPr>
        <w:pStyle w:val="BodyText"/>
      </w:pPr>
      <w:r>
        <w:rPr>
          <w:noProof/>
        </w:rPr>
        <w:drawing>
          <wp:inline distT="0" distB="0" distL="0" distR="0" wp14:anchorId="5F57E989" wp14:editId="4AA728C7">
            <wp:extent cx="5941695" cy="3743325"/>
            <wp:effectExtent l="19050" t="19050" r="2095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941695" cy="3743325"/>
                    </a:xfrm>
                    <a:prstGeom prst="rect">
                      <a:avLst/>
                    </a:prstGeom>
                    <a:ln>
                      <a:solidFill>
                        <a:schemeClr val="bg1">
                          <a:lumMod val="85000"/>
                        </a:schemeClr>
                      </a:solidFill>
                    </a:ln>
                  </pic:spPr>
                </pic:pic>
              </a:graphicData>
            </a:graphic>
          </wp:inline>
        </w:drawing>
      </w:r>
    </w:p>
    <w:p w14:paraId="4029C365" w14:textId="47354AEA" w:rsidR="00CC493C" w:rsidRDefault="00CC493C" w:rsidP="00A7486F">
      <w:pPr>
        <w:pStyle w:val="Heading4"/>
      </w:pPr>
      <w:bookmarkStart w:id="214" w:name="_Toc33115361"/>
      <w:r>
        <w:t>Applying Several Cohorts. Applying Cohorts on Merged Datasets</w:t>
      </w:r>
      <w:bookmarkEnd w:id="214"/>
    </w:p>
    <w:p w14:paraId="1D39C0BA" w14:textId="77777777" w:rsidR="00CC493C" w:rsidRDefault="00CC493C" w:rsidP="00CC493C">
      <w:pPr>
        <w:pStyle w:val="BodyText"/>
      </w:pPr>
      <w:r>
        <w:t>If a user created two or more cohorts and applies them, then only the common part of filtered subjects would be displayed. E.g. ‘Cohort 1’ has X+Y subjects and ‘Cohort 2’ has Y+Z subjects. When user apply both these cohorts, only Y subjects would be displayed on the plot.</w:t>
      </w:r>
    </w:p>
    <w:p w14:paraId="4BA35A8A" w14:textId="77777777" w:rsidR="00CC493C" w:rsidRDefault="00CC493C" w:rsidP="00CC493C">
      <w:pPr>
        <w:pStyle w:val="BodyText"/>
      </w:pPr>
      <w:r>
        <w:t xml:space="preserve">It is also possible to create a cohort for merged datasets. E.g. a user creates a cohort when viewing merged datasets A, B and C called ‘My Cohort’. </w:t>
      </w:r>
    </w:p>
    <w:p w14:paraId="54D53819" w14:textId="77777777" w:rsidR="00CC493C" w:rsidRDefault="00CC493C" w:rsidP="00CC493C">
      <w:pPr>
        <w:pStyle w:val="BodyText"/>
      </w:pPr>
      <w:r>
        <w:t>‘My Cohort’ is accessible to use (and edit) when a user displays an analysis with any of the following combinations:</w:t>
      </w:r>
    </w:p>
    <w:p w14:paraId="12D5FA5D" w14:textId="77777777" w:rsidR="00CC493C" w:rsidRDefault="00CC493C" w:rsidP="00CC493C">
      <w:pPr>
        <w:pStyle w:val="ListBullet"/>
      </w:pPr>
      <w:r>
        <w:t>A+B+C;</w:t>
      </w:r>
    </w:p>
    <w:p w14:paraId="35F28F1D" w14:textId="77777777" w:rsidR="00CC493C" w:rsidRDefault="00CC493C" w:rsidP="00CC493C">
      <w:pPr>
        <w:pStyle w:val="ListBullet"/>
      </w:pPr>
      <w:r>
        <w:t>A+B;</w:t>
      </w:r>
    </w:p>
    <w:p w14:paraId="35691065" w14:textId="77777777" w:rsidR="00CC493C" w:rsidRDefault="00CC493C" w:rsidP="00CC493C">
      <w:pPr>
        <w:pStyle w:val="ListBullet"/>
      </w:pPr>
      <w:r>
        <w:t>A+C;</w:t>
      </w:r>
    </w:p>
    <w:p w14:paraId="1AA6C9C3" w14:textId="77777777" w:rsidR="00CC493C" w:rsidRDefault="00CC493C" w:rsidP="00CC493C">
      <w:pPr>
        <w:pStyle w:val="ListBullet"/>
      </w:pPr>
      <w:r>
        <w:t>B+C;</w:t>
      </w:r>
    </w:p>
    <w:p w14:paraId="0B96F3DE" w14:textId="77777777" w:rsidR="00CC493C" w:rsidRDefault="00CC493C" w:rsidP="00CC493C">
      <w:pPr>
        <w:pStyle w:val="ListBullet"/>
      </w:pPr>
      <w:r>
        <w:t>A;</w:t>
      </w:r>
    </w:p>
    <w:p w14:paraId="39163DB4" w14:textId="77777777" w:rsidR="00CC493C" w:rsidRDefault="00CC493C" w:rsidP="00CC493C">
      <w:pPr>
        <w:pStyle w:val="ListBullet"/>
      </w:pPr>
      <w:r>
        <w:t>B;</w:t>
      </w:r>
    </w:p>
    <w:p w14:paraId="2549E2C2" w14:textId="77777777" w:rsidR="00CC493C" w:rsidRDefault="00CC493C" w:rsidP="00CC493C">
      <w:pPr>
        <w:pStyle w:val="ListBullet"/>
      </w:pPr>
      <w:r>
        <w:t>C.</w:t>
      </w:r>
    </w:p>
    <w:p w14:paraId="1E8CE114" w14:textId="77777777" w:rsidR="00CC493C" w:rsidRDefault="00CC493C" w:rsidP="00CC493C">
      <w:pPr>
        <w:pStyle w:val="BodyText"/>
      </w:pPr>
      <w:r>
        <w:t>‘My Cohort’ is not accessible to use (nor edit) when a user displays an analysis that involves an entirely different merged study, e.g., dataset D, such as:</w:t>
      </w:r>
    </w:p>
    <w:p w14:paraId="1DA38360" w14:textId="77777777" w:rsidR="00CC493C" w:rsidRDefault="00CC493C" w:rsidP="00CC493C">
      <w:pPr>
        <w:pStyle w:val="ListBullet"/>
      </w:pPr>
      <w:r>
        <w:t>A+B+C+D;</w:t>
      </w:r>
    </w:p>
    <w:p w14:paraId="24F3BBD0" w14:textId="77777777" w:rsidR="00CC493C" w:rsidRDefault="00CC493C" w:rsidP="00CC493C">
      <w:pPr>
        <w:pStyle w:val="ListBullet"/>
      </w:pPr>
      <w:r>
        <w:t>A+B+D;</w:t>
      </w:r>
    </w:p>
    <w:p w14:paraId="3578EE69" w14:textId="77777777" w:rsidR="00CC493C" w:rsidRDefault="00CC493C" w:rsidP="00CC493C">
      <w:pPr>
        <w:pStyle w:val="ListBullet"/>
      </w:pPr>
      <w:r>
        <w:t>A+D;</w:t>
      </w:r>
    </w:p>
    <w:p w14:paraId="7B5EEF6F" w14:textId="77777777" w:rsidR="00CC493C" w:rsidRDefault="00CC493C" w:rsidP="00CC493C">
      <w:pPr>
        <w:pStyle w:val="ListBullet"/>
      </w:pPr>
      <w:r>
        <w:t>D.</w:t>
      </w:r>
    </w:p>
    <w:p w14:paraId="0414657F" w14:textId="75152A45" w:rsidR="00CC493C" w:rsidRDefault="00CC493C" w:rsidP="00CC493C">
      <w:pPr>
        <w:pStyle w:val="Heading3"/>
      </w:pPr>
      <w:bookmarkStart w:id="215" w:name="_Toc33115362"/>
      <w:r>
        <w:lastRenderedPageBreak/>
        <w:t>Renaming and Deleting a Cohort</w:t>
      </w:r>
      <w:bookmarkEnd w:id="215"/>
    </w:p>
    <w:p w14:paraId="1D866978" w14:textId="77777777" w:rsidR="00CC493C" w:rsidRPr="001C7443" w:rsidRDefault="00CC493C" w:rsidP="00CC493C">
      <w:pPr>
        <w:pStyle w:val="BodyText"/>
      </w:pPr>
      <w:r>
        <w:rPr>
          <w:noProof/>
        </w:rPr>
        <w:drawing>
          <wp:inline distT="0" distB="0" distL="0" distR="0" wp14:anchorId="09D42560" wp14:editId="2AAA8781">
            <wp:extent cx="3824749" cy="1925209"/>
            <wp:effectExtent l="19050" t="19050" r="23495"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827966" cy="1926828"/>
                    </a:xfrm>
                    <a:prstGeom prst="rect">
                      <a:avLst/>
                    </a:prstGeom>
                    <a:ln>
                      <a:solidFill>
                        <a:schemeClr val="bg1">
                          <a:lumMod val="85000"/>
                        </a:schemeClr>
                      </a:solidFill>
                    </a:ln>
                  </pic:spPr>
                </pic:pic>
              </a:graphicData>
            </a:graphic>
          </wp:inline>
        </w:drawing>
      </w:r>
    </w:p>
    <w:p w14:paraId="4888DA23" w14:textId="77777777" w:rsidR="00CC493C" w:rsidRDefault="00CC493C" w:rsidP="00CC493C">
      <w:pPr>
        <w:pStyle w:val="BodyText"/>
      </w:pPr>
      <w:r>
        <w:t>It is possible to rename saved and unsaved cohorts.</w:t>
      </w:r>
    </w:p>
    <w:p w14:paraId="45255DBC" w14:textId="77777777" w:rsidR="00CC493C" w:rsidRDefault="00CC493C" w:rsidP="00CC493C">
      <w:pPr>
        <w:pStyle w:val="BodyText"/>
        <w:keepNext/>
      </w:pPr>
      <w:r>
        <w:t xml:space="preserve">Select required cohort and click </w:t>
      </w:r>
      <w:r w:rsidRPr="001C7443">
        <w:rPr>
          <w:b/>
        </w:rPr>
        <w:t>Rename cohort</w:t>
      </w:r>
      <w:r>
        <w:rPr>
          <w:b/>
        </w:rPr>
        <w:t>.</w:t>
      </w:r>
      <w:r>
        <w:t xml:space="preserve"> </w:t>
      </w:r>
      <w:r w:rsidRPr="001C7443">
        <w:rPr>
          <w:b/>
        </w:rPr>
        <w:t>Rename cohort</w:t>
      </w:r>
      <w:r>
        <w:t xml:space="preserve"> dialog window appears. Enter a cohort name and click </w:t>
      </w:r>
      <w:r w:rsidRPr="00CB6820">
        <w:rPr>
          <w:b/>
        </w:rPr>
        <w:t>Submit</w:t>
      </w:r>
      <w:r>
        <w:t>.</w:t>
      </w:r>
    </w:p>
    <w:p w14:paraId="4589DA26" w14:textId="77777777" w:rsidR="00CC493C" w:rsidRDefault="00CC493C" w:rsidP="00CC493C">
      <w:pPr>
        <w:pStyle w:val="BodyText"/>
      </w:pPr>
      <w:r>
        <w:rPr>
          <w:noProof/>
        </w:rPr>
        <w:drawing>
          <wp:inline distT="0" distB="0" distL="0" distR="0" wp14:anchorId="6B1D191B" wp14:editId="56591851">
            <wp:extent cx="3791485" cy="1091381"/>
            <wp:effectExtent l="19050" t="19050" r="1905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3796493" cy="1092823"/>
                    </a:xfrm>
                    <a:prstGeom prst="rect">
                      <a:avLst/>
                    </a:prstGeom>
                    <a:ln>
                      <a:solidFill>
                        <a:schemeClr val="bg1">
                          <a:lumMod val="85000"/>
                        </a:schemeClr>
                      </a:solidFill>
                    </a:ln>
                  </pic:spPr>
                </pic:pic>
              </a:graphicData>
            </a:graphic>
          </wp:inline>
        </w:drawing>
      </w:r>
    </w:p>
    <w:p w14:paraId="5482D060" w14:textId="77777777" w:rsidR="00CC493C" w:rsidRDefault="00CC493C" w:rsidP="00CC493C">
      <w:pPr>
        <w:pStyle w:val="BodyText"/>
      </w:pPr>
      <w:r>
        <w:t xml:space="preserve">Click </w:t>
      </w:r>
      <w:r w:rsidRPr="001C7443">
        <w:rPr>
          <w:b/>
        </w:rPr>
        <w:t>Save</w:t>
      </w:r>
      <w:r>
        <w:t xml:space="preserve"> or </w:t>
      </w:r>
      <w:r w:rsidRPr="001C7443">
        <w:rPr>
          <w:b/>
        </w:rPr>
        <w:t>Save and apply cohort</w:t>
      </w:r>
      <w:r>
        <w:t xml:space="preserve"> to save changes.</w:t>
      </w:r>
    </w:p>
    <w:p w14:paraId="3980D448" w14:textId="77777777" w:rsidR="00CC493C" w:rsidRDefault="00CC493C" w:rsidP="00CC493C">
      <w:pPr>
        <w:pStyle w:val="BodyText"/>
      </w:pPr>
      <w:r w:rsidRPr="001C7443">
        <w:rPr>
          <w:b/>
        </w:rPr>
        <w:t>Note</w:t>
      </w:r>
      <w:r>
        <w:t xml:space="preserve">: If a cohort was previously applied, then after clicking </w:t>
      </w:r>
      <w:r w:rsidRPr="001C7443">
        <w:rPr>
          <w:b/>
        </w:rPr>
        <w:t>Save</w:t>
      </w:r>
      <w:r>
        <w:t xml:space="preserve"> a cohort still remains applied with a new name. There is no need to apply it again.</w:t>
      </w:r>
    </w:p>
    <w:p w14:paraId="1E5CAD18" w14:textId="77777777" w:rsidR="00CC493C" w:rsidRPr="001C7443" w:rsidRDefault="00CC493C" w:rsidP="00CC493C">
      <w:pPr>
        <w:pStyle w:val="BodyText"/>
      </w:pPr>
      <w:r w:rsidRPr="001C7443">
        <w:t xml:space="preserve">It is </w:t>
      </w:r>
      <w:r>
        <w:t xml:space="preserve">also </w:t>
      </w:r>
      <w:r w:rsidRPr="001C7443">
        <w:t>possible to remove saved and unsaved cohort</w:t>
      </w:r>
      <w:r>
        <w:t>s</w:t>
      </w:r>
      <w:r w:rsidRPr="001C7443">
        <w:t>.</w:t>
      </w:r>
    </w:p>
    <w:p w14:paraId="64692A83" w14:textId="77777777" w:rsidR="00CC493C" w:rsidRDefault="00CC493C" w:rsidP="00CC493C">
      <w:pPr>
        <w:pStyle w:val="BodyText"/>
      </w:pPr>
      <w:r>
        <w:t>Select required cohort and click</w:t>
      </w:r>
      <w:r w:rsidRPr="001C7443">
        <w:rPr>
          <w:b/>
        </w:rPr>
        <w:t xml:space="preserve"> Delete</w:t>
      </w:r>
      <w:r w:rsidRPr="001C7443">
        <w:t xml:space="preserve"> </w:t>
      </w:r>
      <w:r w:rsidRPr="001C7443">
        <w:rPr>
          <w:b/>
        </w:rPr>
        <w:t>cohort</w:t>
      </w:r>
      <w:r w:rsidRPr="001C7443">
        <w:t>.</w:t>
      </w:r>
      <w:r>
        <w:t xml:space="preserve"> </w:t>
      </w:r>
      <w:r w:rsidRPr="001C7443">
        <w:t>No warning appears</w:t>
      </w:r>
      <w:r>
        <w:t>, and a c</w:t>
      </w:r>
      <w:r w:rsidRPr="001C7443">
        <w:t xml:space="preserve">ohort </w:t>
      </w:r>
      <w:r>
        <w:t>is</w:t>
      </w:r>
      <w:r w:rsidRPr="001C7443">
        <w:t xml:space="preserve"> removed </w:t>
      </w:r>
      <w:r w:rsidRPr="001C7443">
        <w:rPr>
          <w:b/>
        </w:rPr>
        <w:t>immediately</w:t>
      </w:r>
      <w:r w:rsidRPr="001C7443">
        <w:t>.</w:t>
      </w:r>
    </w:p>
    <w:p w14:paraId="3190D7A8" w14:textId="77777777" w:rsidR="00CC493C" w:rsidRPr="001C7443" w:rsidRDefault="00CC493C" w:rsidP="00CC493C">
      <w:pPr>
        <w:pStyle w:val="BodyText"/>
      </w:pPr>
      <w:r w:rsidRPr="001C7443">
        <w:rPr>
          <w:b/>
        </w:rPr>
        <w:t>Note</w:t>
      </w:r>
      <w:r>
        <w:t xml:space="preserve">: Both </w:t>
      </w:r>
      <w:r w:rsidRPr="001C7443">
        <w:rPr>
          <w:b/>
        </w:rPr>
        <w:t>Rename cohort</w:t>
      </w:r>
      <w:r>
        <w:t xml:space="preserve"> and </w:t>
      </w:r>
      <w:r w:rsidRPr="001C7443">
        <w:rPr>
          <w:b/>
        </w:rPr>
        <w:t>Delete cohort</w:t>
      </w:r>
      <w:r>
        <w:t xml:space="preserve"> buttons are unavailable until any cohort is selected.</w:t>
      </w:r>
    </w:p>
    <w:p w14:paraId="1CAE095F" w14:textId="667396D3" w:rsidR="00CC493C" w:rsidRDefault="00CC493C" w:rsidP="00CC493C">
      <w:pPr>
        <w:pStyle w:val="Heading3"/>
      </w:pPr>
      <w:bookmarkStart w:id="216" w:name="_Toc33115363"/>
      <w:r>
        <w:t>Sharing Cohorts</w:t>
      </w:r>
      <w:bookmarkEnd w:id="216"/>
    </w:p>
    <w:p w14:paraId="5BAA43F9" w14:textId="77777777" w:rsidR="00CC493C" w:rsidRDefault="00CC493C" w:rsidP="00CC493C">
      <w:pPr>
        <w:pStyle w:val="BodyText"/>
      </w:pPr>
      <w:r>
        <w:t xml:space="preserve">A user who creates a cohort (‘cohort owner’) can share the saved cohort among other users by means of </w:t>
      </w:r>
      <w:r w:rsidRPr="001C2618">
        <w:rPr>
          <w:b/>
        </w:rPr>
        <w:t>Sharing</w:t>
      </w:r>
      <w:r>
        <w:t xml:space="preserve"> pane. </w:t>
      </w:r>
    </w:p>
    <w:p w14:paraId="2DFE85B8" w14:textId="77777777" w:rsidR="00CC493C" w:rsidRDefault="00CC493C" w:rsidP="00CC493C">
      <w:pPr>
        <w:pStyle w:val="BodyText"/>
      </w:pPr>
      <w:r>
        <w:t xml:space="preserve">The list of users is displayed whereby the cohort owner can check users with whom to share the cohort. Two buttons are available under the list: </w:t>
      </w:r>
      <w:r w:rsidRPr="00D8021E">
        <w:rPr>
          <w:b/>
        </w:rPr>
        <w:t>Select All</w:t>
      </w:r>
      <w:r>
        <w:t xml:space="preserve"> and </w:t>
      </w:r>
      <w:r w:rsidRPr="00D8021E">
        <w:rPr>
          <w:b/>
        </w:rPr>
        <w:t>Deselect All</w:t>
      </w:r>
      <w:r>
        <w:t xml:space="preserve">. </w:t>
      </w:r>
      <w:r w:rsidRPr="00D8021E">
        <w:rPr>
          <w:b/>
        </w:rPr>
        <w:t>Search</w:t>
      </w:r>
      <w:r>
        <w:t xml:space="preserve"> field allows a user to filter the users list.</w:t>
      </w:r>
    </w:p>
    <w:p w14:paraId="185CAAA7" w14:textId="77777777" w:rsidR="00CC493C" w:rsidRDefault="00CC493C" w:rsidP="00CC493C">
      <w:pPr>
        <w:pStyle w:val="BodyText"/>
        <w:keepNext/>
      </w:pPr>
      <w:r w:rsidRPr="004A03CC">
        <w:rPr>
          <w:b/>
        </w:rPr>
        <w:lastRenderedPageBreak/>
        <w:t>Note</w:t>
      </w:r>
      <w:r>
        <w:t>: The</w:t>
      </w:r>
      <w:r w:rsidRPr="004A03CC">
        <w:t xml:space="preserve"> list </w:t>
      </w:r>
      <w:r>
        <w:t>contains all</w:t>
      </w:r>
      <w:r w:rsidRPr="004A03CC">
        <w:t xml:space="preserve"> user</w:t>
      </w:r>
      <w:r>
        <w:t>s</w:t>
      </w:r>
      <w:r w:rsidRPr="004A03CC">
        <w:t xml:space="preserve"> who is able to access the </w:t>
      </w:r>
      <w:r>
        <w:t>study</w:t>
      </w:r>
      <w:r w:rsidRPr="004A03CC">
        <w:t xml:space="preserve"> the </w:t>
      </w:r>
      <w:r>
        <w:t>cohort owner</w:t>
      </w:r>
      <w:r w:rsidRPr="004A03CC">
        <w:t xml:space="preserve"> is </w:t>
      </w:r>
      <w:r>
        <w:t>working with.</w:t>
      </w:r>
    </w:p>
    <w:p w14:paraId="360B9519" w14:textId="77777777" w:rsidR="00CC493C" w:rsidRDefault="00CC493C" w:rsidP="00CC493C">
      <w:pPr>
        <w:pStyle w:val="BodyText"/>
      </w:pPr>
      <w:r>
        <w:rPr>
          <w:noProof/>
        </w:rPr>
        <w:drawing>
          <wp:inline distT="0" distB="0" distL="0" distR="0" wp14:anchorId="3306D0D7" wp14:editId="278693C9">
            <wp:extent cx="2861187" cy="2386520"/>
            <wp:effectExtent l="19050" t="19050" r="15875"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2866647" cy="2391074"/>
                    </a:xfrm>
                    <a:prstGeom prst="rect">
                      <a:avLst/>
                    </a:prstGeom>
                    <a:ln>
                      <a:solidFill>
                        <a:schemeClr val="bg1">
                          <a:lumMod val="85000"/>
                        </a:schemeClr>
                      </a:solidFill>
                    </a:ln>
                  </pic:spPr>
                </pic:pic>
              </a:graphicData>
            </a:graphic>
          </wp:inline>
        </w:drawing>
      </w:r>
      <w:r w:rsidRPr="001C2618">
        <w:t xml:space="preserve"> </w:t>
      </w:r>
    </w:p>
    <w:p w14:paraId="75639E0B" w14:textId="77777777" w:rsidR="00CC493C" w:rsidRPr="004A03CC" w:rsidRDefault="00CC493C" w:rsidP="00CC493C">
      <w:pPr>
        <w:pStyle w:val="BodyText"/>
      </w:pPr>
      <w:r>
        <w:t>Another user will be able to view, edit and apply the shared cohort as if he/she created it itself. He/she will also be able to see the sharing settings and change them.</w:t>
      </w:r>
    </w:p>
    <w:p w14:paraId="09B31485" w14:textId="77777777" w:rsidR="00CC493C" w:rsidRDefault="00CC493C" w:rsidP="00CC493C">
      <w:pPr>
        <w:pStyle w:val="BodyText"/>
      </w:pPr>
      <w:r w:rsidRPr="001C2618">
        <w:rPr>
          <w:b/>
        </w:rPr>
        <w:t>Note</w:t>
      </w:r>
      <w:r>
        <w:t xml:space="preserve">: Any edits to or deletion of the cohort affect the cohort for all users with whom the cohort is shared. </w:t>
      </w:r>
    </w:p>
    <w:p w14:paraId="3626E3FF" w14:textId="001025BD" w:rsidR="00CC493C" w:rsidRDefault="00CC493C" w:rsidP="00CC493C">
      <w:pPr>
        <w:pStyle w:val="Heading3"/>
      </w:pPr>
      <w:bookmarkStart w:id="217" w:name="_Ref28355136"/>
      <w:bookmarkStart w:id="218" w:name="_Toc33115364"/>
      <w:r>
        <w:t>Important Details of Cohorts</w:t>
      </w:r>
      <w:r w:rsidRPr="00811582">
        <w:t xml:space="preserve"> </w:t>
      </w:r>
      <w:r>
        <w:t>Usage</w:t>
      </w:r>
      <w:bookmarkEnd w:id="217"/>
      <w:bookmarkEnd w:id="218"/>
    </w:p>
    <w:p w14:paraId="0D057186" w14:textId="77777777" w:rsidR="00CC493C" w:rsidRDefault="00CC493C" w:rsidP="00CC493C">
      <w:pPr>
        <w:pStyle w:val="BodyText"/>
        <w:keepNext/>
      </w:pPr>
      <w:r>
        <w:t>There is a difference between using Adverse Events filters directly and by means of Cohort filters. Let’s try to select serious adverse events only.</w:t>
      </w:r>
    </w:p>
    <w:p w14:paraId="24E0EAE3" w14:textId="77777777" w:rsidR="00CC493C" w:rsidRDefault="00CC493C" w:rsidP="00CC493C">
      <w:pPr>
        <w:pStyle w:val="BodyText"/>
      </w:pPr>
      <w:r>
        <w:rPr>
          <w:noProof/>
        </w:rPr>
        <w:drawing>
          <wp:inline distT="0" distB="0" distL="0" distR="0" wp14:anchorId="70E04B07" wp14:editId="67AB308B">
            <wp:extent cx="5941695" cy="4215130"/>
            <wp:effectExtent l="19050" t="19050" r="20955" b="139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941695" cy="4215130"/>
                    </a:xfrm>
                    <a:prstGeom prst="rect">
                      <a:avLst/>
                    </a:prstGeom>
                    <a:ln>
                      <a:solidFill>
                        <a:schemeClr val="bg2"/>
                      </a:solidFill>
                    </a:ln>
                  </pic:spPr>
                </pic:pic>
              </a:graphicData>
            </a:graphic>
          </wp:inline>
        </w:drawing>
      </w:r>
    </w:p>
    <w:p w14:paraId="639FCBB2" w14:textId="77777777" w:rsidR="00CC493C" w:rsidRDefault="00CC493C" w:rsidP="00CC493C">
      <w:pPr>
        <w:pStyle w:val="BodyText"/>
        <w:keepNext/>
      </w:pPr>
      <w:r>
        <w:lastRenderedPageBreak/>
        <w:t>Appropriate filter applying resulted in reducing adverse events number, but not the population (number of subjects).</w:t>
      </w:r>
    </w:p>
    <w:p w14:paraId="04566594" w14:textId="77777777" w:rsidR="00CC493C" w:rsidRDefault="00CC493C" w:rsidP="00CC493C">
      <w:pPr>
        <w:pStyle w:val="BodyText"/>
      </w:pPr>
      <w:r>
        <w:rPr>
          <w:noProof/>
        </w:rPr>
        <w:drawing>
          <wp:inline distT="0" distB="0" distL="0" distR="0" wp14:anchorId="2D723F01" wp14:editId="12E7E288">
            <wp:extent cx="5941695" cy="3413125"/>
            <wp:effectExtent l="19050" t="19050" r="20955" b="158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941695" cy="3413125"/>
                    </a:xfrm>
                    <a:prstGeom prst="rect">
                      <a:avLst/>
                    </a:prstGeom>
                    <a:ln>
                      <a:solidFill>
                        <a:schemeClr val="bg2"/>
                      </a:solidFill>
                    </a:ln>
                  </pic:spPr>
                </pic:pic>
              </a:graphicData>
            </a:graphic>
          </wp:inline>
        </w:drawing>
      </w:r>
    </w:p>
    <w:p w14:paraId="01838030" w14:textId="77777777" w:rsidR="00CC493C" w:rsidRDefault="00CC493C" w:rsidP="00CC493C">
      <w:pPr>
        <w:pStyle w:val="BodyText"/>
      </w:pPr>
      <w:r w:rsidRPr="00006258">
        <w:rPr>
          <w:b/>
        </w:rPr>
        <w:t>Note</w:t>
      </w:r>
      <w:r>
        <w:t>: High values of severity grade value and seriousness of adverse event are divorced from each other.</w:t>
      </w:r>
    </w:p>
    <w:p w14:paraId="2CD9655D" w14:textId="77777777" w:rsidR="00CC493C" w:rsidRDefault="00CC493C" w:rsidP="00CC493C">
      <w:pPr>
        <w:pStyle w:val="BodyText"/>
        <w:keepNext/>
      </w:pPr>
      <w:r>
        <w:t>Now let’s remove Adverse Event filtering, and create a similar cohort.</w:t>
      </w:r>
    </w:p>
    <w:p w14:paraId="2B1275E8" w14:textId="77777777" w:rsidR="00CC493C" w:rsidRDefault="00CC493C" w:rsidP="00CC493C">
      <w:pPr>
        <w:pStyle w:val="BodyText"/>
      </w:pPr>
      <w:r>
        <w:rPr>
          <w:noProof/>
        </w:rPr>
        <w:drawing>
          <wp:inline distT="0" distB="0" distL="0" distR="0" wp14:anchorId="64EA34B9" wp14:editId="07F59BB1">
            <wp:extent cx="5941695" cy="3079115"/>
            <wp:effectExtent l="19050" t="19050" r="20955" b="260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941695" cy="3079115"/>
                    </a:xfrm>
                    <a:prstGeom prst="rect">
                      <a:avLst/>
                    </a:prstGeom>
                    <a:ln>
                      <a:solidFill>
                        <a:schemeClr val="bg2"/>
                      </a:solidFill>
                    </a:ln>
                  </pic:spPr>
                </pic:pic>
              </a:graphicData>
            </a:graphic>
          </wp:inline>
        </w:drawing>
      </w:r>
    </w:p>
    <w:p w14:paraId="7E421171" w14:textId="77777777" w:rsidR="00CC493C" w:rsidRDefault="00CC493C" w:rsidP="00CC493C">
      <w:pPr>
        <w:pStyle w:val="BodyText"/>
        <w:keepNext/>
      </w:pPr>
      <w:r>
        <w:lastRenderedPageBreak/>
        <w:t xml:space="preserve">Filtering by this cohort reduces the population, so the result of applying cohort filter at the </w:t>
      </w:r>
      <w:r w:rsidRPr="00811582">
        <w:rPr>
          <w:b/>
        </w:rPr>
        <w:t>Adverse Events</w:t>
      </w:r>
      <w:r>
        <w:t xml:space="preserve"> view gives us another picture. Additionally, now all adverse events are displayed for reduced population, not only marked as serious.</w:t>
      </w:r>
    </w:p>
    <w:p w14:paraId="47A42189" w14:textId="77777777" w:rsidR="00CC493C" w:rsidRDefault="00CC493C" w:rsidP="00CC493C">
      <w:pPr>
        <w:pStyle w:val="BodyText"/>
      </w:pPr>
      <w:r>
        <w:rPr>
          <w:noProof/>
        </w:rPr>
        <w:drawing>
          <wp:inline distT="0" distB="0" distL="0" distR="0" wp14:anchorId="746279CA" wp14:editId="00E725D6">
            <wp:extent cx="5941695" cy="3421380"/>
            <wp:effectExtent l="19050" t="19050" r="20955" b="266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941695" cy="3421380"/>
                    </a:xfrm>
                    <a:prstGeom prst="rect">
                      <a:avLst/>
                    </a:prstGeom>
                    <a:ln>
                      <a:solidFill>
                        <a:schemeClr val="bg2"/>
                      </a:solidFill>
                    </a:ln>
                  </pic:spPr>
                </pic:pic>
              </a:graphicData>
            </a:graphic>
          </wp:inline>
        </w:drawing>
      </w:r>
    </w:p>
    <w:p w14:paraId="4917E77F" w14:textId="5CC49D08" w:rsidR="000867C9" w:rsidRDefault="00712891" w:rsidP="007136FD">
      <w:pPr>
        <w:pStyle w:val="Heading2"/>
      </w:pPr>
      <w:bookmarkStart w:id="219" w:name="_Toc33115365"/>
      <w:r>
        <w:t>Machine Insights</w:t>
      </w:r>
      <w:r w:rsidRPr="00712891">
        <w:t xml:space="preserve"> </w:t>
      </w:r>
      <w:r>
        <w:t>View</w:t>
      </w:r>
      <w:bookmarkEnd w:id="219"/>
    </w:p>
    <w:p w14:paraId="2A85C370" w14:textId="77777777" w:rsidR="00D14860" w:rsidRDefault="00D14860" w:rsidP="00D14860">
      <w:pPr>
        <w:pStyle w:val="BodyText"/>
      </w:pPr>
      <w:r w:rsidRPr="00D97215">
        <w:rPr>
          <w:b/>
        </w:rPr>
        <w:t>Machine Insights</w:t>
      </w:r>
      <w:r>
        <w:t xml:space="preserve"> view allows a user to visualize </w:t>
      </w:r>
      <w:r w:rsidRPr="00C96864">
        <w:t xml:space="preserve">increased risk </w:t>
      </w:r>
      <w:r>
        <w:t xml:space="preserve">level </w:t>
      </w:r>
      <w:r w:rsidRPr="00C96864">
        <w:t>of developing abnormal heart rhythms and sudden cardiac death</w:t>
      </w:r>
      <w:r>
        <w:t xml:space="preserve">. This </w:t>
      </w:r>
      <w:r>
        <w:rPr>
          <w:rStyle w:val="normaltextrun"/>
        </w:rPr>
        <w:t>view</w:t>
      </w:r>
      <w:r>
        <w:rPr>
          <w:rStyle w:val="normaltextrun"/>
          <w:rFonts w:ascii="Arial" w:hAnsi="Arial" w:cs="Arial"/>
        </w:rPr>
        <w:t> </w:t>
      </w:r>
      <w:r>
        <w:rPr>
          <w:rStyle w:val="normaltextrun"/>
        </w:rPr>
        <w:t xml:space="preserve">contains only </w:t>
      </w:r>
      <w:r w:rsidRPr="00D97215">
        <w:rPr>
          <w:b/>
          <w:color w:val="363636"/>
        </w:rPr>
        <w:t>QT Prolongation</w:t>
      </w:r>
      <w:r>
        <w:rPr>
          <w:rStyle w:val="normaltextrun"/>
        </w:rPr>
        <w:t xml:space="preserve"> tab.</w:t>
      </w:r>
    </w:p>
    <w:p w14:paraId="68A7740E" w14:textId="77777777" w:rsidR="00D14860" w:rsidRDefault="00D14860" w:rsidP="00D14860">
      <w:pPr>
        <w:pStyle w:val="BodyText"/>
      </w:pPr>
      <w:r w:rsidRPr="00796A02">
        <w:rPr>
          <w:b/>
        </w:rPr>
        <w:t>Note</w:t>
      </w:r>
      <w:r w:rsidRPr="00796A02">
        <w:t xml:space="preserve">: </w:t>
      </w:r>
      <w:r>
        <w:t>A</w:t>
      </w:r>
      <w:r w:rsidRPr="00796A02">
        <w:t xml:space="preserve">dditional settings in the VA-Security application </w:t>
      </w:r>
      <w:r>
        <w:t xml:space="preserve">should be specified for </w:t>
      </w:r>
      <w:r w:rsidRPr="00D97215">
        <w:rPr>
          <w:b/>
        </w:rPr>
        <w:t>Machine Insights</w:t>
      </w:r>
      <w:r w:rsidRPr="00796A02">
        <w:t xml:space="preserve"> </w:t>
      </w:r>
      <w:r>
        <w:t xml:space="preserve">view </w:t>
      </w:r>
      <w:r w:rsidRPr="00796A02">
        <w:t>to be available for a particular user.</w:t>
      </w:r>
    </w:p>
    <w:p w14:paraId="7B1C2B27" w14:textId="77777777" w:rsidR="00D14860" w:rsidRDefault="00D14860" w:rsidP="00D14860">
      <w:pPr>
        <w:pStyle w:val="BodyText"/>
        <w:rPr>
          <w:color w:val="363636"/>
        </w:rPr>
      </w:pPr>
      <w:r>
        <w:rPr>
          <w:color w:val="363636"/>
        </w:rPr>
        <w:t>QT Prolongation plot shows a risk level based on information about QT interval value of subject’s ECG measurements, together with the following information:</w:t>
      </w:r>
    </w:p>
    <w:p w14:paraId="02B070DB" w14:textId="77777777" w:rsidR="00D14860" w:rsidRDefault="00D14860" w:rsidP="00D14860">
      <w:pPr>
        <w:pStyle w:val="ListBullet"/>
      </w:pPr>
      <w:r>
        <w:t>Concomitant medication;</w:t>
      </w:r>
    </w:p>
    <w:p w14:paraId="45E6346F" w14:textId="77777777" w:rsidR="00D14860" w:rsidRDefault="00D14860" w:rsidP="00D14860">
      <w:pPr>
        <w:pStyle w:val="ListBullet"/>
      </w:pPr>
      <w:r>
        <w:t>Some adverse events, such as diarrhea;</w:t>
      </w:r>
    </w:p>
    <w:p w14:paraId="2B766CFB" w14:textId="77777777" w:rsidR="00D14860" w:rsidRDefault="00D14860" w:rsidP="00D14860">
      <w:pPr>
        <w:pStyle w:val="ListBullet"/>
      </w:pPr>
      <w:r>
        <w:t>Laboratory results (K and Mg levels).</w:t>
      </w:r>
    </w:p>
    <w:p w14:paraId="793F9DD1" w14:textId="77777777" w:rsidR="00D14860" w:rsidRDefault="00D14860" w:rsidP="00F45212">
      <w:pPr>
        <w:pStyle w:val="BodyText"/>
        <w:keepNext/>
      </w:pPr>
      <w:r w:rsidRPr="0006675F">
        <w:rPr>
          <w:b/>
        </w:rPr>
        <w:lastRenderedPageBreak/>
        <w:t>Note</w:t>
      </w:r>
      <w:r>
        <w:t>: Integration with Azure Machine Learning Studio is used to perform calculations required for QT Prolongation plot.</w:t>
      </w:r>
    </w:p>
    <w:p w14:paraId="18964374" w14:textId="77777777" w:rsidR="00D14860" w:rsidRDefault="00D14860" w:rsidP="00D14860">
      <w:pPr>
        <w:pStyle w:val="BodyText"/>
      </w:pPr>
      <w:r>
        <w:rPr>
          <w:noProof/>
        </w:rPr>
        <w:drawing>
          <wp:inline distT="0" distB="0" distL="0" distR="0" wp14:anchorId="7816C462" wp14:editId="1C78DBF0">
            <wp:extent cx="5941695" cy="3199765"/>
            <wp:effectExtent l="19050" t="19050" r="20955" b="196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941695" cy="3199765"/>
                    </a:xfrm>
                    <a:prstGeom prst="rect">
                      <a:avLst/>
                    </a:prstGeom>
                    <a:ln>
                      <a:solidFill>
                        <a:schemeClr val="bg2"/>
                      </a:solidFill>
                    </a:ln>
                  </pic:spPr>
                </pic:pic>
              </a:graphicData>
            </a:graphic>
          </wp:inline>
        </w:drawing>
      </w:r>
    </w:p>
    <w:p w14:paraId="57A67B9A" w14:textId="77777777" w:rsidR="00D14860" w:rsidRDefault="00D14860" w:rsidP="00D14860">
      <w:pPr>
        <w:pStyle w:val="BodyText"/>
      </w:pPr>
      <w:r>
        <w:t xml:space="preserve">The plot is constructed as a bar chart, going from the highest bar to the lowest. Each bar corresponds to some risk level. </w:t>
      </w:r>
    </w:p>
    <w:p w14:paraId="28E0A135" w14:textId="77777777" w:rsidR="00D14860" w:rsidRDefault="00D14860" w:rsidP="00D14860">
      <w:pPr>
        <w:pStyle w:val="BodyText"/>
      </w:pPr>
      <w:r>
        <w:t xml:space="preserve">Main elements available on </w:t>
      </w:r>
      <w:r w:rsidRPr="00A52169">
        <w:t>Waterfall Plot</w:t>
      </w:r>
      <w:r>
        <w:t xml:space="preserve"> tab:</w:t>
      </w:r>
    </w:p>
    <w:p w14:paraId="4C953510" w14:textId="77777777" w:rsidR="00D14860" w:rsidRPr="00A14448" w:rsidRDefault="00D14860" w:rsidP="00D14860">
      <w:pPr>
        <w:pStyle w:val="ListBullet"/>
      </w:pPr>
      <w:r>
        <w:t>Bar plot;</w:t>
      </w:r>
    </w:p>
    <w:p w14:paraId="1321733E" w14:textId="77777777" w:rsidR="00D14860" w:rsidRDefault="00D14860" w:rsidP="00D14860">
      <w:pPr>
        <w:pStyle w:val="ListBullet"/>
      </w:pPr>
      <w:r>
        <w:t xml:space="preserve">X- and Y-axis zoom bars (see </w:t>
      </w:r>
      <w:r>
        <w:fldChar w:fldCharType="begin"/>
      </w:r>
      <w:r>
        <w:instrText xml:space="preserve"> REF _Ref30517946 \h </w:instrText>
      </w:r>
      <w:r>
        <w:fldChar w:fldCharType="separate"/>
      </w:r>
      <w:r>
        <w:t>X and Y Axes Settings</w:t>
      </w:r>
      <w:r>
        <w:fldChar w:fldCharType="end"/>
      </w:r>
      <w:r>
        <w:t xml:space="preserve"> section);</w:t>
      </w:r>
    </w:p>
    <w:p w14:paraId="054ECF7E" w14:textId="77777777" w:rsidR="00D14860" w:rsidRDefault="00D14860" w:rsidP="00D14860">
      <w:pPr>
        <w:pStyle w:val="ListBullet"/>
      </w:pPr>
      <w:r>
        <w:t xml:space="preserve">X- and Y-axis controls and titles (see </w:t>
      </w:r>
      <w:r>
        <w:fldChar w:fldCharType="begin"/>
      </w:r>
      <w:r>
        <w:instrText xml:space="preserve"> REF _Ref30517964 \h </w:instrText>
      </w:r>
      <w:r>
        <w:fldChar w:fldCharType="separate"/>
      </w:r>
      <w:r>
        <w:t>X and Y Axes Settings</w:t>
      </w:r>
      <w:r>
        <w:fldChar w:fldCharType="end"/>
      </w:r>
      <w:r>
        <w:t xml:space="preserve"> section);</w:t>
      </w:r>
    </w:p>
    <w:p w14:paraId="3B7AD091" w14:textId="77777777" w:rsidR="00D14860" w:rsidRDefault="00D14860" w:rsidP="00D14860">
      <w:pPr>
        <w:pStyle w:val="ListBullet"/>
      </w:pPr>
      <w:r>
        <w:t xml:space="preserve">Coloring control (see </w:t>
      </w:r>
      <w:r>
        <w:fldChar w:fldCharType="begin"/>
      </w:r>
      <w:r>
        <w:instrText xml:space="preserve"> REF _Ref30517974 \h </w:instrText>
      </w:r>
      <w:r>
        <w:fldChar w:fldCharType="separate"/>
      </w:r>
      <w:r>
        <w:t>Coloring</w:t>
      </w:r>
      <w:r>
        <w:fldChar w:fldCharType="end"/>
      </w:r>
      <w:r>
        <w:t xml:space="preserve"> section);</w:t>
      </w:r>
    </w:p>
    <w:p w14:paraId="71A02290" w14:textId="77777777" w:rsidR="00D14860" w:rsidRDefault="00D14860" w:rsidP="00D14860">
      <w:pPr>
        <w:pStyle w:val="ListBullet"/>
      </w:pPr>
      <w:r>
        <w:t xml:space="preserve">Chart context menu icons (see </w:t>
      </w:r>
      <w:r>
        <w:fldChar w:fldCharType="begin"/>
      </w:r>
      <w:r>
        <w:instrText xml:space="preserve"> REF _Ref30517987 \h </w:instrText>
      </w:r>
      <w:r>
        <w:fldChar w:fldCharType="separate"/>
      </w:r>
      <w:r>
        <w:t>Chart Context Menu</w:t>
      </w:r>
      <w:r>
        <w:fldChar w:fldCharType="end"/>
      </w:r>
      <w:r>
        <w:t xml:space="preserve"> section);</w:t>
      </w:r>
    </w:p>
    <w:p w14:paraId="275AF0FD" w14:textId="77777777" w:rsidR="00D14860" w:rsidRDefault="00D14860" w:rsidP="00D14860">
      <w:pPr>
        <w:pStyle w:val="ListBullet"/>
      </w:pPr>
      <w:r>
        <w:t xml:space="preserve">Details on Demand table at the bottom of the screen, collapsed by default (see </w:t>
      </w:r>
      <w:r>
        <w:fldChar w:fldCharType="begin"/>
      </w:r>
      <w:r>
        <w:instrText xml:space="preserve"> REF _Ref30518006 \h </w:instrText>
      </w:r>
      <w:r>
        <w:fldChar w:fldCharType="separate"/>
      </w:r>
      <w:r>
        <w:t>Details on Demand Table</w:t>
      </w:r>
      <w:r>
        <w:fldChar w:fldCharType="end"/>
      </w:r>
      <w:r>
        <w:t xml:space="preserve"> section).</w:t>
      </w:r>
    </w:p>
    <w:p w14:paraId="66DBEB5B" w14:textId="77777777" w:rsidR="00D14860" w:rsidRPr="00C43F6A" w:rsidRDefault="00D14860" w:rsidP="00080888">
      <w:pPr>
        <w:pStyle w:val="BodyText"/>
        <w:keepNext/>
        <w:rPr>
          <w:u w:val="single"/>
        </w:rPr>
      </w:pPr>
      <w:r>
        <w:rPr>
          <w:u w:val="single"/>
        </w:rPr>
        <w:t>X</w:t>
      </w:r>
      <w:r w:rsidRPr="00C43F6A">
        <w:rPr>
          <w:u w:val="single"/>
        </w:rPr>
        <w:t xml:space="preserve"> axis</w:t>
      </w:r>
    </w:p>
    <w:p w14:paraId="1DE0ECE9" w14:textId="77777777" w:rsidR="00D14860" w:rsidRDefault="00D14860" w:rsidP="00D14860">
      <w:pPr>
        <w:pStyle w:val="BodyText"/>
        <w:rPr>
          <w:rStyle w:val="eop"/>
        </w:rPr>
      </w:pPr>
      <w:r>
        <w:rPr>
          <w:rStyle w:val="normaltextrun"/>
        </w:rPr>
        <w:t xml:space="preserve">The title of the X-axis is </w:t>
      </w:r>
      <w:r>
        <w:rPr>
          <w:rStyle w:val="normaltextrun"/>
          <w:b/>
        </w:rPr>
        <w:t>Alert level</w:t>
      </w:r>
      <w:r>
        <w:rPr>
          <w:rStyle w:val="normaltextrun"/>
        </w:rPr>
        <w:t>, and no other option is available.</w:t>
      </w:r>
      <w:r>
        <w:rPr>
          <w:rStyle w:val="normaltextrun"/>
          <w:rFonts w:ascii="Arial" w:hAnsi="Arial" w:cs="Arial"/>
        </w:rPr>
        <w:t> </w:t>
      </w:r>
      <w:r>
        <w:rPr>
          <w:rStyle w:val="eop"/>
        </w:rPr>
        <w:t> </w:t>
      </w:r>
    </w:p>
    <w:p w14:paraId="58ED5ADE" w14:textId="77777777" w:rsidR="00D14860" w:rsidRPr="00C43F6A" w:rsidRDefault="00D14860" w:rsidP="00080888">
      <w:pPr>
        <w:pStyle w:val="BodyText"/>
        <w:keepNext/>
        <w:rPr>
          <w:u w:val="single"/>
        </w:rPr>
      </w:pPr>
      <w:r>
        <w:rPr>
          <w:u w:val="single"/>
        </w:rPr>
        <w:t>Y</w:t>
      </w:r>
      <w:r w:rsidRPr="00C43F6A">
        <w:rPr>
          <w:u w:val="single"/>
        </w:rPr>
        <w:t xml:space="preserve"> axis</w:t>
      </w:r>
    </w:p>
    <w:p w14:paraId="24C3E7A4" w14:textId="77777777" w:rsidR="00D14860" w:rsidRDefault="00D14860" w:rsidP="00D14860">
      <w:pPr>
        <w:pStyle w:val="BodyText"/>
        <w:rPr>
          <w:rStyle w:val="eop"/>
        </w:rPr>
      </w:pPr>
      <w:r>
        <w:rPr>
          <w:rStyle w:val="normaltextrun"/>
        </w:rPr>
        <w:t xml:space="preserve">The title of the Y-axis is </w:t>
      </w:r>
      <w:r>
        <w:rPr>
          <w:rStyle w:val="normaltextrun"/>
          <w:b/>
        </w:rPr>
        <w:t>QT intervals (count)</w:t>
      </w:r>
      <w:r>
        <w:rPr>
          <w:rStyle w:val="normaltextrun"/>
        </w:rPr>
        <w:t>, and no other option is available.</w:t>
      </w:r>
      <w:r>
        <w:rPr>
          <w:rStyle w:val="normaltextrun"/>
          <w:rFonts w:ascii="Arial" w:hAnsi="Arial" w:cs="Arial"/>
        </w:rPr>
        <w:t> </w:t>
      </w:r>
      <w:r>
        <w:rPr>
          <w:rStyle w:val="eop"/>
        </w:rPr>
        <w:t> </w:t>
      </w:r>
    </w:p>
    <w:p w14:paraId="0A9A5520" w14:textId="77777777" w:rsidR="00D14860" w:rsidRPr="00C43F6A" w:rsidRDefault="00D14860" w:rsidP="00080888">
      <w:pPr>
        <w:pStyle w:val="BodyText"/>
        <w:keepNext/>
        <w:rPr>
          <w:u w:val="single"/>
        </w:rPr>
      </w:pPr>
      <w:r w:rsidRPr="00C43F6A">
        <w:rPr>
          <w:u w:val="single"/>
        </w:rPr>
        <w:t>Coloring</w:t>
      </w:r>
    </w:p>
    <w:p w14:paraId="5DC0583B" w14:textId="77777777" w:rsidR="00D14860" w:rsidRDefault="00D14860" w:rsidP="00D14860">
      <w:pPr>
        <w:pStyle w:val="BodyText"/>
      </w:pPr>
      <w:r w:rsidRPr="002902E4">
        <w:t xml:space="preserve">Appropriate </w:t>
      </w:r>
      <w:r>
        <w:t>menu does not allow a user to change the coloring. The diagram is colored according to available alert levels.</w:t>
      </w:r>
    </w:p>
    <w:p w14:paraId="3705C4B2" w14:textId="77777777" w:rsidR="00D14860" w:rsidRPr="00AF4255" w:rsidRDefault="00D14860" w:rsidP="00080888">
      <w:pPr>
        <w:pStyle w:val="BodyText"/>
        <w:keepNext/>
        <w:rPr>
          <w:u w:val="single"/>
        </w:rPr>
      </w:pPr>
      <w:r w:rsidRPr="00AF4255">
        <w:rPr>
          <w:u w:val="single"/>
        </w:rPr>
        <w:t>Tooltips</w:t>
      </w:r>
    </w:p>
    <w:p w14:paraId="7357C4C4" w14:textId="77777777" w:rsidR="00D14860" w:rsidRPr="00213860" w:rsidRDefault="00D14860" w:rsidP="00D14860">
      <w:pPr>
        <w:pStyle w:val="BodyText"/>
      </w:pPr>
      <w:r>
        <w:t xml:space="preserve">When a user hovers the cursor over a bar, </w:t>
      </w:r>
      <w:r w:rsidRPr="00213860">
        <w:t>the tooltip with the following fields is displayed:</w:t>
      </w:r>
    </w:p>
    <w:p w14:paraId="092486D2" w14:textId="77777777" w:rsidR="00D14860" w:rsidRDefault="00D14860" w:rsidP="00D14860">
      <w:pPr>
        <w:pStyle w:val="ListBullet"/>
      </w:pPr>
      <w:r>
        <w:t>X-axis value;</w:t>
      </w:r>
    </w:p>
    <w:p w14:paraId="5954E441" w14:textId="77777777" w:rsidR="00D14860" w:rsidRDefault="00D14860" w:rsidP="00F45212">
      <w:pPr>
        <w:pStyle w:val="ListBullet"/>
        <w:keepNext/>
      </w:pPr>
      <w:r>
        <w:t>Y-axis value.</w:t>
      </w:r>
    </w:p>
    <w:p w14:paraId="28C573C5" w14:textId="77777777" w:rsidR="00D14860" w:rsidRDefault="00D14860" w:rsidP="00D14860">
      <w:pPr>
        <w:pStyle w:val="BodyText"/>
      </w:pPr>
      <w:r>
        <w:rPr>
          <w:noProof/>
        </w:rPr>
        <w:drawing>
          <wp:inline distT="0" distB="0" distL="0" distR="0" wp14:anchorId="639A553C" wp14:editId="32C4D0D7">
            <wp:extent cx="1247619" cy="46666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1247619" cy="466667"/>
                    </a:xfrm>
                    <a:prstGeom prst="rect">
                      <a:avLst/>
                    </a:prstGeom>
                  </pic:spPr>
                </pic:pic>
              </a:graphicData>
            </a:graphic>
          </wp:inline>
        </w:drawing>
      </w:r>
    </w:p>
    <w:p w14:paraId="39F72475" w14:textId="77777777" w:rsidR="00D14860" w:rsidRPr="006530A3" w:rsidRDefault="00D14860" w:rsidP="00080888">
      <w:pPr>
        <w:pStyle w:val="BodyText"/>
        <w:keepNext/>
        <w:rPr>
          <w:u w:val="single"/>
        </w:rPr>
      </w:pPr>
      <w:r w:rsidRPr="006530A3">
        <w:rPr>
          <w:u w:val="single"/>
        </w:rPr>
        <w:lastRenderedPageBreak/>
        <w:t>Details on Demand table</w:t>
      </w:r>
    </w:p>
    <w:p w14:paraId="593E78D0" w14:textId="77777777" w:rsidR="00D14860" w:rsidRDefault="00D14860" w:rsidP="00D14860">
      <w:pPr>
        <w:pStyle w:val="BodyText"/>
      </w:pPr>
      <w:r w:rsidRPr="00063096">
        <w:t>Details on Demand table</w:t>
      </w:r>
      <w:r>
        <w:t xml:space="preserve"> contains two tabs: QT Prolongation tab and Subjects tab.</w:t>
      </w:r>
    </w:p>
    <w:p w14:paraId="4CADBB5F" w14:textId="77777777" w:rsidR="00D14860" w:rsidRDefault="00D14860" w:rsidP="00F45212">
      <w:pPr>
        <w:pStyle w:val="BodyText"/>
        <w:keepNext/>
      </w:pPr>
      <w:r>
        <w:t>QT Prolongation tab:</w:t>
      </w:r>
    </w:p>
    <w:p w14:paraId="3FFA165C" w14:textId="77777777" w:rsidR="00D14860" w:rsidRDefault="00D14860" w:rsidP="00D14860">
      <w:pPr>
        <w:pStyle w:val="BodyText"/>
      </w:pPr>
      <w:r>
        <w:rPr>
          <w:noProof/>
        </w:rPr>
        <w:drawing>
          <wp:inline distT="0" distB="0" distL="0" distR="0" wp14:anchorId="438C8D1D" wp14:editId="020E768B">
            <wp:extent cx="5941695" cy="1675130"/>
            <wp:effectExtent l="19050" t="19050" r="20955" b="203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941695" cy="1675130"/>
                    </a:xfrm>
                    <a:prstGeom prst="rect">
                      <a:avLst/>
                    </a:prstGeom>
                    <a:ln>
                      <a:solidFill>
                        <a:schemeClr val="bg2"/>
                      </a:solidFill>
                    </a:ln>
                  </pic:spPr>
                </pic:pic>
              </a:graphicData>
            </a:graphic>
          </wp:inline>
        </w:drawing>
      </w:r>
    </w:p>
    <w:p w14:paraId="7838A202" w14:textId="77777777" w:rsidR="00D14860" w:rsidRDefault="00D14860" w:rsidP="00F45212">
      <w:pPr>
        <w:pStyle w:val="BodyText"/>
        <w:keepNext/>
      </w:pPr>
      <w:r>
        <w:t>Subjects tab:</w:t>
      </w:r>
    </w:p>
    <w:p w14:paraId="2FAC17B8" w14:textId="77777777" w:rsidR="00D14860" w:rsidRPr="00796A02" w:rsidRDefault="00D14860" w:rsidP="00D14860">
      <w:pPr>
        <w:pStyle w:val="BodyText"/>
      </w:pPr>
      <w:r>
        <w:rPr>
          <w:noProof/>
        </w:rPr>
        <w:drawing>
          <wp:inline distT="0" distB="0" distL="0" distR="0" wp14:anchorId="7FE66046" wp14:editId="44085CF6">
            <wp:extent cx="5941695" cy="1998345"/>
            <wp:effectExtent l="19050" t="19050" r="20955" b="209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941695" cy="1998345"/>
                    </a:xfrm>
                    <a:prstGeom prst="rect">
                      <a:avLst/>
                    </a:prstGeom>
                    <a:ln>
                      <a:solidFill>
                        <a:schemeClr val="bg2"/>
                      </a:solidFill>
                    </a:ln>
                  </pic:spPr>
                </pic:pic>
              </a:graphicData>
            </a:graphic>
          </wp:inline>
        </w:drawing>
      </w:r>
    </w:p>
    <w:p w14:paraId="6CC386B3" w14:textId="77777777" w:rsidR="00D14860" w:rsidRPr="000867C9" w:rsidRDefault="00D14860" w:rsidP="00FA34AC">
      <w:pPr>
        <w:pStyle w:val="BodyText"/>
      </w:pPr>
    </w:p>
    <w:p w14:paraId="0D7293ED" w14:textId="77777777" w:rsidR="008C3ECE" w:rsidRPr="000867C9" w:rsidRDefault="008C3ECE" w:rsidP="00FA34AC">
      <w:pPr>
        <w:pStyle w:val="BodyText"/>
        <w:sectPr w:rsidR="008C3ECE" w:rsidRPr="000867C9" w:rsidSect="005B4AE6">
          <w:headerReference w:type="even" r:id="rId601"/>
          <w:headerReference w:type="default" r:id="rId602"/>
          <w:footerReference w:type="default" r:id="rId603"/>
          <w:headerReference w:type="first" r:id="rId604"/>
          <w:pgSz w:w="11909" w:h="16834" w:code="9"/>
          <w:pgMar w:top="1134" w:right="851" w:bottom="1134" w:left="1134" w:header="720" w:footer="720" w:gutter="567"/>
          <w:cols w:space="720"/>
          <w:docGrid w:linePitch="272"/>
        </w:sectPr>
      </w:pPr>
    </w:p>
    <w:p w14:paraId="15B6A05C" w14:textId="30A5C84C" w:rsidR="008C3ECE" w:rsidRDefault="008C3ECE" w:rsidP="008C3ECE">
      <w:pPr>
        <w:pStyle w:val="AppendixLevel1"/>
      </w:pPr>
      <w:bookmarkStart w:id="220" w:name="_Ref28086629"/>
      <w:bookmarkStart w:id="221" w:name="_Toc33115366"/>
      <w:r>
        <w:lastRenderedPageBreak/>
        <w:t>Roles and Permissions</w:t>
      </w:r>
      <w:bookmarkEnd w:id="220"/>
      <w:bookmarkEnd w:id="221"/>
    </w:p>
    <w:p w14:paraId="0E26D94B" w14:textId="0D782C1A" w:rsidR="008C3ECE" w:rsidRDefault="008C3ECE" w:rsidP="00FA34AC">
      <w:pPr>
        <w:pStyle w:val="BodyText"/>
      </w:pPr>
      <w:r>
        <w:rPr>
          <w:noProof/>
        </w:rPr>
        <w:drawing>
          <wp:inline distT="0" distB="0" distL="0" distR="0" wp14:anchorId="2C1B848B" wp14:editId="3C98562A">
            <wp:extent cx="8701548" cy="4953339"/>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8708157" cy="4957101"/>
                    </a:xfrm>
                    <a:prstGeom prst="rect">
                      <a:avLst/>
                    </a:prstGeom>
                  </pic:spPr>
                </pic:pic>
              </a:graphicData>
            </a:graphic>
          </wp:inline>
        </w:drawing>
      </w:r>
    </w:p>
    <w:p w14:paraId="5640870F" w14:textId="77777777" w:rsidR="008C3ECE" w:rsidRDefault="008C3ECE" w:rsidP="00FA34AC">
      <w:pPr>
        <w:pStyle w:val="BodyText"/>
        <w:sectPr w:rsidR="008C3ECE" w:rsidSect="008C3ECE">
          <w:pgSz w:w="16834" w:h="11909" w:orient="landscape" w:code="9"/>
          <w:pgMar w:top="851" w:right="1134" w:bottom="1134" w:left="1134" w:header="720" w:footer="720" w:gutter="567"/>
          <w:cols w:space="720"/>
          <w:docGrid w:linePitch="272"/>
        </w:sectPr>
      </w:pPr>
    </w:p>
    <w:p w14:paraId="237510BE" w14:textId="3D374A8F" w:rsidR="00734859" w:rsidRPr="00CE5905" w:rsidRDefault="00734859" w:rsidP="00B37196">
      <w:pPr>
        <w:pStyle w:val="AppendixLevel1"/>
        <w:numPr>
          <w:ilvl w:val="0"/>
          <w:numId w:val="8"/>
        </w:numPr>
      </w:pPr>
      <w:bookmarkStart w:id="222" w:name="_Ref24127009"/>
      <w:bookmarkStart w:id="223" w:name="_Ref24127018"/>
      <w:bookmarkStart w:id="224" w:name="_Toc25935482"/>
      <w:bookmarkStart w:id="225" w:name="_Toc33115367"/>
      <w:r>
        <w:lastRenderedPageBreak/>
        <w:t>VA-Hub</w:t>
      </w:r>
      <w:r w:rsidRPr="00CE5905">
        <w:t xml:space="preserve"> Database Tables and </w:t>
      </w:r>
      <w:bookmarkEnd w:id="222"/>
      <w:bookmarkEnd w:id="223"/>
      <w:bookmarkEnd w:id="224"/>
      <w:r>
        <w:t>Views</w:t>
      </w:r>
      <w:bookmarkEnd w:id="225"/>
    </w:p>
    <w:p w14:paraId="5D101F31" w14:textId="77777777" w:rsidR="00734859" w:rsidRDefault="00734859" w:rsidP="00FA34AC">
      <w:pPr>
        <w:pStyle w:val="BodyText"/>
      </w:pPr>
    </w:p>
    <w:tbl>
      <w:tblPr>
        <w:tblW w:w="5000" w:type="pct"/>
        <w:tblLayout w:type="fixed"/>
        <w:tblLook w:val="04A0" w:firstRow="1" w:lastRow="0" w:firstColumn="1" w:lastColumn="0" w:noHBand="0" w:noVBand="1"/>
      </w:tblPr>
      <w:tblGrid>
        <w:gridCol w:w="1686"/>
        <w:gridCol w:w="2157"/>
        <w:gridCol w:w="2352"/>
        <w:gridCol w:w="3152"/>
      </w:tblGrid>
      <w:tr w:rsidR="00734859" w:rsidRPr="00725959" w14:paraId="5289B930" w14:textId="77777777" w:rsidTr="005011BE">
        <w:trPr>
          <w:cantSplit/>
          <w:tblHeader/>
        </w:trPr>
        <w:tc>
          <w:tcPr>
            <w:tcW w:w="902" w:type="pct"/>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4E89704B" w14:textId="77777777" w:rsidR="00734859" w:rsidRPr="008D58AB" w:rsidRDefault="00734859" w:rsidP="005011BE">
            <w:pPr>
              <w:widowControl/>
              <w:spacing w:line="240" w:lineRule="auto"/>
              <w:jc w:val="center"/>
              <w:rPr>
                <w:rFonts w:ascii="Trebuchet MS" w:hAnsi="Trebuchet MS" w:cs="Calibri"/>
                <w:b/>
                <w:bCs/>
                <w:color w:val="000000"/>
                <w:sz w:val="18"/>
                <w:szCs w:val="18"/>
              </w:rPr>
            </w:pPr>
            <w:r w:rsidRPr="008D58AB">
              <w:rPr>
                <w:rFonts w:ascii="Trebuchet MS" w:hAnsi="Trebuchet MS" w:cs="Calibri"/>
                <w:b/>
                <w:bCs/>
                <w:color w:val="000000"/>
                <w:sz w:val="18"/>
                <w:szCs w:val="18"/>
              </w:rPr>
              <w:t>View</w:t>
            </w:r>
          </w:p>
        </w:tc>
        <w:tc>
          <w:tcPr>
            <w:tcW w:w="1154" w:type="pct"/>
            <w:tcBorders>
              <w:top w:val="single" w:sz="4" w:space="0" w:color="auto"/>
              <w:left w:val="nil"/>
              <w:bottom w:val="single" w:sz="4" w:space="0" w:color="auto"/>
              <w:right w:val="single" w:sz="4" w:space="0" w:color="auto"/>
            </w:tcBorders>
            <w:shd w:val="clear" w:color="auto" w:fill="D0CECE" w:themeFill="background2" w:themeFillShade="E6"/>
            <w:noWrap/>
            <w:vAlign w:val="center"/>
            <w:hideMark/>
          </w:tcPr>
          <w:p w14:paraId="09A5D0C1" w14:textId="77777777" w:rsidR="00734859" w:rsidRPr="008D58AB" w:rsidRDefault="00734859" w:rsidP="005011BE">
            <w:pPr>
              <w:widowControl/>
              <w:spacing w:line="240" w:lineRule="auto"/>
              <w:jc w:val="center"/>
              <w:rPr>
                <w:rFonts w:ascii="Trebuchet MS" w:hAnsi="Trebuchet MS" w:cs="Calibri"/>
                <w:b/>
                <w:bCs/>
                <w:color w:val="000000"/>
                <w:sz w:val="18"/>
                <w:szCs w:val="18"/>
              </w:rPr>
            </w:pPr>
            <w:r w:rsidRPr="008D58AB">
              <w:rPr>
                <w:rFonts w:ascii="Trebuchet MS" w:hAnsi="Trebuchet MS" w:cs="Calibri"/>
                <w:b/>
                <w:bCs/>
                <w:color w:val="000000"/>
                <w:sz w:val="18"/>
                <w:szCs w:val="18"/>
              </w:rPr>
              <w:t>Plots</w:t>
            </w:r>
          </w:p>
        </w:tc>
        <w:tc>
          <w:tcPr>
            <w:tcW w:w="1258" w:type="pct"/>
            <w:tcBorders>
              <w:top w:val="single" w:sz="4" w:space="0" w:color="auto"/>
              <w:left w:val="nil"/>
              <w:bottom w:val="single" w:sz="4" w:space="0" w:color="auto"/>
              <w:right w:val="single" w:sz="4" w:space="0" w:color="auto"/>
            </w:tcBorders>
            <w:shd w:val="clear" w:color="auto" w:fill="D0CECE" w:themeFill="background2" w:themeFillShade="E6"/>
            <w:noWrap/>
            <w:vAlign w:val="center"/>
            <w:hideMark/>
          </w:tcPr>
          <w:p w14:paraId="394637FB" w14:textId="6D6ED462" w:rsidR="00734859" w:rsidRPr="008D58AB" w:rsidRDefault="00734859" w:rsidP="005011BE">
            <w:pPr>
              <w:widowControl/>
              <w:spacing w:line="240" w:lineRule="auto"/>
              <w:jc w:val="center"/>
              <w:rPr>
                <w:rFonts w:ascii="Trebuchet MS" w:hAnsi="Trebuchet MS" w:cs="Calibri"/>
                <w:b/>
                <w:bCs/>
                <w:color w:val="000000"/>
                <w:sz w:val="18"/>
                <w:szCs w:val="18"/>
              </w:rPr>
            </w:pPr>
            <w:r>
              <w:rPr>
                <w:rFonts w:ascii="Trebuchet MS" w:hAnsi="Trebuchet MS" w:cs="Calibri"/>
                <w:b/>
                <w:bCs/>
                <w:color w:val="000000"/>
                <w:sz w:val="18"/>
                <w:szCs w:val="18"/>
              </w:rPr>
              <w:t xml:space="preserve">AdminUI </w:t>
            </w:r>
            <w:r w:rsidRPr="008D58AB">
              <w:rPr>
                <w:rFonts w:ascii="Trebuchet MS" w:hAnsi="Trebuchet MS" w:cs="Calibri"/>
                <w:b/>
                <w:bCs/>
                <w:color w:val="000000"/>
                <w:sz w:val="18"/>
                <w:szCs w:val="18"/>
              </w:rPr>
              <w:t>Mappings</w:t>
            </w:r>
          </w:p>
        </w:tc>
        <w:tc>
          <w:tcPr>
            <w:tcW w:w="1686" w:type="pct"/>
            <w:tcBorders>
              <w:top w:val="single" w:sz="4" w:space="0" w:color="auto"/>
              <w:left w:val="nil"/>
              <w:bottom w:val="single" w:sz="4" w:space="0" w:color="auto"/>
              <w:right w:val="single" w:sz="4" w:space="0" w:color="auto"/>
            </w:tcBorders>
            <w:shd w:val="clear" w:color="auto" w:fill="D0CECE" w:themeFill="background2" w:themeFillShade="E6"/>
            <w:noWrap/>
            <w:vAlign w:val="center"/>
            <w:hideMark/>
          </w:tcPr>
          <w:p w14:paraId="55DE770B" w14:textId="77777777" w:rsidR="00734859" w:rsidRPr="008D58AB" w:rsidRDefault="00734859" w:rsidP="005011BE">
            <w:pPr>
              <w:widowControl/>
              <w:spacing w:line="240" w:lineRule="auto"/>
              <w:jc w:val="center"/>
              <w:rPr>
                <w:rFonts w:ascii="Trebuchet MS" w:hAnsi="Trebuchet MS" w:cs="Calibri"/>
                <w:b/>
                <w:bCs/>
                <w:color w:val="000000"/>
                <w:sz w:val="18"/>
                <w:szCs w:val="18"/>
              </w:rPr>
            </w:pPr>
            <w:r w:rsidRPr="008D58AB">
              <w:rPr>
                <w:rFonts w:ascii="Trebuchet MS" w:hAnsi="Trebuchet MS" w:cs="Calibri"/>
                <w:b/>
                <w:bCs/>
                <w:color w:val="000000"/>
                <w:sz w:val="18"/>
                <w:szCs w:val="18"/>
              </w:rPr>
              <w:t>Tables</w:t>
            </w:r>
          </w:p>
        </w:tc>
      </w:tr>
      <w:tr w:rsidR="00734859" w:rsidRPr="008D58AB" w14:paraId="06C314ED" w14:textId="77777777" w:rsidTr="005011BE">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08923843" w14:textId="77777777" w:rsidR="00734859" w:rsidRPr="008D58AB" w:rsidRDefault="00734859" w:rsidP="005011BE">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Population Summary</w:t>
            </w:r>
          </w:p>
        </w:tc>
        <w:tc>
          <w:tcPr>
            <w:tcW w:w="1154" w:type="pct"/>
            <w:tcBorders>
              <w:top w:val="nil"/>
              <w:left w:val="nil"/>
              <w:bottom w:val="single" w:sz="4" w:space="0" w:color="auto"/>
              <w:right w:val="single" w:sz="4" w:space="0" w:color="auto"/>
            </w:tcBorders>
            <w:shd w:val="clear" w:color="auto" w:fill="auto"/>
            <w:noWrap/>
            <w:hideMark/>
          </w:tcPr>
          <w:p w14:paraId="6C85234D"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Summary Plot</w:t>
            </w:r>
          </w:p>
        </w:tc>
        <w:tc>
          <w:tcPr>
            <w:tcW w:w="1258" w:type="pct"/>
            <w:tcBorders>
              <w:top w:val="nil"/>
              <w:left w:val="nil"/>
              <w:bottom w:val="single" w:sz="4" w:space="0" w:color="auto"/>
              <w:right w:val="single" w:sz="4" w:space="0" w:color="auto"/>
            </w:tcBorders>
            <w:shd w:val="clear" w:color="auto" w:fill="auto"/>
            <w:noWrap/>
            <w:hideMark/>
          </w:tcPr>
          <w:p w14:paraId="4AA82D52" w14:textId="77777777" w:rsidR="00734859" w:rsidRPr="008D58AB" w:rsidRDefault="00734859" w:rsidP="005011BE">
            <w:pPr>
              <w:widowControl/>
              <w:spacing w:line="240" w:lineRule="auto"/>
              <w:rPr>
                <w:rFonts w:ascii="Trebuchet MS" w:hAnsi="Trebuchet MS" w:cs="Calibri"/>
                <w:color w:val="363636"/>
                <w:sz w:val="18"/>
                <w:szCs w:val="18"/>
              </w:rPr>
            </w:pPr>
            <w:r w:rsidRPr="008D58AB">
              <w:rPr>
                <w:rFonts w:ascii="Trebuchet MS" w:hAnsi="Trebuchet MS" w:cs="Calibri"/>
                <w:color w:val="363636"/>
                <w:sz w:val="18"/>
                <w:szCs w:val="18"/>
              </w:rPr>
              <w:t>Demography information</w:t>
            </w:r>
          </w:p>
        </w:tc>
        <w:tc>
          <w:tcPr>
            <w:tcW w:w="1686" w:type="pct"/>
            <w:tcBorders>
              <w:top w:val="nil"/>
              <w:left w:val="nil"/>
              <w:bottom w:val="single" w:sz="4" w:space="0" w:color="auto"/>
              <w:right w:val="single" w:sz="4" w:space="0" w:color="auto"/>
            </w:tcBorders>
            <w:shd w:val="clear" w:color="auto" w:fill="auto"/>
            <w:hideMark/>
          </w:tcPr>
          <w:p w14:paraId="30DF6F71" w14:textId="77777777" w:rsidR="00734859" w:rsidRPr="008D58AB" w:rsidRDefault="00734859" w:rsidP="005011BE">
            <w:pPr>
              <w:widowControl/>
              <w:spacing w:line="240" w:lineRule="auto"/>
              <w:rPr>
                <w:rFonts w:ascii="Trebuchet MS" w:hAnsi="Trebuchet MS" w:cs="Calibri"/>
                <w:color w:val="000000"/>
                <w:sz w:val="18"/>
                <w:szCs w:val="18"/>
              </w:rPr>
            </w:pPr>
            <w:r>
              <w:rPr>
                <w:rFonts w:ascii="Trebuchet MS" w:hAnsi="Trebuchet MS" w:cs="Calibri"/>
                <w:color w:val="000000"/>
                <w:sz w:val="18"/>
                <w:szCs w:val="18"/>
              </w:rPr>
              <w:t>RESULT_PATIENTS</w:t>
            </w:r>
          </w:p>
        </w:tc>
      </w:tr>
      <w:tr w:rsidR="00734859" w:rsidRPr="008D58AB" w14:paraId="7449E8C8" w14:textId="77777777" w:rsidTr="005011BE">
        <w:trPr>
          <w:cantSplit/>
        </w:trPr>
        <w:tc>
          <w:tcPr>
            <w:tcW w:w="902" w:type="pct"/>
            <w:vMerge w:val="restart"/>
            <w:tcBorders>
              <w:top w:val="nil"/>
              <w:left w:val="single" w:sz="4" w:space="0" w:color="auto"/>
              <w:bottom w:val="single" w:sz="4" w:space="0" w:color="auto"/>
              <w:right w:val="single" w:sz="4" w:space="0" w:color="auto"/>
            </w:tcBorders>
            <w:shd w:val="clear" w:color="auto" w:fill="auto"/>
            <w:noWrap/>
            <w:hideMark/>
          </w:tcPr>
          <w:p w14:paraId="05067788" w14:textId="77777777" w:rsidR="00734859" w:rsidRPr="008D58AB" w:rsidRDefault="00734859" w:rsidP="005011BE">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Dosing and Exposure</w:t>
            </w:r>
          </w:p>
        </w:tc>
        <w:tc>
          <w:tcPr>
            <w:tcW w:w="1154" w:type="pct"/>
            <w:tcBorders>
              <w:top w:val="nil"/>
              <w:left w:val="nil"/>
              <w:bottom w:val="single" w:sz="4" w:space="0" w:color="auto"/>
              <w:right w:val="single" w:sz="4" w:space="0" w:color="auto"/>
            </w:tcBorders>
            <w:shd w:val="clear" w:color="auto" w:fill="auto"/>
            <w:noWrap/>
            <w:hideMark/>
          </w:tcPr>
          <w:p w14:paraId="64244F0E"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Analyte Concentration</w:t>
            </w:r>
          </w:p>
        </w:tc>
        <w:tc>
          <w:tcPr>
            <w:tcW w:w="1258" w:type="pct"/>
            <w:tcBorders>
              <w:top w:val="nil"/>
              <w:left w:val="nil"/>
              <w:bottom w:val="single" w:sz="4" w:space="0" w:color="auto"/>
              <w:right w:val="single" w:sz="4" w:space="0" w:color="auto"/>
            </w:tcBorders>
            <w:shd w:val="clear" w:color="auto" w:fill="auto"/>
            <w:hideMark/>
          </w:tcPr>
          <w:p w14:paraId="5FF9C432" w14:textId="77777777" w:rsidR="00734859" w:rsidRPr="008D58AB" w:rsidRDefault="00734859" w:rsidP="005011BE">
            <w:pPr>
              <w:widowControl/>
              <w:spacing w:line="240" w:lineRule="auto"/>
              <w:rPr>
                <w:rFonts w:ascii="Trebuchet MS" w:hAnsi="Trebuchet MS" w:cs="Calibri"/>
                <w:color w:val="363636"/>
                <w:sz w:val="18"/>
                <w:szCs w:val="18"/>
              </w:rPr>
            </w:pPr>
            <w:r w:rsidRPr="008D58AB">
              <w:rPr>
                <w:rFonts w:ascii="Trebuchet MS" w:hAnsi="Trebuchet MS" w:cs="Calibri"/>
                <w:color w:val="363636"/>
                <w:sz w:val="18"/>
                <w:szCs w:val="18"/>
              </w:rPr>
              <w:t>Specimen Collection</w:t>
            </w:r>
            <w:r w:rsidRPr="008D58AB">
              <w:rPr>
                <w:rFonts w:ascii="Trebuchet MS" w:hAnsi="Trebuchet MS" w:cs="Calibri"/>
                <w:color w:val="363636"/>
                <w:sz w:val="18"/>
                <w:szCs w:val="18"/>
              </w:rPr>
              <w:br/>
              <w:t>PK Concentration</w:t>
            </w:r>
          </w:p>
        </w:tc>
        <w:tc>
          <w:tcPr>
            <w:tcW w:w="1686" w:type="pct"/>
            <w:tcBorders>
              <w:top w:val="nil"/>
              <w:left w:val="nil"/>
              <w:bottom w:val="single" w:sz="4" w:space="0" w:color="auto"/>
              <w:right w:val="single" w:sz="4" w:space="0" w:color="auto"/>
            </w:tcBorders>
            <w:shd w:val="clear" w:color="auto" w:fill="auto"/>
            <w:hideMark/>
          </w:tcPr>
          <w:p w14:paraId="0BE89286"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RESULT_SPECIMEN_COLLECTION</w:t>
            </w:r>
            <w:r w:rsidRPr="008D58AB">
              <w:rPr>
                <w:rFonts w:ascii="Trebuchet MS" w:hAnsi="Trebuchet MS" w:cs="Calibri"/>
                <w:color w:val="000000"/>
                <w:sz w:val="18"/>
                <w:szCs w:val="18"/>
              </w:rPr>
              <w:br/>
              <w:t>RESULT_PK_CONCENTRATION</w:t>
            </w:r>
          </w:p>
        </w:tc>
      </w:tr>
      <w:tr w:rsidR="00734859" w:rsidRPr="008D58AB" w14:paraId="23DBD1C8" w14:textId="77777777" w:rsidTr="005011BE">
        <w:trPr>
          <w:cantSplit/>
        </w:trPr>
        <w:tc>
          <w:tcPr>
            <w:tcW w:w="902" w:type="pct"/>
            <w:vMerge/>
            <w:tcBorders>
              <w:top w:val="nil"/>
              <w:left w:val="single" w:sz="4" w:space="0" w:color="auto"/>
              <w:bottom w:val="single" w:sz="4" w:space="0" w:color="auto"/>
              <w:right w:val="single" w:sz="4" w:space="0" w:color="auto"/>
            </w:tcBorders>
            <w:hideMark/>
          </w:tcPr>
          <w:p w14:paraId="52743325" w14:textId="77777777" w:rsidR="00734859" w:rsidRPr="008D58AB" w:rsidRDefault="00734859" w:rsidP="005011BE">
            <w:pPr>
              <w:widowControl/>
              <w:spacing w:line="240" w:lineRule="auto"/>
              <w:rPr>
                <w:rFonts w:ascii="Trebuchet MS" w:hAnsi="Trebuchet MS" w:cs="Calibri"/>
                <w:b/>
                <w:color w:val="000000"/>
                <w:sz w:val="18"/>
                <w:szCs w:val="18"/>
              </w:rPr>
            </w:pPr>
          </w:p>
        </w:tc>
        <w:tc>
          <w:tcPr>
            <w:tcW w:w="1154" w:type="pct"/>
            <w:tcBorders>
              <w:top w:val="nil"/>
              <w:left w:val="nil"/>
              <w:bottom w:val="single" w:sz="4" w:space="0" w:color="auto"/>
              <w:right w:val="single" w:sz="4" w:space="0" w:color="auto"/>
            </w:tcBorders>
            <w:shd w:val="clear" w:color="auto" w:fill="auto"/>
            <w:noWrap/>
            <w:hideMark/>
          </w:tcPr>
          <w:p w14:paraId="4EDB0143"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 xml:space="preserve">Dose Proportionality </w:t>
            </w:r>
          </w:p>
        </w:tc>
        <w:tc>
          <w:tcPr>
            <w:tcW w:w="1258" w:type="pct"/>
            <w:tcBorders>
              <w:top w:val="nil"/>
              <w:left w:val="nil"/>
              <w:bottom w:val="single" w:sz="4" w:space="0" w:color="auto"/>
              <w:right w:val="single" w:sz="4" w:space="0" w:color="auto"/>
            </w:tcBorders>
            <w:shd w:val="clear" w:color="auto" w:fill="auto"/>
            <w:hideMark/>
          </w:tcPr>
          <w:p w14:paraId="42CC339E"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Stacked PK Results</w:t>
            </w:r>
          </w:p>
        </w:tc>
        <w:tc>
          <w:tcPr>
            <w:tcW w:w="1686" w:type="pct"/>
            <w:tcBorders>
              <w:top w:val="nil"/>
              <w:left w:val="nil"/>
              <w:bottom w:val="single" w:sz="4" w:space="0" w:color="auto"/>
              <w:right w:val="single" w:sz="4" w:space="0" w:color="auto"/>
            </w:tcBorders>
            <w:shd w:val="clear" w:color="auto" w:fill="auto"/>
            <w:hideMark/>
          </w:tcPr>
          <w:p w14:paraId="2EE50ACB"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RESULT_STACKED_PK_RESULTS</w:t>
            </w:r>
          </w:p>
        </w:tc>
      </w:tr>
      <w:tr w:rsidR="00734859" w:rsidRPr="008D58AB" w14:paraId="3FB97519" w14:textId="77777777" w:rsidTr="005011BE">
        <w:trPr>
          <w:cantSplit/>
        </w:trPr>
        <w:tc>
          <w:tcPr>
            <w:tcW w:w="902" w:type="pct"/>
            <w:vMerge/>
            <w:tcBorders>
              <w:top w:val="nil"/>
              <w:left w:val="single" w:sz="4" w:space="0" w:color="auto"/>
              <w:bottom w:val="single" w:sz="4" w:space="0" w:color="auto"/>
              <w:right w:val="single" w:sz="4" w:space="0" w:color="auto"/>
            </w:tcBorders>
            <w:hideMark/>
          </w:tcPr>
          <w:p w14:paraId="430BBCCC" w14:textId="77777777" w:rsidR="00734859" w:rsidRPr="008D58AB" w:rsidRDefault="00734859" w:rsidP="005011BE">
            <w:pPr>
              <w:widowControl/>
              <w:spacing w:line="240" w:lineRule="auto"/>
              <w:rPr>
                <w:rFonts w:ascii="Trebuchet MS" w:hAnsi="Trebuchet MS" w:cs="Calibri"/>
                <w:b/>
                <w:color w:val="000000"/>
                <w:sz w:val="18"/>
                <w:szCs w:val="18"/>
              </w:rPr>
            </w:pPr>
          </w:p>
        </w:tc>
        <w:tc>
          <w:tcPr>
            <w:tcW w:w="1154" w:type="pct"/>
            <w:tcBorders>
              <w:top w:val="nil"/>
              <w:left w:val="nil"/>
              <w:bottom w:val="single" w:sz="4" w:space="0" w:color="auto"/>
              <w:right w:val="single" w:sz="4" w:space="0" w:color="auto"/>
            </w:tcBorders>
            <w:shd w:val="clear" w:color="auto" w:fill="auto"/>
            <w:noWrap/>
            <w:hideMark/>
          </w:tcPr>
          <w:p w14:paraId="3456C177"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PK-Response</w:t>
            </w:r>
          </w:p>
        </w:tc>
        <w:tc>
          <w:tcPr>
            <w:tcW w:w="1258" w:type="pct"/>
            <w:tcBorders>
              <w:top w:val="nil"/>
              <w:left w:val="nil"/>
              <w:bottom w:val="single" w:sz="4" w:space="0" w:color="auto"/>
              <w:right w:val="single" w:sz="4" w:space="0" w:color="auto"/>
            </w:tcBorders>
            <w:shd w:val="clear" w:color="auto" w:fill="auto"/>
            <w:hideMark/>
          </w:tcPr>
          <w:p w14:paraId="7F48C685"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Stacked PK Results</w:t>
            </w:r>
            <w:r w:rsidRPr="008D58AB">
              <w:rPr>
                <w:rFonts w:ascii="Trebuchet MS" w:hAnsi="Trebuchet MS" w:cs="Calibri"/>
                <w:color w:val="000000"/>
                <w:sz w:val="18"/>
                <w:szCs w:val="18"/>
              </w:rPr>
              <w:br/>
              <w:t>Recist assessment summarised (recist2)</w:t>
            </w:r>
            <w:r w:rsidRPr="008D58AB">
              <w:rPr>
                <w:rFonts w:ascii="Trebuchet MS" w:hAnsi="Trebuchet MS" w:cs="Calibri"/>
                <w:color w:val="000000"/>
                <w:sz w:val="18"/>
                <w:szCs w:val="18"/>
              </w:rPr>
              <w:br/>
              <w:t>Recist target lesion assessments (recist1)</w:t>
            </w:r>
          </w:p>
        </w:tc>
        <w:tc>
          <w:tcPr>
            <w:tcW w:w="1686" w:type="pct"/>
            <w:tcBorders>
              <w:top w:val="nil"/>
              <w:left w:val="nil"/>
              <w:bottom w:val="single" w:sz="4" w:space="0" w:color="auto"/>
              <w:right w:val="single" w:sz="4" w:space="0" w:color="auto"/>
            </w:tcBorders>
            <w:shd w:val="clear" w:color="auto" w:fill="auto"/>
            <w:hideMark/>
          </w:tcPr>
          <w:p w14:paraId="25F4E9C8"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RESULT_STACKED_PK_RESULTS</w:t>
            </w:r>
            <w:r w:rsidRPr="008D58AB">
              <w:rPr>
                <w:rFonts w:ascii="Trebuchet MS" w:hAnsi="Trebuchet MS" w:cs="Calibri"/>
                <w:color w:val="000000"/>
                <w:sz w:val="18"/>
                <w:szCs w:val="18"/>
              </w:rPr>
              <w:br/>
              <w:t>RESULT_RECIST_ASSESSMENT</w:t>
            </w:r>
            <w:r w:rsidRPr="008D58AB">
              <w:rPr>
                <w:rFonts w:ascii="Trebuchet MS" w:hAnsi="Trebuchet MS" w:cs="Calibri"/>
                <w:color w:val="000000"/>
                <w:sz w:val="18"/>
                <w:szCs w:val="18"/>
              </w:rPr>
              <w:br/>
              <w:t>RESULT_RECIST_TARGET_LESION</w:t>
            </w:r>
          </w:p>
        </w:tc>
      </w:tr>
      <w:tr w:rsidR="00734859" w:rsidRPr="008D58AB" w14:paraId="0803AAB9" w14:textId="77777777" w:rsidTr="005011BE">
        <w:trPr>
          <w:cantSplit/>
        </w:trPr>
        <w:tc>
          <w:tcPr>
            <w:tcW w:w="902" w:type="pct"/>
            <w:vMerge w:val="restart"/>
            <w:tcBorders>
              <w:top w:val="nil"/>
              <w:left w:val="single" w:sz="4" w:space="0" w:color="auto"/>
              <w:bottom w:val="single" w:sz="4" w:space="0" w:color="auto"/>
              <w:right w:val="single" w:sz="4" w:space="0" w:color="auto"/>
            </w:tcBorders>
            <w:shd w:val="clear" w:color="auto" w:fill="auto"/>
            <w:noWrap/>
            <w:hideMark/>
          </w:tcPr>
          <w:p w14:paraId="48CE18F2" w14:textId="77777777" w:rsidR="00734859" w:rsidRPr="008D58AB" w:rsidRDefault="00734859" w:rsidP="005011BE">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Adverse Events</w:t>
            </w:r>
          </w:p>
        </w:tc>
        <w:tc>
          <w:tcPr>
            <w:tcW w:w="1154" w:type="pct"/>
            <w:tcBorders>
              <w:top w:val="nil"/>
              <w:left w:val="nil"/>
              <w:bottom w:val="single" w:sz="4" w:space="0" w:color="auto"/>
              <w:right w:val="single" w:sz="4" w:space="0" w:color="auto"/>
            </w:tcBorders>
            <w:shd w:val="clear" w:color="auto" w:fill="auto"/>
            <w:hideMark/>
          </w:tcPr>
          <w:p w14:paraId="259FE617" w14:textId="77777777" w:rsidR="00734859" w:rsidRPr="008D58AB" w:rsidRDefault="00734859" w:rsidP="005011BE">
            <w:pPr>
              <w:widowControl/>
              <w:spacing w:after="240" w:line="240" w:lineRule="auto"/>
              <w:rPr>
                <w:rFonts w:ascii="Trebuchet MS" w:hAnsi="Trebuchet MS" w:cs="Calibri"/>
                <w:color w:val="000000"/>
                <w:sz w:val="18"/>
                <w:szCs w:val="18"/>
              </w:rPr>
            </w:pPr>
            <w:r w:rsidRPr="008D58AB">
              <w:rPr>
                <w:rFonts w:ascii="Trebuchet MS" w:hAnsi="Trebuchet MS" w:cs="Calibri"/>
                <w:color w:val="000000"/>
                <w:sz w:val="18"/>
                <w:szCs w:val="18"/>
              </w:rPr>
              <w:t>AEs Subject Counts</w:t>
            </w:r>
            <w:r w:rsidRPr="008D58AB">
              <w:rPr>
                <w:rFonts w:ascii="Trebuchet MS" w:hAnsi="Trebuchet MS" w:cs="Calibri"/>
                <w:color w:val="000000"/>
                <w:sz w:val="18"/>
                <w:szCs w:val="18"/>
              </w:rPr>
              <w:br/>
              <w:t>AEs Over Time</w:t>
            </w:r>
            <w:r w:rsidRPr="008D58AB">
              <w:rPr>
                <w:rFonts w:ascii="Trebuchet MS" w:hAnsi="Trebuchet MS" w:cs="Calibri"/>
                <w:color w:val="000000"/>
                <w:sz w:val="18"/>
                <w:szCs w:val="18"/>
              </w:rPr>
              <w:br/>
              <w:t>AEs Table</w:t>
            </w:r>
            <w:r w:rsidRPr="008D58AB">
              <w:rPr>
                <w:rFonts w:ascii="Trebuchet MS" w:hAnsi="Trebuchet MS" w:cs="Calibri"/>
                <w:color w:val="000000"/>
                <w:sz w:val="18"/>
                <w:szCs w:val="18"/>
              </w:rPr>
              <w:br/>
              <w:t>AE Summaries</w:t>
            </w:r>
          </w:p>
        </w:tc>
        <w:tc>
          <w:tcPr>
            <w:tcW w:w="1258" w:type="pct"/>
            <w:tcBorders>
              <w:top w:val="nil"/>
              <w:left w:val="nil"/>
              <w:bottom w:val="single" w:sz="4" w:space="0" w:color="auto"/>
              <w:right w:val="single" w:sz="4" w:space="0" w:color="auto"/>
            </w:tcBorders>
            <w:shd w:val="clear" w:color="auto" w:fill="auto"/>
            <w:noWrap/>
            <w:hideMark/>
          </w:tcPr>
          <w:p w14:paraId="024AC299"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Adverse events</w:t>
            </w:r>
          </w:p>
        </w:tc>
        <w:tc>
          <w:tcPr>
            <w:tcW w:w="1686" w:type="pct"/>
            <w:tcBorders>
              <w:top w:val="nil"/>
              <w:left w:val="nil"/>
              <w:bottom w:val="single" w:sz="4" w:space="0" w:color="auto"/>
              <w:right w:val="single" w:sz="4" w:space="0" w:color="auto"/>
            </w:tcBorders>
            <w:shd w:val="clear" w:color="auto" w:fill="auto"/>
            <w:hideMark/>
          </w:tcPr>
          <w:p w14:paraId="09180A94" w14:textId="77777777" w:rsidR="00734859"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RESULT_AE</w:t>
            </w:r>
          </w:p>
          <w:p w14:paraId="7A5A7C92" w14:textId="77777777" w:rsidR="00734859" w:rsidRPr="008D02DB" w:rsidRDefault="00734859" w:rsidP="005011BE">
            <w:pPr>
              <w:widowControl/>
              <w:spacing w:line="240" w:lineRule="auto"/>
              <w:rPr>
                <w:rFonts w:ascii="Trebuchet MS" w:hAnsi="Trebuchet MS" w:cs="Calibri"/>
                <w:color w:val="000000"/>
                <w:sz w:val="18"/>
                <w:szCs w:val="18"/>
              </w:rPr>
            </w:pPr>
            <w:r w:rsidRPr="008D02DB">
              <w:rPr>
                <w:rFonts w:ascii="Trebuchet MS" w:hAnsi="Trebuchet MS" w:cs="Calibri"/>
                <w:color w:val="000000"/>
                <w:sz w:val="18"/>
                <w:szCs w:val="18"/>
              </w:rPr>
              <w:t>RESULT_AE_CAUSALITY</w:t>
            </w:r>
          </w:p>
          <w:p w14:paraId="7C69F5B2" w14:textId="77777777" w:rsidR="00734859" w:rsidRPr="008D58AB" w:rsidRDefault="00734859" w:rsidP="005011BE">
            <w:pPr>
              <w:widowControl/>
              <w:spacing w:line="240" w:lineRule="auto"/>
              <w:rPr>
                <w:rFonts w:ascii="Trebuchet MS" w:hAnsi="Trebuchet MS" w:cs="Calibri"/>
                <w:color w:val="000000"/>
                <w:sz w:val="18"/>
                <w:szCs w:val="18"/>
              </w:rPr>
            </w:pPr>
            <w:r w:rsidRPr="008D02DB">
              <w:rPr>
                <w:rFonts w:ascii="Trebuchet MS" w:hAnsi="Trebuchet MS" w:cs="Calibri"/>
                <w:color w:val="000000"/>
                <w:sz w:val="18"/>
                <w:szCs w:val="18"/>
              </w:rPr>
              <w:t>RESULT_AE_SEVERITY</w:t>
            </w:r>
          </w:p>
        </w:tc>
      </w:tr>
      <w:tr w:rsidR="00734859" w:rsidRPr="008D58AB" w14:paraId="2D30D0FA" w14:textId="77777777" w:rsidTr="005011BE">
        <w:trPr>
          <w:cantSplit/>
        </w:trPr>
        <w:tc>
          <w:tcPr>
            <w:tcW w:w="902" w:type="pct"/>
            <w:vMerge/>
            <w:tcBorders>
              <w:top w:val="nil"/>
              <w:left w:val="single" w:sz="4" w:space="0" w:color="auto"/>
              <w:bottom w:val="single" w:sz="4" w:space="0" w:color="auto"/>
              <w:right w:val="single" w:sz="4" w:space="0" w:color="auto"/>
            </w:tcBorders>
            <w:hideMark/>
          </w:tcPr>
          <w:p w14:paraId="0FB934D5" w14:textId="77777777" w:rsidR="00734859" w:rsidRPr="008D58AB" w:rsidRDefault="00734859" w:rsidP="005011BE">
            <w:pPr>
              <w:widowControl/>
              <w:spacing w:line="240" w:lineRule="auto"/>
              <w:rPr>
                <w:rFonts w:ascii="Trebuchet MS" w:hAnsi="Trebuchet MS" w:cs="Calibri"/>
                <w:b/>
                <w:color w:val="000000"/>
                <w:sz w:val="18"/>
                <w:szCs w:val="18"/>
              </w:rPr>
            </w:pPr>
          </w:p>
        </w:tc>
        <w:tc>
          <w:tcPr>
            <w:tcW w:w="1154" w:type="pct"/>
            <w:tcBorders>
              <w:top w:val="nil"/>
              <w:left w:val="nil"/>
              <w:bottom w:val="single" w:sz="4" w:space="0" w:color="auto"/>
              <w:right w:val="single" w:sz="4" w:space="0" w:color="auto"/>
            </w:tcBorders>
            <w:shd w:val="clear" w:color="auto" w:fill="auto"/>
            <w:noWrap/>
            <w:hideMark/>
          </w:tcPr>
          <w:p w14:paraId="4F2C76A4"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AEs Chord Diagram</w:t>
            </w:r>
          </w:p>
        </w:tc>
        <w:tc>
          <w:tcPr>
            <w:tcW w:w="1258" w:type="pct"/>
            <w:tcBorders>
              <w:top w:val="nil"/>
              <w:left w:val="nil"/>
              <w:bottom w:val="single" w:sz="4" w:space="0" w:color="auto"/>
              <w:right w:val="single" w:sz="4" w:space="0" w:color="auto"/>
            </w:tcBorders>
            <w:shd w:val="clear" w:color="auto" w:fill="auto"/>
            <w:noWrap/>
            <w:hideMark/>
          </w:tcPr>
          <w:p w14:paraId="77D0524F"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Adverse events</w:t>
            </w:r>
          </w:p>
        </w:tc>
        <w:tc>
          <w:tcPr>
            <w:tcW w:w="1686" w:type="pct"/>
            <w:tcBorders>
              <w:top w:val="nil"/>
              <w:left w:val="nil"/>
              <w:bottom w:val="single" w:sz="4" w:space="0" w:color="auto"/>
              <w:right w:val="single" w:sz="4" w:space="0" w:color="auto"/>
            </w:tcBorders>
            <w:shd w:val="clear" w:color="auto" w:fill="auto"/>
            <w:hideMark/>
          </w:tcPr>
          <w:p w14:paraId="0DF28DA6"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RESULT_AE</w:t>
            </w:r>
            <w:r w:rsidRPr="008D58AB">
              <w:rPr>
                <w:rFonts w:ascii="Trebuchet MS" w:hAnsi="Trebuchet MS" w:cs="Calibri"/>
                <w:color w:val="000000"/>
                <w:sz w:val="18"/>
                <w:szCs w:val="18"/>
              </w:rPr>
              <w:br/>
              <w:t>RESULT_AE_SEVERITY</w:t>
            </w:r>
            <w:r w:rsidRPr="008D58AB">
              <w:rPr>
                <w:rFonts w:ascii="Trebuchet MS" w:hAnsi="Trebuchet MS" w:cs="Calibri"/>
                <w:color w:val="000000"/>
                <w:sz w:val="18"/>
                <w:szCs w:val="18"/>
              </w:rPr>
              <w:br/>
              <w:t>RESULT_EVENT_TYPE</w:t>
            </w:r>
            <w:r w:rsidRPr="008D58AB">
              <w:rPr>
                <w:rFonts w:ascii="Trebuchet MS" w:hAnsi="Trebuchet MS" w:cs="Calibri"/>
                <w:color w:val="000000"/>
                <w:sz w:val="18"/>
                <w:szCs w:val="18"/>
              </w:rPr>
              <w:br/>
              <w:t>RESULT_AE_ACTION_TAKEN (not used for this plot at the moment)</w:t>
            </w:r>
            <w:r w:rsidRPr="008D58AB">
              <w:rPr>
                <w:rFonts w:ascii="Trebuchet MS" w:hAnsi="Trebuchet MS" w:cs="Calibri"/>
                <w:color w:val="000000"/>
                <w:sz w:val="18"/>
                <w:szCs w:val="18"/>
              </w:rPr>
              <w:br/>
              <w:t>RESULT_AE_CAUSALITY (not used for this plot at the moment)</w:t>
            </w:r>
          </w:p>
        </w:tc>
      </w:tr>
      <w:tr w:rsidR="00734859" w:rsidRPr="008D58AB" w14:paraId="583B0CEC" w14:textId="77777777" w:rsidTr="005011BE">
        <w:trPr>
          <w:cantSplit/>
        </w:trPr>
        <w:tc>
          <w:tcPr>
            <w:tcW w:w="902" w:type="pct"/>
            <w:vMerge/>
            <w:tcBorders>
              <w:top w:val="nil"/>
              <w:left w:val="single" w:sz="4" w:space="0" w:color="auto"/>
              <w:bottom w:val="single" w:sz="4" w:space="0" w:color="auto"/>
              <w:right w:val="single" w:sz="4" w:space="0" w:color="auto"/>
            </w:tcBorders>
            <w:hideMark/>
          </w:tcPr>
          <w:p w14:paraId="44CDDF16" w14:textId="77777777" w:rsidR="00734859" w:rsidRPr="008D58AB" w:rsidRDefault="00734859" w:rsidP="005011BE">
            <w:pPr>
              <w:widowControl/>
              <w:spacing w:line="240" w:lineRule="auto"/>
              <w:rPr>
                <w:rFonts w:ascii="Trebuchet MS" w:hAnsi="Trebuchet MS" w:cs="Calibri"/>
                <w:b/>
                <w:color w:val="000000"/>
                <w:sz w:val="18"/>
                <w:szCs w:val="18"/>
              </w:rPr>
            </w:pPr>
          </w:p>
        </w:tc>
        <w:tc>
          <w:tcPr>
            <w:tcW w:w="1154" w:type="pct"/>
            <w:tcBorders>
              <w:top w:val="nil"/>
              <w:left w:val="nil"/>
              <w:bottom w:val="single" w:sz="4" w:space="0" w:color="auto"/>
              <w:right w:val="single" w:sz="4" w:space="0" w:color="auto"/>
            </w:tcBorders>
            <w:shd w:val="clear" w:color="auto" w:fill="auto"/>
            <w:hideMark/>
          </w:tcPr>
          <w:p w14:paraId="28F427C9"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CI Event Counts</w:t>
            </w:r>
            <w:r w:rsidRPr="008D58AB">
              <w:rPr>
                <w:rFonts w:ascii="Trebuchet MS" w:hAnsi="Trebuchet MS" w:cs="Calibri"/>
                <w:color w:val="000000"/>
                <w:sz w:val="18"/>
                <w:szCs w:val="18"/>
              </w:rPr>
              <w:br/>
              <w:t>CI Events Over Time</w:t>
            </w:r>
            <w:r w:rsidRPr="008D58AB">
              <w:rPr>
                <w:rFonts w:ascii="Trebuchet MS" w:hAnsi="Trebuchet MS" w:cs="Calibri"/>
                <w:color w:val="000000"/>
                <w:sz w:val="18"/>
                <w:szCs w:val="18"/>
              </w:rPr>
              <w:br/>
              <w:t>Cerebrovascular Event Counts</w:t>
            </w:r>
            <w:r w:rsidRPr="008D58AB">
              <w:rPr>
                <w:rFonts w:ascii="Trebuchet MS" w:hAnsi="Trebuchet MS" w:cs="Calibri"/>
                <w:color w:val="000000"/>
                <w:sz w:val="18"/>
                <w:szCs w:val="18"/>
              </w:rPr>
              <w:br/>
              <w:t>Cerebrovascular Event Over Time</w:t>
            </w:r>
            <w:r w:rsidRPr="008D58AB">
              <w:rPr>
                <w:rFonts w:ascii="Trebuchet MS" w:hAnsi="Trebuchet MS" w:cs="Calibri"/>
                <w:color w:val="000000"/>
                <w:sz w:val="18"/>
                <w:szCs w:val="18"/>
              </w:rPr>
              <w:br/>
              <w:t>Additional CVOT Suspected Endpoint Counts</w:t>
            </w:r>
            <w:r w:rsidRPr="008D58AB">
              <w:rPr>
                <w:rFonts w:ascii="Trebuchet MS" w:hAnsi="Trebuchet MS" w:cs="Calibri"/>
                <w:color w:val="000000"/>
                <w:sz w:val="18"/>
                <w:szCs w:val="18"/>
              </w:rPr>
              <w:br/>
              <w:t>Additional Suspected CVOT Endpoints Over Time</w:t>
            </w:r>
          </w:p>
        </w:tc>
        <w:tc>
          <w:tcPr>
            <w:tcW w:w="1258" w:type="pct"/>
            <w:tcBorders>
              <w:top w:val="nil"/>
              <w:left w:val="nil"/>
              <w:bottom w:val="single" w:sz="4" w:space="0" w:color="auto"/>
              <w:right w:val="single" w:sz="4" w:space="0" w:color="auto"/>
            </w:tcBorders>
            <w:shd w:val="clear" w:color="auto" w:fill="auto"/>
            <w:hideMark/>
          </w:tcPr>
          <w:p w14:paraId="39A706DD"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Adverse events</w:t>
            </w:r>
            <w:r w:rsidRPr="008D58AB">
              <w:rPr>
                <w:rFonts w:ascii="Trebuchet MS" w:hAnsi="Trebuchet MS" w:cs="Calibri"/>
                <w:color w:val="000000"/>
                <w:sz w:val="18"/>
                <w:szCs w:val="18"/>
              </w:rPr>
              <w:br/>
              <w:t>Cerebrovascular event data</w:t>
            </w:r>
            <w:r w:rsidRPr="008D58AB">
              <w:rPr>
                <w:rFonts w:ascii="Trebuchet MS" w:hAnsi="Trebuchet MS" w:cs="Calibri"/>
                <w:color w:val="000000"/>
                <w:sz w:val="18"/>
                <w:szCs w:val="18"/>
              </w:rPr>
              <w:br/>
              <w:t>Additional Suspected CVOT Endpoint data</w:t>
            </w:r>
          </w:p>
        </w:tc>
        <w:tc>
          <w:tcPr>
            <w:tcW w:w="1686" w:type="pct"/>
            <w:tcBorders>
              <w:top w:val="nil"/>
              <w:left w:val="nil"/>
              <w:bottom w:val="single" w:sz="4" w:space="0" w:color="auto"/>
              <w:right w:val="single" w:sz="4" w:space="0" w:color="auto"/>
            </w:tcBorders>
            <w:shd w:val="clear" w:color="auto" w:fill="auto"/>
            <w:hideMark/>
          </w:tcPr>
          <w:p w14:paraId="57BF12A4"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RESULT_AE</w:t>
            </w:r>
            <w:r w:rsidRPr="008D58AB">
              <w:rPr>
                <w:rFonts w:ascii="Trebuchet MS" w:hAnsi="Trebuchet MS" w:cs="Calibri"/>
                <w:color w:val="000000"/>
                <w:sz w:val="18"/>
                <w:szCs w:val="18"/>
              </w:rPr>
              <w:br/>
              <w:t>RESULT_CI_EVENT</w:t>
            </w:r>
            <w:r w:rsidRPr="008D58AB">
              <w:rPr>
                <w:rFonts w:ascii="Trebuchet MS" w:hAnsi="Trebuchet MS" w:cs="Calibri"/>
                <w:color w:val="000000"/>
                <w:sz w:val="18"/>
                <w:szCs w:val="18"/>
              </w:rPr>
              <w:br/>
              <w:t>RESULT_CEREBROVASCULA</w:t>
            </w:r>
            <w:r>
              <w:rPr>
                <w:rFonts w:ascii="Trebuchet MS" w:hAnsi="Trebuchet MS" w:cs="Calibri"/>
                <w:color w:val="000000"/>
                <w:sz w:val="18"/>
                <w:szCs w:val="18"/>
              </w:rPr>
              <w:t>R</w:t>
            </w:r>
            <w:r w:rsidRPr="008D58AB">
              <w:rPr>
                <w:rFonts w:ascii="Trebuchet MS" w:hAnsi="Trebuchet MS" w:cs="Calibri"/>
                <w:color w:val="000000"/>
                <w:sz w:val="18"/>
                <w:szCs w:val="18"/>
              </w:rPr>
              <w:br/>
              <w:t>RESULT_CVOT</w:t>
            </w:r>
          </w:p>
        </w:tc>
      </w:tr>
      <w:tr w:rsidR="00734859" w:rsidRPr="008D58AB" w14:paraId="5A077915" w14:textId="77777777" w:rsidTr="005011BE">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6C6B906D" w14:textId="77777777" w:rsidR="00734859" w:rsidRPr="008D58AB" w:rsidRDefault="00734859" w:rsidP="005011BE">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Conmeds</w:t>
            </w:r>
          </w:p>
        </w:tc>
        <w:tc>
          <w:tcPr>
            <w:tcW w:w="1154" w:type="pct"/>
            <w:tcBorders>
              <w:top w:val="nil"/>
              <w:left w:val="nil"/>
              <w:bottom w:val="single" w:sz="4" w:space="0" w:color="auto"/>
              <w:right w:val="single" w:sz="4" w:space="0" w:color="auto"/>
            </w:tcBorders>
            <w:shd w:val="clear" w:color="auto" w:fill="auto"/>
            <w:noWrap/>
            <w:hideMark/>
          </w:tcPr>
          <w:p w14:paraId="75908581"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Conmeds Counts</w:t>
            </w:r>
          </w:p>
        </w:tc>
        <w:tc>
          <w:tcPr>
            <w:tcW w:w="1258" w:type="pct"/>
            <w:tcBorders>
              <w:top w:val="nil"/>
              <w:left w:val="nil"/>
              <w:bottom w:val="single" w:sz="4" w:space="0" w:color="auto"/>
              <w:right w:val="single" w:sz="4" w:space="0" w:color="auto"/>
            </w:tcBorders>
            <w:shd w:val="clear" w:color="auto" w:fill="auto"/>
            <w:noWrap/>
            <w:hideMark/>
          </w:tcPr>
          <w:p w14:paraId="445E92E2"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Concomitant medication</w:t>
            </w:r>
          </w:p>
        </w:tc>
        <w:tc>
          <w:tcPr>
            <w:tcW w:w="1686" w:type="pct"/>
            <w:tcBorders>
              <w:top w:val="nil"/>
              <w:left w:val="nil"/>
              <w:bottom w:val="single" w:sz="4" w:space="0" w:color="auto"/>
              <w:right w:val="single" w:sz="4" w:space="0" w:color="auto"/>
            </w:tcBorders>
            <w:shd w:val="clear" w:color="auto" w:fill="auto"/>
            <w:noWrap/>
            <w:hideMark/>
          </w:tcPr>
          <w:p w14:paraId="7B35CD07"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RESULT_CONMED</w:t>
            </w:r>
            <w:r>
              <w:rPr>
                <w:rFonts w:ascii="Trebuchet MS" w:hAnsi="Trebuchet MS" w:cs="Calibri"/>
                <w:color w:val="000000"/>
                <w:sz w:val="18"/>
                <w:szCs w:val="18"/>
              </w:rPr>
              <w:t>_SCHEDULE</w:t>
            </w:r>
          </w:p>
        </w:tc>
      </w:tr>
      <w:tr w:rsidR="00734859" w:rsidRPr="008D58AB" w14:paraId="41A96229" w14:textId="77777777" w:rsidTr="005011BE">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6BBCF810" w14:textId="77777777" w:rsidR="00734859" w:rsidRPr="008D58AB" w:rsidRDefault="00734859" w:rsidP="005011BE">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Labs</w:t>
            </w:r>
          </w:p>
        </w:tc>
        <w:tc>
          <w:tcPr>
            <w:tcW w:w="1154" w:type="pct"/>
            <w:tcBorders>
              <w:top w:val="nil"/>
              <w:left w:val="nil"/>
              <w:bottom w:val="single" w:sz="4" w:space="0" w:color="auto"/>
              <w:right w:val="single" w:sz="4" w:space="0" w:color="auto"/>
            </w:tcBorders>
            <w:shd w:val="clear" w:color="auto" w:fill="auto"/>
            <w:hideMark/>
          </w:tcPr>
          <w:p w14:paraId="4B856B0F"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Box Plot</w:t>
            </w:r>
            <w:r w:rsidRPr="008D58AB">
              <w:rPr>
                <w:rFonts w:ascii="Trebuchet MS" w:hAnsi="Trebuchet MS" w:cs="Calibri"/>
                <w:color w:val="000000"/>
                <w:sz w:val="18"/>
                <w:szCs w:val="18"/>
              </w:rPr>
              <w:br/>
              <w:t>Shift Plot</w:t>
            </w:r>
            <w:r w:rsidRPr="008D58AB">
              <w:rPr>
                <w:rFonts w:ascii="Trebuchet MS" w:hAnsi="Trebuchet MS" w:cs="Calibri"/>
                <w:color w:val="000000"/>
                <w:sz w:val="18"/>
                <w:szCs w:val="18"/>
              </w:rPr>
              <w:br/>
              <w:t>Line Plot</w:t>
            </w:r>
          </w:p>
        </w:tc>
        <w:tc>
          <w:tcPr>
            <w:tcW w:w="1258" w:type="pct"/>
            <w:tcBorders>
              <w:top w:val="nil"/>
              <w:left w:val="nil"/>
              <w:bottom w:val="single" w:sz="4" w:space="0" w:color="auto"/>
              <w:right w:val="single" w:sz="4" w:space="0" w:color="auto"/>
            </w:tcBorders>
            <w:shd w:val="clear" w:color="auto" w:fill="auto"/>
            <w:noWrap/>
            <w:hideMark/>
          </w:tcPr>
          <w:p w14:paraId="5868F1FE" w14:textId="77777777" w:rsidR="00734859" w:rsidRPr="008D58AB" w:rsidRDefault="00734859" w:rsidP="005011BE">
            <w:pPr>
              <w:widowControl/>
              <w:spacing w:line="240" w:lineRule="auto"/>
              <w:rPr>
                <w:rFonts w:ascii="Trebuchet MS" w:hAnsi="Trebuchet MS" w:cs="Calibri"/>
                <w:color w:val="363636"/>
                <w:sz w:val="18"/>
                <w:szCs w:val="18"/>
              </w:rPr>
            </w:pPr>
            <w:r w:rsidRPr="008D58AB">
              <w:rPr>
                <w:rFonts w:ascii="Trebuchet MS" w:hAnsi="Trebuchet MS" w:cs="Calibri"/>
                <w:color w:val="363636"/>
                <w:sz w:val="18"/>
                <w:szCs w:val="18"/>
              </w:rPr>
              <w:t>Laboratory results</w:t>
            </w:r>
          </w:p>
        </w:tc>
        <w:tc>
          <w:tcPr>
            <w:tcW w:w="1686" w:type="pct"/>
            <w:tcBorders>
              <w:top w:val="nil"/>
              <w:left w:val="nil"/>
              <w:bottom w:val="single" w:sz="4" w:space="0" w:color="auto"/>
              <w:right w:val="single" w:sz="4" w:space="0" w:color="auto"/>
            </w:tcBorders>
            <w:shd w:val="clear" w:color="auto" w:fill="auto"/>
            <w:noWrap/>
            <w:hideMark/>
          </w:tcPr>
          <w:p w14:paraId="4D188B6B"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RESULT_LABORATORY</w:t>
            </w:r>
          </w:p>
        </w:tc>
      </w:tr>
      <w:tr w:rsidR="00734859" w:rsidRPr="008D58AB" w14:paraId="5D0C63AD" w14:textId="77777777" w:rsidTr="005011BE">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1A279404" w14:textId="77777777" w:rsidR="00734859" w:rsidRPr="008D58AB" w:rsidRDefault="00734859" w:rsidP="005011BE">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Vital Signs</w:t>
            </w:r>
          </w:p>
        </w:tc>
        <w:tc>
          <w:tcPr>
            <w:tcW w:w="1154" w:type="pct"/>
            <w:tcBorders>
              <w:top w:val="nil"/>
              <w:left w:val="nil"/>
              <w:bottom w:val="single" w:sz="4" w:space="0" w:color="auto"/>
              <w:right w:val="single" w:sz="4" w:space="0" w:color="auto"/>
            </w:tcBorders>
            <w:shd w:val="clear" w:color="auto" w:fill="auto"/>
            <w:noWrap/>
            <w:hideMark/>
          </w:tcPr>
          <w:p w14:paraId="7B661E1D"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Vitals Measurements over Time</w:t>
            </w:r>
          </w:p>
        </w:tc>
        <w:tc>
          <w:tcPr>
            <w:tcW w:w="1258" w:type="pct"/>
            <w:tcBorders>
              <w:top w:val="nil"/>
              <w:left w:val="nil"/>
              <w:bottom w:val="single" w:sz="4" w:space="0" w:color="auto"/>
              <w:right w:val="single" w:sz="4" w:space="0" w:color="auto"/>
            </w:tcBorders>
            <w:shd w:val="clear" w:color="auto" w:fill="auto"/>
            <w:noWrap/>
            <w:hideMark/>
          </w:tcPr>
          <w:p w14:paraId="179E3560"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Vital signs</w:t>
            </w:r>
          </w:p>
        </w:tc>
        <w:tc>
          <w:tcPr>
            <w:tcW w:w="1686" w:type="pct"/>
            <w:tcBorders>
              <w:top w:val="nil"/>
              <w:left w:val="nil"/>
              <w:bottom w:val="single" w:sz="4" w:space="0" w:color="auto"/>
              <w:right w:val="single" w:sz="4" w:space="0" w:color="auto"/>
            </w:tcBorders>
            <w:shd w:val="clear" w:color="auto" w:fill="auto"/>
            <w:noWrap/>
            <w:hideMark/>
          </w:tcPr>
          <w:p w14:paraId="2B725AA6"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RESULT_VITALS</w:t>
            </w:r>
          </w:p>
        </w:tc>
      </w:tr>
      <w:tr w:rsidR="00734859" w:rsidRPr="008D58AB" w14:paraId="30F7D668" w14:textId="77777777" w:rsidTr="005011BE">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3F58C7BA" w14:textId="77777777" w:rsidR="00734859" w:rsidRPr="008D58AB" w:rsidRDefault="00734859" w:rsidP="005011BE">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Cardiac Functions</w:t>
            </w:r>
          </w:p>
        </w:tc>
        <w:tc>
          <w:tcPr>
            <w:tcW w:w="1154" w:type="pct"/>
            <w:tcBorders>
              <w:top w:val="nil"/>
              <w:left w:val="nil"/>
              <w:bottom w:val="single" w:sz="4" w:space="0" w:color="auto"/>
              <w:right w:val="single" w:sz="4" w:space="0" w:color="auto"/>
            </w:tcBorders>
            <w:shd w:val="clear" w:color="auto" w:fill="auto"/>
            <w:noWrap/>
            <w:hideMark/>
          </w:tcPr>
          <w:p w14:paraId="4BF30947"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Cardiac Measurements over Time</w:t>
            </w:r>
          </w:p>
        </w:tc>
        <w:tc>
          <w:tcPr>
            <w:tcW w:w="1258" w:type="pct"/>
            <w:tcBorders>
              <w:top w:val="nil"/>
              <w:left w:val="nil"/>
              <w:bottom w:val="single" w:sz="4" w:space="0" w:color="auto"/>
              <w:right w:val="single" w:sz="4" w:space="0" w:color="auto"/>
            </w:tcBorders>
            <w:shd w:val="clear" w:color="auto" w:fill="auto"/>
            <w:hideMark/>
          </w:tcPr>
          <w:p w14:paraId="45B7D969"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Cardiac data- ECG</w:t>
            </w:r>
            <w:r w:rsidRPr="008D58AB">
              <w:rPr>
                <w:rFonts w:ascii="Trebuchet MS" w:hAnsi="Trebuchet MS" w:cs="Calibri"/>
                <w:color w:val="000000"/>
                <w:sz w:val="18"/>
                <w:szCs w:val="18"/>
              </w:rPr>
              <w:br/>
              <w:t>Cardiac data - LVEF</w:t>
            </w:r>
          </w:p>
        </w:tc>
        <w:tc>
          <w:tcPr>
            <w:tcW w:w="1686" w:type="pct"/>
            <w:tcBorders>
              <w:top w:val="nil"/>
              <w:left w:val="nil"/>
              <w:bottom w:val="single" w:sz="4" w:space="0" w:color="auto"/>
              <w:right w:val="single" w:sz="4" w:space="0" w:color="auto"/>
            </w:tcBorders>
            <w:shd w:val="clear" w:color="auto" w:fill="auto"/>
            <w:noWrap/>
            <w:hideMark/>
          </w:tcPr>
          <w:p w14:paraId="391C6B36" w14:textId="77777777" w:rsidR="00734859"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RESULT_ECG</w:t>
            </w:r>
          </w:p>
          <w:p w14:paraId="1249B6D5" w14:textId="77777777" w:rsidR="00734859" w:rsidRPr="008D58AB" w:rsidRDefault="00734859" w:rsidP="005011BE">
            <w:pPr>
              <w:widowControl/>
              <w:spacing w:line="240" w:lineRule="auto"/>
              <w:rPr>
                <w:rFonts w:ascii="Trebuchet MS" w:hAnsi="Trebuchet MS" w:cs="Calibri"/>
                <w:color w:val="000000"/>
                <w:sz w:val="18"/>
                <w:szCs w:val="18"/>
              </w:rPr>
            </w:pPr>
            <w:r w:rsidRPr="008D02DB">
              <w:rPr>
                <w:rFonts w:ascii="Trebuchet MS" w:hAnsi="Trebuchet MS" w:cs="Calibri"/>
                <w:color w:val="000000"/>
                <w:sz w:val="18"/>
                <w:szCs w:val="18"/>
              </w:rPr>
              <w:t>RESULT_LVEF</w:t>
            </w:r>
          </w:p>
        </w:tc>
      </w:tr>
      <w:tr w:rsidR="00734859" w:rsidRPr="008D58AB" w14:paraId="0977BEDA" w14:textId="77777777" w:rsidTr="005011BE">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2EE92322" w14:textId="77777777" w:rsidR="00734859" w:rsidRPr="008D58AB" w:rsidRDefault="00734859" w:rsidP="005011BE">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 xml:space="preserve">Liver Function </w:t>
            </w:r>
          </w:p>
        </w:tc>
        <w:tc>
          <w:tcPr>
            <w:tcW w:w="1154" w:type="pct"/>
            <w:tcBorders>
              <w:top w:val="nil"/>
              <w:left w:val="nil"/>
              <w:bottom w:val="single" w:sz="4" w:space="0" w:color="auto"/>
              <w:right w:val="single" w:sz="4" w:space="0" w:color="auto"/>
            </w:tcBorders>
            <w:shd w:val="clear" w:color="auto" w:fill="auto"/>
            <w:noWrap/>
            <w:hideMark/>
          </w:tcPr>
          <w:p w14:paraId="40F5908A"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Hy's Law</w:t>
            </w:r>
          </w:p>
        </w:tc>
        <w:tc>
          <w:tcPr>
            <w:tcW w:w="1258" w:type="pct"/>
            <w:tcBorders>
              <w:top w:val="nil"/>
              <w:left w:val="nil"/>
              <w:bottom w:val="single" w:sz="4" w:space="0" w:color="auto"/>
              <w:right w:val="single" w:sz="4" w:space="0" w:color="auto"/>
            </w:tcBorders>
            <w:shd w:val="clear" w:color="auto" w:fill="auto"/>
            <w:noWrap/>
            <w:hideMark/>
          </w:tcPr>
          <w:p w14:paraId="27B6D906" w14:textId="77777777" w:rsidR="00734859" w:rsidRPr="008D58AB" w:rsidRDefault="00734859" w:rsidP="005011BE">
            <w:pPr>
              <w:widowControl/>
              <w:spacing w:line="240" w:lineRule="auto"/>
              <w:rPr>
                <w:rFonts w:ascii="Trebuchet MS" w:hAnsi="Trebuchet MS" w:cs="Calibri"/>
                <w:color w:val="363636"/>
                <w:sz w:val="18"/>
                <w:szCs w:val="18"/>
              </w:rPr>
            </w:pPr>
            <w:r w:rsidRPr="008D58AB">
              <w:rPr>
                <w:rFonts w:ascii="Trebuchet MS" w:hAnsi="Trebuchet MS" w:cs="Calibri"/>
                <w:color w:val="363636"/>
                <w:sz w:val="18"/>
                <w:szCs w:val="18"/>
              </w:rPr>
              <w:t>Laboratory results</w:t>
            </w:r>
          </w:p>
        </w:tc>
        <w:tc>
          <w:tcPr>
            <w:tcW w:w="1686" w:type="pct"/>
            <w:tcBorders>
              <w:top w:val="nil"/>
              <w:left w:val="nil"/>
              <w:bottom w:val="single" w:sz="4" w:space="0" w:color="auto"/>
              <w:right w:val="single" w:sz="4" w:space="0" w:color="auto"/>
            </w:tcBorders>
            <w:shd w:val="clear" w:color="auto" w:fill="auto"/>
            <w:noWrap/>
            <w:hideMark/>
          </w:tcPr>
          <w:p w14:paraId="2CB07B52"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RESULT_LABORATORY</w:t>
            </w:r>
          </w:p>
        </w:tc>
      </w:tr>
      <w:tr w:rsidR="00734859" w:rsidRPr="008D58AB" w14:paraId="00F130C2" w14:textId="77777777" w:rsidTr="005011BE">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51E15E4D" w14:textId="77777777" w:rsidR="00734859" w:rsidRPr="008D58AB" w:rsidRDefault="00734859" w:rsidP="005011BE">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Reneal Function</w:t>
            </w:r>
          </w:p>
        </w:tc>
        <w:tc>
          <w:tcPr>
            <w:tcW w:w="1154" w:type="pct"/>
            <w:tcBorders>
              <w:top w:val="nil"/>
              <w:left w:val="nil"/>
              <w:bottom w:val="single" w:sz="4" w:space="0" w:color="auto"/>
              <w:right w:val="single" w:sz="4" w:space="0" w:color="auto"/>
            </w:tcBorders>
            <w:shd w:val="clear" w:color="auto" w:fill="auto"/>
            <w:hideMark/>
          </w:tcPr>
          <w:p w14:paraId="4DEB9726"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Creatinine Clearance</w:t>
            </w:r>
            <w:r w:rsidRPr="008D58AB">
              <w:rPr>
                <w:rFonts w:ascii="Trebuchet MS" w:hAnsi="Trebuchet MS" w:cs="Calibri"/>
                <w:color w:val="000000"/>
                <w:sz w:val="18"/>
                <w:szCs w:val="18"/>
              </w:rPr>
              <w:br/>
              <w:t>CKD Distribution</w:t>
            </w:r>
          </w:p>
        </w:tc>
        <w:tc>
          <w:tcPr>
            <w:tcW w:w="1258" w:type="pct"/>
            <w:tcBorders>
              <w:top w:val="nil"/>
              <w:left w:val="nil"/>
              <w:bottom w:val="single" w:sz="4" w:space="0" w:color="auto"/>
              <w:right w:val="single" w:sz="4" w:space="0" w:color="auto"/>
            </w:tcBorders>
            <w:shd w:val="clear" w:color="auto" w:fill="auto"/>
            <w:noWrap/>
            <w:hideMark/>
          </w:tcPr>
          <w:p w14:paraId="62126B36" w14:textId="77777777" w:rsidR="00734859" w:rsidRPr="008D58AB" w:rsidRDefault="00734859" w:rsidP="005011BE">
            <w:pPr>
              <w:widowControl/>
              <w:spacing w:line="240" w:lineRule="auto"/>
              <w:rPr>
                <w:rFonts w:ascii="Trebuchet MS" w:hAnsi="Trebuchet MS" w:cs="Calibri"/>
                <w:color w:val="363636"/>
                <w:sz w:val="18"/>
                <w:szCs w:val="18"/>
              </w:rPr>
            </w:pPr>
            <w:r w:rsidRPr="008D58AB">
              <w:rPr>
                <w:rFonts w:ascii="Trebuchet MS" w:hAnsi="Trebuchet MS" w:cs="Calibri"/>
                <w:color w:val="363636"/>
                <w:sz w:val="18"/>
                <w:szCs w:val="18"/>
              </w:rPr>
              <w:t>Laboratory results</w:t>
            </w:r>
          </w:p>
        </w:tc>
        <w:tc>
          <w:tcPr>
            <w:tcW w:w="1686" w:type="pct"/>
            <w:tcBorders>
              <w:top w:val="nil"/>
              <w:left w:val="nil"/>
              <w:bottom w:val="single" w:sz="4" w:space="0" w:color="auto"/>
              <w:right w:val="single" w:sz="4" w:space="0" w:color="auto"/>
            </w:tcBorders>
            <w:shd w:val="clear" w:color="auto" w:fill="auto"/>
            <w:noWrap/>
            <w:hideMark/>
          </w:tcPr>
          <w:p w14:paraId="77A7F1B9"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RESULT_LABORATORY</w:t>
            </w:r>
          </w:p>
        </w:tc>
      </w:tr>
      <w:tr w:rsidR="00734859" w:rsidRPr="008D58AB" w14:paraId="2AB2B056" w14:textId="77777777" w:rsidTr="005011BE">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3FE84157" w14:textId="77777777" w:rsidR="00734859" w:rsidRPr="008A3DAB" w:rsidRDefault="00734859" w:rsidP="005011BE">
            <w:pPr>
              <w:widowControl/>
              <w:spacing w:line="240" w:lineRule="auto"/>
              <w:rPr>
                <w:rFonts w:ascii="Trebuchet MS" w:hAnsi="Trebuchet MS" w:cs="Calibri"/>
                <w:b/>
                <w:sz w:val="18"/>
                <w:szCs w:val="18"/>
              </w:rPr>
            </w:pPr>
            <w:r w:rsidRPr="008D58AB">
              <w:rPr>
                <w:rFonts w:ascii="Trebuchet MS" w:hAnsi="Trebuchet MS" w:cs="Calibri"/>
                <w:b/>
                <w:sz w:val="18"/>
                <w:szCs w:val="18"/>
              </w:rPr>
              <w:t>Respiratory</w:t>
            </w:r>
          </w:p>
        </w:tc>
        <w:tc>
          <w:tcPr>
            <w:tcW w:w="1154" w:type="pct"/>
            <w:tcBorders>
              <w:top w:val="nil"/>
              <w:left w:val="nil"/>
              <w:bottom w:val="single" w:sz="4" w:space="0" w:color="auto"/>
              <w:right w:val="single" w:sz="4" w:space="0" w:color="auto"/>
            </w:tcBorders>
            <w:shd w:val="clear" w:color="auto" w:fill="auto"/>
            <w:hideMark/>
          </w:tcPr>
          <w:p w14:paraId="4C1F8FA8"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Exacerbations Counts</w:t>
            </w:r>
            <w:r w:rsidRPr="008D58AB">
              <w:rPr>
                <w:rFonts w:ascii="Trebuchet MS" w:hAnsi="Trebuchet MS" w:cs="Calibri"/>
                <w:color w:val="000000"/>
                <w:sz w:val="18"/>
                <w:szCs w:val="18"/>
              </w:rPr>
              <w:br/>
              <w:t>Lung Function Measurements Over Time</w:t>
            </w:r>
            <w:r w:rsidRPr="008D58AB">
              <w:rPr>
                <w:rFonts w:ascii="Trebuchet MS" w:hAnsi="Trebuchet MS" w:cs="Calibri"/>
                <w:color w:val="000000"/>
                <w:sz w:val="18"/>
                <w:szCs w:val="18"/>
              </w:rPr>
              <w:br/>
              <w:t>Exacerbations Over Time</w:t>
            </w:r>
            <w:r w:rsidRPr="008D58AB">
              <w:rPr>
                <w:rFonts w:ascii="Trebuchet MS" w:hAnsi="Trebuchet MS" w:cs="Calibri"/>
                <w:color w:val="000000"/>
                <w:sz w:val="18"/>
                <w:szCs w:val="18"/>
              </w:rPr>
              <w:br/>
              <w:t>Exacerbations Onset</w:t>
            </w:r>
          </w:p>
        </w:tc>
        <w:tc>
          <w:tcPr>
            <w:tcW w:w="1258" w:type="pct"/>
            <w:tcBorders>
              <w:top w:val="nil"/>
              <w:left w:val="nil"/>
              <w:bottom w:val="single" w:sz="4" w:space="0" w:color="auto"/>
              <w:right w:val="single" w:sz="4" w:space="0" w:color="auto"/>
            </w:tcBorders>
            <w:shd w:val="clear" w:color="auto" w:fill="auto"/>
            <w:hideMark/>
          </w:tcPr>
          <w:p w14:paraId="71D6F84B"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Exacerbations</w:t>
            </w:r>
            <w:r w:rsidRPr="008D58AB">
              <w:rPr>
                <w:rFonts w:ascii="Trebuchet MS" w:hAnsi="Trebuchet MS" w:cs="Calibri"/>
                <w:color w:val="000000"/>
                <w:sz w:val="18"/>
                <w:szCs w:val="18"/>
              </w:rPr>
              <w:br/>
              <w:t>Lung function</w:t>
            </w:r>
            <w:r w:rsidRPr="008D58AB">
              <w:rPr>
                <w:rFonts w:ascii="Trebuchet MS" w:hAnsi="Trebuchet MS" w:cs="Calibri"/>
                <w:color w:val="000000"/>
                <w:sz w:val="18"/>
                <w:szCs w:val="18"/>
              </w:rPr>
              <w:br/>
              <w:t>Exacerbation classification rules</w:t>
            </w:r>
          </w:p>
        </w:tc>
        <w:tc>
          <w:tcPr>
            <w:tcW w:w="1686" w:type="pct"/>
            <w:tcBorders>
              <w:top w:val="nil"/>
              <w:left w:val="nil"/>
              <w:bottom w:val="single" w:sz="4" w:space="0" w:color="auto"/>
              <w:right w:val="single" w:sz="4" w:space="0" w:color="auto"/>
            </w:tcBorders>
            <w:shd w:val="clear" w:color="auto" w:fill="auto"/>
            <w:hideMark/>
          </w:tcPr>
          <w:p w14:paraId="5F005466"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RESULT_EXACERBATION</w:t>
            </w:r>
            <w:r w:rsidRPr="008D58AB">
              <w:rPr>
                <w:rFonts w:ascii="Trebuchet MS" w:hAnsi="Trebuchet MS" w:cs="Calibri"/>
                <w:color w:val="000000"/>
                <w:sz w:val="18"/>
                <w:szCs w:val="18"/>
              </w:rPr>
              <w:br/>
              <w:t>RESULT_LUNGFUNC</w:t>
            </w:r>
          </w:p>
        </w:tc>
      </w:tr>
      <w:tr w:rsidR="00734859" w:rsidRPr="008D58AB" w14:paraId="4E4B9138" w14:textId="77777777" w:rsidTr="005011BE">
        <w:trPr>
          <w:cantSplit/>
        </w:trPr>
        <w:tc>
          <w:tcPr>
            <w:tcW w:w="902" w:type="pct"/>
            <w:vMerge w:val="restart"/>
            <w:tcBorders>
              <w:top w:val="nil"/>
              <w:left w:val="single" w:sz="4" w:space="0" w:color="auto"/>
              <w:bottom w:val="single" w:sz="4" w:space="0" w:color="auto"/>
              <w:right w:val="single" w:sz="4" w:space="0" w:color="auto"/>
            </w:tcBorders>
            <w:shd w:val="clear" w:color="auto" w:fill="auto"/>
            <w:noWrap/>
            <w:hideMark/>
          </w:tcPr>
          <w:p w14:paraId="2423A092" w14:textId="77777777" w:rsidR="00734859" w:rsidRPr="008D58AB" w:rsidRDefault="00734859" w:rsidP="005011BE">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Tumor Response</w:t>
            </w:r>
          </w:p>
        </w:tc>
        <w:tc>
          <w:tcPr>
            <w:tcW w:w="1154" w:type="pct"/>
            <w:tcBorders>
              <w:top w:val="nil"/>
              <w:left w:val="nil"/>
              <w:bottom w:val="single" w:sz="4" w:space="0" w:color="auto"/>
              <w:right w:val="single" w:sz="4" w:space="0" w:color="auto"/>
            </w:tcBorders>
            <w:shd w:val="clear" w:color="auto" w:fill="auto"/>
            <w:hideMark/>
          </w:tcPr>
          <w:p w14:paraId="05D3C5E7" w14:textId="77777777" w:rsidR="00734859" w:rsidRPr="008D58AB" w:rsidRDefault="00734859" w:rsidP="005011BE">
            <w:pPr>
              <w:widowControl/>
              <w:spacing w:after="240" w:line="240" w:lineRule="auto"/>
              <w:rPr>
                <w:rFonts w:ascii="Trebuchet MS" w:hAnsi="Trebuchet MS" w:cs="Calibri"/>
                <w:color w:val="000000"/>
                <w:sz w:val="18"/>
                <w:szCs w:val="18"/>
              </w:rPr>
            </w:pPr>
            <w:r w:rsidRPr="008D58AB">
              <w:rPr>
                <w:rFonts w:ascii="Trebuchet MS" w:hAnsi="Trebuchet MS" w:cs="Calibri"/>
                <w:color w:val="000000"/>
                <w:sz w:val="18"/>
                <w:szCs w:val="18"/>
              </w:rPr>
              <w:t>Waterfall plot</w:t>
            </w:r>
          </w:p>
        </w:tc>
        <w:tc>
          <w:tcPr>
            <w:tcW w:w="1258" w:type="pct"/>
            <w:tcBorders>
              <w:top w:val="nil"/>
              <w:left w:val="nil"/>
              <w:bottom w:val="single" w:sz="4" w:space="0" w:color="auto"/>
              <w:right w:val="single" w:sz="4" w:space="0" w:color="auto"/>
            </w:tcBorders>
            <w:shd w:val="clear" w:color="auto" w:fill="auto"/>
            <w:hideMark/>
          </w:tcPr>
          <w:p w14:paraId="285BDFA0"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Recist assessment summarised (recist2)</w:t>
            </w:r>
            <w:r w:rsidRPr="008D58AB">
              <w:rPr>
                <w:rFonts w:ascii="Trebuchet MS" w:hAnsi="Trebuchet MS" w:cs="Calibri"/>
                <w:color w:val="000000"/>
                <w:sz w:val="18"/>
                <w:szCs w:val="18"/>
              </w:rPr>
              <w:br/>
              <w:t>Recist target lesion assessments (recist1)</w:t>
            </w:r>
          </w:p>
        </w:tc>
        <w:tc>
          <w:tcPr>
            <w:tcW w:w="1686" w:type="pct"/>
            <w:tcBorders>
              <w:top w:val="nil"/>
              <w:left w:val="nil"/>
              <w:bottom w:val="single" w:sz="4" w:space="0" w:color="auto"/>
              <w:right w:val="single" w:sz="4" w:space="0" w:color="auto"/>
            </w:tcBorders>
            <w:shd w:val="clear" w:color="auto" w:fill="auto"/>
            <w:hideMark/>
          </w:tcPr>
          <w:p w14:paraId="679EB325"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RESULT_RECIST_ASSESSMENT</w:t>
            </w:r>
            <w:r w:rsidRPr="008D58AB">
              <w:rPr>
                <w:rFonts w:ascii="Trebuchet MS" w:hAnsi="Trebuchet MS" w:cs="Calibri"/>
                <w:color w:val="000000"/>
                <w:sz w:val="18"/>
                <w:szCs w:val="18"/>
              </w:rPr>
              <w:br/>
              <w:t>RESULT_RECIST_TARGET_LESION</w:t>
            </w:r>
          </w:p>
        </w:tc>
      </w:tr>
      <w:tr w:rsidR="00734859" w:rsidRPr="008D58AB" w14:paraId="0A92EC8A" w14:textId="77777777" w:rsidTr="005011BE">
        <w:trPr>
          <w:cantSplit/>
        </w:trPr>
        <w:tc>
          <w:tcPr>
            <w:tcW w:w="902" w:type="pct"/>
            <w:vMerge/>
            <w:tcBorders>
              <w:top w:val="nil"/>
              <w:left w:val="single" w:sz="4" w:space="0" w:color="auto"/>
              <w:bottom w:val="single" w:sz="4" w:space="0" w:color="auto"/>
              <w:right w:val="single" w:sz="4" w:space="0" w:color="auto"/>
            </w:tcBorders>
            <w:hideMark/>
          </w:tcPr>
          <w:p w14:paraId="440EF812" w14:textId="77777777" w:rsidR="00734859" w:rsidRPr="008D58AB" w:rsidRDefault="00734859" w:rsidP="005011BE">
            <w:pPr>
              <w:widowControl/>
              <w:spacing w:line="240" w:lineRule="auto"/>
              <w:rPr>
                <w:rFonts w:ascii="Trebuchet MS" w:hAnsi="Trebuchet MS" w:cs="Calibri"/>
                <w:b/>
                <w:color w:val="000000"/>
                <w:sz w:val="18"/>
                <w:szCs w:val="18"/>
              </w:rPr>
            </w:pPr>
          </w:p>
        </w:tc>
        <w:tc>
          <w:tcPr>
            <w:tcW w:w="1154" w:type="pct"/>
            <w:tcBorders>
              <w:top w:val="nil"/>
              <w:left w:val="nil"/>
              <w:bottom w:val="single" w:sz="4" w:space="0" w:color="auto"/>
              <w:right w:val="single" w:sz="4" w:space="0" w:color="auto"/>
            </w:tcBorders>
            <w:shd w:val="clear" w:color="auto" w:fill="auto"/>
            <w:noWrap/>
            <w:hideMark/>
          </w:tcPr>
          <w:p w14:paraId="0D4FA581"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TL diameters over time</w:t>
            </w:r>
          </w:p>
        </w:tc>
        <w:tc>
          <w:tcPr>
            <w:tcW w:w="1258" w:type="pct"/>
            <w:tcBorders>
              <w:top w:val="nil"/>
              <w:left w:val="nil"/>
              <w:bottom w:val="single" w:sz="4" w:space="0" w:color="auto"/>
              <w:right w:val="single" w:sz="4" w:space="0" w:color="auto"/>
            </w:tcBorders>
            <w:shd w:val="clear" w:color="auto" w:fill="auto"/>
            <w:hideMark/>
          </w:tcPr>
          <w:p w14:paraId="438D0CF8"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Recist assessment summarised (recist2)</w:t>
            </w:r>
            <w:r w:rsidRPr="008D58AB">
              <w:rPr>
                <w:rFonts w:ascii="Trebuchet MS" w:hAnsi="Trebuchet MS" w:cs="Calibri"/>
                <w:color w:val="000000"/>
                <w:sz w:val="18"/>
                <w:szCs w:val="18"/>
              </w:rPr>
              <w:br/>
              <w:t>Recist target lesion assessments (recist1)</w:t>
            </w:r>
          </w:p>
        </w:tc>
        <w:tc>
          <w:tcPr>
            <w:tcW w:w="1686" w:type="pct"/>
            <w:tcBorders>
              <w:top w:val="nil"/>
              <w:left w:val="nil"/>
              <w:bottom w:val="single" w:sz="4" w:space="0" w:color="auto"/>
              <w:right w:val="single" w:sz="4" w:space="0" w:color="auto"/>
            </w:tcBorders>
            <w:shd w:val="clear" w:color="auto" w:fill="auto"/>
            <w:hideMark/>
          </w:tcPr>
          <w:p w14:paraId="15376E66"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RESULT_RECIST_ASSESSMENT</w:t>
            </w:r>
            <w:r w:rsidRPr="008D58AB">
              <w:rPr>
                <w:rFonts w:ascii="Trebuchet MS" w:hAnsi="Trebuchet MS" w:cs="Calibri"/>
                <w:color w:val="000000"/>
                <w:sz w:val="18"/>
                <w:szCs w:val="18"/>
              </w:rPr>
              <w:br/>
              <w:t>RESULT_RECIST_TARGET_LESION</w:t>
            </w:r>
          </w:p>
        </w:tc>
      </w:tr>
      <w:tr w:rsidR="00734859" w:rsidRPr="008D58AB" w14:paraId="51FD7465" w14:textId="77777777" w:rsidTr="005011BE">
        <w:trPr>
          <w:cantSplit/>
        </w:trPr>
        <w:tc>
          <w:tcPr>
            <w:tcW w:w="902" w:type="pct"/>
            <w:vMerge/>
            <w:tcBorders>
              <w:top w:val="nil"/>
              <w:left w:val="single" w:sz="4" w:space="0" w:color="auto"/>
              <w:bottom w:val="single" w:sz="4" w:space="0" w:color="auto"/>
              <w:right w:val="single" w:sz="4" w:space="0" w:color="auto"/>
            </w:tcBorders>
            <w:hideMark/>
          </w:tcPr>
          <w:p w14:paraId="4189276D" w14:textId="77777777" w:rsidR="00734859" w:rsidRPr="008D58AB" w:rsidRDefault="00734859" w:rsidP="005011BE">
            <w:pPr>
              <w:widowControl/>
              <w:spacing w:line="240" w:lineRule="auto"/>
              <w:rPr>
                <w:rFonts w:ascii="Trebuchet MS" w:hAnsi="Trebuchet MS" w:cs="Calibri"/>
                <w:b/>
                <w:color w:val="000000"/>
                <w:sz w:val="18"/>
                <w:szCs w:val="18"/>
              </w:rPr>
            </w:pPr>
          </w:p>
        </w:tc>
        <w:tc>
          <w:tcPr>
            <w:tcW w:w="1154" w:type="pct"/>
            <w:tcBorders>
              <w:top w:val="nil"/>
              <w:left w:val="nil"/>
              <w:bottom w:val="single" w:sz="4" w:space="0" w:color="auto"/>
              <w:right w:val="single" w:sz="4" w:space="0" w:color="auto"/>
            </w:tcBorders>
            <w:shd w:val="clear" w:color="auto" w:fill="auto"/>
            <w:noWrap/>
            <w:hideMark/>
          </w:tcPr>
          <w:p w14:paraId="45BA4A67"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Prior therapy vs. Time on compound</w:t>
            </w:r>
          </w:p>
        </w:tc>
        <w:tc>
          <w:tcPr>
            <w:tcW w:w="1258" w:type="pct"/>
            <w:tcBorders>
              <w:top w:val="nil"/>
              <w:left w:val="nil"/>
              <w:bottom w:val="single" w:sz="4" w:space="0" w:color="auto"/>
              <w:right w:val="single" w:sz="4" w:space="0" w:color="auto"/>
            </w:tcBorders>
            <w:shd w:val="clear" w:color="auto" w:fill="auto"/>
            <w:hideMark/>
          </w:tcPr>
          <w:p w14:paraId="16C5280A"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Chemotherapy information (caprx)</w:t>
            </w:r>
            <w:r w:rsidRPr="008D58AB">
              <w:rPr>
                <w:rFonts w:ascii="Trebuchet MS" w:hAnsi="Trebuchet MS" w:cs="Calibri"/>
                <w:color w:val="000000"/>
                <w:sz w:val="18"/>
                <w:szCs w:val="18"/>
              </w:rPr>
              <w:br/>
              <w:t>Radiotherapy information (caprxr)</w:t>
            </w:r>
            <w:r w:rsidRPr="008D58AB">
              <w:rPr>
                <w:rFonts w:ascii="Trebuchet MS" w:hAnsi="Trebuchet MS" w:cs="Calibri"/>
                <w:color w:val="000000"/>
                <w:sz w:val="18"/>
                <w:szCs w:val="18"/>
              </w:rPr>
              <w:br/>
              <w:t>Disease Extent</w:t>
            </w:r>
            <w:r w:rsidRPr="008D58AB">
              <w:rPr>
                <w:rFonts w:ascii="Trebuchet MS" w:hAnsi="Trebuchet MS" w:cs="Calibri"/>
                <w:color w:val="000000"/>
                <w:sz w:val="18"/>
                <w:szCs w:val="18"/>
              </w:rPr>
              <w:br/>
              <w:t>Pathology</w:t>
            </w:r>
            <w:r w:rsidRPr="008D58AB">
              <w:rPr>
                <w:rFonts w:ascii="Trebuchet MS" w:hAnsi="Trebuchet MS" w:cs="Calibri"/>
                <w:color w:val="000000"/>
                <w:sz w:val="18"/>
                <w:szCs w:val="18"/>
              </w:rPr>
              <w:br/>
              <w:t>Patient group information (long and thin) + Alternative Subject Groupings</w:t>
            </w:r>
          </w:p>
        </w:tc>
        <w:tc>
          <w:tcPr>
            <w:tcW w:w="1686" w:type="pct"/>
            <w:tcBorders>
              <w:top w:val="nil"/>
              <w:left w:val="nil"/>
              <w:bottom w:val="single" w:sz="4" w:space="0" w:color="auto"/>
              <w:right w:val="single" w:sz="4" w:space="0" w:color="auto"/>
            </w:tcBorders>
            <w:shd w:val="clear" w:color="auto" w:fill="auto"/>
            <w:hideMark/>
          </w:tcPr>
          <w:p w14:paraId="249DBA36"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RESULT_CHEMOTHERAPY</w:t>
            </w:r>
            <w:r w:rsidRPr="008D58AB">
              <w:rPr>
                <w:rFonts w:ascii="Trebuchet MS" w:hAnsi="Trebuchet MS" w:cs="Calibri"/>
                <w:color w:val="000000"/>
                <w:sz w:val="18"/>
                <w:szCs w:val="18"/>
              </w:rPr>
              <w:br/>
              <w:t>RESULT_RADIOTHERAPY</w:t>
            </w:r>
            <w:r w:rsidRPr="008D58AB">
              <w:rPr>
                <w:rFonts w:ascii="Trebuchet MS" w:hAnsi="Trebuchet MS" w:cs="Calibri"/>
                <w:color w:val="000000"/>
                <w:sz w:val="18"/>
                <w:szCs w:val="18"/>
              </w:rPr>
              <w:br/>
              <w:t>RESULT_DISEASE_EXTENT</w:t>
            </w:r>
            <w:r w:rsidRPr="008D58AB">
              <w:rPr>
                <w:rFonts w:ascii="Trebuchet MS" w:hAnsi="Trebuchet MS" w:cs="Calibri"/>
                <w:color w:val="000000"/>
                <w:sz w:val="18"/>
                <w:szCs w:val="18"/>
              </w:rPr>
              <w:br/>
              <w:t>RESULT_PATHOLOGY</w:t>
            </w:r>
            <w:r w:rsidRPr="008D58AB">
              <w:rPr>
                <w:rFonts w:ascii="Trebuchet MS" w:hAnsi="Trebuchet MS" w:cs="Calibri"/>
                <w:color w:val="000000"/>
                <w:sz w:val="18"/>
                <w:szCs w:val="18"/>
              </w:rPr>
              <w:br/>
              <w:t>MAP_SUBJECT_GROUP* (PRECALC_DEMO also contains subject groupings information)</w:t>
            </w:r>
          </w:p>
        </w:tc>
      </w:tr>
      <w:tr w:rsidR="00734859" w:rsidRPr="008D58AB" w14:paraId="27D40C21" w14:textId="77777777" w:rsidTr="005011BE">
        <w:trPr>
          <w:cantSplit/>
        </w:trPr>
        <w:tc>
          <w:tcPr>
            <w:tcW w:w="902" w:type="pct"/>
            <w:vMerge w:val="restart"/>
            <w:tcBorders>
              <w:top w:val="nil"/>
              <w:left w:val="single" w:sz="4" w:space="0" w:color="auto"/>
              <w:bottom w:val="single" w:sz="4" w:space="0" w:color="auto"/>
              <w:right w:val="single" w:sz="4" w:space="0" w:color="auto"/>
            </w:tcBorders>
            <w:shd w:val="clear" w:color="auto" w:fill="auto"/>
            <w:noWrap/>
            <w:hideMark/>
          </w:tcPr>
          <w:p w14:paraId="03672B2D" w14:textId="77777777" w:rsidR="00734859" w:rsidRPr="008D58AB" w:rsidRDefault="00734859" w:rsidP="005011BE">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Oncogenic Biomarkers</w:t>
            </w:r>
          </w:p>
        </w:tc>
        <w:tc>
          <w:tcPr>
            <w:tcW w:w="1154" w:type="pct"/>
            <w:tcBorders>
              <w:top w:val="nil"/>
              <w:left w:val="nil"/>
              <w:bottom w:val="single" w:sz="4" w:space="0" w:color="auto"/>
              <w:right w:val="single" w:sz="4" w:space="0" w:color="auto"/>
            </w:tcBorders>
            <w:shd w:val="clear" w:color="auto" w:fill="auto"/>
            <w:noWrap/>
            <w:hideMark/>
          </w:tcPr>
          <w:p w14:paraId="27F000B7"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Genomic Profile</w:t>
            </w:r>
          </w:p>
        </w:tc>
        <w:tc>
          <w:tcPr>
            <w:tcW w:w="1258" w:type="pct"/>
            <w:tcBorders>
              <w:top w:val="nil"/>
              <w:left w:val="nil"/>
              <w:bottom w:val="single" w:sz="4" w:space="0" w:color="auto"/>
              <w:right w:val="single" w:sz="4" w:space="0" w:color="auto"/>
            </w:tcBorders>
            <w:shd w:val="clear" w:color="auto" w:fill="auto"/>
            <w:noWrap/>
            <w:hideMark/>
          </w:tcPr>
          <w:p w14:paraId="3D583C21"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Genomic Profile Biomarker Results</w:t>
            </w:r>
          </w:p>
        </w:tc>
        <w:tc>
          <w:tcPr>
            <w:tcW w:w="1686" w:type="pct"/>
            <w:tcBorders>
              <w:top w:val="nil"/>
              <w:left w:val="nil"/>
              <w:bottom w:val="single" w:sz="4" w:space="0" w:color="auto"/>
              <w:right w:val="single" w:sz="4" w:space="0" w:color="auto"/>
            </w:tcBorders>
            <w:shd w:val="clear" w:color="auto" w:fill="auto"/>
            <w:noWrap/>
            <w:hideMark/>
          </w:tcPr>
          <w:p w14:paraId="7D079B0C"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RESULT_BIOMARKERS</w:t>
            </w:r>
          </w:p>
        </w:tc>
      </w:tr>
      <w:tr w:rsidR="00734859" w:rsidRPr="008D58AB" w14:paraId="112E39F6" w14:textId="77777777" w:rsidTr="005011BE">
        <w:trPr>
          <w:cantSplit/>
        </w:trPr>
        <w:tc>
          <w:tcPr>
            <w:tcW w:w="902" w:type="pct"/>
            <w:vMerge/>
            <w:tcBorders>
              <w:top w:val="nil"/>
              <w:left w:val="single" w:sz="4" w:space="0" w:color="auto"/>
              <w:bottom w:val="single" w:sz="4" w:space="0" w:color="auto"/>
              <w:right w:val="single" w:sz="4" w:space="0" w:color="auto"/>
            </w:tcBorders>
            <w:hideMark/>
          </w:tcPr>
          <w:p w14:paraId="0CE20FB4" w14:textId="77777777" w:rsidR="00734859" w:rsidRPr="008D58AB" w:rsidRDefault="00734859" w:rsidP="005011BE">
            <w:pPr>
              <w:widowControl/>
              <w:spacing w:line="240" w:lineRule="auto"/>
              <w:rPr>
                <w:rFonts w:ascii="Trebuchet MS" w:hAnsi="Trebuchet MS" w:cs="Calibri"/>
                <w:b/>
                <w:color w:val="000000"/>
                <w:sz w:val="18"/>
                <w:szCs w:val="18"/>
              </w:rPr>
            </w:pPr>
          </w:p>
        </w:tc>
        <w:tc>
          <w:tcPr>
            <w:tcW w:w="1154" w:type="pct"/>
            <w:tcBorders>
              <w:top w:val="nil"/>
              <w:left w:val="nil"/>
              <w:bottom w:val="single" w:sz="4" w:space="0" w:color="auto"/>
              <w:right w:val="single" w:sz="4" w:space="0" w:color="auto"/>
            </w:tcBorders>
            <w:shd w:val="clear" w:color="auto" w:fill="auto"/>
            <w:noWrap/>
            <w:hideMark/>
          </w:tcPr>
          <w:p w14:paraId="57812B54"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ctDNA</w:t>
            </w:r>
          </w:p>
        </w:tc>
        <w:tc>
          <w:tcPr>
            <w:tcW w:w="1258" w:type="pct"/>
            <w:tcBorders>
              <w:top w:val="nil"/>
              <w:left w:val="nil"/>
              <w:bottom w:val="single" w:sz="4" w:space="0" w:color="auto"/>
              <w:right w:val="single" w:sz="4" w:space="0" w:color="auto"/>
            </w:tcBorders>
            <w:shd w:val="clear" w:color="auto" w:fill="auto"/>
            <w:noWrap/>
            <w:hideMark/>
          </w:tcPr>
          <w:p w14:paraId="11682589"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Circulating tumor DNA</w:t>
            </w:r>
          </w:p>
        </w:tc>
        <w:tc>
          <w:tcPr>
            <w:tcW w:w="1686" w:type="pct"/>
            <w:tcBorders>
              <w:top w:val="nil"/>
              <w:left w:val="nil"/>
              <w:bottom w:val="single" w:sz="4" w:space="0" w:color="auto"/>
              <w:right w:val="single" w:sz="4" w:space="0" w:color="auto"/>
            </w:tcBorders>
            <w:shd w:val="clear" w:color="auto" w:fill="auto"/>
            <w:noWrap/>
            <w:hideMark/>
          </w:tcPr>
          <w:p w14:paraId="6374C173"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RESULT_CTDNA</w:t>
            </w:r>
          </w:p>
        </w:tc>
      </w:tr>
      <w:tr w:rsidR="00734859" w:rsidRPr="008D58AB" w14:paraId="6EDC35D9" w14:textId="77777777" w:rsidTr="005011BE">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35725C66" w14:textId="77777777" w:rsidR="00734859" w:rsidRPr="008D58AB" w:rsidRDefault="00734859" w:rsidP="005011BE">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Timeline</w:t>
            </w:r>
          </w:p>
        </w:tc>
        <w:tc>
          <w:tcPr>
            <w:tcW w:w="1154" w:type="pct"/>
            <w:tcBorders>
              <w:top w:val="nil"/>
              <w:left w:val="nil"/>
              <w:bottom w:val="single" w:sz="4" w:space="0" w:color="auto"/>
              <w:right w:val="single" w:sz="4" w:space="0" w:color="auto"/>
            </w:tcBorders>
            <w:shd w:val="clear" w:color="auto" w:fill="auto"/>
            <w:noWrap/>
            <w:hideMark/>
          </w:tcPr>
          <w:p w14:paraId="7F4F7A36"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Timeline</w:t>
            </w:r>
          </w:p>
        </w:tc>
        <w:tc>
          <w:tcPr>
            <w:tcW w:w="1258" w:type="pct"/>
            <w:tcBorders>
              <w:top w:val="nil"/>
              <w:left w:val="nil"/>
              <w:bottom w:val="single" w:sz="4" w:space="0" w:color="auto"/>
              <w:right w:val="single" w:sz="4" w:space="0" w:color="auto"/>
            </w:tcBorders>
            <w:shd w:val="clear" w:color="auto" w:fill="auto"/>
            <w:noWrap/>
            <w:hideMark/>
          </w:tcPr>
          <w:p w14:paraId="27105C8F"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Patient reported data</w:t>
            </w:r>
          </w:p>
        </w:tc>
        <w:tc>
          <w:tcPr>
            <w:tcW w:w="1686" w:type="pct"/>
            <w:tcBorders>
              <w:top w:val="nil"/>
              <w:left w:val="nil"/>
              <w:bottom w:val="single" w:sz="4" w:space="0" w:color="auto"/>
              <w:right w:val="single" w:sz="4" w:space="0" w:color="auto"/>
            </w:tcBorders>
            <w:shd w:val="clear" w:color="auto" w:fill="auto"/>
            <w:noWrap/>
            <w:hideMark/>
          </w:tcPr>
          <w:p w14:paraId="39BBA601"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RESULT_PATIENT_REPORTED_DATA</w:t>
            </w:r>
          </w:p>
        </w:tc>
      </w:tr>
      <w:tr w:rsidR="00734859" w:rsidRPr="008D58AB" w14:paraId="3D8FEAC1" w14:textId="77777777" w:rsidTr="005011BE">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110ABC99" w14:textId="77777777" w:rsidR="00734859" w:rsidRPr="008D58AB" w:rsidRDefault="00734859" w:rsidP="005011BE">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Single Subject</w:t>
            </w:r>
          </w:p>
        </w:tc>
        <w:tc>
          <w:tcPr>
            <w:tcW w:w="1154" w:type="pct"/>
            <w:tcBorders>
              <w:top w:val="nil"/>
              <w:left w:val="nil"/>
              <w:bottom w:val="single" w:sz="4" w:space="0" w:color="auto"/>
              <w:right w:val="single" w:sz="4" w:space="0" w:color="auto"/>
            </w:tcBorders>
            <w:shd w:val="clear" w:color="auto" w:fill="auto"/>
            <w:noWrap/>
            <w:hideMark/>
          </w:tcPr>
          <w:p w14:paraId="63F1E94F"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w:t>
            </w:r>
          </w:p>
        </w:tc>
        <w:tc>
          <w:tcPr>
            <w:tcW w:w="1258" w:type="pct"/>
            <w:tcBorders>
              <w:top w:val="nil"/>
              <w:left w:val="nil"/>
              <w:bottom w:val="single" w:sz="4" w:space="0" w:color="auto"/>
              <w:right w:val="single" w:sz="4" w:space="0" w:color="auto"/>
            </w:tcBorders>
            <w:shd w:val="clear" w:color="auto" w:fill="auto"/>
            <w:noWrap/>
            <w:hideMark/>
          </w:tcPr>
          <w:p w14:paraId="52907096"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w:t>
            </w:r>
          </w:p>
        </w:tc>
        <w:tc>
          <w:tcPr>
            <w:tcW w:w="1686" w:type="pct"/>
            <w:tcBorders>
              <w:top w:val="nil"/>
              <w:left w:val="nil"/>
              <w:bottom w:val="single" w:sz="4" w:space="0" w:color="auto"/>
              <w:right w:val="single" w:sz="4" w:space="0" w:color="auto"/>
            </w:tcBorders>
            <w:shd w:val="clear" w:color="auto" w:fill="auto"/>
            <w:noWrap/>
            <w:hideMark/>
          </w:tcPr>
          <w:p w14:paraId="0A3C121F"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w:t>
            </w:r>
          </w:p>
        </w:tc>
      </w:tr>
      <w:tr w:rsidR="00734859" w:rsidRPr="008D58AB" w14:paraId="6247A0F7" w14:textId="77777777" w:rsidTr="005011BE">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552DD07E" w14:textId="77777777" w:rsidR="00734859" w:rsidRPr="008D58AB" w:rsidRDefault="00734859" w:rsidP="005011BE">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Cohort Editor</w:t>
            </w:r>
          </w:p>
        </w:tc>
        <w:tc>
          <w:tcPr>
            <w:tcW w:w="1154" w:type="pct"/>
            <w:tcBorders>
              <w:top w:val="nil"/>
              <w:left w:val="nil"/>
              <w:bottom w:val="single" w:sz="4" w:space="0" w:color="auto"/>
              <w:right w:val="single" w:sz="4" w:space="0" w:color="auto"/>
            </w:tcBorders>
            <w:shd w:val="clear" w:color="auto" w:fill="auto"/>
            <w:noWrap/>
            <w:hideMark/>
          </w:tcPr>
          <w:p w14:paraId="59A45E91"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w:t>
            </w:r>
          </w:p>
        </w:tc>
        <w:tc>
          <w:tcPr>
            <w:tcW w:w="1258" w:type="pct"/>
            <w:tcBorders>
              <w:top w:val="nil"/>
              <w:left w:val="nil"/>
              <w:bottom w:val="single" w:sz="4" w:space="0" w:color="auto"/>
              <w:right w:val="single" w:sz="4" w:space="0" w:color="auto"/>
            </w:tcBorders>
            <w:shd w:val="clear" w:color="auto" w:fill="auto"/>
            <w:noWrap/>
            <w:hideMark/>
          </w:tcPr>
          <w:p w14:paraId="11CCD6FE"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w:t>
            </w:r>
          </w:p>
        </w:tc>
        <w:tc>
          <w:tcPr>
            <w:tcW w:w="1686" w:type="pct"/>
            <w:tcBorders>
              <w:top w:val="nil"/>
              <w:left w:val="nil"/>
              <w:bottom w:val="single" w:sz="4" w:space="0" w:color="auto"/>
              <w:right w:val="single" w:sz="4" w:space="0" w:color="auto"/>
            </w:tcBorders>
            <w:shd w:val="clear" w:color="auto" w:fill="auto"/>
            <w:noWrap/>
            <w:hideMark/>
          </w:tcPr>
          <w:p w14:paraId="7A607A7A"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w:t>
            </w:r>
          </w:p>
        </w:tc>
      </w:tr>
      <w:tr w:rsidR="00734859" w:rsidRPr="008D58AB" w14:paraId="552FBC62" w14:textId="77777777" w:rsidTr="005011BE">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70F70D4D" w14:textId="77777777" w:rsidR="00734859" w:rsidRPr="008D58AB" w:rsidRDefault="00734859" w:rsidP="005011BE">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Machine Insights</w:t>
            </w:r>
          </w:p>
        </w:tc>
        <w:tc>
          <w:tcPr>
            <w:tcW w:w="1154" w:type="pct"/>
            <w:tcBorders>
              <w:top w:val="nil"/>
              <w:left w:val="nil"/>
              <w:bottom w:val="single" w:sz="4" w:space="0" w:color="auto"/>
              <w:right w:val="single" w:sz="4" w:space="0" w:color="auto"/>
            </w:tcBorders>
            <w:shd w:val="clear" w:color="auto" w:fill="auto"/>
            <w:noWrap/>
            <w:hideMark/>
          </w:tcPr>
          <w:p w14:paraId="50C6408D"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QT intervals</w:t>
            </w:r>
          </w:p>
        </w:tc>
        <w:tc>
          <w:tcPr>
            <w:tcW w:w="1258" w:type="pct"/>
            <w:tcBorders>
              <w:top w:val="nil"/>
              <w:left w:val="nil"/>
              <w:bottom w:val="single" w:sz="4" w:space="0" w:color="auto"/>
              <w:right w:val="single" w:sz="4" w:space="0" w:color="auto"/>
            </w:tcBorders>
            <w:shd w:val="clear" w:color="auto" w:fill="auto"/>
            <w:hideMark/>
          </w:tcPr>
          <w:p w14:paraId="60A74B8B" w14:textId="77777777" w:rsidR="00734859" w:rsidRPr="008D58AB" w:rsidRDefault="00734859" w:rsidP="005011BE">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ECG - Legacy AZ Raw format</w:t>
            </w:r>
            <w:r w:rsidRPr="008D58AB">
              <w:rPr>
                <w:rFonts w:ascii="Trebuchet MS" w:hAnsi="Trebuchet MS" w:cs="Calibri"/>
                <w:color w:val="000000"/>
                <w:sz w:val="18"/>
                <w:szCs w:val="18"/>
              </w:rPr>
              <w:br/>
              <w:t>Concomitant medication</w:t>
            </w:r>
            <w:r w:rsidRPr="008D58AB">
              <w:rPr>
                <w:rFonts w:ascii="Trebuchet MS" w:hAnsi="Trebuchet MS" w:cs="Calibri"/>
                <w:color w:val="000000"/>
                <w:sz w:val="18"/>
                <w:szCs w:val="18"/>
              </w:rPr>
              <w:br/>
              <w:t>Adverse events</w:t>
            </w:r>
            <w:r w:rsidRPr="008D58AB">
              <w:rPr>
                <w:rFonts w:ascii="Trebuchet MS" w:hAnsi="Trebuchet MS" w:cs="Calibri"/>
                <w:color w:val="000000"/>
                <w:sz w:val="18"/>
                <w:szCs w:val="18"/>
              </w:rPr>
              <w:br/>
              <w:t>Laboratory results</w:t>
            </w:r>
          </w:p>
        </w:tc>
        <w:tc>
          <w:tcPr>
            <w:tcW w:w="1686" w:type="pct"/>
            <w:tcBorders>
              <w:top w:val="nil"/>
              <w:left w:val="nil"/>
              <w:bottom w:val="single" w:sz="4" w:space="0" w:color="auto"/>
              <w:right w:val="single" w:sz="4" w:space="0" w:color="auto"/>
            </w:tcBorders>
            <w:shd w:val="clear" w:color="auto" w:fill="auto"/>
            <w:hideMark/>
          </w:tcPr>
          <w:p w14:paraId="0D0A0A09" w14:textId="77777777" w:rsidR="00734859" w:rsidRPr="008D58AB" w:rsidRDefault="00734859" w:rsidP="005011BE">
            <w:pPr>
              <w:widowControl/>
              <w:spacing w:line="240" w:lineRule="auto"/>
              <w:rPr>
                <w:rFonts w:ascii="Trebuchet MS" w:hAnsi="Trebuchet MS" w:cs="Calibri"/>
                <w:color w:val="363636"/>
                <w:sz w:val="18"/>
                <w:szCs w:val="18"/>
              </w:rPr>
            </w:pPr>
            <w:r w:rsidRPr="008D58AB">
              <w:rPr>
                <w:rFonts w:ascii="Trebuchet MS" w:hAnsi="Trebuchet MS" w:cs="Calibri"/>
                <w:color w:val="363636"/>
                <w:sz w:val="18"/>
                <w:szCs w:val="18"/>
              </w:rPr>
              <w:t>RESULT_ALGORITHM_OUTCOMES</w:t>
            </w:r>
          </w:p>
        </w:tc>
      </w:tr>
    </w:tbl>
    <w:p w14:paraId="7A6EA7B0" w14:textId="45411325" w:rsidR="008C3ECE" w:rsidRDefault="008C3ECE" w:rsidP="00FA34AC">
      <w:pPr>
        <w:pStyle w:val="BodyText"/>
      </w:pPr>
    </w:p>
    <w:sectPr w:rsidR="008C3ECE" w:rsidSect="005B4AE6">
      <w:pgSz w:w="11909" w:h="16834" w:code="9"/>
      <w:pgMar w:top="1134" w:right="851" w:bottom="1134" w:left="1134" w:header="720" w:footer="720" w:gutter="567"/>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42952B" w14:textId="77777777" w:rsidR="002A45EB" w:rsidRDefault="002A45EB">
      <w:r>
        <w:separator/>
      </w:r>
    </w:p>
  </w:endnote>
  <w:endnote w:type="continuationSeparator" w:id="0">
    <w:p w14:paraId="27AD9202" w14:textId="77777777" w:rsidR="002A45EB" w:rsidRDefault="002A45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Light">
    <w:panose1 w:val="00000000000000000000"/>
    <w:charset w:val="00"/>
    <w:family w:val="swiss"/>
    <w:notTrueType/>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4F5EB" w14:textId="77777777" w:rsidR="00C44F35" w:rsidRDefault="00C44F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E538E" w14:textId="77777777" w:rsidR="003C151B" w:rsidRPr="002C5F65" w:rsidRDefault="003C151B" w:rsidP="00AF3313">
    <w:pPr>
      <w:framePr w:wrap="around" w:vAnchor="page" w:hAnchor="page" w:x="10910" w:y="15764"/>
      <w:widowControl/>
      <w:tabs>
        <w:tab w:val="center" w:pos="4320"/>
        <w:tab w:val="right" w:pos="8640"/>
      </w:tabs>
      <w:spacing w:line="240" w:lineRule="auto"/>
      <w:rPr>
        <w:rStyle w:val="PageNumber"/>
        <w:rFonts w:eastAsia="MS Gothic"/>
        <w:sz w:val="18"/>
        <w:szCs w:val="18"/>
      </w:rPr>
    </w:pPr>
    <w:r w:rsidRPr="002C5F65">
      <w:rPr>
        <w:rStyle w:val="PageNumber"/>
        <w:rFonts w:eastAsia="MS Gothic"/>
        <w:sz w:val="18"/>
        <w:szCs w:val="18"/>
      </w:rPr>
      <w:fldChar w:fldCharType="begin"/>
    </w:r>
    <w:r w:rsidRPr="002C5F65">
      <w:rPr>
        <w:rStyle w:val="PageNumber"/>
        <w:rFonts w:eastAsia="MS Gothic"/>
        <w:sz w:val="18"/>
        <w:szCs w:val="18"/>
      </w:rPr>
      <w:instrText xml:space="preserve">PAGE  </w:instrText>
    </w:r>
    <w:r w:rsidRPr="002C5F65">
      <w:rPr>
        <w:rStyle w:val="PageNumber"/>
        <w:rFonts w:eastAsia="MS Gothic"/>
        <w:sz w:val="18"/>
        <w:szCs w:val="18"/>
      </w:rPr>
      <w:fldChar w:fldCharType="separate"/>
    </w:r>
    <w:r>
      <w:rPr>
        <w:rStyle w:val="PageNumber"/>
        <w:rFonts w:eastAsia="MS Gothic"/>
        <w:noProof/>
        <w:sz w:val="18"/>
        <w:szCs w:val="18"/>
      </w:rPr>
      <w:t>2</w:t>
    </w:r>
    <w:r w:rsidRPr="002C5F65">
      <w:rPr>
        <w:rStyle w:val="PageNumber"/>
        <w:rFonts w:eastAsia="MS Gothic"/>
        <w:sz w:val="18"/>
        <w:szCs w:val="18"/>
      </w:rPr>
      <w:fldChar w:fldCharType="end"/>
    </w:r>
  </w:p>
  <w:tbl>
    <w:tblPr>
      <w:tblpPr w:leftFromText="181" w:rightFromText="181" w:vertAnchor="text" w:horzAnchor="margin" w:tblpX="109" w:tblpY="1"/>
      <w:tblOverlap w:val="never"/>
      <w:tblW w:w="0" w:type="auto"/>
      <w:tblLook w:val="04A0" w:firstRow="1" w:lastRow="0" w:firstColumn="1" w:lastColumn="0" w:noHBand="0" w:noVBand="1"/>
    </w:tblPr>
    <w:tblGrid>
      <w:gridCol w:w="8472"/>
    </w:tblGrid>
    <w:tr w:rsidR="003C151B" w14:paraId="56862F07" w14:textId="77777777" w:rsidTr="00C63610">
      <w:tc>
        <w:tcPr>
          <w:tcW w:w="8472" w:type="dxa"/>
        </w:tcPr>
        <w:p w14:paraId="5C48237C" w14:textId="5F1E5363" w:rsidR="003C151B" w:rsidRDefault="002A45EB" w:rsidP="00673DBC">
          <w:r>
            <w:fldChar w:fldCharType="begin"/>
          </w:r>
          <w:r>
            <w:instrText xml:space="preserve"> DOCPROPERTY  Classification  \* MERGEFORMAT </w:instrText>
          </w:r>
          <w:r>
            <w:fldChar w:fldCharType="separate"/>
          </w:r>
          <w:r w:rsidR="003C151B">
            <w:t>CONFIDENTIAL</w:t>
          </w:r>
          <w:r>
            <w:fldChar w:fldCharType="end"/>
          </w:r>
          <w:r w:rsidR="003C151B">
            <w:t xml:space="preserve"> | </w:t>
          </w:r>
          <w:r w:rsidR="003C151B">
            <w:fldChar w:fldCharType="begin"/>
          </w:r>
          <w:r w:rsidR="003C151B">
            <w:instrText xml:space="preserve"> SAVEDATE  \@ "MMMM d, yyyy"  \* MERGEFORMAT </w:instrText>
          </w:r>
          <w:r w:rsidR="003C151B">
            <w:fldChar w:fldCharType="separate"/>
          </w:r>
          <w:r w:rsidR="00C44F35">
            <w:rPr>
              <w:noProof/>
            </w:rPr>
            <w:t>January 15, 2021</w:t>
          </w:r>
          <w:r w:rsidR="003C151B">
            <w:fldChar w:fldCharType="end"/>
          </w:r>
          <w:r w:rsidR="003C151B">
            <w:tab/>
          </w:r>
        </w:p>
      </w:tc>
    </w:tr>
  </w:tbl>
  <w:p w14:paraId="74C6F75B" w14:textId="77777777" w:rsidR="003C151B" w:rsidRDefault="003C151B" w:rsidP="00673DBC">
    <w:r w:rsidRPr="00205D53">
      <w:rPr>
        <w:noProof/>
      </w:rPr>
      <mc:AlternateContent>
        <mc:Choice Requires="wps">
          <w:drawing>
            <wp:anchor distT="0" distB="0" distL="114300" distR="114300" simplePos="0" relativeHeight="251649536" behindDoc="0" locked="0" layoutInCell="1" allowOverlap="1" wp14:anchorId="1D8DB89D" wp14:editId="035B1A7C">
              <wp:simplePos x="0" y="0"/>
              <wp:positionH relativeFrom="column">
                <wp:posOffset>-51171</wp:posOffset>
              </wp:positionH>
              <wp:positionV relativeFrom="paragraph">
                <wp:posOffset>-17780</wp:posOffset>
              </wp:positionV>
              <wp:extent cx="5943600" cy="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5943600" cy="0"/>
                      </a:xfrm>
                      <a:prstGeom prst="line">
                        <a:avLst/>
                      </a:prstGeom>
                      <a:noFill/>
                      <a:ln w="25400" cap="flat" cmpd="sng" algn="ctr">
                        <a:solidFill>
                          <a:srgbClr val="464547"/>
                        </a:solidFill>
                        <a:prstDash val="solid"/>
                      </a:ln>
                      <a:effectLst/>
                    </wps:spPr>
                    <wps:bodyPr/>
                  </wps:wsp>
                </a:graphicData>
              </a:graphic>
              <wp14:sizeRelH relativeFrom="margin">
                <wp14:pctWidth>0</wp14:pctWidth>
              </wp14:sizeRelH>
            </wp:anchor>
          </w:drawing>
        </mc:Choice>
        <mc:Fallback>
          <w:pict>
            <v:line w14:anchorId="1E97CF5F" id="Straight Connector 18" o:spid="_x0000_s1026" style="position:absolute;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5pt,-1.4pt" to="463.9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" strokecolor="#464547" strokeweight="2p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108" w:type="dxa"/>
      <w:tblLook w:val="04A0" w:firstRow="1" w:lastRow="0" w:firstColumn="1" w:lastColumn="0" w:noHBand="0" w:noVBand="1"/>
    </w:tblPr>
    <w:tblGrid>
      <w:gridCol w:w="1526"/>
      <w:gridCol w:w="7613"/>
    </w:tblGrid>
    <w:tr w:rsidR="003C151B" w14:paraId="4DAC08A2" w14:textId="77777777" w:rsidTr="00673DBC">
      <w:tc>
        <w:tcPr>
          <w:tcW w:w="1526" w:type="dxa"/>
          <w:vAlign w:val="center"/>
        </w:tcPr>
        <w:p w14:paraId="44DC89D9" w14:textId="77777777" w:rsidR="003C151B" w:rsidRPr="007F4104" w:rsidRDefault="003C151B" w:rsidP="007F4104">
          <w:pPr>
            <w:pStyle w:val="Footer"/>
            <w:rPr>
              <w:b/>
            </w:rPr>
          </w:pPr>
          <w:r w:rsidRPr="007F4104">
            <w:rPr>
              <w:b/>
            </w:rPr>
            <w:t>Legal Notice:</w:t>
          </w:r>
        </w:p>
      </w:tc>
      <w:tc>
        <w:tcPr>
          <w:tcW w:w="7613" w:type="dxa"/>
          <w:vAlign w:val="center"/>
        </w:tcPr>
        <w:p w14:paraId="5BA114E9" w14:textId="77777777" w:rsidR="003C151B" w:rsidRPr="001F1D2E" w:rsidRDefault="003C151B" w:rsidP="007F4104">
          <w:pPr>
            <w:pStyle w:val="Footer"/>
          </w:pPr>
          <w:r w:rsidRPr="001F1D2E">
            <w:t xml:space="preserve">This document contains privileged and/or confidential information and may not be </w:t>
          </w:r>
          <w:r w:rsidRPr="007F4104">
            <w:t>disclosed</w:t>
          </w:r>
          <w:r w:rsidRPr="001F1D2E">
            <w:t>, distributed or reproduced without the prior written permission of EPAM</w:t>
          </w:r>
          <w:r w:rsidRPr="008B7308">
            <w:t>®</w:t>
          </w:r>
          <w:r w:rsidRPr="001F1D2E">
            <w:t>.</w:t>
          </w:r>
        </w:p>
      </w:tc>
    </w:tr>
    <w:tr w:rsidR="003C151B" w14:paraId="713B9603" w14:textId="77777777" w:rsidTr="00673DBC">
      <w:tc>
        <w:tcPr>
          <w:tcW w:w="9139" w:type="dxa"/>
          <w:gridSpan w:val="2"/>
        </w:tcPr>
        <w:p w14:paraId="5BD40E75" w14:textId="77777777" w:rsidR="003C151B" w:rsidRDefault="002A45EB" w:rsidP="007F4104">
          <w:pPr>
            <w:pStyle w:val="Footer"/>
          </w:pPr>
          <w:r>
            <w:fldChar w:fldCharType="begin"/>
          </w:r>
          <w:r>
            <w:instrText xml:space="preserve"> DOCPROPERTY  Classification  \* MERGEFORMAT </w:instrText>
          </w:r>
          <w:r>
            <w:fldChar w:fldCharType="separate"/>
          </w:r>
          <w:r w:rsidR="003C151B">
            <w:t>CONFIDENTIAL</w:t>
          </w:r>
          <w:r>
            <w:fldChar w:fldCharType="end"/>
          </w:r>
          <w:r w:rsidR="003C151B" w:rsidRPr="001F1D2E">
            <w:t xml:space="preserve"> | </w:t>
          </w:r>
          <w:r w:rsidR="003C151B">
            <w:t xml:space="preserve">Effective Date: </w:t>
          </w:r>
          <w:r>
            <w:fldChar w:fldCharType="begin"/>
          </w:r>
          <w:r>
            <w:instrText xml:space="preserve"> DOCPROPERTY  "Approval Date"  \* MERGEFORMAT </w:instrText>
          </w:r>
          <w:r>
            <w:fldChar w:fldCharType="separate"/>
          </w:r>
          <w:r w:rsidR="003C151B">
            <w:t>dd-Mmm-yyyy</w:t>
          </w:r>
          <w:r>
            <w:fldChar w:fldCharType="end"/>
          </w:r>
        </w:p>
      </w:tc>
    </w:tr>
  </w:tbl>
  <w:p w14:paraId="15F6E66E" w14:textId="77777777" w:rsidR="003C151B" w:rsidRPr="005B4AE6" w:rsidRDefault="003C151B" w:rsidP="007F4104">
    <w:pPr>
      <w:pStyle w:val="Footer"/>
    </w:pPr>
    <w:r w:rsidRPr="00DF38F2">
      <w:rPr>
        <w:noProof/>
      </w:rPr>
      <mc:AlternateContent>
        <mc:Choice Requires="wps">
          <w:drawing>
            <wp:anchor distT="0" distB="0" distL="114300" distR="114300" simplePos="0" relativeHeight="251657216" behindDoc="0" locked="0" layoutInCell="1" allowOverlap="1" wp14:anchorId="78A3737C" wp14:editId="5913AAB6">
              <wp:simplePos x="0" y="0"/>
              <wp:positionH relativeFrom="column">
                <wp:posOffset>-21219</wp:posOffset>
              </wp:positionH>
              <wp:positionV relativeFrom="paragraph">
                <wp:posOffset>-315595</wp:posOffset>
              </wp:positionV>
              <wp:extent cx="5943600" cy="0"/>
              <wp:effectExtent l="0" t="0" r="19050" b="19050"/>
              <wp:wrapSquare wrapText="bothSides"/>
              <wp:docPr id="1" name="Straight Connector 1"/>
              <wp:cNvGraphicFramePr/>
              <a:graphic xmlns:a="http://schemas.openxmlformats.org/drawingml/2006/main">
                <a:graphicData uri="http://schemas.microsoft.com/office/word/2010/wordprocessingShape">
                  <wps:wsp>
                    <wps:cNvCnPr/>
                    <wps:spPr>
                      <a:xfrm>
                        <a:off x="0" y="0"/>
                        <a:ext cx="5943600" cy="0"/>
                      </a:xfrm>
                      <a:prstGeom prst="line">
                        <a:avLst/>
                      </a:prstGeom>
                      <a:noFill/>
                      <a:ln w="25400" cap="flat" cmpd="sng" algn="ctr">
                        <a:solidFill>
                          <a:srgbClr val="464547"/>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D74B839"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24.85pt" to="466.3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" strokecolor="#464547" strokeweight="2pt">
              <w10:wrap type="square"/>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F5255A" w14:textId="228C4060" w:rsidR="003C151B" w:rsidRPr="00851FAD" w:rsidRDefault="003C151B" w:rsidP="005B4AE6">
    <w:pPr>
      <w:framePr w:wrap="around" w:vAnchor="page" w:hAnchor="page" w:x="10910" w:y="15764"/>
      <w:widowControl/>
      <w:tabs>
        <w:tab w:val="center" w:pos="4320"/>
        <w:tab w:val="right" w:pos="8640"/>
      </w:tabs>
      <w:spacing w:line="240" w:lineRule="auto"/>
      <w:rPr>
        <w:rStyle w:val="PageNumber"/>
        <w:rFonts w:eastAsia="MS Gothic"/>
        <w:sz w:val="18"/>
        <w:szCs w:val="18"/>
      </w:rPr>
    </w:pPr>
    <w:r w:rsidRPr="00851FAD">
      <w:rPr>
        <w:rStyle w:val="PageNumber"/>
        <w:rFonts w:eastAsia="MS Gothic"/>
        <w:sz w:val="18"/>
        <w:szCs w:val="18"/>
      </w:rPr>
      <w:fldChar w:fldCharType="begin"/>
    </w:r>
    <w:r w:rsidRPr="00851FAD">
      <w:rPr>
        <w:rStyle w:val="PageNumber"/>
        <w:rFonts w:eastAsia="MS Gothic"/>
        <w:sz w:val="18"/>
        <w:szCs w:val="18"/>
      </w:rPr>
      <w:instrText xml:space="preserve">PAGE  </w:instrText>
    </w:r>
    <w:r w:rsidRPr="00851FAD">
      <w:rPr>
        <w:rStyle w:val="PageNumber"/>
        <w:rFonts w:eastAsia="MS Gothic"/>
        <w:sz w:val="18"/>
        <w:szCs w:val="18"/>
      </w:rPr>
      <w:fldChar w:fldCharType="separate"/>
    </w:r>
    <w:r w:rsidR="001476DE">
      <w:rPr>
        <w:rStyle w:val="PageNumber"/>
        <w:rFonts w:eastAsia="MS Gothic"/>
        <w:noProof/>
        <w:sz w:val="18"/>
        <w:szCs w:val="18"/>
      </w:rPr>
      <w:t>2</w:t>
    </w:r>
    <w:r w:rsidRPr="00851FAD">
      <w:rPr>
        <w:rStyle w:val="PageNumber"/>
        <w:rFonts w:eastAsia="MS Gothic"/>
        <w:sz w:val="18"/>
        <w:szCs w:val="18"/>
      </w:rPr>
      <w:fldChar w:fldCharType="end"/>
    </w:r>
  </w:p>
  <w:tbl>
    <w:tblPr>
      <w:tblpPr w:leftFromText="181" w:rightFromText="181" w:vertAnchor="text" w:horzAnchor="margin" w:tblpX="109" w:tblpY="1"/>
      <w:tblOverlap w:val="never"/>
      <w:tblW w:w="0" w:type="auto"/>
      <w:tblLook w:val="04A0" w:firstRow="1" w:lastRow="0" w:firstColumn="1" w:lastColumn="0" w:noHBand="0" w:noVBand="1"/>
    </w:tblPr>
    <w:tblGrid>
      <w:gridCol w:w="8472"/>
    </w:tblGrid>
    <w:tr w:rsidR="003C151B" w14:paraId="06631DE9" w14:textId="77777777" w:rsidTr="005B4AE6">
      <w:tc>
        <w:tcPr>
          <w:tcW w:w="8472" w:type="dxa"/>
        </w:tcPr>
        <w:p w14:paraId="13A6F073" w14:textId="77777777" w:rsidR="003C151B" w:rsidRDefault="002A45EB" w:rsidP="007F4104">
          <w:pPr>
            <w:pStyle w:val="Footer"/>
          </w:pPr>
          <w:r>
            <w:fldChar w:fldCharType="begin"/>
          </w:r>
          <w:r>
            <w:instrText xml:space="preserve"> DOCPROPERTY  Classification  \* MERGEFORMAT </w:instrText>
          </w:r>
          <w:r>
            <w:fldChar w:fldCharType="separate"/>
          </w:r>
          <w:r w:rsidR="003C151B">
            <w:t>CONFIDENTIAL</w:t>
          </w:r>
          <w:r>
            <w:fldChar w:fldCharType="end"/>
          </w:r>
          <w:r w:rsidR="003C151B">
            <w:t xml:space="preserve"> | Effective Date: </w:t>
          </w:r>
          <w:r>
            <w:fldChar w:fldCharType="begin"/>
          </w:r>
          <w:r>
            <w:instrText xml:space="preserve"> DOCPROPERTY  "Approval Date"  \* MERGEFORMAT </w:instrText>
          </w:r>
          <w:r>
            <w:fldChar w:fldCharType="separate"/>
          </w:r>
          <w:r w:rsidR="003C151B">
            <w:t>dd-Mmm-yyyy</w:t>
          </w:r>
          <w:r>
            <w:fldChar w:fldCharType="end"/>
          </w:r>
          <w:r w:rsidR="003C151B">
            <w:tab/>
          </w:r>
        </w:p>
      </w:tc>
    </w:tr>
  </w:tbl>
  <w:p w14:paraId="237F149D" w14:textId="77777777" w:rsidR="003C151B" w:rsidRPr="00205D53" w:rsidRDefault="003C151B" w:rsidP="007F4104">
    <w:pPr>
      <w:pStyle w:val="Footer"/>
    </w:pPr>
    <w:r w:rsidRPr="00205D53">
      <w:rPr>
        <w:noProof/>
      </w:rPr>
      <mc:AlternateContent>
        <mc:Choice Requires="wps">
          <w:drawing>
            <wp:anchor distT="0" distB="0" distL="114300" distR="114300" simplePos="0" relativeHeight="251659264" behindDoc="0" locked="0" layoutInCell="1" allowOverlap="1" wp14:anchorId="1E57D04C" wp14:editId="6288F3A3">
              <wp:simplePos x="0" y="0"/>
              <wp:positionH relativeFrom="column">
                <wp:posOffset>-15504</wp:posOffset>
              </wp:positionH>
              <wp:positionV relativeFrom="paragraph">
                <wp:posOffset>-8890</wp:posOffset>
              </wp:positionV>
              <wp:extent cx="5943600"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5943600" cy="0"/>
                      </a:xfrm>
                      <a:prstGeom prst="line">
                        <a:avLst/>
                      </a:prstGeom>
                      <a:noFill/>
                      <a:ln w="25400" cap="flat" cmpd="sng" algn="ctr">
                        <a:solidFill>
                          <a:srgbClr val="464547"/>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B390A4D" id="Straight Connector 2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7pt" to="466.8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" strokecolor="#464547" strokeweight="2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D9147C" w14:textId="77777777" w:rsidR="002A45EB" w:rsidRDefault="002A45EB">
      <w:r>
        <w:separator/>
      </w:r>
    </w:p>
  </w:footnote>
  <w:footnote w:type="continuationSeparator" w:id="0">
    <w:p w14:paraId="29FDFB5F" w14:textId="77777777" w:rsidR="002A45EB" w:rsidRDefault="002A45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0E3A99" w14:textId="58CCA5A6" w:rsidR="00C44F35" w:rsidRDefault="00C44F35">
    <w:pPr>
      <w:pStyle w:val="Header"/>
    </w:pPr>
    <w:r>
      <w:rPr>
        <w:noProof/>
      </w:rPr>
      <mc:AlternateContent>
        <mc:Choice Requires="wps">
          <w:drawing>
            <wp:anchor distT="0" distB="0" distL="0" distR="0" simplePos="0" relativeHeight="251661312" behindDoc="0" locked="0" layoutInCell="1" allowOverlap="1" wp14:anchorId="3DFBC7B1" wp14:editId="2AD36D33">
              <wp:simplePos x="635" y="635"/>
              <wp:positionH relativeFrom="column">
                <wp:align>center</wp:align>
              </wp:positionH>
              <wp:positionV relativeFrom="paragraph">
                <wp:posOffset>635</wp:posOffset>
              </wp:positionV>
              <wp:extent cx="443865" cy="443865"/>
              <wp:effectExtent l="0" t="0" r="0" b="16510"/>
              <wp:wrapSquare wrapText="bothSides"/>
              <wp:docPr id="671" name="Text Box 671" descr="Unrestricted"/>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DDED8BA" w14:textId="492D323C" w:rsidR="00C44F35" w:rsidRPr="00C44F35" w:rsidRDefault="00C44F35">
                          <w:pPr>
                            <w:rPr>
                              <w:rFonts w:ascii="Calibri" w:eastAsia="Calibri" w:hAnsi="Calibri" w:cs="Calibri"/>
                              <w:color w:val="008000"/>
                            </w:rPr>
                          </w:pPr>
                          <w:r w:rsidRPr="00C44F35">
                            <w:rPr>
                              <w:rFonts w:ascii="Calibri" w:eastAsia="Calibri" w:hAnsi="Calibri" w:cs="Calibri"/>
                              <w:color w:val="008000"/>
                            </w:rPr>
                            <w:t>Unrestricted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3DFBC7B1" id="_x0000_t202" coordsize="21600,21600" o:spt="202" path="m,l,21600r21600,l21600,xe">
              <v:stroke joinstyle="miter"/>
              <v:path gradientshapeok="t" o:connecttype="rect"/>
            </v:shapetype>
            <v:shape id="Text Box 671" o:spid="_x0000_s1026" type="#_x0000_t202" alt="Unrestricted" style="position:absolute;margin-left:0;margin-top:.05pt;width:34.95pt;height:34.95pt;z-index:251661312;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" filled="f" stroked="f">
              <v:fill o:detectmouseclick="t"/>
              <v:textbox style="mso-fit-shape-to-text:t" inset="0,0,0,0">
                <w:txbxContent>
                  <w:p w14:paraId="5DDED8BA" w14:textId="492D323C" w:rsidR="00C44F35" w:rsidRPr="00C44F35" w:rsidRDefault="00C44F35">
                    <w:pPr>
                      <w:rPr>
                        <w:rFonts w:ascii="Calibri" w:eastAsia="Calibri" w:hAnsi="Calibri" w:cs="Calibri"/>
                        <w:color w:val="008000"/>
                      </w:rPr>
                    </w:pPr>
                    <w:r w:rsidRPr="00C44F35">
                      <w:rPr>
                        <w:rFonts w:ascii="Calibri" w:eastAsia="Calibri" w:hAnsi="Calibri" w:cs="Calibri"/>
                        <w:color w:val="008000"/>
                      </w:rPr>
                      <w:t>Unrestricted</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06" w:type="dxa"/>
      <w:tblLook w:val="04A0" w:firstRow="1" w:lastRow="0" w:firstColumn="1" w:lastColumn="0" w:noHBand="0" w:noVBand="1"/>
    </w:tblPr>
    <w:tblGrid>
      <w:gridCol w:w="8121"/>
      <w:gridCol w:w="1485"/>
    </w:tblGrid>
    <w:tr w:rsidR="003C151B" w:rsidRPr="00347AA1" w14:paraId="2A8A6421" w14:textId="77777777" w:rsidTr="001F3654">
      <w:tc>
        <w:tcPr>
          <w:tcW w:w="8121" w:type="dxa"/>
        </w:tcPr>
        <w:p w14:paraId="0B18A7EE" w14:textId="05A64F3D" w:rsidR="003C151B" w:rsidRDefault="00C44F35" w:rsidP="005B48A3">
          <w:pPr>
            <w:pStyle w:val="Header"/>
          </w:pPr>
          <w:r>
            <w:rPr>
              <w:noProof/>
            </w:rPr>
            <mc:AlternateContent>
              <mc:Choice Requires="wps">
                <w:drawing>
                  <wp:anchor distT="0" distB="0" distL="0" distR="0" simplePos="0" relativeHeight="251662336" behindDoc="0" locked="0" layoutInCell="1" allowOverlap="1" wp14:anchorId="583A962C" wp14:editId="08EA6BA4">
                    <wp:simplePos x="635" y="635"/>
                    <wp:positionH relativeFrom="column">
                      <wp:align>center</wp:align>
                    </wp:positionH>
                    <wp:positionV relativeFrom="paragraph">
                      <wp:posOffset>635</wp:posOffset>
                    </wp:positionV>
                    <wp:extent cx="443865" cy="443865"/>
                    <wp:effectExtent l="0" t="0" r="0" b="16510"/>
                    <wp:wrapSquare wrapText="bothSides"/>
                    <wp:docPr id="672" name="Text Box 672" descr="Unrestricted"/>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FE28803" w14:textId="2088A19A" w:rsidR="00C44F35" w:rsidRPr="00C44F35" w:rsidRDefault="00C44F35">
                                <w:pPr>
                                  <w:rPr>
                                    <w:rFonts w:ascii="Calibri" w:eastAsia="Calibri" w:hAnsi="Calibri" w:cs="Calibri"/>
                                    <w:color w:val="008000"/>
                                  </w:rPr>
                                </w:pPr>
                                <w:r w:rsidRPr="00C44F35">
                                  <w:rPr>
                                    <w:rFonts w:ascii="Calibri" w:eastAsia="Calibri" w:hAnsi="Calibri" w:cs="Calibri"/>
                                    <w:color w:val="008000"/>
                                  </w:rPr>
                                  <w:t>Unrestricted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583A962C" id="_x0000_t202" coordsize="21600,21600" o:spt="202" path="m,l,21600r21600,l21600,xe">
                    <v:stroke joinstyle="miter"/>
                    <v:path gradientshapeok="t" o:connecttype="rect"/>
                  </v:shapetype>
                  <v:shape id="Text Box 672" o:spid="_x0000_s1027" type="#_x0000_t202" alt="Unrestricted" style="position:absolute;margin-left:0;margin-top:.05pt;width:34.95pt;height:34.95pt;z-index:251662336;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" filled="f" stroked="f">
                    <v:fill o:detectmouseclick="t"/>
                    <v:textbox style="mso-fit-shape-to-text:t" inset="0,0,0,0">
                      <w:txbxContent>
                        <w:p w14:paraId="2FE28803" w14:textId="2088A19A" w:rsidR="00C44F35" w:rsidRPr="00C44F35" w:rsidRDefault="00C44F35">
                          <w:pPr>
                            <w:rPr>
                              <w:rFonts w:ascii="Calibri" w:eastAsia="Calibri" w:hAnsi="Calibri" w:cs="Calibri"/>
                              <w:color w:val="008000"/>
                            </w:rPr>
                          </w:pPr>
                          <w:r w:rsidRPr="00C44F35">
                            <w:rPr>
                              <w:rFonts w:ascii="Calibri" w:eastAsia="Calibri" w:hAnsi="Calibri" w:cs="Calibri"/>
                              <w:color w:val="008000"/>
                            </w:rPr>
                            <w:t>Unrestricted</w:t>
                          </w:r>
                        </w:p>
                      </w:txbxContent>
                    </v:textbox>
                    <w10:wrap type="square"/>
                  </v:shape>
                </w:pict>
              </mc:Fallback>
            </mc:AlternateContent>
          </w:r>
          <w:r w:rsidR="002A45EB">
            <w:fldChar w:fldCharType="begin"/>
          </w:r>
          <w:r w:rsidR="002A45EB">
            <w:instrText xml:space="preserve"> DOCPROPERTY  Title  \* MERGEFORMAT </w:instrText>
          </w:r>
          <w:r w:rsidR="002A45EB">
            <w:fldChar w:fldCharType="separate"/>
          </w:r>
          <w:r w:rsidR="003C151B">
            <w:t>ACUITY</w:t>
          </w:r>
          <w:r w:rsidR="002A45EB">
            <w:fldChar w:fldCharType="end"/>
          </w:r>
        </w:p>
      </w:tc>
      <w:tc>
        <w:tcPr>
          <w:tcW w:w="1485" w:type="dxa"/>
        </w:tcPr>
        <w:p w14:paraId="4BEEFDC6" w14:textId="77777777" w:rsidR="003C151B" w:rsidRPr="006B596A" w:rsidRDefault="003C151B" w:rsidP="007F4104">
          <w:pPr>
            <w:pStyle w:val="Header"/>
          </w:pPr>
        </w:p>
      </w:tc>
    </w:tr>
    <w:tr w:rsidR="003C151B" w:rsidRPr="00347AA1" w14:paraId="0575D0A9" w14:textId="77777777" w:rsidTr="004B110A">
      <w:trPr>
        <w:trHeight w:val="340"/>
      </w:trPr>
      <w:tc>
        <w:tcPr>
          <w:tcW w:w="8121" w:type="dxa"/>
        </w:tcPr>
        <w:p w14:paraId="1A301F9B" w14:textId="77777777" w:rsidR="003C151B" w:rsidRDefault="003C151B" w:rsidP="007F4104">
          <w:pPr>
            <w:pStyle w:val="Header"/>
          </w:pPr>
        </w:p>
      </w:tc>
      <w:tc>
        <w:tcPr>
          <w:tcW w:w="1485" w:type="dxa"/>
        </w:tcPr>
        <w:p w14:paraId="43393A13" w14:textId="77777777" w:rsidR="003C151B" w:rsidRPr="009618CB" w:rsidRDefault="003C151B" w:rsidP="007F4104">
          <w:pPr>
            <w:pStyle w:val="Header"/>
            <w:jc w:val="right"/>
          </w:pPr>
        </w:p>
      </w:tc>
    </w:tr>
  </w:tbl>
  <w:p w14:paraId="13D28A23" w14:textId="77777777" w:rsidR="003C151B" w:rsidRPr="005B4AE6" w:rsidRDefault="003C151B" w:rsidP="007F4104">
    <w:pPr>
      <w:pStyle w:val="Header"/>
      <w:rPr>
        <w:sz w:val="16"/>
        <w:szCs w:val="16"/>
      </w:rPr>
    </w:pPr>
    <w:r>
      <w:rPr>
        <w:noProof/>
      </w:rPr>
      <mc:AlternateContent>
        <mc:Choice Requires="wps">
          <w:drawing>
            <wp:anchor distT="0" distB="0" distL="114300" distR="114300" simplePos="0" relativeHeight="251658240" behindDoc="0" locked="0" layoutInCell="1" allowOverlap="1" wp14:anchorId="737D3CC2" wp14:editId="5A1F71BC">
              <wp:simplePos x="0" y="0"/>
              <wp:positionH relativeFrom="column">
                <wp:posOffset>-8255</wp:posOffset>
              </wp:positionH>
              <wp:positionV relativeFrom="paragraph">
                <wp:posOffset>16019</wp:posOffset>
              </wp:positionV>
              <wp:extent cx="5943600" cy="0"/>
              <wp:effectExtent l="0" t="0" r="19050" b="19050"/>
              <wp:wrapNone/>
              <wp:docPr id="4" name="Straight Connector 4"/>
              <wp:cNvGraphicFramePr/>
              <a:graphic xmlns:a="http://schemas.openxmlformats.org/drawingml/2006/main">
                <a:graphicData uri="http://schemas.microsoft.com/office/word/2010/wordprocessingShape">
                  <wps:wsp>
                    <wps:cNvCnPr/>
                    <wps:spPr>
                      <a:xfrm>
                        <a:off x="0" y="0"/>
                        <a:ext cx="5943600" cy="0"/>
                      </a:xfrm>
                      <a:prstGeom prst="line">
                        <a:avLst/>
                      </a:prstGeom>
                      <a:ln w="25400">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30926AE" id="Straight Connector 4"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pt,1.25pt" to="467.3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" strokecolor="#393737 [814]" strokeweight="2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14C67D" w14:textId="32FF17BE" w:rsidR="00C44F35" w:rsidRDefault="00C44F35">
    <w:pPr>
      <w:pStyle w:val="Header"/>
    </w:pPr>
    <w:r>
      <w:rPr>
        <w:noProof/>
      </w:rPr>
      <mc:AlternateContent>
        <mc:Choice Requires="wps">
          <w:drawing>
            <wp:anchor distT="0" distB="0" distL="0" distR="0" simplePos="0" relativeHeight="251660288" behindDoc="0" locked="0" layoutInCell="1" allowOverlap="1" wp14:anchorId="7F3EA910" wp14:editId="1CA66D25">
              <wp:simplePos x="1079770" y="457200"/>
              <wp:positionH relativeFrom="column">
                <wp:align>center</wp:align>
              </wp:positionH>
              <wp:positionV relativeFrom="paragraph">
                <wp:posOffset>635</wp:posOffset>
              </wp:positionV>
              <wp:extent cx="443865" cy="443865"/>
              <wp:effectExtent l="0" t="0" r="0" b="16510"/>
              <wp:wrapSquare wrapText="bothSides"/>
              <wp:docPr id="670" name="Text Box 670" descr="Unrestricted"/>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53FBAF" w14:textId="50EB2770" w:rsidR="00C44F35" w:rsidRPr="00C44F35" w:rsidRDefault="00C44F35">
                          <w:pPr>
                            <w:rPr>
                              <w:rFonts w:ascii="Calibri" w:eastAsia="Calibri" w:hAnsi="Calibri" w:cs="Calibri"/>
                              <w:color w:val="008000"/>
                            </w:rPr>
                          </w:pPr>
                          <w:r w:rsidRPr="00C44F35">
                            <w:rPr>
                              <w:rFonts w:ascii="Calibri" w:eastAsia="Calibri" w:hAnsi="Calibri" w:cs="Calibri"/>
                              <w:color w:val="008000"/>
                            </w:rPr>
                            <w:t>Unrestricted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7F3EA910" id="_x0000_t202" coordsize="21600,21600" o:spt="202" path="m,l,21600r21600,l21600,xe">
              <v:stroke joinstyle="miter"/>
              <v:path gradientshapeok="t" o:connecttype="rect"/>
            </v:shapetype>
            <v:shape id="Text Box 670" o:spid="_x0000_s1028" type="#_x0000_t202" alt="Unrestricted" style="position:absolute;margin-left:0;margin-top:.05pt;width:34.95pt;height:34.95pt;z-index:251660288;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" filled="f" stroked="f">
              <v:fill o:detectmouseclick="t"/>
              <v:textbox style="mso-fit-shape-to-text:t" inset="0,0,0,0">
                <w:txbxContent>
                  <w:p w14:paraId="2053FBAF" w14:textId="50EB2770" w:rsidR="00C44F35" w:rsidRPr="00C44F35" w:rsidRDefault="00C44F35">
                    <w:pPr>
                      <w:rPr>
                        <w:rFonts w:ascii="Calibri" w:eastAsia="Calibri" w:hAnsi="Calibri" w:cs="Calibri"/>
                        <w:color w:val="008000"/>
                      </w:rPr>
                    </w:pPr>
                    <w:r w:rsidRPr="00C44F35">
                      <w:rPr>
                        <w:rFonts w:ascii="Calibri" w:eastAsia="Calibri" w:hAnsi="Calibri" w:cs="Calibri"/>
                        <w:color w:val="008000"/>
                      </w:rPr>
                      <w:t>Unrestricted</w:t>
                    </w:r>
                  </w:p>
                </w:txbxContent>
              </v:textbox>
              <w10:wrap type="squar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C88A76" w14:textId="72791BFA" w:rsidR="00C44F35" w:rsidRDefault="00C44F35">
    <w:pPr>
      <w:pStyle w:val="Header"/>
    </w:pPr>
    <w:r>
      <w:rPr>
        <w:noProof/>
      </w:rPr>
      <mc:AlternateContent>
        <mc:Choice Requires="wps">
          <w:drawing>
            <wp:anchor distT="0" distB="0" distL="0" distR="0" simplePos="0" relativeHeight="251664384" behindDoc="0" locked="0" layoutInCell="1" allowOverlap="1" wp14:anchorId="2B332954" wp14:editId="75007490">
              <wp:simplePos x="635" y="635"/>
              <wp:positionH relativeFrom="column">
                <wp:align>center</wp:align>
              </wp:positionH>
              <wp:positionV relativeFrom="paragraph">
                <wp:posOffset>635</wp:posOffset>
              </wp:positionV>
              <wp:extent cx="443865" cy="443865"/>
              <wp:effectExtent l="0" t="0" r="0" b="16510"/>
              <wp:wrapSquare wrapText="bothSides"/>
              <wp:docPr id="674" name="Text Box 674" descr="Unrestricted"/>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A84C0F" w14:textId="6F7AAD58" w:rsidR="00C44F35" w:rsidRPr="00C44F35" w:rsidRDefault="00C44F35">
                          <w:pPr>
                            <w:rPr>
                              <w:rFonts w:ascii="Calibri" w:eastAsia="Calibri" w:hAnsi="Calibri" w:cs="Calibri"/>
                              <w:color w:val="008000"/>
                            </w:rPr>
                          </w:pPr>
                          <w:r w:rsidRPr="00C44F35">
                            <w:rPr>
                              <w:rFonts w:ascii="Calibri" w:eastAsia="Calibri" w:hAnsi="Calibri" w:cs="Calibri"/>
                              <w:color w:val="008000"/>
                            </w:rPr>
                            <w:t>Unrestricted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2B332954" id="_x0000_t202" coordsize="21600,21600" o:spt="202" path="m,l,21600r21600,l21600,xe">
              <v:stroke joinstyle="miter"/>
              <v:path gradientshapeok="t" o:connecttype="rect"/>
            </v:shapetype>
            <v:shape id="Text Box 674" o:spid="_x0000_s1029" type="#_x0000_t202" alt="Unrestricted" style="position:absolute;margin-left:0;margin-top:.05pt;width:34.95pt;height:34.95pt;z-index:251664384;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" filled="f" stroked="f">
              <v:fill o:detectmouseclick="t"/>
              <v:textbox style="mso-fit-shape-to-text:t" inset="0,0,0,0">
                <w:txbxContent>
                  <w:p w14:paraId="4CA84C0F" w14:textId="6F7AAD58" w:rsidR="00C44F35" w:rsidRPr="00C44F35" w:rsidRDefault="00C44F35">
                    <w:pPr>
                      <w:rPr>
                        <w:rFonts w:ascii="Calibri" w:eastAsia="Calibri" w:hAnsi="Calibri" w:cs="Calibri"/>
                        <w:color w:val="008000"/>
                      </w:rPr>
                    </w:pPr>
                    <w:r w:rsidRPr="00C44F35">
                      <w:rPr>
                        <w:rFonts w:ascii="Calibri" w:eastAsia="Calibri" w:hAnsi="Calibri" w:cs="Calibri"/>
                        <w:color w:val="008000"/>
                      </w:rPr>
                      <w:t>Unrestricted</w:t>
                    </w:r>
                  </w:p>
                </w:txbxContent>
              </v:textbox>
              <w10:wrap type="squar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238EAB" w14:textId="3A3832A6" w:rsidR="00C44F35" w:rsidRDefault="00C44F35">
    <w:pPr>
      <w:pStyle w:val="Header"/>
    </w:pPr>
    <w:r>
      <w:rPr>
        <w:noProof/>
      </w:rPr>
      <mc:AlternateContent>
        <mc:Choice Requires="wps">
          <w:drawing>
            <wp:anchor distT="0" distB="0" distL="0" distR="0" simplePos="0" relativeHeight="251665408" behindDoc="0" locked="0" layoutInCell="1" allowOverlap="1" wp14:anchorId="18FBEC04" wp14:editId="328A7EBC">
              <wp:simplePos x="635" y="635"/>
              <wp:positionH relativeFrom="column">
                <wp:align>center</wp:align>
              </wp:positionH>
              <wp:positionV relativeFrom="paragraph">
                <wp:posOffset>635</wp:posOffset>
              </wp:positionV>
              <wp:extent cx="443865" cy="443865"/>
              <wp:effectExtent l="0" t="0" r="0" b="16510"/>
              <wp:wrapSquare wrapText="bothSides"/>
              <wp:docPr id="675" name="Text Box 675" descr="Unrestricted"/>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217D9D" w14:textId="25DCC9A7" w:rsidR="00C44F35" w:rsidRPr="00C44F35" w:rsidRDefault="00C44F35">
                          <w:pPr>
                            <w:rPr>
                              <w:rFonts w:ascii="Calibri" w:eastAsia="Calibri" w:hAnsi="Calibri" w:cs="Calibri"/>
                              <w:color w:val="008000"/>
                            </w:rPr>
                          </w:pPr>
                          <w:r w:rsidRPr="00C44F35">
                            <w:rPr>
                              <w:rFonts w:ascii="Calibri" w:eastAsia="Calibri" w:hAnsi="Calibri" w:cs="Calibri"/>
                              <w:color w:val="008000"/>
                            </w:rPr>
                            <w:t>Unrestricted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18FBEC04" id="_x0000_t202" coordsize="21600,21600" o:spt="202" path="m,l,21600r21600,l21600,xe">
              <v:stroke joinstyle="miter"/>
              <v:path gradientshapeok="t" o:connecttype="rect"/>
            </v:shapetype>
            <v:shape id="Text Box 675" o:spid="_x0000_s1030" type="#_x0000_t202" alt="Unrestricted" style="position:absolute;margin-left:0;margin-top:.05pt;width:34.95pt;height:34.95pt;z-index:251665408;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" filled="f" stroked="f">
              <v:fill o:detectmouseclick="t"/>
              <v:textbox style="mso-fit-shape-to-text:t" inset="0,0,0,0">
                <w:txbxContent>
                  <w:p w14:paraId="3E217D9D" w14:textId="25DCC9A7" w:rsidR="00C44F35" w:rsidRPr="00C44F35" w:rsidRDefault="00C44F35">
                    <w:pPr>
                      <w:rPr>
                        <w:rFonts w:ascii="Calibri" w:eastAsia="Calibri" w:hAnsi="Calibri" w:cs="Calibri"/>
                        <w:color w:val="008000"/>
                      </w:rPr>
                    </w:pPr>
                    <w:r w:rsidRPr="00C44F35">
                      <w:rPr>
                        <w:rFonts w:ascii="Calibri" w:eastAsia="Calibri" w:hAnsi="Calibri" w:cs="Calibri"/>
                        <w:color w:val="008000"/>
                      </w:rPr>
                      <w:t>Unrestricted</w:t>
                    </w:r>
                  </w:p>
                </w:txbxContent>
              </v:textbox>
              <w10:wrap type="squar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BC643" w14:textId="0603B6DF" w:rsidR="00C44F35" w:rsidRDefault="00C44F35">
    <w:pPr>
      <w:pStyle w:val="Header"/>
    </w:pPr>
    <w:r>
      <w:rPr>
        <w:noProof/>
      </w:rPr>
      <mc:AlternateContent>
        <mc:Choice Requires="wps">
          <w:drawing>
            <wp:anchor distT="0" distB="0" distL="0" distR="0" simplePos="0" relativeHeight="251663360" behindDoc="0" locked="0" layoutInCell="1" allowOverlap="1" wp14:anchorId="578B4FE5" wp14:editId="2272CA62">
              <wp:simplePos x="635" y="635"/>
              <wp:positionH relativeFrom="column">
                <wp:align>center</wp:align>
              </wp:positionH>
              <wp:positionV relativeFrom="paragraph">
                <wp:posOffset>635</wp:posOffset>
              </wp:positionV>
              <wp:extent cx="443865" cy="443865"/>
              <wp:effectExtent l="0" t="0" r="0" b="16510"/>
              <wp:wrapSquare wrapText="bothSides"/>
              <wp:docPr id="673" name="Text Box 673" descr="Unrestricted"/>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63368E" w14:textId="5930E052" w:rsidR="00C44F35" w:rsidRPr="00C44F35" w:rsidRDefault="00C44F35">
                          <w:pPr>
                            <w:rPr>
                              <w:rFonts w:ascii="Calibri" w:eastAsia="Calibri" w:hAnsi="Calibri" w:cs="Calibri"/>
                              <w:color w:val="008000"/>
                            </w:rPr>
                          </w:pPr>
                          <w:r w:rsidRPr="00C44F35">
                            <w:rPr>
                              <w:rFonts w:ascii="Calibri" w:eastAsia="Calibri" w:hAnsi="Calibri" w:cs="Calibri"/>
                              <w:color w:val="008000"/>
                            </w:rPr>
                            <w:t>Unrestricted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578B4FE5" id="_x0000_t202" coordsize="21600,21600" o:spt="202" path="m,l,21600r21600,l21600,xe">
              <v:stroke joinstyle="miter"/>
              <v:path gradientshapeok="t" o:connecttype="rect"/>
            </v:shapetype>
            <v:shape id="Text Box 673" o:spid="_x0000_s1031" type="#_x0000_t202" alt="Unrestricted" style="position:absolute;margin-left:0;margin-top:.05pt;width:34.95pt;height:34.95pt;z-index:251663360;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" filled="f" stroked="f">
              <v:fill o:detectmouseclick="t"/>
              <v:textbox style="mso-fit-shape-to-text:t" inset="0,0,0,0">
                <w:txbxContent>
                  <w:p w14:paraId="6063368E" w14:textId="5930E052" w:rsidR="00C44F35" w:rsidRPr="00C44F35" w:rsidRDefault="00C44F35">
                    <w:pPr>
                      <w:rPr>
                        <w:rFonts w:ascii="Calibri" w:eastAsia="Calibri" w:hAnsi="Calibri" w:cs="Calibri"/>
                        <w:color w:val="008000"/>
                      </w:rPr>
                    </w:pPr>
                    <w:r w:rsidRPr="00C44F35">
                      <w:rPr>
                        <w:rFonts w:ascii="Calibri" w:eastAsia="Calibri" w:hAnsi="Calibri" w:cs="Calibri"/>
                        <w:color w:val="008000"/>
                      </w:rPr>
                      <w:t>Unrestricted</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2.8pt;height:14.4pt;visibility:visible;mso-wrap-style:square" o:bullet="t">
        <v:imagedata r:id="rId1" o:title=""/>
      </v:shape>
    </w:pict>
  </w:numPicBullet>
  <w:numPicBullet w:numPicBulletId="1">
    <w:pict>
      <v:shape id="_x0000_i1075" type="#_x0000_t75" style="width:12.8pt;height:13.6pt;visibility:visible;mso-wrap-style:square" o:bullet="t">
        <v:imagedata r:id="rId2" o:title=""/>
      </v:shape>
    </w:pict>
  </w:numPicBullet>
  <w:abstractNum w:abstractNumId="0" w15:restartNumberingAfterBreak="0">
    <w:nsid w:val="FFFFFF80"/>
    <w:multiLevelType w:val="singleLevel"/>
    <w:tmpl w:val="502AC15A"/>
    <w:lvl w:ilvl="0">
      <w:start w:val="1"/>
      <w:numFmt w:val="bullet"/>
      <w:lvlText w:val=""/>
      <w:lvlJc w:val="left"/>
      <w:pPr>
        <w:tabs>
          <w:tab w:val="num" w:pos="1800"/>
        </w:tabs>
        <w:ind w:left="1800" w:hanging="360"/>
      </w:pPr>
      <w:rPr>
        <w:rFonts w:ascii="Symbol" w:hAnsi="Symbol" w:hint="default"/>
      </w:rPr>
    </w:lvl>
  </w:abstractNum>
  <w:abstractNum w:abstractNumId="1" w15:restartNumberingAfterBreak="0">
    <w:nsid w:val="FFFFFF83"/>
    <w:multiLevelType w:val="singleLevel"/>
    <w:tmpl w:val="B6905D72"/>
    <w:lvl w:ilvl="0">
      <w:start w:val="1"/>
      <w:numFmt w:val="bullet"/>
      <w:pStyle w:val="ListBullet2"/>
      <w:lvlText w:val="—"/>
      <w:lvlJc w:val="left"/>
      <w:pPr>
        <w:ind w:left="717" w:hanging="360"/>
      </w:pPr>
      <w:rPr>
        <w:rFonts w:ascii="Trebuchet MS" w:hAnsi="Trebuchet MS" w:hint="default"/>
      </w:rPr>
    </w:lvl>
  </w:abstractNum>
  <w:abstractNum w:abstractNumId="2" w15:restartNumberingAfterBreak="0">
    <w:nsid w:val="0149775F"/>
    <w:multiLevelType w:val="multilevel"/>
    <w:tmpl w:val="C96A72FC"/>
    <w:lvl w:ilvl="0">
      <w:start w:val="1"/>
      <w:numFmt w:val="bullet"/>
      <w:pStyle w:val="ListBullet"/>
      <w:lvlText w:val=""/>
      <w:lvlJc w:val="left"/>
      <w:pPr>
        <w:tabs>
          <w:tab w:val="num" w:pos="360"/>
        </w:tabs>
        <w:ind w:left="360" w:hanging="360"/>
      </w:pPr>
      <w:rPr>
        <w:rFonts w:ascii="Symbol" w:hAnsi="Symbol" w:hint="default"/>
        <w:color w:val="32B6CE"/>
        <w:sz w:val="20"/>
      </w:rPr>
    </w:lvl>
    <w:lvl w:ilvl="1">
      <w:start w:val="1"/>
      <w:numFmt w:val="bullet"/>
      <w:lvlText w:val=""/>
      <w:lvlJc w:val="left"/>
      <w:pPr>
        <w:tabs>
          <w:tab w:val="num" w:pos="1080"/>
        </w:tabs>
        <w:ind w:left="1080" w:hanging="360"/>
      </w:pPr>
      <w:rPr>
        <w:rFonts w:ascii="Symbol" w:hAnsi="Symbol" w:cs="Courier New" w:hint="default"/>
        <w:color w:val="000000" w:themeColor="text1"/>
      </w:rPr>
    </w:lvl>
    <w:lvl w:ilvl="2">
      <w:start w:val="1"/>
      <w:numFmt w:val="bullet"/>
      <w:lvlText w:val=""/>
      <w:lvlJc w:val="left"/>
      <w:pPr>
        <w:tabs>
          <w:tab w:val="num" w:pos="1800"/>
        </w:tabs>
        <w:ind w:left="1800" w:hanging="360"/>
      </w:pPr>
      <w:rPr>
        <w:rFonts w:ascii="Symbol" w:hAnsi="Symbol" w:hint="default"/>
        <w:color w:val="3B3838" w:themeColor="background2" w:themeShade="40"/>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23F6289"/>
    <w:multiLevelType w:val="multilevel"/>
    <w:tmpl w:val="60DEAC6A"/>
    <w:lvl w:ilvl="0">
      <w:start w:val="1"/>
      <w:numFmt w:val="upperLetter"/>
      <w:lvlText w:val="Appendix %1."/>
      <w:lvlJc w:val="left"/>
      <w:pPr>
        <w:ind w:left="720" w:hanging="360"/>
      </w:pPr>
      <w:rPr>
        <w:rFonts w:hint="default"/>
      </w:rPr>
    </w:lvl>
    <w:lvl w:ilvl="1">
      <w:start w:val="1"/>
      <w:numFmt w:val="decimal"/>
      <w:pStyle w:val="AppendixLevel2"/>
      <w:lvlText w:val="Appendix %1.%2."/>
      <w:lvlJc w:val="left"/>
      <w:pPr>
        <w:ind w:left="1440" w:hanging="360"/>
      </w:pPr>
      <w:rPr>
        <w:b w:val="0"/>
        <w:bCs w:val="0"/>
        <w:i w:val="0"/>
        <w:iCs w:val="0"/>
        <w:caps/>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97D26ED"/>
    <w:multiLevelType w:val="hybridMultilevel"/>
    <w:tmpl w:val="5490AD96"/>
    <w:lvl w:ilvl="0" w:tplc="C4FCB034">
      <w:start w:val="1"/>
      <w:numFmt w:val="decimal"/>
      <w:pStyle w:val="ListNumber"/>
      <w:lvlText w:val="%1."/>
      <w:lvlJc w:val="left"/>
      <w:pPr>
        <w:ind w:left="720" w:hanging="360"/>
      </w:pPr>
      <w:rPr>
        <w:rFonts w:hint="default"/>
        <w:b w:val="0"/>
        <w:color w:val="5B9BD5" w:themeColor="accen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1736F9"/>
    <w:multiLevelType w:val="multilevel"/>
    <w:tmpl w:val="849835F6"/>
    <w:lvl w:ilvl="0">
      <w:start w:val="1"/>
      <w:numFmt w:val="decimal"/>
      <w:pStyle w:val="TableNumberedList"/>
      <w:lvlText w:val="%1."/>
      <w:lvlJc w:val="left"/>
      <w:pPr>
        <w:ind w:left="284" w:hanging="284"/>
      </w:pPr>
      <w:rPr>
        <w:rFonts w:hint="default"/>
        <w:color w:val="1A9CB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A9D4CAE"/>
    <w:multiLevelType w:val="multilevel"/>
    <w:tmpl w:val="A5D6B4FA"/>
    <w:styleLink w:val="Multylevelbulletlist"/>
    <w:lvl w:ilvl="0">
      <w:start w:val="1"/>
      <w:numFmt w:val="bullet"/>
      <w:lvlText w:val=""/>
      <w:lvlJc w:val="left"/>
      <w:pPr>
        <w:tabs>
          <w:tab w:val="num" w:pos="360"/>
        </w:tabs>
        <w:ind w:left="360" w:hanging="360"/>
      </w:pPr>
      <w:rPr>
        <w:rFonts w:ascii="Symbol" w:hAnsi="Symbol" w:hint="default"/>
        <w:color w:val="32B6CE"/>
        <w:sz w:val="20"/>
      </w:rPr>
    </w:lvl>
    <w:lvl w:ilvl="1">
      <w:start w:val="1"/>
      <w:numFmt w:val="bullet"/>
      <w:lvlText w:val=""/>
      <w:lvlJc w:val="left"/>
      <w:pPr>
        <w:tabs>
          <w:tab w:val="num" w:pos="1080"/>
        </w:tabs>
        <w:ind w:left="1080" w:hanging="360"/>
      </w:pPr>
      <w:rPr>
        <w:rFonts w:ascii="Symbol" w:hAnsi="Symbol" w:cs="Courier New" w:hint="default"/>
        <w:color w:val="000000" w:themeColor="text1"/>
      </w:rPr>
    </w:lvl>
    <w:lvl w:ilvl="2">
      <w:start w:val="1"/>
      <w:numFmt w:val="bullet"/>
      <w:lvlText w:val=""/>
      <w:lvlJc w:val="left"/>
      <w:pPr>
        <w:tabs>
          <w:tab w:val="num" w:pos="1800"/>
        </w:tabs>
        <w:ind w:left="1800" w:hanging="360"/>
      </w:pPr>
      <w:rPr>
        <w:rFonts w:ascii="Symbol" w:hAnsi="Symbol" w:hint="default"/>
        <w:color w:val="3B3838" w:themeColor="background2" w:themeShade="40"/>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32867693"/>
    <w:multiLevelType w:val="multilevel"/>
    <w:tmpl w:val="4AF02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374AD1"/>
    <w:multiLevelType w:val="hybridMultilevel"/>
    <w:tmpl w:val="BAC21C70"/>
    <w:lvl w:ilvl="0" w:tplc="4306D12A">
      <w:start w:val="1"/>
      <w:numFmt w:val="bullet"/>
      <w:pStyle w:val="ListBullet3"/>
      <w:lvlText w:val=""/>
      <w:lvlJc w:val="left"/>
      <w:pPr>
        <w:ind w:left="1778" w:hanging="360"/>
      </w:pPr>
      <w:rPr>
        <w:rFonts w:ascii="Symbol" w:hAnsi="Symbol" w:hint="default"/>
        <w:color w:val="3B3838" w:themeColor="background2" w:themeShade="4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BB26C5D"/>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0" w15:restartNumberingAfterBreak="0">
    <w:nsid w:val="421A21A8"/>
    <w:multiLevelType w:val="hybridMultilevel"/>
    <w:tmpl w:val="3BC09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13149D"/>
    <w:multiLevelType w:val="hybridMultilevel"/>
    <w:tmpl w:val="C6204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7B78BF"/>
    <w:multiLevelType w:val="multilevel"/>
    <w:tmpl w:val="40B4BF24"/>
    <w:styleLink w:val="EPAMBullets"/>
    <w:lvl w:ilvl="0">
      <w:start w:val="1"/>
      <w:numFmt w:val="bullet"/>
      <w:lvlText w:val=""/>
      <w:lvlJc w:val="left"/>
      <w:pPr>
        <w:ind w:left="720" w:hanging="360"/>
      </w:pPr>
      <w:rPr>
        <w:rFonts w:ascii="Symbol" w:hAnsi="Symbol" w:hint="default"/>
        <w:color w:val="ED7D31" w:themeColor="accent2"/>
      </w:rPr>
    </w:lvl>
    <w:lvl w:ilvl="1">
      <w:start w:val="1"/>
      <w:numFmt w:val="bullet"/>
      <w:lvlText w:val=""/>
      <w:lvlJc w:val="left"/>
      <w:pPr>
        <w:ind w:left="1440" w:hanging="360"/>
      </w:pPr>
      <w:rPr>
        <w:rFonts w:ascii="Symbol" w:hAnsi="Symbol" w:hint="default"/>
        <w:color w:val="000000" w:themeColor="text1"/>
      </w:rPr>
    </w:lvl>
    <w:lvl w:ilvl="2">
      <w:start w:val="1"/>
      <w:numFmt w:val="bullet"/>
      <w:lvlText w:val=""/>
      <w:lvlJc w:val="left"/>
      <w:pPr>
        <w:ind w:left="2160" w:hanging="360"/>
      </w:pPr>
      <w:rPr>
        <w:rFonts w:ascii="Symbol" w:hAnsi="Symbol" w:hint="default"/>
        <w:color w:val="000000" w:themeColor="text1"/>
      </w:rPr>
    </w:lvl>
    <w:lvl w:ilvl="3">
      <w:start w:val="1"/>
      <w:numFmt w:val="bullet"/>
      <w:lvlText w:val=""/>
      <w:lvlJc w:val="left"/>
      <w:pPr>
        <w:ind w:left="2880" w:hanging="360"/>
      </w:pPr>
      <w:rPr>
        <w:rFonts w:ascii="Symbol" w:hAnsi="Symbol" w:hint="default"/>
        <w:color w:val="000000" w:themeColor="text1"/>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4E403115"/>
    <w:multiLevelType w:val="hybridMultilevel"/>
    <w:tmpl w:val="A36C0EE2"/>
    <w:lvl w:ilvl="0" w:tplc="B1160AE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21095E"/>
    <w:multiLevelType w:val="hybridMultilevel"/>
    <w:tmpl w:val="CD8E7930"/>
    <w:lvl w:ilvl="0" w:tplc="C2F81FD8">
      <w:start w:val="1"/>
      <w:numFmt w:val="bullet"/>
      <w:pStyle w:val="TableBulletList"/>
      <w:lvlText w:val=""/>
      <w:lvlJc w:val="left"/>
      <w:pPr>
        <w:ind w:left="720" w:hanging="360"/>
      </w:pPr>
      <w:rPr>
        <w:rFonts w:ascii="Symbol" w:hAnsi="Symbol" w:hint="default"/>
        <w:color w:val="1A9CB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803A75"/>
    <w:multiLevelType w:val="multilevel"/>
    <w:tmpl w:val="C062E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855A40"/>
    <w:multiLevelType w:val="multilevel"/>
    <w:tmpl w:val="D2128A80"/>
    <w:lvl w:ilvl="0">
      <w:start w:val="1"/>
      <w:numFmt w:val="upperLetter"/>
      <w:pStyle w:val="AppendixLevel1"/>
      <w:lvlText w:val="Appendix %1."/>
      <w:lvlJc w:val="left"/>
      <w:pPr>
        <w:ind w:left="360" w:hanging="360"/>
      </w:pPr>
      <w:rPr>
        <w:rFonts w:ascii="Arial Black" w:hAnsi="Arial Black" w:hint="default"/>
        <w:b w:val="0"/>
        <w:i w:val="0"/>
        <w:caps/>
        <w:color w:val="464547"/>
        <w:sz w:val="28"/>
      </w:rPr>
    </w:lvl>
    <w:lvl w:ilvl="1">
      <w:start w:val="1"/>
      <w:numFmt w:val="decimal"/>
      <w:lvlText w:val="Appendix %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60A444EE"/>
    <w:multiLevelType w:val="multilevel"/>
    <w:tmpl w:val="2CBEBDC0"/>
    <w:lvl w:ilvl="0">
      <w:start w:val="1"/>
      <w:numFmt w:val="none"/>
      <w:pStyle w:val="WarningStyle"/>
      <w:suff w:val="space"/>
      <w:lvlText w:val="Warning!"/>
      <w:lvlJc w:val="left"/>
      <w:pPr>
        <w:ind w:left="360" w:hanging="20"/>
      </w:pPr>
      <w:rPr>
        <w:rFonts w:ascii="Trebuchet MS" w:hAnsi="Trebuchet MS" w:hint="default"/>
        <w:b/>
        <w:i w:val="0"/>
        <w:color w:val="464547"/>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2AC3A2A"/>
    <w:multiLevelType w:val="hybridMultilevel"/>
    <w:tmpl w:val="40B86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D91E35"/>
    <w:multiLevelType w:val="multilevel"/>
    <w:tmpl w:val="19D2E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C542DE3"/>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71AE7441"/>
    <w:multiLevelType w:val="multilevel"/>
    <w:tmpl w:val="BE7407E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7DF61ED9"/>
    <w:multiLevelType w:val="multilevel"/>
    <w:tmpl w:val="6CDEE088"/>
    <w:lvl w:ilvl="0">
      <w:numFmt w:val="none"/>
      <w:pStyle w:val="NoteStyle"/>
      <w:suff w:val="space"/>
      <w:lvlText w:val="Note:"/>
      <w:lvlJc w:val="left"/>
      <w:pPr>
        <w:ind w:left="964" w:hanging="624"/>
      </w:pPr>
      <w:rPr>
        <w:rFonts w:hint="default"/>
        <w:b/>
        <w:bCs w:val="0"/>
        <w:i w:val="0"/>
        <w:iCs w:val="0"/>
        <w:caps w:val="0"/>
        <w:smallCaps w:val="0"/>
        <w:strike w:val="0"/>
        <w:dstrike w:val="0"/>
        <w:noProof w:val="0"/>
        <w:vanish w:val="0"/>
        <w:color w:val="464547"/>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056" w:hanging="360"/>
      </w:pPr>
      <w:rPr>
        <w:rFonts w:hint="default"/>
      </w:rPr>
    </w:lvl>
    <w:lvl w:ilvl="2">
      <w:start w:val="1"/>
      <w:numFmt w:val="lowerRoman"/>
      <w:lvlText w:val="%3)"/>
      <w:lvlJc w:val="left"/>
      <w:pPr>
        <w:ind w:left="1416" w:hanging="360"/>
      </w:pPr>
      <w:rPr>
        <w:rFonts w:hint="default"/>
      </w:rPr>
    </w:lvl>
    <w:lvl w:ilvl="3">
      <w:start w:val="1"/>
      <w:numFmt w:val="decimal"/>
      <w:lvlText w:val="(%4)"/>
      <w:lvlJc w:val="left"/>
      <w:pPr>
        <w:ind w:left="1776" w:hanging="360"/>
      </w:pPr>
      <w:rPr>
        <w:rFonts w:hint="default"/>
      </w:rPr>
    </w:lvl>
    <w:lvl w:ilvl="4">
      <w:start w:val="1"/>
      <w:numFmt w:val="lowerLetter"/>
      <w:lvlText w:val="(%5)"/>
      <w:lvlJc w:val="left"/>
      <w:pPr>
        <w:ind w:left="2136" w:hanging="360"/>
      </w:pPr>
      <w:rPr>
        <w:rFonts w:hint="default"/>
      </w:rPr>
    </w:lvl>
    <w:lvl w:ilvl="5">
      <w:start w:val="1"/>
      <w:numFmt w:val="lowerRoman"/>
      <w:lvlText w:val="(%6)"/>
      <w:lvlJc w:val="left"/>
      <w:pPr>
        <w:ind w:left="2496" w:hanging="360"/>
      </w:pPr>
      <w:rPr>
        <w:rFonts w:hint="default"/>
      </w:rPr>
    </w:lvl>
    <w:lvl w:ilvl="6">
      <w:start w:val="1"/>
      <w:numFmt w:val="decimal"/>
      <w:lvlText w:val="%7."/>
      <w:lvlJc w:val="left"/>
      <w:pPr>
        <w:ind w:left="2856" w:hanging="360"/>
      </w:pPr>
      <w:rPr>
        <w:rFonts w:hint="default"/>
      </w:rPr>
    </w:lvl>
    <w:lvl w:ilvl="7">
      <w:start w:val="1"/>
      <w:numFmt w:val="lowerLetter"/>
      <w:lvlText w:val="%8."/>
      <w:lvlJc w:val="left"/>
      <w:pPr>
        <w:ind w:left="3216" w:hanging="360"/>
      </w:pPr>
      <w:rPr>
        <w:rFonts w:hint="default"/>
      </w:rPr>
    </w:lvl>
    <w:lvl w:ilvl="8">
      <w:start w:val="1"/>
      <w:numFmt w:val="lowerRoman"/>
      <w:lvlText w:val="%9."/>
      <w:lvlJc w:val="left"/>
      <w:pPr>
        <w:ind w:left="3576" w:hanging="360"/>
      </w:pPr>
      <w:rPr>
        <w:rFonts w:hint="default"/>
      </w:rPr>
    </w:lvl>
  </w:abstractNum>
  <w:num w:numId="1">
    <w:abstractNumId w:val="1"/>
  </w:num>
  <w:num w:numId="2">
    <w:abstractNumId w:val="8"/>
  </w:num>
  <w:num w:numId="3">
    <w:abstractNumId w:val="9"/>
  </w:num>
  <w:num w:numId="4">
    <w:abstractNumId w:val="20"/>
  </w:num>
  <w:num w:numId="5">
    <w:abstractNumId w:val="6"/>
  </w:num>
  <w:num w:numId="6">
    <w:abstractNumId w:val="2"/>
  </w:num>
  <w:num w:numId="7">
    <w:abstractNumId w:val="21"/>
  </w:num>
  <w:num w:numId="8">
    <w:abstractNumId w:val="16"/>
  </w:num>
  <w:num w:numId="9">
    <w:abstractNumId w:val="3"/>
  </w:num>
  <w:num w:numId="10">
    <w:abstractNumId w:val="12"/>
  </w:num>
  <w:num w:numId="11">
    <w:abstractNumId w:val="22"/>
  </w:num>
  <w:num w:numId="12">
    <w:abstractNumId w:val="14"/>
  </w:num>
  <w:num w:numId="13">
    <w:abstractNumId w:val="5"/>
  </w:num>
  <w:num w:numId="14">
    <w:abstractNumId w:val="17"/>
  </w:num>
  <w:num w:numId="15">
    <w:abstractNumId w:val="16"/>
  </w:num>
  <w:num w:numId="16">
    <w:abstractNumId w:val="4"/>
  </w:num>
  <w:num w:numId="17">
    <w:abstractNumId w:val="4"/>
    <w:lvlOverride w:ilvl="0">
      <w:startOverride w:val="1"/>
    </w:lvlOverride>
  </w:num>
  <w:num w:numId="18">
    <w:abstractNumId w:val="4"/>
    <w:lvlOverride w:ilvl="0">
      <w:startOverride w:val="1"/>
    </w:lvlOverride>
  </w:num>
  <w:num w:numId="19">
    <w:abstractNumId w:val="4"/>
    <w:lvlOverride w:ilvl="0">
      <w:startOverride w:val="1"/>
    </w:lvlOverride>
  </w:num>
  <w:num w:numId="20">
    <w:abstractNumId w:val="4"/>
    <w:lvlOverride w:ilvl="0">
      <w:startOverride w:val="1"/>
    </w:lvlOverride>
  </w:num>
  <w:num w:numId="21">
    <w:abstractNumId w:val="10"/>
  </w:num>
  <w:num w:numId="22">
    <w:abstractNumId w:val="13"/>
  </w:num>
  <w:num w:numId="23">
    <w:abstractNumId w:val="18"/>
  </w:num>
  <w:num w:numId="24">
    <w:abstractNumId w:val="4"/>
    <w:lvlOverride w:ilvl="0">
      <w:startOverride w:val="1"/>
    </w:lvlOverride>
  </w:num>
  <w:num w:numId="25">
    <w:abstractNumId w:val="7"/>
  </w:num>
  <w:num w:numId="26">
    <w:abstractNumId w:val="4"/>
  </w:num>
  <w:num w:numId="27">
    <w:abstractNumId w:val="15"/>
  </w:num>
  <w:num w:numId="28">
    <w:abstractNumId w:val="19"/>
  </w:num>
  <w:num w:numId="29">
    <w:abstractNumId w:val="11"/>
  </w:num>
  <w:num w:numId="30">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6"/>
  <w:activeWritingStyle w:appName="MSWord" w:lang="ru-RU" w:vendorID="64" w:dllVersion="6" w:nlCheck="1" w:checkStyle="0"/>
  <w:activeWritingStyle w:appName="MSWord" w:lang="en-US" w:vendorID="64" w:dllVersion="6" w:nlCheck="1" w:checkStyle="1"/>
  <w:activeWritingStyle w:appName="MSWord" w:lang="en-US" w:vendorID="64" w:dllVersion="0" w:nlCheck="1" w:checkStyle="0"/>
  <w:activeWritingStyle w:appName="MSWord" w:lang="en-GB" w:vendorID="64" w:dllVersion="0" w:nlCheck="1" w:checkStyle="0"/>
  <w:attachedTemplate r:id="rId1"/>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720"/>
  <w:drawingGridHorizontalSpacing w:val="181"/>
  <w:drawingGridVerticalSpacing w:val="181"/>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DD0"/>
    <w:rsid w:val="00001919"/>
    <w:rsid w:val="00004E50"/>
    <w:rsid w:val="00006258"/>
    <w:rsid w:val="00015E4C"/>
    <w:rsid w:val="00016073"/>
    <w:rsid w:val="0001761C"/>
    <w:rsid w:val="00022370"/>
    <w:rsid w:val="000272D9"/>
    <w:rsid w:val="00030565"/>
    <w:rsid w:val="0003355E"/>
    <w:rsid w:val="0003418A"/>
    <w:rsid w:val="00042A5B"/>
    <w:rsid w:val="00044894"/>
    <w:rsid w:val="00050C56"/>
    <w:rsid w:val="0005135F"/>
    <w:rsid w:val="00054A92"/>
    <w:rsid w:val="0005560E"/>
    <w:rsid w:val="00056ACA"/>
    <w:rsid w:val="00057190"/>
    <w:rsid w:val="00060124"/>
    <w:rsid w:val="0006354D"/>
    <w:rsid w:val="0007256B"/>
    <w:rsid w:val="00074436"/>
    <w:rsid w:val="00077522"/>
    <w:rsid w:val="00077FC3"/>
    <w:rsid w:val="00080888"/>
    <w:rsid w:val="00081508"/>
    <w:rsid w:val="00081986"/>
    <w:rsid w:val="0008265D"/>
    <w:rsid w:val="000867C9"/>
    <w:rsid w:val="00090C64"/>
    <w:rsid w:val="000922DA"/>
    <w:rsid w:val="0009398B"/>
    <w:rsid w:val="00095FF9"/>
    <w:rsid w:val="000A17C3"/>
    <w:rsid w:val="000A6040"/>
    <w:rsid w:val="000B45F2"/>
    <w:rsid w:val="000B465B"/>
    <w:rsid w:val="000C6862"/>
    <w:rsid w:val="000D22DF"/>
    <w:rsid w:val="000D26D7"/>
    <w:rsid w:val="000D4695"/>
    <w:rsid w:val="000D52BD"/>
    <w:rsid w:val="000D63C7"/>
    <w:rsid w:val="000E19C6"/>
    <w:rsid w:val="000E3C8B"/>
    <w:rsid w:val="000E4059"/>
    <w:rsid w:val="000E5288"/>
    <w:rsid w:val="000E5733"/>
    <w:rsid w:val="000E6370"/>
    <w:rsid w:val="000E676F"/>
    <w:rsid w:val="000E68BD"/>
    <w:rsid w:val="000F15E6"/>
    <w:rsid w:val="000F2774"/>
    <w:rsid w:val="000F5231"/>
    <w:rsid w:val="000F5285"/>
    <w:rsid w:val="000F68D2"/>
    <w:rsid w:val="000F7A5F"/>
    <w:rsid w:val="00100C33"/>
    <w:rsid w:val="001017EF"/>
    <w:rsid w:val="00102749"/>
    <w:rsid w:val="001108FB"/>
    <w:rsid w:val="00112145"/>
    <w:rsid w:val="00114D08"/>
    <w:rsid w:val="00116EEC"/>
    <w:rsid w:val="00122402"/>
    <w:rsid w:val="001228C7"/>
    <w:rsid w:val="00124281"/>
    <w:rsid w:val="001258FE"/>
    <w:rsid w:val="00127F76"/>
    <w:rsid w:val="00130569"/>
    <w:rsid w:val="00130C5B"/>
    <w:rsid w:val="00131A1C"/>
    <w:rsid w:val="00131E4A"/>
    <w:rsid w:val="001347B5"/>
    <w:rsid w:val="0013548A"/>
    <w:rsid w:val="001355C3"/>
    <w:rsid w:val="001476DE"/>
    <w:rsid w:val="00152FE3"/>
    <w:rsid w:val="0015371B"/>
    <w:rsid w:val="001544B1"/>
    <w:rsid w:val="00157D70"/>
    <w:rsid w:val="001619D5"/>
    <w:rsid w:val="00161FC1"/>
    <w:rsid w:val="00162437"/>
    <w:rsid w:val="00163C3D"/>
    <w:rsid w:val="00170E9A"/>
    <w:rsid w:val="00171785"/>
    <w:rsid w:val="00172450"/>
    <w:rsid w:val="00173FBC"/>
    <w:rsid w:val="00174AE2"/>
    <w:rsid w:val="00177717"/>
    <w:rsid w:val="00180085"/>
    <w:rsid w:val="0018149C"/>
    <w:rsid w:val="0018338F"/>
    <w:rsid w:val="001848E4"/>
    <w:rsid w:val="001927BE"/>
    <w:rsid w:val="00192F11"/>
    <w:rsid w:val="0019455F"/>
    <w:rsid w:val="00194FCF"/>
    <w:rsid w:val="001A61F9"/>
    <w:rsid w:val="001A7FA5"/>
    <w:rsid w:val="001B0ADE"/>
    <w:rsid w:val="001B104E"/>
    <w:rsid w:val="001B2A1A"/>
    <w:rsid w:val="001B2D94"/>
    <w:rsid w:val="001B6B1E"/>
    <w:rsid w:val="001B7FF2"/>
    <w:rsid w:val="001C1159"/>
    <w:rsid w:val="001C2618"/>
    <w:rsid w:val="001C7443"/>
    <w:rsid w:val="001D109A"/>
    <w:rsid w:val="001D245E"/>
    <w:rsid w:val="001D2960"/>
    <w:rsid w:val="001D47B8"/>
    <w:rsid w:val="001D63E9"/>
    <w:rsid w:val="001E590C"/>
    <w:rsid w:val="001E5D5D"/>
    <w:rsid w:val="001E7041"/>
    <w:rsid w:val="001E7FCA"/>
    <w:rsid w:val="001F02C5"/>
    <w:rsid w:val="001F1D2E"/>
    <w:rsid w:val="001F3654"/>
    <w:rsid w:val="001F3905"/>
    <w:rsid w:val="00205B1E"/>
    <w:rsid w:val="00205D53"/>
    <w:rsid w:val="00210055"/>
    <w:rsid w:val="00213860"/>
    <w:rsid w:val="002154C4"/>
    <w:rsid w:val="00221110"/>
    <w:rsid w:val="00222DC3"/>
    <w:rsid w:val="0022528A"/>
    <w:rsid w:val="0022657A"/>
    <w:rsid w:val="002337FB"/>
    <w:rsid w:val="00235133"/>
    <w:rsid w:val="00235712"/>
    <w:rsid w:val="0023638E"/>
    <w:rsid w:val="0023694F"/>
    <w:rsid w:val="00260465"/>
    <w:rsid w:val="00260FB0"/>
    <w:rsid w:val="0026353A"/>
    <w:rsid w:val="0026660C"/>
    <w:rsid w:val="00267025"/>
    <w:rsid w:val="0027273F"/>
    <w:rsid w:val="00274F27"/>
    <w:rsid w:val="00276374"/>
    <w:rsid w:val="00282338"/>
    <w:rsid w:val="00285056"/>
    <w:rsid w:val="00285CE1"/>
    <w:rsid w:val="00286611"/>
    <w:rsid w:val="00287FAA"/>
    <w:rsid w:val="00291E08"/>
    <w:rsid w:val="002923D7"/>
    <w:rsid w:val="0029275B"/>
    <w:rsid w:val="00293E21"/>
    <w:rsid w:val="00295448"/>
    <w:rsid w:val="002A1AE6"/>
    <w:rsid w:val="002A246E"/>
    <w:rsid w:val="002A44F4"/>
    <w:rsid w:val="002A45EB"/>
    <w:rsid w:val="002A713E"/>
    <w:rsid w:val="002A7951"/>
    <w:rsid w:val="002B0855"/>
    <w:rsid w:val="002C0655"/>
    <w:rsid w:val="002C1CC5"/>
    <w:rsid w:val="002C5F65"/>
    <w:rsid w:val="002D0877"/>
    <w:rsid w:val="002D13BE"/>
    <w:rsid w:val="002D238E"/>
    <w:rsid w:val="002D460A"/>
    <w:rsid w:val="002D4B8B"/>
    <w:rsid w:val="002D6640"/>
    <w:rsid w:val="002E5CA1"/>
    <w:rsid w:val="002E79B7"/>
    <w:rsid w:val="002F1996"/>
    <w:rsid w:val="002F27DD"/>
    <w:rsid w:val="002F4753"/>
    <w:rsid w:val="002F5D7B"/>
    <w:rsid w:val="002F5E5D"/>
    <w:rsid w:val="002F6BCA"/>
    <w:rsid w:val="00310CA9"/>
    <w:rsid w:val="003135E7"/>
    <w:rsid w:val="00313DBE"/>
    <w:rsid w:val="003144F5"/>
    <w:rsid w:val="003148B1"/>
    <w:rsid w:val="00315998"/>
    <w:rsid w:val="0031623C"/>
    <w:rsid w:val="003169F8"/>
    <w:rsid w:val="00316C41"/>
    <w:rsid w:val="00323CE0"/>
    <w:rsid w:val="00327B27"/>
    <w:rsid w:val="0033141B"/>
    <w:rsid w:val="00331A15"/>
    <w:rsid w:val="003333CC"/>
    <w:rsid w:val="0033495D"/>
    <w:rsid w:val="00335FAC"/>
    <w:rsid w:val="003431DE"/>
    <w:rsid w:val="0034384F"/>
    <w:rsid w:val="003438DB"/>
    <w:rsid w:val="00343E07"/>
    <w:rsid w:val="00345260"/>
    <w:rsid w:val="00347AA1"/>
    <w:rsid w:val="003500CF"/>
    <w:rsid w:val="0035281E"/>
    <w:rsid w:val="003534EA"/>
    <w:rsid w:val="00354B2B"/>
    <w:rsid w:val="003609E8"/>
    <w:rsid w:val="003651B4"/>
    <w:rsid w:val="003768D8"/>
    <w:rsid w:val="00377031"/>
    <w:rsid w:val="003772A5"/>
    <w:rsid w:val="00383ABB"/>
    <w:rsid w:val="0038754C"/>
    <w:rsid w:val="003878D4"/>
    <w:rsid w:val="00387AA5"/>
    <w:rsid w:val="00394781"/>
    <w:rsid w:val="003A0525"/>
    <w:rsid w:val="003A184A"/>
    <w:rsid w:val="003A19B8"/>
    <w:rsid w:val="003A3C35"/>
    <w:rsid w:val="003A3C5F"/>
    <w:rsid w:val="003A6783"/>
    <w:rsid w:val="003A7967"/>
    <w:rsid w:val="003B0471"/>
    <w:rsid w:val="003C0A3C"/>
    <w:rsid w:val="003C0A41"/>
    <w:rsid w:val="003C0D1D"/>
    <w:rsid w:val="003C151B"/>
    <w:rsid w:val="003C1793"/>
    <w:rsid w:val="003C1A7A"/>
    <w:rsid w:val="003C425E"/>
    <w:rsid w:val="003D1F28"/>
    <w:rsid w:val="003D5696"/>
    <w:rsid w:val="003E31BB"/>
    <w:rsid w:val="003E41E7"/>
    <w:rsid w:val="003E7E1D"/>
    <w:rsid w:val="003F090F"/>
    <w:rsid w:val="003F19F4"/>
    <w:rsid w:val="003F2BBD"/>
    <w:rsid w:val="003F3BBA"/>
    <w:rsid w:val="003F3FC7"/>
    <w:rsid w:val="003F6904"/>
    <w:rsid w:val="003F7F40"/>
    <w:rsid w:val="00400831"/>
    <w:rsid w:val="004019F8"/>
    <w:rsid w:val="0040370B"/>
    <w:rsid w:val="00403C0E"/>
    <w:rsid w:val="00407BE9"/>
    <w:rsid w:val="00410D49"/>
    <w:rsid w:val="00417371"/>
    <w:rsid w:val="00417F9B"/>
    <w:rsid w:val="0042056B"/>
    <w:rsid w:val="00432D54"/>
    <w:rsid w:val="00434841"/>
    <w:rsid w:val="004359F8"/>
    <w:rsid w:val="004475C4"/>
    <w:rsid w:val="00451E9C"/>
    <w:rsid w:val="00452077"/>
    <w:rsid w:val="00453658"/>
    <w:rsid w:val="00463FA2"/>
    <w:rsid w:val="00464D8A"/>
    <w:rsid w:val="004657EA"/>
    <w:rsid w:val="004706BE"/>
    <w:rsid w:val="00470C09"/>
    <w:rsid w:val="00472489"/>
    <w:rsid w:val="00487ABA"/>
    <w:rsid w:val="00492280"/>
    <w:rsid w:val="004A03CC"/>
    <w:rsid w:val="004A15F2"/>
    <w:rsid w:val="004A1D1B"/>
    <w:rsid w:val="004A49EF"/>
    <w:rsid w:val="004A7C88"/>
    <w:rsid w:val="004B110A"/>
    <w:rsid w:val="004B1BBB"/>
    <w:rsid w:val="004B3D53"/>
    <w:rsid w:val="004B4D2A"/>
    <w:rsid w:val="004B55CC"/>
    <w:rsid w:val="004C2F82"/>
    <w:rsid w:val="004C7687"/>
    <w:rsid w:val="004D29BE"/>
    <w:rsid w:val="004D2C15"/>
    <w:rsid w:val="004E22A3"/>
    <w:rsid w:val="004E2A08"/>
    <w:rsid w:val="004E2DD4"/>
    <w:rsid w:val="004E2EE9"/>
    <w:rsid w:val="004E470A"/>
    <w:rsid w:val="004F1C47"/>
    <w:rsid w:val="004F3A73"/>
    <w:rsid w:val="004F3E01"/>
    <w:rsid w:val="005011BE"/>
    <w:rsid w:val="00502553"/>
    <w:rsid w:val="00503156"/>
    <w:rsid w:val="0050644A"/>
    <w:rsid w:val="00512D6B"/>
    <w:rsid w:val="005172D6"/>
    <w:rsid w:val="00521218"/>
    <w:rsid w:val="005215EE"/>
    <w:rsid w:val="005220F1"/>
    <w:rsid w:val="0052662C"/>
    <w:rsid w:val="00526E8B"/>
    <w:rsid w:val="00532D0E"/>
    <w:rsid w:val="005400E3"/>
    <w:rsid w:val="005413F6"/>
    <w:rsid w:val="0054521F"/>
    <w:rsid w:val="00545659"/>
    <w:rsid w:val="005458F7"/>
    <w:rsid w:val="005524FE"/>
    <w:rsid w:val="005541A1"/>
    <w:rsid w:val="0055494A"/>
    <w:rsid w:val="00554F4B"/>
    <w:rsid w:val="00557725"/>
    <w:rsid w:val="00557D76"/>
    <w:rsid w:val="00560C66"/>
    <w:rsid w:val="00561002"/>
    <w:rsid w:val="005640DA"/>
    <w:rsid w:val="0057025F"/>
    <w:rsid w:val="0057115C"/>
    <w:rsid w:val="005715DE"/>
    <w:rsid w:val="005731ED"/>
    <w:rsid w:val="005732B5"/>
    <w:rsid w:val="00573808"/>
    <w:rsid w:val="00574D50"/>
    <w:rsid w:val="005774AA"/>
    <w:rsid w:val="00581DB1"/>
    <w:rsid w:val="00586339"/>
    <w:rsid w:val="00587602"/>
    <w:rsid w:val="00593E6E"/>
    <w:rsid w:val="005943E4"/>
    <w:rsid w:val="00597832"/>
    <w:rsid w:val="005A2132"/>
    <w:rsid w:val="005A2A53"/>
    <w:rsid w:val="005A5DE2"/>
    <w:rsid w:val="005B0331"/>
    <w:rsid w:val="005B147C"/>
    <w:rsid w:val="005B2859"/>
    <w:rsid w:val="005B48A3"/>
    <w:rsid w:val="005B4AE6"/>
    <w:rsid w:val="005B6D4C"/>
    <w:rsid w:val="005C0966"/>
    <w:rsid w:val="005C3312"/>
    <w:rsid w:val="005C3D55"/>
    <w:rsid w:val="005C41BF"/>
    <w:rsid w:val="005C476A"/>
    <w:rsid w:val="005C526F"/>
    <w:rsid w:val="005D0BE2"/>
    <w:rsid w:val="005D2905"/>
    <w:rsid w:val="005D3666"/>
    <w:rsid w:val="005D3713"/>
    <w:rsid w:val="005D4824"/>
    <w:rsid w:val="005D7CAD"/>
    <w:rsid w:val="005E2542"/>
    <w:rsid w:val="005E56AF"/>
    <w:rsid w:val="005E5B0F"/>
    <w:rsid w:val="005E7332"/>
    <w:rsid w:val="005F244B"/>
    <w:rsid w:val="005F2EEB"/>
    <w:rsid w:val="0060124D"/>
    <w:rsid w:val="00603930"/>
    <w:rsid w:val="00605D38"/>
    <w:rsid w:val="0061042F"/>
    <w:rsid w:val="00612CB9"/>
    <w:rsid w:val="00613809"/>
    <w:rsid w:val="00617320"/>
    <w:rsid w:val="00617CAB"/>
    <w:rsid w:val="00621D80"/>
    <w:rsid w:val="006234BB"/>
    <w:rsid w:val="00625FC0"/>
    <w:rsid w:val="00627D28"/>
    <w:rsid w:val="0063083D"/>
    <w:rsid w:val="00633B9E"/>
    <w:rsid w:val="00634A98"/>
    <w:rsid w:val="00635B8A"/>
    <w:rsid w:val="006411DE"/>
    <w:rsid w:val="00643FF9"/>
    <w:rsid w:val="00646250"/>
    <w:rsid w:val="0065035F"/>
    <w:rsid w:val="00650A87"/>
    <w:rsid w:val="0065130F"/>
    <w:rsid w:val="0065212C"/>
    <w:rsid w:val="00653DCC"/>
    <w:rsid w:val="00653DFF"/>
    <w:rsid w:val="0065513D"/>
    <w:rsid w:val="00660FAB"/>
    <w:rsid w:val="0067021F"/>
    <w:rsid w:val="00672C87"/>
    <w:rsid w:val="00673DBC"/>
    <w:rsid w:val="0068062E"/>
    <w:rsid w:val="00680814"/>
    <w:rsid w:val="00686DA7"/>
    <w:rsid w:val="00687ACC"/>
    <w:rsid w:val="00697F73"/>
    <w:rsid w:val="006A34C6"/>
    <w:rsid w:val="006A3F03"/>
    <w:rsid w:val="006A539D"/>
    <w:rsid w:val="006A6633"/>
    <w:rsid w:val="006A77BC"/>
    <w:rsid w:val="006B143B"/>
    <w:rsid w:val="006B14D0"/>
    <w:rsid w:val="006B21B5"/>
    <w:rsid w:val="006B596A"/>
    <w:rsid w:val="006B7C03"/>
    <w:rsid w:val="006C1242"/>
    <w:rsid w:val="006C32B4"/>
    <w:rsid w:val="006C5085"/>
    <w:rsid w:val="006C6725"/>
    <w:rsid w:val="006D0E55"/>
    <w:rsid w:val="006D11A5"/>
    <w:rsid w:val="006D2811"/>
    <w:rsid w:val="006D5D58"/>
    <w:rsid w:val="006D794B"/>
    <w:rsid w:val="006E11A2"/>
    <w:rsid w:val="006E16B3"/>
    <w:rsid w:val="006E566B"/>
    <w:rsid w:val="006F37C1"/>
    <w:rsid w:val="007010F5"/>
    <w:rsid w:val="00703BD7"/>
    <w:rsid w:val="0070630E"/>
    <w:rsid w:val="007074E7"/>
    <w:rsid w:val="00710DD0"/>
    <w:rsid w:val="007119B6"/>
    <w:rsid w:val="007124C3"/>
    <w:rsid w:val="00712891"/>
    <w:rsid w:val="007136FD"/>
    <w:rsid w:val="00713C48"/>
    <w:rsid w:val="007161C7"/>
    <w:rsid w:val="0072312A"/>
    <w:rsid w:val="00723B61"/>
    <w:rsid w:val="00725959"/>
    <w:rsid w:val="0072682A"/>
    <w:rsid w:val="00727CB5"/>
    <w:rsid w:val="00731CDE"/>
    <w:rsid w:val="00734859"/>
    <w:rsid w:val="00734A6B"/>
    <w:rsid w:val="007370BF"/>
    <w:rsid w:val="00740E3F"/>
    <w:rsid w:val="00742822"/>
    <w:rsid w:val="00743AE1"/>
    <w:rsid w:val="00746203"/>
    <w:rsid w:val="00750BDF"/>
    <w:rsid w:val="00751326"/>
    <w:rsid w:val="007533D2"/>
    <w:rsid w:val="007566FC"/>
    <w:rsid w:val="0075737B"/>
    <w:rsid w:val="007711B5"/>
    <w:rsid w:val="0077510E"/>
    <w:rsid w:val="00776759"/>
    <w:rsid w:val="007821B4"/>
    <w:rsid w:val="0078483A"/>
    <w:rsid w:val="00785617"/>
    <w:rsid w:val="0078686A"/>
    <w:rsid w:val="00790075"/>
    <w:rsid w:val="00793FC6"/>
    <w:rsid w:val="0079414F"/>
    <w:rsid w:val="00794517"/>
    <w:rsid w:val="007A0414"/>
    <w:rsid w:val="007A216B"/>
    <w:rsid w:val="007A6362"/>
    <w:rsid w:val="007A740E"/>
    <w:rsid w:val="007B4B85"/>
    <w:rsid w:val="007B6668"/>
    <w:rsid w:val="007B74A2"/>
    <w:rsid w:val="007C0785"/>
    <w:rsid w:val="007C1AAB"/>
    <w:rsid w:val="007C3456"/>
    <w:rsid w:val="007C5403"/>
    <w:rsid w:val="007C6753"/>
    <w:rsid w:val="007D094C"/>
    <w:rsid w:val="007D2275"/>
    <w:rsid w:val="007E1035"/>
    <w:rsid w:val="007E1A19"/>
    <w:rsid w:val="007E2491"/>
    <w:rsid w:val="007E3C7C"/>
    <w:rsid w:val="007F026A"/>
    <w:rsid w:val="007F3E62"/>
    <w:rsid w:val="007F4104"/>
    <w:rsid w:val="00806DDB"/>
    <w:rsid w:val="00811582"/>
    <w:rsid w:val="008121B0"/>
    <w:rsid w:val="00812D0F"/>
    <w:rsid w:val="0081362A"/>
    <w:rsid w:val="00813DA7"/>
    <w:rsid w:val="00814708"/>
    <w:rsid w:val="008163A1"/>
    <w:rsid w:val="00820078"/>
    <w:rsid w:val="00820129"/>
    <w:rsid w:val="008237F4"/>
    <w:rsid w:val="00826D69"/>
    <w:rsid w:val="00827D53"/>
    <w:rsid w:val="00827DE8"/>
    <w:rsid w:val="0083144A"/>
    <w:rsid w:val="00831DF9"/>
    <w:rsid w:val="008326F5"/>
    <w:rsid w:val="00837C5B"/>
    <w:rsid w:val="00840359"/>
    <w:rsid w:val="008433D8"/>
    <w:rsid w:val="008442B3"/>
    <w:rsid w:val="008450FB"/>
    <w:rsid w:val="00845FB4"/>
    <w:rsid w:val="00846F0D"/>
    <w:rsid w:val="0084702E"/>
    <w:rsid w:val="00850A49"/>
    <w:rsid w:val="00851356"/>
    <w:rsid w:val="00851E4F"/>
    <w:rsid w:val="00851FAD"/>
    <w:rsid w:val="008520E6"/>
    <w:rsid w:val="00854880"/>
    <w:rsid w:val="00855EF3"/>
    <w:rsid w:val="0086300A"/>
    <w:rsid w:val="00863E59"/>
    <w:rsid w:val="0086737A"/>
    <w:rsid w:val="0086771C"/>
    <w:rsid w:val="00867752"/>
    <w:rsid w:val="008744A4"/>
    <w:rsid w:val="0087551A"/>
    <w:rsid w:val="0088227C"/>
    <w:rsid w:val="00883D97"/>
    <w:rsid w:val="00887222"/>
    <w:rsid w:val="0089207E"/>
    <w:rsid w:val="00894AF6"/>
    <w:rsid w:val="0089654B"/>
    <w:rsid w:val="008A16D2"/>
    <w:rsid w:val="008A2F3F"/>
    <w:rsid w:val="008A31BA"/>
    <w:rsid w:val="008A4526"/>
    <w:rsid w:val="008A5086"/>
    <w:rsid w:val="008A6F7F"/>
    <w:rsid w:val="008A770B"/>
    <w:rsid w:val="008A7735"/>
    <w:rsid w:val="008B3B7F"/>
    <w:rsid w:val="008B3EF9"/>
    <w:rsid w:val="008B7308"/>
    <w:rsid w:val="008B7492"/>
    <w:rsid w:val="008C3942"/>
    <w:rsid w:val="008C3ECE"/>
    <w:rsid w:val="008C6C49"/>
    <w:rsid w:val="008D10BD"/>
    <w:rsid w:val="008D136E"/>
    <w:rsid w:val="008D2002"/>
    <w:rsid w:val="008D2E30"/>
    <w:rsid w:val="008D324D"/>
    <w:rsid w:val="008D4230"/>
    <w:rsid w:val="008D4768"/>
    <w:rsid w:val="008D58AB"/>
    <w:rsid w:val="008D5E14"/>
    <w:rsid w:val="008D6153"/>
    <w:rsid w:val="008D70AA"/>
    <w:rsid w:val="008E1F0F"/>
    <w:rsid w:val="008E2573"/>
    <w:rsid w:val="008E423F"/>
    <w:rsid w:val="008E5E15"/>
    <w:rsid w:val="008E6784"/>
    <w:rsid w:val="008E7F18"/>
    <w:rsid w:val="008F627C"/>
    <w:rsid w:val="009000D6"/>
    <w:rsid w:val="009022C0"/>
    <w:rsid w:val="009071E0"/>
    <w:rsid w:val="00907B3E"/>
    <w:rsid w:val="0091311D"/>
    <w:rsid w:val="00914F29"/>
    <w:rsid w:val="00916D69"/>
    <w:rsid w:val="00920D74"/>
    <w:rsid w:val="009212C7"/>
    <w:rsid w:val="00922D4F"/>
    <w:rsid w:val="00924005"/>
    <w:rsid w:val="00925B70"/>
    <w:rsid w:val="00926189"/>
    <w:rsid w:val="00926B50"/>
    <w:rsid w:val="00927B09"/>
    <w:rsid w:val="00930B51"/>
    <w:rsid w:val="0093265D"/>
    <w:rsid w:val="0093281F"/>
    <w:rsid w:val="00932D17"/>
    <w:rsid w:val="00936502"/>
    <w:rsid w:val="009378F7"/>
    <w:rsid w:val="009515D3"/>
    <w:rsid w:val="00953AD1"/>
    <w:rsid w:val="00953ECF"/>
    <w:rsid w:val="00955096"/>
    <w:rsid w:val="00957499"/>
    <w:rsid w:val="00960AB8"/>
    <w:rsid w:val="00961790"/>
    <w:rsid w:val="009618CB"/>
    <w:rsid w:val="00964112"/>
    <w:rsid w:val="00964F64"/>
    <w:rsid w:val="009711C2"/>
    <w:rsid w:val="00982EF3"/>
    <w:rsid w:val="0098732C"/>
    <w:rsid w:val="00990094"/>
    <w:rsid w:val="00990A27"/>
    <w:rsid w:val="00991F75"/>
    <w:rsid w:val="00992ECB"/>
    <w:rsid w:val="00997B26"/>
    <w:rsid w:val="009A31E0"/>
    <w:rsid w:val="009A611A"/>
    <w:rsid w:val="009A6FD4"/>
    <w:rsid w:val="009B69BF"/>
    <w:rsid w:val="009C3628"/>
    <w:rsid w:val="009C3A99"/>
    <w:rsid w:val="009C46DB"/>
    <w:rsid w:val="009C6C5D"/>
    <w:rsid w:val="009D2D5C"/>
    <w:rsid w:val="009E0C21"/>
    <w:rsid w:val="009E280B"/>
    <w:rsid w:val="009E5280"/>
    <w:rsid w:val="009E762E"/>
    <w:rsid w:val="009F16F7"/>
    <w:rsid w:val="009F2E64"/>
    <w:rsid w:val="009F3857"/>
    <w:rsid w:val="009F56AF"/>
    <w:rsid w:val="00A0184D"/>
    <w:rsid w:val="00A0192B"/>
    <w:rsid w:val="00A01F87"/>
    <w:rsid w:val="00A039C9"/>
    <w:rsid w:val="00A0492D"/>
    <w:rsid w:val="00A05ED1"/>
    <w:rsid w:val="00A06E43"/>
    <w:rsid w:val="00A071C0"/>
    <w:rsid w:val="00A07331"/>
    <w:rsid w:val="00A10548"/>
    <w:rsid w:val="00A10894"/>
    <w:rsid w:val="00A122D2"/>
    <w:rsid w:val="00A1448B"/>
    <w:rsid w:val="00A17573"/>
    <w:rsid w:val="00A26A72"/>
    <w:rsid w:val="00A34A48"/>
    <w:rsid w:val="00A34B18"/>
    <w:rsid w:val="00A34D25"/>
    <w:rsid w:val="00A35BB6"/>
    <w:rsid w:val="00A36C3D"/>
    <w:rsid w:val="00A37131"/>
    <w:rsid w:val="00A4049B"/>
    <w:rsid w:val="00A40B8D"/>
    <w:rsid w:val="00A41803"/>
    <w:rsid w:val="00A4372D"/>
    <w:rsid w:val="00A524CB"/>
    <w:rsid w:val="00A529BC"/>
    <w:rsid w:val="00A530F0"/>
    <w:rsid w:val="00A663E2"/>
    <w:rsid w:val="00A667E6"/>
    <w:rsid w:val="00A67A57"/>
    <w:rsid w:val="00A709B2"/>
    <w:rsid w:val="00A70E39"/>
    <w:rsid w:val="00A7486F"/>
    <w:rsid w:val="00A76483"/>
    <w:rsid w:val="00A80FA8"/>
    <w:rsid w:val="00A821DC"/>
    <w:rsid w:val="00A82F6F"/>
    <w:rsid w:val="00A8374F"/>
    <w:rsid w:val="00A83F89"/>
    <w:rsid w:val="00A87903"/>
    <w:rsid w:val="00A91A50"/>
    <w:rsid w:val="00A92E4A"/>
    <w:rsid w:val="00A9495A"/>
    <w:rsid w:val="00AA1848"/>
    <w:rsid w:val="00AA3938"/>
    <w:rsid w:val="00AB0FAF"/>
    <w:rsid w:val="00AB151C"/>
    <w:rsid w:val="00AB1F2C"/>
    <w:rsid w:val="00AB4642"/>
    <w:rsid w:val="00AC407B"/>
    <w:rsid w:val="00AC4EB6"/>
    <w:rsid w:val="00AC5A33"/>
    <w:rsid w:val="00AD1590"/>
    <w:rsid w:val="00AD3B7B"/>
    <w:rsid w:val="00AD4C4F"/>
    <w:rsid w:val="00AD5D01"/>
    <w:rsid w:val="00AD6005"/>
    <w:rsid w:val="00AE0047"/>
    <w:rsid w:val="00AE62FC"/>
    <w:rsid w:val="00AF3106"/>
    <w:rsid w:val="00AF3313"/>
    <w:rsid w:val="00AF465B"/>
    <w:rsid w:val="00AF72D5"/>
    <w:rsid w:val="00B0589F"/>
    <w:rsid w:val="00B139F6"/>
    <w:rsid w:val="00B14098"/>
    <w:rsid w:val="00B151F7"/>
    <w:rsid w:val="00B215BA"/>
    <w:rsid w:val="00B23CF5"/>
    <w:rsid w:val="00B2599C"/>
    <w:rsid w:val="00B343D7"/>
    <w:rsid w:val="00B35923"/>
    <w:rsid w:val="00B35E17"/>
    <w:rsid w:val="00B368FF"/>
    <w:rsid w:val="00B37004"/>
    <w:rsid w:val="00B37196"/>
    <w:rsid w:val="00B43774"/>
    <w:rsid w:val="00B52B0A"/>
    <w:rsid w:val="00B607BA"/>
    <w:rsid w:val="00B60EE4"/>
    <w:rsid w:val="00B677ED"/>
    <w:rsid w:val="00B67CA3"/>
    <w:rsid w:val="00B746F7"/>
    <w:rsid w:val="00B76439"/>
    <w:rsid w:val="00B77276"/>
    <w:rsid w:val="00B77CEF"/>
    <w:rsid w:val="00B77FBC"/>
    <w:rsid w:val="00B8075D"/>
    <w:rsid w:val="00B81A83"/>
    <w:rsid w:val="00B81BB0"/>
    <w:rsid w:val="00B82DA9"/>
    <w:rsid w:val="00B839E0"/>
    <w:rsid w:val="00B83FDA"/>
    <w:rsid w:val="00B852DF"/>
    <w:rsid w:val="00B861C6"/>
    <w:rsid w:val="00B92BE8"/>
    <w:rsid w:val="00BA1199"/>
    <w:rsid w:val="00BA6131"/>
    <w:rsid w:val="00BB0780"/>
    <w:rsid w:val="00BB5711"/>
    <w:rsid w:val="00BC0E7B"/>
    <w:rsid w:val="00BC4BBC"/>
    <w:rsid w:val="00BC6D7F"/>
    <w:rsid w:val="00BD0CCF"/>
    <w:rsid w:val="00BD2263"/>
    <w:rsid w:val="00BD46F1"/>
    <w:rsid w:val="00BD695C"/>
    <w:rsid w:val="00BD782F"/>
    <w:rsid w:val="00BD78FD"/>
    <w:rsid w:val="00BE26E3"/>
    <w:rsid w:val="00BE2F64"/>
    <w:rsid w:val="00BE4191"/>
    <w:rsid w:val="00BE7F18"/>
    <w:rsid w:val="00BF3049"/>
    <w:rsid w:val="00C00398"/>
    <w:rsid w:val="00C01666"/>
    <w:rsid w:val="00C01F16"/>
    <w:rsid w:val="00C03555"/>
    <w:rsid w:val="00C03F50"/>
    <w:rsid w:val="00C04907"/>
    <w:rsid w:val="00C06698"/>
    <w:rsid w:val="00C07B70"/>
    <w:rsid w:val="00C119F5"/>
    <w:rsid w:val="00C128AE"/>
    <w:rsid w:val="00C142FD"/>
    <w:rsid w:val="00C155EE"/>
    <w:rsid w:val="00C16CAC"/>
    <w:rsid w:val="00C203B8"/>
    <w:rsid w:val="00C21004"/>
    <w:rsid w:val="00C21975"/>
    <w:rsid w:val="00C26AF9"/>
    <w:rsid w:val="00C26F46"/>
    <w:rsid w:val="00C3363B"/>
    <w:rsid w:val="00C33EF7"/>
    <w:rsid w:val="00C36CF3"/>
    <w:rsid w:val="00C41F09"/>
    <w:rsid w:val="00C42C7F"/>
    <w:rsid w:val="00C44294"/>
    <w:rsid w:val="00C44F35"/>
    <w:rsid w:val="00C50228"/>
    <w:rsid w:val="00C5108A"/>
    <w:rsid w:val="00C522E2"/>
    <w:rsid w:val="00C53366"/>
    <w:rsid w:val="00C5386D"/>
    <w:rsid w:val="00C55F3B"/>
    <w:rsid w:val="00C562EF"/>
    <w:rsid w:val="00C6096A"/>
    <w:rsid w:val="00C610B8"/>
    <w:rsid w:val="00C618D2"/>
    <w:rsid w:val="00C63011"/>
    <w:rsid w:val="00C63610"/>
    <w:rsid w:val="00C70F22"/>
    <w:rsid w:val="00C71017"/>
    <w:rsid w:val="00C74440"/>
    <w:rsid w:val="00C7699E"/>
    <w:rsid w:val="00C76D8E"/>
    <w:rsid w:val="00C81596"/>
    <w:rsid w:val="00C818D5"/>
    <w:rsid w:val="00C858B6"/>
    <w:rsid w:val="00C86C05"/>
    <w:rsid w:val="00C90F18"/>
    <w:rsid w:val="00C922B5"/>
    <w:rsid w:val="00CA2A71"/>
    <w:rsid w:val="00CA2D41"/>
    <w:rsid w:val="00CA2E29"/>
    <w:rsid w:val="00CB16E7"/>
    <w:rsid w:val="00CB2C7B"/>
    <w:rsid w:val="00CB301D"/>
    <w:rsid w:val="00CB6820"/>
    <w:rsid w:val="00CB783F"/>
    <w:rsid w:val="00CB7B22"/>
    <w:rsid w:val="00CC3E6E"/>
    <w:rsid w:val="00CC493C"/>
    <w:rsid w:val="00CD4CEB"/>
    <w:rsid w:val="00CD67B8"/>
    <w:rsid w:val="00CD7FAA"/>
    <w:rsid w:val="00CE34A0"/>
    <w:rsid w:val="00CE59DB"/>
    <w:rsid w:val="00CF1EA0"/>
    <w:rsid w:val="00CF41E5"/>
    <w:rsid w:val="00CF5733"/>
    <w:rsid w:val="00CF71C5"/>
    <w:rsid w:val="00D01F17"/>
    <w:rsid w:val="00D14860"/>
    <w:rsid w:val="00D14A59"/>
    <w:rsid w:val="00D154B3"/>
    <w:rsid w:val="00D170E7"/>
    <w:rsid w:val="00D27086"/>
    <w:rsid w:val="00D27C46"/>
    <w:rsid w:val="00D32BC5"/>
    <w:rsid w:val="00D32D05"/>
    <w:rsid w:val="00D34EC2"/>
    <w:rsid w:val="00D36DB3"/>
    <w:rsid w:val="00D437D9"/>
    <w:rsid w:val="00D454F0"/>
    <w:rsid w:val="00D464F1"/>
    <w:rsid w:val="00D4782F"/>
    <w:rsid w:val="00D50A2F"/>
    <w:rsid w:val="00D53600"/>
    <w:rsid w:val="00D53603"/>
    <w:rsid w:val="00D55009"/>
    <w:rsid w:val="00D55F0E"/>
    <w:rsid w:val="00D56BEA"/>
    <w:rsid w:val="00D575EC"/>
    <w:rsid w:val="00D627FC"/>
    <w:rsid w:val="00D639FE"/>
    <w:rsid w:val="00D709AC"/>
    <w:rsid w:val="00D76BDB"/>
    <w:rsid w:val="00D8021E"/>
    <w:rsid w:val="00D81288"/>
    <w:rsid w:val="00D830F2"/>
    <w:rsid w:val="00D84B1C"/>
    <w:rsid w:val="00D864DA"/>
    <w:rsid w:val="00D86536"/>
    <w:rsid w:val="00D905EF"/>
    <w:rsid w:val="00D90C13"/>
    <w:rsid w:val="00D9361E"/>
    <w:rsid w:val="00D9500D"/>
    <w:rsid w:val="00D96620"/>
    <w:rsid w:val="00DA5EC8"/>
    <w:rsid w:val="00DA6AC3"/>
    <w:rsid w:val="00DA6CF4"/>
    <w:rsid w:val="00DA7961"/>
    <w:rsid w:val="00DB5B8F"/>
    <w:rsid w:val="00DB7301"/>
    <w:rsid w:val="00DC36A3"/>
    <w:rsid w:val="00DC5009"/>
    <w:rsid w:val="00DC791A"/>
    <w:rsid w:val="00DD06D4"/>
    <w:rsid w:val="00DD0A47"/>
    <w:rsid w:val="00DD20B9"/>
    <w:rsid w:val="00DD4484"/>
    <w:rsid w:val="00DD4A68"/>
    <w:rsid w:val="00DD4EFE"/>
    <w:rsid w:val="00DD52EC"/>
    <w:rsid w:val="00DE2CE7"/>
    <w:rsid w:val="00DE4E52"/>
    <w:rsid w:val="00DE6FF3"/>
    <w:rsid w:val="00DE70AD"/>
    <w:rsid w:val="00DF38F2"/>
    <w:rsid w:val="00DF3EFB"/>
    <w:rsid w:val="00DF5E36"/>
    <w:rsid w:val="00E02672"/>
    <w:rsid w:val="00E047E5"/>
    <w:rsid w:val="00E10966"/>
    <w:rsid w:val="00E110C3"/>
    <w:rsid w:val="00E11C49"/>
    <w:rsid w:val="00E13C0E"/>
    <w:rsid w:val="00E13D22"/>
    <w:rsid w:val="00E140EB"/>
    <w:rsid w:val="00E16817"/>
    <w:rsid w:val="00E22282"/>
    <w:rsid w:val="00E227D9"/>
    <w:rsid w:val="00E23B09"/>
    <w:rsid w:val="00E30F29"/>
    <w:rsid w:val="00E34A81"/>
    <w:rsid w:val="00E3652F"/>
    <w:rsid w:val="00E37B4C"/>
    <w:rsid w:val="00E37BC3"/>
    <w:rsid w:val="00E42C10"/>
    <w:rsid w:val="00E444DD"/>
    <w:rsid w:val="00E44576"/>
    <w:rsid w:val="00E45C3B"/>
    <w:rsid w:val="00E507C7"/>
    <w:rsid w:val="00E57A9E"/>
    <w:rsid w:val="00E65D5B"/>
    <w:rsid w:val="00E70E5C"/>
    <w:rsid w:val="00E72A37"/>
    <w:rsid w:val="00E72C27"/>
    <w:rsid w:val="00E74234"/>
    <w:rsid w:val="00E8407D"/>
    <w:rsid w:val="00E8459E"/>
    <w:rsid w:val="00E85D6A"/>
    <w:rsid w:val="00E87FAD"/>
    <w:rsid w:val="00E903AC"/>
    <w:rsid w:val="00E91AA4"/>
    <w:rsid w:val="00E91F40"/>
    <w:rsid w:val="00E92353"/>
    <w:rsid w:val="00E93262"/>
    <w:rsid w:val="00E95356"/>
    <w:rsid w:val="00E95661"/>
    <w:rsid w:val="00E95BE3"/>
    <w:rsid w:val="00EB1E58"/>
    <w:rsid w:val="00EB5EB5"/>
    <w:rsid w:val="00EC0172"/>
    <w:rsid w:val="00EC3FFF"/>
    <w:rsid w:val="00EC462D"/>
    <w:rsid w:val="00EC516A"/>
    <w:rsid w:val="00ED0093"/>
    <w:rsid w:val="00ED27ED"/>
    <w:rsid w:val="00ED3124"/>
    <w:rsid w:val="00ED66FD"/>
    <w:rsid w:val="00ED6723"/>
    <w:rsid w:val="00EE0AC7"/>
    <w:rsid w:val="00EE0B05"/>
    <w:rsid w:val="00EE2AE0"/>
    <w:rsid w:val="00EE5CC2"/>
    <w:rsid w:val="00F00698"/>
    <w:rsid w:val="00F04E53"/>
    <w:rsid w:val="00F05C8A"/>
    <w:rsid w:val="00F06C91"/>
    <w:rsid w:val="00F0741A"/>
    <w:rsid w:val="00F103D5"/>
    <w:rsid w:val="00F11D79"/>
    <w:rsid w:val="00F20ED9"/>
    <w:rsid w:val="00F239DB"/>
    <w:rsid w:val="00F26FE7"/>
    <w:rsid w:val="00F304A6"/>
    <w:rsid w:val="00F31AD5"/>
    <w:rsid w:val="00F32959"/>
    <w:rsid w:val="00F40220"/>
    <w:rsid w:val="00F424B8"/>
    <w:rsid w:val="00F43A0B"/>
    <w:rsid w:val="00F45212"/>
    <w:rsid w:val="00F46CBC"/>
    <w:rsid w:val="00F5357D"/>
    <w:rsid w:val="00F6260A"/>
    <w:rsid w:val="00F6331D"/>
    <w:rsid w:val="00F67CBC"/>
    <w:rsid w:val="00F726F0"/>
    <w:rsid w:val="00F751AE"/>
    <w:rsid w:val="00F772EE"/>
    <w:rsid w:val="00F8413B"/>
    <w:rsid w:val="00F860BA"/>
    <w:rsid w:val="00F932CA"/>
    <w:rsid w:val="00F9679B"/>
    <w:rsid w:val="00FA0684"/>
    <w:rsid w:val="00FA156C"/>
    <w:rsid w:val="00FA1A4D"/>
    <w:rsid w:val="00FA2E41"/>
    <w:rsid w:val="00FA34AC"/>
    <w:rsid w:val="00FB1144"/>
    <w:rsid w:val="00FB1C85"/>
    <w:rsid w:val="00FB465D"/>
    <w:rsid w:val="00FB57B0"/>
    <w:rsid w:val="00FB5F48"/>
    <w:rsid w:val="00FB6957"/>
    <w:rsid w:val="00FB6C1D"/>
    <w:rsid w:val="00FC179F"/>
    <w:rsid w:val="00FC2E4A"/>
    <w:rsid w:val="00FC530B"/>
    <w:rsid w:val="00FC7FB9"/>
    <w:rsid w:val="00FD10BF"/>
    <w:rsid w:val="00FD2105"/>
    <w:rsid w:val="00FD3DAA"/>
    <w:rsid w:val="00FD6423"/>
    <w:rsid w:val="00FE114F"/>
    <w:rsid w:val="00FE11B1"/>
    <w:rsid w:val="00FE1668"/>
    <w:rsid w:val="00FF15DE"/>
    <w:rsid w:val="00FF2206"/>
    <w:rsid w:val="00FF3F10"/>
    <w:rsid w:val="00FF47B7"/>
    <w:rsid w:val="00FF517F"/>
    <w:rsid w:val="00FF6C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9621A7"/>
  <w15:docId w15:val="{F87DC2F4-BE76-416C-ADE0-A0F1036C7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uiPriority="1"/>
    <w:lsdException w:name="heading 6" w:uiPriority="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qFormat="1"/>
    <w:lsdException w:name="List 2" w:semiHidden="1" w:unhideWhenUsed="1"/>
    <w:lsdException w:name="List 3" w:semiHidden="1" w:unhideWhenUsed="1"/>
    <w:lsdException w:name="List 4" w:semiHidden="1" w:uiPriority="3" w:unhideWhenUsed="1"/>
    <w:lsdException w:name="List 5" w:semiHidden="1" w:uiPriority="3"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lsdException w:name="Salutation" w:semiHidden="1" w:uiPriority="3" w:unhideWhenUsed="1"/>
    <w:lsdException w:name="Date" w:semiHidden="1" w:uiPriority="99" w:unhideWhenUsed="1"/>
    <w:lsdException w:name="Body Text First Indent" w:semiHidden="1" w:uiPriority="2"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semiHidden="1" w:uiPriority="22" w:unhideWhenUsed="1" w:qFormat="1"/>
    <w:lsdException w:name="Emphasis" w:semiHidden="1" w:uiPriority="99"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3"/>
    <w:unhideWhenUsed/>
    <w:rsid w:val="0019455F"/>
    <w:pPr>
      <w:widowControl w:val="0"/>
      <w:spacing w:line="240" w:lineRule="atLeast"/>
    </w:pPr>
  </w:style>
  <w:style w:type="paragraph" w:styleId="Heading1">
    <w:name w:val="heading 1"/>
    <w:next w:val="BodyText"/>
    <w:autoRedefine/>
    <w:qFormat/>
    <w:rsid w:val="006D794B"/>
    <w:pPr>
      <w:keepNext/>
      <w:numPr>
        <w:numId w:val="7"/>
      </w:numPr>
      <w:spacing w:before="240" w:after="120"/>
      <w:ind w:left="431" w:hanging="431"/>
      <w:outlineLvl w:val="0"/>
    </w:pPr>
    <w:rPr>
      <w:rFonts w:ascii="Arial Black" w:hAnsi="Arial Black"/>
      <w:caps/>
      <w:color w:val="464547"/>
      <w:sz w:val="28"/>
    </w:rPr>
  </w:style>
  <w:style w:type="paragraph" w:styleId="Heading2">
    <w:name w:val="heading 2"/>
    <w:next w:val="BodyText"/>
    <w:link w:val="Heading2Char"/>
    <w:autoRedefine/>
    <w:qFormat/>
    <w:rsid w:val="007136FD"/>
    <w:pPr>
      <w:keepNext/>
      <w:numPr>
        <w:ilvl w:val="1"/>
        <w:numId w:val="7"/>
      </w:numPr>
      <w:spacing w:before="200" w:after="160"/>
      <w:ind w:left="851" w:hanging="851"/>
      <w:outlineLvl w:val="1"/>
    </w:pPr>
    <w:rPr>
      <w:rFonts w:ascii="Arial Black" w:hAnsi="Arial Black"/>
      <w:caps/>
      <w:color w:val="1A9CB0"/>
      <w:sz w:val="24"/>
    </w:rPr>
  </w:style>
  <w:style w:type="paragraph" w:styleId="Heading3">
    <w:name w:val="heading 3"/>
    <w:next w:val="BodyText"/>
    <w:autoRedefine/>
    <w:qFormat/>
    <w:rsid w:val="00CE34A0"/>
    <w:pPr>
      <w:keepNext/>
      <w:numPr>
        <w:ilvl w:val="2"/>
        <w:numId w:val="7"/>
      </w:numPr>
      <w:spacing w:before="160"/>
      <w:ind w:left="851" w:hanging="851"/>
      <w:outlineLvl w:val="2"/>
    </w:pPr>
    <w:rPr>
      <w:rFonts w:ascii="Arial Black" w:hAnsi="Arial Black"/>
      <w:b/>
      <w:color w:val="1A9CB0"/>
      <w:sz w:val="24"/>
    </w:rPr>
  </w:style>
  <w:style w:type="paragraph" w:styleId="Heading4">
    <w:name w:val="heading 4"/>
    <w:next w:val="BodyText"/>
    <w:autoRedefine/>
    <w:qFormat/>
    <w:rsid w:val="00A7486F"/>
    <w:pPr>
      <w:keepNext/>
      <w:numPr>
        <w:ilvl w:val="3"/>
        <w:numId w:val="7"/>
      </w:numPr>
      <w:spacing w:before="160"/>
      <w:ind w:left="964" w:hanging="964"/>
      <w:outlineLvl w:val="3"/>
    </w:pPr>
    <w:rPr>
      <w:rFonts w:ascii="Arial Black" w:hAnsi="Arial Black"/>
      <w:color w:val="1A9CB0"/>
      <w:sz w:val="22"/>
    </w:rPr>
  </w:style>
  <w:style w:type="paragraph" w:styleId="Heading5">
    <w:name w:val="heading 5"/>
    <w:basedOn w:val="Normal"/>
    <w:next w:val="BodyText"/>
    <w:uiPriority w:val="1"/>
    <w:semiHidden/>
    <w:rsid w:val="00BB0780"/>
    <w:pPr>
      <w:numPr>
        <w:ilvl w:val="4"/>
        <w:numId w:val="7"/>
      </w:numPr>
      <w:spacing w:before="240" w:after="60"/>
      <w:outlineLvl w:val="4"/>
    </w:pPr>
    <w:rPr>
      <w:sz w:val="22"/>
    </w:rPr>
  </w:style>
  <w:style w:type="paragraph" w:styleId="Heading6">
    <w:name w:val="heading 6"/>
    <w:basedOn w:val="Normal"/>
    <w:next w:val="BodyText"/>
    <w:uiPriority w:val="1"/>
    <w:semiHidden/>
    <w:rsid w:val="00BB0780"/>
    <w:pPr>
      <w:numPr>
        <w:ilvl w:val="5"/>
        <w:numId w:val="7"/>
      </w:numPr>
      <w:spacing w:before="240" w:after="60"/>
      <w:outlineLvl w:val="5"/>
    </w:pPr>
    <w:rPr>
      <w:i/>
      <w:sz w:val="22"/>
    </w:rPr>
  </w:style>
  <w:style w:type="paragraph" w:styleId="Heading7">
    <w:name w:val="heading 7"/>
    <w:basedOn w:val="Normal"/>
    <w:next w:val="BodyText"/>
    <w:uiPriority w:val="1"/>
    <w:semiHidden/>
    <w:rsid w:val="00BB0780"/>
    <w:pPr>
      <w:numPr>
        <w:ilvl w:val="6"/>
        <w:numId w:val="7"/>
      </w:numPr>
      <w:spacing w:before="240" w:after="60"/>
      <w:outlineLvl w:val="6"/>
    </w:pPr>
  </w:style>
  <w:style w:type="paragraph" w:styleId="Heading8">
    <w:name w:val="heading 8"/>
    <w:basedOn w:val="Normal"/>
    <w:next w:val="BodyText"/>
    <w:uiPriority w:val="1"/>
    <w:semiHidden/>
    <w:rsid w:val="00BB0780"/>
    <w:pPr>
      <w:numPr>
        <w:ilvl w:val="7"/>
        <w:numId w:val="7"/>
      </w:numPr>
      <w:spacing w:before="240" w:after="60"/>
      <w:outlineLvl w:val="7"/>
    </w:pPr>
    <w:rPr>
      <w:i/>
    </w:rPr>
  </w:style>
  <w:style w:type="paragraph" w:styleId="Heading9">
    <w:name w:val="heading 9"/>
    <w:basedOn w:val="Normal"/>
    <w:next w:val="BodyText"/>
    <w:uiPriority w:val="1"/>
    <w:semiHidden/>
    <w:rsid w:val="00BB0780"/>
    <w:pPr>
      <w:numPr>
        <w:ilvl w:val="8"/>
        <w:numId w:val="7"/>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autoRedefine/>
    <w:qFormat/>
    <w:rsid w:val="00FA34AC"/>
    <w:pPr>
      <w:spacing w:after="120"/>
    </w:pPr>
    <w:rPr>
      <w:rFonts w:ascii="Trebuchet MS" w:hAnsi="Trebuchet MS" w:cs="Calibri"/>
      <w:color w:val="000000"/>
      <w:szCs w:val="18"/>
    </w:rPr>
  </w:style>
  <w:style w:type="paragraph" w:customStyle="1" w:styleId="CompanyName">
    <w:name w:val="Company Name"/>
    <w:basedOn w:val="Normal"/>
    <w:autoRedefine/>
    <w:rsid w:val="003A7967"/>
    <w:pPr>
      <w:keepNext/>
      <w:keepLines/>
      <w:tabs>
        <w:tab w:val="center" w:pos="4678"/>
      </w:tabs>
      <w:spacing w:before="120" w:after="120"/>
    </w:pPr>
    <w:rPr>
      <w:rFonts w:ascii="Arial Black" w:hAnsi="Arial Black"/>
      <w:color w:val="3B3838" w:themeColor="background2" w:themeShade="40"/>
      <w:spacing w:val="-25"/>
      <w:kern w:val="28"/>
      <w:sz w:val="28"/>
    </w:rPr>
  </w:style>
  <w:style w:type="paragraph" w:styleId="DocumentMap">
    <w:name w:val="Document Map"/>
    <w:basedOn w:val="Normal"/>
    <w:semiHidden/>
    <w:rsid w:val="000E5733"/>
    <w:pPr>
      <w:shd w:val="clear" w:color="auto" w:fill="000080"/>
    </w:pPr>
    <w:rPr>
      <w:rFonts w:ascii="Tahoma" w:hAnsi="Tahoma"/>
    </w:rPr>
  </w:style>
  <w:style w:type="paragraph" w:styleId="Footer">
    <w:name w:val="footer"/>
    <w:autoRedefine/>
    <w:qFormat/>
    <w:rsid w:val="007F4104"/>
    <w:pPr>
      <w:widowControl w:val="0"/>
      <w:tabs>
        <w:tab w:val="right" w:pos="9214"/>
      </w:tabs>
      <w:spacing w:before="120" w:after="120" w:line="240" w:lineRule="atLeast"/>
      <w:ind w:left="-113"/>
    </w:pPr>
    <w:rPr>
      <w:rFonts w:ascii="Trebuchet MS" w:hAnsi="Trebuchet MS"/>
      <w:color w:val="464547"/>
      <w:sz w:val="18"/>
      <w:szCs w:val="18"/>
    </w:rPr>
  </w:style>
  <w:style w:type="character" w:styleId="FootnoteReference">
    <w:name w:val="footnote reference"/>
    <w:basedOn w:val="DefaultParagraphFont"/>
    <w:semiHidden/>
    <w:rsid w:val="000E5733"/>
    <w:rPr>
      <w:sz w:val="20"/>
      <w:vertAlign w:val="superscript"/>
    </w:rPr>
  </w:style>
  <w:style w:type="paragraph" w:styleId="FootnoteText">
    <w:name w:val="footnote text"/>
    <w:basedOn w:val="Normal"/>
    <w:semiHidden/>
    <w:rsid w:val="003B0471"/>
    <w:pPr>
      <w:keepNext/>
      <w:keepLines/>
      <w:spacing w:before="40" w:after="40"/>
      <w:ind w:left="360" w:hanging="360"/>
    </w:pPr>
    <w:rPr>
      <w:rFonts w:ascii="Helvetica" w:hAnsi="Helvetica"/>
      <w:sz w:val="16"/>
    </w:rPr>
  </w:style>
  <w:style w:type="paragraph" w:styleId="Header">
    <w:name w:val="header"/>
    <w:basedOn w:val="Normal"/>
    <w:autoRedefine/>
    <w:qFormat/>
    <w:rsid w:val="007F4104"/>
    <w:pPr>
      <w:tabs>
        <w:tab w:val="left" w:pos="0"/>
        <w:tab w:val="right" w:pos="8222"/>
      </w:tabs>
    </w:pPr>
    <w:rPr>
      <w:rFonts w:ascii="Trebuchet MS" w:eastAsia="MS Gothic" w:hAnsi="Trebuchet MS"/>
      <w:color w:val="464547"/>
      <w:sz w:val="18"/>
    </w:rPr>
  </w:style>
  <w:style w:type="character" w:styleId="HTMLCode">
    <w:name w:val="HTML Code"/>
    <w:basedOn w:val="DefaultParagraphFont"/>
    <w:uiPriority w:val="99"/>
    <w:semiHidden/>
    <w:rsid w:val="000E5733"/>
    <w:rPr>
      <w:rFonts w:ascii="Courier New" w:hAnsi="Courier New" w:cs="Courier New"/>
      <w:sz w:val="20"/>
      <w:szCs w:val="20"/>
    </w:rPr>
  </w:style>
  <w:style w:type="character" w:styleId="HTMLKeyboard">
    <w:name w:val="HTML Keyboard"/>
    <w:basedOn w:val="DefaultParagraphFont"/>
    <w:uiPriority w:val="2"/>
    <w:semiHidden/>
    <w:rsid w:val="000E5733"/>
    <w:rPr>
      <w:rFonts w:ascii="Courier New" w:hAnsi="Courier New" w:cs="Courier New"/>
      <w:sz w:val="20"/>
      <w:szCs w:val="20"/>
    </w:rPr>
  </w:style>
  <w:style w:type="paragraph" w:styleId="HTMLPreformatted">
    <w:name w:val="HTML Preformatted"/>
    <w:basedOn w:val="Normal"/>
    <w:uiPriority w:val="2"/>
    <w:semiHidden/>
    <w:rsid w:val="000E5733"/>
    <w:rPr>
      <w:rFonts w:ascii="Courier New" w:hAnsi="Courier New" w:cs="Courier New"/>
    </w:rPr>
  </w:style>
  <w:style w:type="character" w:styleId="HTMLTypewriter">
    <w:name w:val="HTML Typewriter"/>
    <w:basedOn w:val="DefaultParagraphFont"/>
    <w:uiPriority w:val="2"/>
    <w:semiHidden/>
    <w:rsid w:val="000E5733"/>
    <w:rPr>
      <w:rFonts w:ascii="Courier New" w:hAnsi="Courier New" w:cs="Courier New"/>
      <w:sz w:val="20"/>
      <w:szCs w:val="20"/>
    </w:rPr>
  </w:style>
  <w:style w:type="character" w:styleId="Hyperlink">
    <w:name w:val="Hyperlink"/>
    <w:basedOn w:val="DefaultParagraphFont"/>
    <w:uiPriority w:val="99"/>
    <w:qFormat/>
    <w:rsid w:val="005943E4"/>
    <w:rPr>
      <w:rFonts w:ascii="Trebuchet MS" w:hAnsi="Trebuchet MS"/>
      <w:color w:val="1A9CB0"/>
      <w:sz w:val="20"/>
      <w:u w:val="single"/>
    </w:rPr>
  </w:style>
  <w:style w:type="paragraph" w:styleId="Index1">
    <w:name w:val="index 1"/>
    <w:basedOn w:val="Normal"/>
    <w:semiHidden/>
    <w:rsid w:val="000E5733"/>
    <w:pPr>
      <w:ind w:left="202" w:hanging="202"/>
    </w:pPr>
  </w:style>
  <w:style w:type="paragraph" w:styleId="Index2">
    <w:name w:val="index 2"/>
    <w:basedOn w:val="Normal"/>
    <w:semiHidden/>
    <w:rsid w:val="000E5733"/>
    <w:pPr>
      <w:ind w:left="404" w:hanging="202"/>
    </w:pPr>
  </w:style>
  <w:style w:type="paragraph" w:styleId="Index3">
    <w:name w:val="index 3"/>
    <w:basedOn w:val="Normal"/>
    <w:semiHidden/>
    <w:rsid w:val="000E5733"/>
    <w:pPr>
      <w:ind w:left="605" w:hanging="202"/>
    </w:pPr>
  </w:style>
  <w:style w:type="paragraph" w:styleId="Index4">
    <w:name w:val="index 4"/>
    <w:basedOn w:val="Normal"/>
    <w:semiHidden/>
    <w:rsid w:val="000E5733"/>
    <w:pPr>
      <w:ind w:left="807" w:hanging="202"/>
    </w:pPr>
  </w:style>
  <w:style w:type="paragraph" w:styleId="Index5">
    <w:name w:val="index 5"/>
    <w:basedOn w:val="Normal"/>
    <w:semiHidden/>
    <w:rsid w:val="000E5733"/>
    <w:pPr>
      <w:ind w:left="1008" w:hanging="202"/>
    </w:pPr>
  </w:style>
  <w:style w:type="paragraph" w:styleId="Index6">
    <w:name w:val="index 6"/>
    <w:basedOn w:val="Normal"/>
    <w:semiHidden/>
    <w:rsid w:val="000E5733"/>
    <w:pPr>
      <w:ind w:left="1210" w:hanging="202"/>
    </w:pPr>
  </w:style>
  <w:style w:type="paragraph" w:styleId="Index7">
    <w:name w:val="index 7"/>
    <w:basedOn w:val="Normal"/>
    <w:semiHidden/>
    <w:rsid w:val="000E5733"/>
    <w:pPr>
      <w:ind w:left="1412" w:hanging="202"/>
    </w:pPr>
  </w:style>
  <w:style w:type="paragraph" w:styleId="Index8">
    <w:name w:val="index 8"/>
    <w:basedOn w:val="Normal"/>
    <w:next w:val="Index6"/>
    <w:semiHidden/>
    <w:rsid w:val="000E5733"/>
    <w:pPr>
      <w:ind w:left="1613" w:hanging="202"/>
    </w:pPr>
  </w:style>
  <w:style w:type="paragraph" w:styleId="Index9">
    <w:name w:val="index 9"/>
    <w:basedOn w:val="Normal"/>
    <w:semiHidden/>
    <w:rsid w:val="000E5733"/>
    <w:pPr>
      <w:ind w:left="1815" w:hanging="202"/>
    </w:pPr>
  </w:style>
  <w:style w:type="paragraph" w:styleId="ListBullet">
    <w:name w:val="List Bullet"/>
    <w:basedOn w:val="BodyText"/>
    <w:autoRedefine/>
    <w:qFormat/>
    <w:rsid w:val="00731CDE"/>
    <w:pPr>
      <w:numPr>
        <w:numId w:val="6"/>
      </w:numPr>
      <w:spacing w:before="120"/>
      <w:ind w:left="714" w:hanging="357"/>
    </w:pPr>
    <w:rPr>
      <w:color w:val="3B3838" w:themeColor="background2" w:themeShade="40"/>
    </w:rPr>
  </w:style>
  <w:style w:type="paragraph" w:styleId="ListBullet2">
    <w:name w:val="List Bullet 2"/>
    <w:basedOn w:val="BodyText"/>
    <w:autoRedefine/>
    <w:qFormat/>
    <w:rsid w:val="00A663E2"/>
    <w:pPr>
      <w:numPr>
        <w:numId w:val="1"/>
      </w:numPr>
      <w:spacing w:before="120"/>
      <w:ind w:left="1077" w:hanging="357"/>
    </w:pPr>
    <w:rPr>
      <w:color w:val="3B3838" w:themeColor="background2" w:themeShade="40"/>
    </w:rPr>
  </w:style>
  <w:style w:type="paragraph" w:styleId="ListBullet3">
    <w:name w:val="List Bullet 3"/>
    <w:basedOn w:val="BodyText"/>
    <w:qFormat/>
    <w:rsid w:val="00A663E2"/>
    <w:pPr>
      <w:numPr>
        <w:numId w:val="2"/>
      </w:numPr>
      <w:tabs>
        <w:tab w:val="left" w:pos="1418"/>
      </w:tabs>
      <w:spacing w:before="120"/>
      <w:ind w:left="1434" w:hanging="357"/>
    </w:pPr>
    <w:rPr>
      <w:color w:val="3B3838" w:themeColor="background2" w:themeShade="40"/>
    </w:rPr>
  </w:style>
  <w:style w:type="paragraph" w:styleId="ListNumber">
    <w:name w:val="List Number"/>
    <w:basedOn w:val="BodyText"/>
    <w:autoRedefine/>
    <w:qFormat/>
    <w:rsid w:val="002A44F4"/>
    <w:pPr>
      <w:numPr>
        <w:numId w:val="16"/>
      </w:numPr>
    </w:pPr>
  </w:style>
  <w:style w:type="paragraph" w:styleId="NormalWeb">
    <w:name w:val="Normal (Web)"/>
    <w:basedOn w:val="Normal"/>
    <w:uiPriority w:val="99"/>
    <w:semiHidden/>
    <w:rsid w:val="000E5733"/>
    <w:rPr>
      <w:sz w:val="24"/>
      <w:szCs w:val="24"/>
    </w:rPr>
  </w:style>
  <w:style w:type="paragraph" w:styleId="NormalIndent">
    <w:name w:val="Normal Indent"/>
    <w:basedOn w:val="Normal"/>
    <w:uiPriority w:val="3"/>
    <w:semiHidden/>
    <w:rsid w:val="000E5733"/>
    <w:pPr>
      <w:ind w:left="567"/>
    </w:pPr>
  </w:style>
  <w:style w:type="character" w:styleId="PageNumber">
    <w:name w:val="page number"/>
    <w:basedOn w:val="DefaultParagraphFont"/>
    <w:uiPriority w:val="1"/>
    <w:semiHidden/>
    <w:rsid w:val="00827D53"/>
    <w:rPr>
      <w:rFonts w:ascii="Trebuchet MS" w:hAnsi="Trebuchet MS"/>
      <w:color w:val="3B3838" w:themeColor="background2" w:themeShade="40"/>
      <w:position w:val="-6"/>
      <w:sz w:val="20"/>
    </w:rPr>
  </w:style>
  <w:style w:type="paragraph" w:styleId="PlainText">
    <w:name w:val="Plain Text"/>
    <w:basedOn w:val="Normal"/>
    <w:uiPriority w:val="1"/>
    <w:semiHidden/>
    <w:rsid w:val="000E5733"/>
    <w:rPr>
      <w:rFonts w:ascii="Courier" w:hAnsi="Courier" w:cs="Courier New"/>
    </w:rPr>
  </w:style>
  <w:style w:type="paragraph" w:styleId="TableofAuthorities">
    <w:name w:val="table of authorities"/>
    <w:basedOn w:val="Normal"/>
    <w:next w:val="BodyText"/>
    <w:semiHidden/>
    <w:rsid w:val="000E5733"/>
    <w:pPr>
      <w:ind w:left="200" w:hanging="200"/>
    </w:pPr>
  </w:style>
  <w:style w:type="paragraph" w:styleId="TableofFigures">
    <w:name w:val="table of figures"/>
    <w:basedOn w:val="Normal"/>
    <w:next w:val="BodyText"/>
    <w:semiHidden/>
    <w:rsid w:val="000E5733"/>
    <w:pPr>
      <w:ind w:left="400" w:hanging="400"/>
    </w:pPr>
  </w:style>
  <w:style w:type="paragraph" w:styleId="BalloonText">
    <w:name w:val="Balloon Text"/>
    <w:basedOn w:val="Normal"/>
    <w:link w:val="BalloonTextChar"/>
    <w:semiHidden/>
    <w:unhideWhenUsed/>
    <w:rsid w:val="00621D80"/>
    <w:pPr>
      <w:spacing w:line="240" w:lineRule="auto"/>
    </w:pPr>
    <w:rPr>
      <w:rFonts w:ascii="Segoe UI" w:hAnsi="Segoe UI" w:cs="Segoe UI"/>
      <w:sz w:val="18"/>
      <w:szCs w:val="18"/>
    </w:rPr>
  </w:style>
  <w:style w:type="paragraph" w:styleId="Title">
    <w:name w:val="Title"/>
    <w:basedOn w:val="Normal"/>
    <w:next w:val="BodyText"/>
    <w:autoRedefine/>
    <w:qFormat/>
    <w:rsid w:val="006D794B"/>
    <w:pPr>
      <w:framePr w:hSpace="181" w:wrap="around" w:vAnchor="text" w:hAnchor="text" w:y="5104"/>
      <w:pBdr>
        <w:bottom w:val="single" w:sz="4" w:space="1" w:color="A5A5A5" w:themeColor="accent3"/>
      </w:pBdr>
      <w:spacing w:before="240" w:after="300"/>
      <w:suppressOverlap/>
      <w:outlineLvl w:val="0"/>
    </w:pPr>
    <w:rPr>
      <w:rFonts w:ascii="Arial Black" w:eastAsiaTheme="minorEastAsia" w:hAnsi="Arial Black"/>
      <w:caps/>
      <w:color w:val="464547"/>
      <w:sz w:val="40"/>
    </w:rPr>
  </w:style>
  <w:style w:type="paragraph" w:styleId="TOAHeading">
    <w:name w:val="toa heading"/>
    <w:basedOn w:val="Normal"/>
    <w:next w:val="BodyText"/>
    <w:semiHidden/>
    <w:rsid w:val="000E5733"/>
    <w:pPr>
      <w:spacing w:before="120"/>
    </w:pPr>
    <w:rPr>
      <w:rFonts w:ascii="Arial" w:hAnsi="Arial" w:cs="Arial"/>
      <w:b/>
      <w:bCs/>
      <w:sz w:val="24"/>
      <w:szCs w:val="24"/>
    </w:rPr>
  </w:style>
  <w:style w:type="paragraph" w:styleId="TOC1">
    <w:name w:val="toc 1"/>
    <w:basedOn w:val="Normal"/>
    <w:next w:val="Normal"/>
    <w:autoRedefine/>
    <w:uiPriority w:val="39"/>
    <w:qFormat/>
    <w:rsid w:val="00116EEC"/>
    <w:pPr>
      <w:spacing w:line="240" w:lineRule="auto"/>
    </w:pPr>
    <w:rPr>
      <w:rFonts w:ascii="Trebuchet MS" w:hAnsi="Trebuchet MS"/>
      <w:bCs/>
      <w:caps/>
      <w:color w:val="3B3838" w:themeColor="background2" w:themeShade="40"/>
      <w:szCs w:val="24"/>
    </w:rPr>
  </w:style>
  <w:style w:type="paragraph" w:styleId="TOC2">
    <w:name w:val="toc 2"/>
    <w:basedOn w:val="Normal"/>
    <w:next w:val="Normal"/>
    <w:autoRedefine/>
    <w:uiPriority w:val="39"/>
    <w:qFormat/>
    <w:rsid w:val="00E507C7"/>
    <w:pPr>
      <w:ind w:left="200"/>
    </w:pPr>
    <w:rPr>
      <w:rFonts w:ascii="Trebuchet MS" w:hAnsi="Trebuchet MS"/>
      <w:caps/>
      <w:color w:val="3B3838" w:themeColor="background2" w:themeShade="40"/>
      <w:szCs w:val="24"/>
    </w:rPr>
  </w:style>
  <w:style w:type="paragraph" w:styleId="TOC3">
    <w:name w:val="toc 3"/>
    <w:basedOn w:val="Normal"/>
    <w:next w:val="Normal"/>
    <w:autoRedefine/>
    <w:uiPriority w:val="39"/>
    <w:qFormat/>
    <w:rsid w:val="00E507C7"/>
    <w:pPr>
      <w:ind w:left="400"/>
    </w:pPr>
    <w:rPr>
      <w:rFonts w:ascii="Trebuchet MS" w:hAnsi="Trebuchet MS"/>
      <w:iCs/>
      <w:color w:val="3B3838" w:themeColor="background2" w:themeShade="40"/>
      <w:szCs w:val="24"/>
    </w:rPr>
  </w:style>
  <w:style w:type="paragraph" w:styleId="TOC4">
    <w:name w:val="toc 4"/>
    <w:basedOn w:val="Normal"/>
    <w:next w:val="Normal"/>
    <w:autoRedefine/>
    <w:uiPriority w:val="39"/>
    <w:qFormat/>
    <w:rsid w:val="00E507C7"/>
    <w:pPr>
      <w:ind w:left="600"/>
    </w:pPr>
    <w:rPr>
      <w:rFonts w:ascii="Trebuchet MS" w:hAnsi="Trebuchet MS"/>
      <w:color w:val="3B3838" w:themeColor="background2" w:themeShade="40"/>
      <w:szCs w:val="21"/>
    </w:rPr>
  </w:style>
  <w:style w:type="paragraph" w:styleId="TOC5">
    <w:name w:val="toc 5"/>
    <w:basedOn w:val="Normal"/>
    <w:next w:val="Normal"/>
    <w:uiPriority w:val="39"/>
    <w:rsid w:val="006B596A"/>
    <w:pPr>
      <w:ind w:left="800"/>
    </w:pPr>
    <w:rPr>
      <w:rFonts w:ascii="Trebuchet MS" w:hAnsi="Trebuchet MS"/>
      <w:caps/>
      <w:color w:val="3B3838" w:themeColor="background2" w:themeShade="40"/>
      <w:szCs w:val="21"/>
    </w:rPr>
  </w:style>
  <w:style w:type="paragraph" w:styleId="TOC6">
    <w:name w:val="toc 6"/>
    <w:basedOn w:val="Normal"/>
    <w:next w:val="Normal"/>
    <w:uiPriority w:val="39"/>
    <w:rsid w:val="00B861C6"/>
    <w:pPr>
      <w:ind w:left="1000"/>
    </w:pPr>
    <w:rPr>
      <w:rFonts w:ascii="Trebuchet MS" w:hAnsi="Trebuchet MS"/>
      <w:szCs w:val="21"/>
    </w:rPr>
  </w:style>
  <w:style w:type="paragraph" w:styleId="TOC7">
    <w:name w:val="toc 7"/>
    <w:basedOn w:val="Normal"/>
    <w:next w:val="Normal"/>
    <w:uiPriority w:val="39"/>
    <w:rsid w:val="00B861C6"/>
    <w:pPr>
      <w:ind w:left="1200"/>
    </w:pPr>
    <w:rPr>
      <w:rFonts w:ascii="Trebuchet MS" w:hAnsi="Trebuchet MS"/>
      <w:szCs w:val="21"/>
    </w:rPr>
  </w:style>
  <w:style w:type="paragraph" w:styleId="TOC8">
    <w:name w:val="toc 8"/>
    <w:basedOn w:val="Normal"/>
    <w:next w:val="Normal"/>
    <w:uiPriority w:val="39"/>
    <w:rsid w:val="00B861C6"/>
    <w:pPr>
      <w:ind w:left="1400"/>
    </w:pPr>
    <w:rPr>
      <w:rFonts w:ascii="Trebuchet MS" w:hAnsi="Trebuchet MS"/>
      <w:szCs w:val="21"/>
    </w:rPr>
  </w:style>
  <w:style w:type="paragraph" w:styleId="TOC9">
    <w:name w:val="toc 9"/>
    <w:basedOn w:val="Normal"/>
    <w:next w:val="Normal"/>
    <w:uiPriority w:val="39"/>
    <w:rsid w:val="00B861C6"/>
    <w:pPr>
      <w:ind w:left="1600"/>
    </w:pPr>
    <w:rPr>
      <w:rFonts w:ascii="Trebuchet MS" w:hAnsi="Trebuchet MS"/>
      <w:szCs w:val="21"/>
    </w:rPr>
  </w:style>
  <w:style w:type="numbering" w:styleId="111111">
    <w:name w:val="Outline List 2"/>
    <w:basedOn w:val="NoList"/>
    <w:rsid w:val="000E5733"/>
    <w:pPr>
      <w:numPr>
        <w:numId w:val="3"/>
      </w:numPr>
    </w:pPr>
  </w:style>
  <w:style w:type="numbering" w:styleId="1ai">
    <w:name w:val="Outline List 1"/>
    <w:basedOn w:val="NoList"/>
    <w:rsid w:val="000E5733"/>
    <w:pPr>
      <w:numPr>
        <w:numId w:val="4"/>
      </w:numPr>
    </w:pPr>
  </w:style>
  <w:style w:type="paragraph" w:customStyle="1" w:styleId="Captionstyle">
    <w:name w:val="Caption_style"/>
    <w:basedOn w:val="BodyText"/>
    <w:autoRedefine/>
    <w:qFormat/>
    <w:rsid w:val="00DF3EFB"/>
    <w:pPr>
      <w:jc w:val="center"/>
    </w:pPr>
    <w:rPr>
      <w:b/>
      <w:sz w:val="18"/>
    </w:rPr>
  </w:style>
  <w:style w:type="character" w:customStyle="1" w:styleId="BodyTextChar">
    <w:name w:val="Body Text Char"/>
    <w:basedOn w:val="DefaultParagraphFont"/>
    <w:link w:val="BodyText"/>
    <w:rsid w:val="00FA34AC"/>
    <w:rPr>
      <w:rFonts w:ascii="Trebuchet MS" w:hAnsi="Trebuchet MS" w:cs="Calibri"/>
      <w:color w:val="000000"/>
      <w:szCs w:val="18"/>
    </w:rPr>
  </w:style>
  <w:style w:type="paragraph" w:styleId="CommentSubject">
    <w:name w:val="annotation subject"/>
    <w:basedOn w:val="Normal"/>
    <w:link w:val="CommentSubjectChar"/>
    <w:autoRedefine/>
    <w:qFormat/>
    <w:rsid w:val="007F4104"/>
    <w:pPr>
      <w:spacing w:before="120" w:after="120"/>
    </w:pPr>
    <w:rPr>
      <w:rFonts w:ascii="Arial Black" w:hAnsi="Arial Black"/>
      <w:bCs/>
      <w:color w:val="464547"/>
      <w:sz w:val="28"/>
    </w:rPr>
  </w:style>
  <w:style w:type="character" w:customStyle="1" w:styleId="CommentSubjectChar">
    <w:name w:val="Comment Subject Char"/>
    <w:basedOn w:val="DefaultParagraphFont"/>
    <w:link w:val="CommentSubject"/>
    <w:rsid w:val="007F4104"/>
    <w:rPr>
      <w:rFonts w:ascii="Arial Black" w:hAnsi="Arial Black"/>
      <w:bCs/>
      <w:color w:val="464547"/>
      <w:sz w:val="28"/>
    </w:rPr>
  </w:style>
  <w:style w:type="paragraph" w:styleId="TOCHeading">
    <w:name w:val="TOC Heading"/>
    <w:basedOn w:val="Heading1"/>
    <w:next w:val="Normal"/>
    <w:autoRedefine/>
    <w:unhideWhenUsed/>
    <w:qFormat/>
    <w:rsid w:val="00315998"/>
    <w:pPr>
      <w:keepLines/>
      <w:numPr>
        <w:numId w:val="0"/>
      </w:numPr>
      <w:spacing w:after="0"/>
      <w:jc w:val="center"/>
      <w:outlineLvl w:val="9"/>
    </w:pPr>
    <w:rPr>
      <w:rFonts w:eastAsiaTheme="majorEastAsia" w:cstheme="majorBidi"/>
      <w:b/>
      <w:szCs w:val="32"/>
    </w:rPr>
  </w:style>
  <w:style w:type="paragraph" w:customStyle="1" w:styleId="ProjectName">
    <w:name w:val="ProjectName"/>
    <w:basedOn w:val="Normal"/>
    <w:link w:val="ProjectNameChar"/>
    <w:autoRedefine/>
    <w:qFormat/>
    <w:rsid w:val="00042A5B"/>
    <w:pPr>
      <w:keepNext/>
      <w:keepLines/>
      <w:tabs>
        <w:tab w:val="left" w:pos="0"/>
      </w:tabs>
      <w:spacing w:before="120" w:after="120"/>
    </w:pPr>
    <w:rPr>
      <w:rFonts w:ascii="Arial Black" w:hAnsi="Arial Black"/>
      <w:color w:val="464547"/>
      <w:kern w:val="28"/>
      <w:sz w:val="28"/>
      <w:szCs w:val="28"/>
    </w:rPr>
  </w:style>
  <w:style w:type="character" w:customStyle="1" w:styleId="ProjectNameChar">
    <w:name w:val="ProjectName Char"/>
    <w:basedOn w:val="DefaultParagraphFont"/>
    <w:link w:val="ProjectName"/>
    <w:rsid w:val="00042A5B"/>
    <w:rPr>
      <w:rFonts w:ascii="Arial Black" w:hAnsi="Arial Black"/>
      <w:b w:val="0"/>
      <w:color w:val="464547"/>
      <w:kern w:val="28"/>
      <w:sz w:val="28"/>
      <w:szCs w:val="28"/>
    </w:rPr>
  </w:style>
  <w:style w:type="numbering" w:customStyle="1" w:styleId="Multylevelbulletlist">
    <w:name w:val="Multylevel bullet list"/>
    <w:uiPriority w:val="99"/>
    <w:rsid w:val="00806DDB"/>
    <w:pPr>
      <w:numPr>
        <w:numId w:val="5"/>
      </w:numPr>
    </w:pPr>
  </w:style>
  <w:style w:type="character" w:customStyle="1" w:styleId="BalloonTextChar">
    <w:name w:val="Balloon Text Char"/>
    <w:basedOn w:val="DefaultParagraphFont"/>
    <w:link w:val="BalloonText"/>
    <w:semiHidden/>
    <w:rsid w:val="00621D80"/>
    <w:rPr>
      <w:rFonts w:ascii="Segoe UI" w:hAnsi="Segoe UI" w:cs="Segoe UI"/>
      <w:sz w:val="18"/>
      <w:szCs w:val="18"/>
    </w:rPr>
  </w:style>
  <w:style w:type="character" w:customStyle="1" w:styleId="Heading2Char">
    <w:name w:val="Heading 2 Char"/>
    <w:basedOn w:val="DefaultParagraphFont"/>
    <w:link w:val="Heading2"/>
    <w:rsid w:val="007136FD"/>
    <w:rPr>
      <w:rFonts w:ascii="Arial Black" w:hAnsi="Arial Black"/>
      <w:caps/>
      <w:color w:val="1A9CB0"/>
      <w:sz w:val="24"/>
    </w:rPr>
  </w:style>
  <w:style w:type="table" w:customStyle="1" w:styleId="TableEPAM">
    <w:name w:val="Table_EPAM"/>
    <w:basedOn w:val="TableGridLight"/>
    <w:uiPriority w:val="99"/>
    <w:rsid w:val="00EE0AC7"/>
    <w:rPr>
      <w:rFonts w:ascii="Trebuchet MS" w:hAnsi="Trebuchet MS"/>
      <w:color w:val="3B3838" w:themeColor="background2" w:themeShade="40"/>
      <w:sz w:val="18"/>
      <w:lang w:val="en-GB" w:eastAsia="en-GB"/>
    </w:rPr>
    <w:tblPr>
      <w:tblStyleRowBandSize w:val="1"/>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Pr>
    <w:tcPr>
      <w:vAlign w:val="center"/>
    </w:tcPr>
    <w:tblStylePr w:type="firstRow">
      <w:pPr>
        <w:jc w:val="center"/>
      </w:pPr>
      <w:rPr>
        <w:rFonts w:ascii="Arial Black" w:hAnsi="Arial Black"/>
        <w:b/>
        <w:color w:val="3B3838" w:themeColor="background2" w:themeShade="40"/>
        <w:sz w:val="18"/>
      </w:rPr>
      <w:tblPr/>
      <w:tcPr>
        <w:shd w:val="clear" w:color="auto" w:fill="D0CECE" w:themeFill="background2" w:themeFillShade="E6"/>
      </w:tcPr>
    </w:tblStylePr>
    <w:tblStylePr w:type="lastRow">
      <w:rPr>
        <w:rFonts w:ascii="Arial Black" w:hAnsi="Arial Black"/>
        <w:color w:val="3B3838" w:themeColor="background2" w:themeShade="40"/>
        <w:sz w:val="18"/>
      </w:rPr>
      <w:tblPr/>
      <w:tcPr>
        <w:shd w:val="clear" w:color="auto" w:fill="FFFFFF" w:themeFill="background1"/>
      </w:tcPr>
    </w:tblStylePr>
    <w:tblStylePr w:type="firstCol">
      <w:rPr>
        <w:color w:val="3B3838" w:themeColor="background2" w:themeShade="40"/>
      </w:rPr>
    </w:tblStylePr>
    <w:tblStylePr w:type="band1Horz">
      <w:rPr>
        <w:rFonts w:ascii="Arial Black" w:hAnsi="Arial Black"/>
        <w:b w:val="0"/>
        <w:sz w:val="18"/>
      </w:rPr>
      <w:tblPr/>
      <w:tcPr>
        <w:shd w:val="clear" w:color="auto" w:fill="FFFFFF" w:themeFill="background1"/>
      </w:tcPr>
    </w:tblStylePr>
    <w:tblStylePr w:type="band2Horz">
      <w:rPr>
        <w:color w:val="3B3838" w:themeColor="background2" w:themeShade="40"/>
      </w:rPr>
    </w:tblStylePr>
  </w:style>
  <w:style w:type="table" w:styleId="TableGridLight">
    <w:name w:val="Grid Table Light"/>
    <w:basedOn w:val="TableNormal"/>
    <w:uiPriority w:val="40"/>
    <w:rsid w:val="00AB151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Level1">
    <w:name w:val="Appendix Level 1"/>
    <w:next w:val="BodyText"/>
    <w:autoRedefine/>
    <w:qFormat/>
    <w:rsid w:val="00C26AF9"/>
    <w:pPr>
      <w:keepNext/>
      <w:pageBreakBefore/>
      <w:numPr>
        <w:numId w:val="15"/>
      </w:numPr>
    </w:pPr>
    <w:rPr>
      <w:rFonts w:ascii="Arial Black" w:eastAsiaTheme="minorEastAsia" w:hAnsi="Arial Black" w:cstheme="minorBidi"/>
      <w:caps/>
      <w:color w:val="464547"/>
      <w:sz w:val="28"/>
      <w:szCs w:val="22"/>
    </w:rPr>
  </w:style>
  <w:style w:type="paragraph" w:customStyle="1" w:styleId="AppendixLevel2">
    <w:name w:val="Appendix Level 2"/>
    <w:next w:val="BodyText"/>
    <w:autoRedefine/>
    <w:qFormat/>
    <w:rsid w:val="006D794B"/>
    <w:pPr>
      <w:numPr>
        <w:ilvl w:val="1"/>
        <w:numId w:val="9"/>
      </w:numPr>
      <w:spacing w:before="240" w:after="120"/>
      <w:ind w:left="2268" w:hanging="2268"/>
    </w:pPr>
    <w:rPr>
      <w:rFonts w:ascii="Arial Black" w:eastAsiaTheme="minorEastAsia" w:hAnsi="Arial Black" w:cstheme="minorBidi"/>
      <w:bCs/>
      <w:caps/>
      <w:color w:val="1A9CB0"/>
      <w:sz w:val="24"/>
      <w:szCs w:val="22"/>
    </w:rPr>
  </w:style>
  <w:style w:type="paragraph" w:customStyle="1" w:styleId="Code">
    <w:name w:val="Code"/>
    <w:link w:val="CodeChar"/>
    <w:qFormat/>
    <w:rsid w:val="00B77276"/>
    <w:pPr>
      <w:shd w:val="clear" w:color="auto" w:fill="E0E0E0"/>
      <w:spacing w:before="120" w:after="120"/>
    </w:pPr>
    <w:rPr>
      <w:rFonts w:ascii="Courier New" w:eastAsiaTheme="minorEastAsia" w:hAnsi="Courier New" w:cstheme="minorBidi"/>
      <w:color w:val="464547"/>
      <w:szCs w:val="22"/>
    </w:rPr>
  </w:style>
  <w:style w:type="character" w:customStyle="1" w:styleId="CodeChar">
    <w:name w:val="Code Char"/>
    <w:basedOn w:val="DefaultParagraphFont"/>
    <w:link w:val="Code"/>
    <w:rsid w:val="00B77276"/>
    <w:rPr>
      <w:rFonts w:ascii="Courier New" w:eastAsiaTheme="minorEastAsia" w:hAnsi="Courier New" w:cstheme="minorBidi"/>
      <w:color w:val="464547"/>
      <w:szCs w:val="22"/>
      <w:shd w:val="clear" w:color="auto" w:fill="E0E0E0"/>
    </w:rPr>
  </w:style>
  <w:style w:type="table" w:customStyle="1" w:styleId="EPAM">
    <w:name w:val="EPAM"/>
    <w:basedOn w:val="TableGridLight"/>
    <w:uiPriority w:val="99"/>
    <w:rsid w:val="00B77276"/>
    <w:rPr>
      <w:rFonts w:asciiTheme="minorHAnsi" w:eastAsiaTheme="minorEastAsia" w:hAnsiTheme="minorHAnsi" w:cstheme="minorBidi"/>
    </w:rPr>
    <w:tblP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pPr>
        <w:jc w:val="left"/>
      </w:pPr>
      <w:rPr>
        <w:rFonts w:asciiTheme="majorHAnsi" w:hAnsiTheme="majorHAnsi"/>
        <w:b/>
        <w:caps w:val="0"/>
        <w:smallCaps w:val="0"/>
        <w:strike w:val="0"/>
        <w:dstrike w:val="0"/>
        <w:vanish w:val="0"/>
        <w:color w:val="464546"/>
        <w:sz w:val="20"/>
        <w:vertAlign w:val="baseline"/>
      </w:rPr>
      <w:tblPr/>
      <w:trPr>
        <w:tblHeader/>
      </w:trPr>
      <w:tcPr>
        <w:tcBorders>
          <w:top w:val="single" w:sz="4" w:space="0" w:color="999999"/>
          <w:left w:val="single" w:sz="4" w:space="0" w:color="999999"/>
          <w:bottom w:val="single" w:sz="4" w:space="0" w:color="999999"/>
          <w:right w:val="single" w:sz="4" w:space="0" w:color="999999"/>
          <w:insideH w:val="single" w:sz="4" w:space="0" w:color="999999"/>
          <w:insideV w:val="single" w:sz="4" w:space="0" w:color="999999"/>
          <w:tl2br w:val="nil"/>
          <w:tr2bl w:val="nil"/>
        </w:tcBorders>
        <w:shd w:val="clear" w:color="auto" w:fill="CCCCCC"/>
      </w:tcPr>
    </w:tblStylePr>
    <w:tblStylePr w:type="lastRow">
      <w:rPr>
        <w:rFonts w:ascii="Arial Black" w:hAnsi="Arial Black"/>
        <w:b w:val="0"/>
        <w:i w:val="0"/>
        <w:caps w:val="0"/>
        <w:smallCaps w:val="0"/>
        <w:strike w:val="0"/>
        <w:dstrike w:val="0"/>
        <w:vanish w:val="0"/>
        <w:color w:val="464547"/>
        <w:sz w:val="20"/>
        <w:vertAlign w:val="baseline"/>
      </w:rPr>
    </w:tblStylePr>
  </w:style>
  <w:style w:type="numbering" w:customStyle="1" w:styleId="EPAMBullets">
    <w:name w:val="EPAM Bullets"/>
    <w:uiPriority w:val="99"/>
    <w:rsid w:val="00B77276"/>
    <w:pPr>
      <w:numPr>
        <w:numId w:val="10"/>
      </w:numPr>
    </w:pPr>
  </w:style>
  <w:style w:type="paragraph" w:customStyle="1" w:styleId="NoteStyle">
    <w:name w:val="Note Style"/>
    <w:next w:val="Normal"/>
    <w:qFormat/>
    <w:rsid w:val="006D794B"/>
    <w:pPr>
      <w:numPr>
        <w:numId w:val="11"/>
      </w:numPr>
      <w:spacing w:before="120" w:after="120"/>
      <w:ind w:left="567" w:hanging="567"/>
    </w:pPr>
    <w:rPr>
      <w:rFonts w:ascii="Trebuchet MS" w:eastAsiaTheme="minorEastAsia" w:hAnsi="Trebuchet MS" w:cstheme="minorBidi"/>
      <w:color w:val="464547"/>
      <w:szCs w:val="22"/>
    </w:rPr>
  </w:style>
  <w:style w:type="paragraph" w:customStyle="1" w:styleId="TableBulletList">
    <w:name w:val="Table Bullet List"/>
    <w:basedOn w:val="Normal"/>
    <w:qFormat/>
    <w:rsid w:val="004706BE"/>
    <w:pPr>
      <w:widowControl/>
      <w:numPr>
        <w:numId w:val="12"/>
      </w:numPr>
      <w:spacing w:before="120" w:after="80" w:line="240" w:lineRule="auto"/>
      <w:ind w:left="357" w:hanging="357"/>
      <w:contextualSpacing/>
    </w:pPr>
    <w:rPr>
      <w:rFonts w:ascii="Trebuchet MS" w:eastAsiaTheme="minorEastAsia" w:hAnsi="Trebuchet MS" w:cstheme="minorBidi"/>
      <w:color w:val="464547"/>
      <w:sz w:val="18"/>
      <w:szCs w:val="22"/>
    </w:rPr>
  </w:style>
  <w:style w:type="paragraph" w:customStyle="1" w:styleId="TableNote">
    <w:name w:val="Table Note"/>
    <w:basedOn w:val="NoteStyle"/>
    <w:uiPriority w:val="99"/>
    <w:semiHidden/>
    <w:rsid w:val="00B77276"/>
  </w:style>
  <w:style w:type="paragraph" w:customStyle="1" w:styleId="TableNumberedList">
    <w:name w:val="Table Numbered List"/>
    <w:qFormat/>
    <w:rsid w:val="004706BE"/>
    <w:pPr>
      <w:numPr>
        <w:numId w:val="13"/>
      </w:numPr>
      <w:spacing w:before="120" w:after="120"/>
      <w:contextualSpacing/>
      <w:outlineLvl w:val="0"/>
    </w:pPr>
    <w:rPr>
      <w:rFonts w:ascii="Trebuchet MS" w:eastAsiaTheme="minorEastAsia" w:hAnsi="Trebuchet MS" w:cstheme="minorBidi"/>
      <w:color w:val="464547"/>
      <w:sz w:val="18"/>
      <w:szCs w:val="22"/>
    </w:rPr>
  </w:style>
  <w:style w:type="paragraph" w:customStyle="1" w:styleId="WarningStyle">
    <w:name w:val="Warning Style"/>
    <w:autoRedefine/>
    <w:qFormat/>
    <w:rsid w:val="00DF5E36"/>
    <w:pPr>
      <w:numPr>
        <w:numId w:val="14"/>
      </w:numPr>
      <w:ind w:left="907" w:hanging="907"/>
    </w:pPr>
    <w:rPr>
      <w:rFonts w:ascii="Trebuchet MS" w:eastAsiaTheme="minorEastAsia" w:hAnsi="Trebuchet MS" w:cstheme="minorBidi"/>
      <w:color w:val="464547"/>
      <w:szCs w:val="22"/>
    </w:rPr>
  </w:style>
  <w:style w:type="table" w:styleId="TableGrid">
    <w:name w:val="Table Grid"/>
    <w:basedOn w:val="TableNormal"/>
    <w:rsid w:val="00673D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D58AB"/>
    <w:rPr>
      <w:b/>
      <w:bCs/>
    </w:rPr>
  </w:style>
  <w:style w:type="character" w:styleId="CommentReference">
    <w:name w:val="annotation reference"/>
    <w:basedOn w:val="DefaultParagraphFont"/>
    <w:semiHidden/>
    <w:unhideWhenUsed/>
    <w:rsid w:val="00BD782F"/>
    <w:rPr>
      <w:sz w:val="16"/>
      <w:szCs w:val="16"/>
    </w:rPr>
  </w:style>
  <w:style w:type="paragraph" w:styleId="CommentText">
    <w:name w:val="annotation text"/>
    <w:basedOn w:val="Normal"/>
    <w:link w:val="CommentTextChar"/>
    <w:semiHidden/>
    <w:unhideWhenUsed/>
    <w:rsid w:val="00BD782F"/>
    <w:pPr>
      <w:spacing w:line="240" w:lineRule="auto"/>
    </w:pPr>
  </w:style>
  <w:style w:type="character" w:customStyle="1" w:styleId="CommentTextChar">
    <w:name w:val="Comment Text Char"/>
    <w:basedOn w:val="DefaultParagraphFont"/>
    <w:link w:val="CommentText"/>
    <w:semiHidden/>
    <w:rsid w:val="00BD782F"/>
  </w:style>
  <w:style w:type="character" w:customStyle="1" w:styleId="UnresolvedMention1">
    <w:name w:val="Unresolved Mention1"/>
    <w:basedOn w:val="DefaultParagraphFont"/>
    <w:uiPriority w:val="99"/>
    <w:semiHidden/>
    <w:unhideWhenUsed/>
    <w:rsid w:val="00586339"/>
    <w:rPr>
      <w:color w:val="605E5C"/>
      <w:shd w:val="clear" w:color="auto" w:fill="E1DFDD"/>
    </w:rPr>
  </w:style>
  <w:style w:type="character" w:styleId="FollowedHyperlink">
    <w:name w:val="FollowedHyperlink"/>
    <w:basedOn w:val="DefaultParagraphFont"/>
    <w:semiHidden/>
    <w:unhideWhenUsed/>
    <w:rsid w:val="00F726F0"/>
    <w:rPr>
      <w:color w:val="954F72" w:themeColor="followedHyperlink"/>
      <w:u w:val="single"/>
    </w:rPr>
  </w:style>
  <w:style w:type="character" w:customStyle="1" w:styleId="display-name">
    <w:name w:val="display-name"/>
    <w:basedOn w:val="DefaultParagraphFont"/>
    <w:rsid w:val="00E42C10"/>
  </w:style>
  <w:style w:type="character" w:customStyle="1" w:styleId="normaltextrun">
    <w:name w:val="normaltextrun"/>
    <w:basedOn w:val="DefaultParagraphFont"/>
    <w:rsid w:val="00D14860"/>
  </w:style>
  <w:style w:type="character" w:customStyle="1" w:styleId="eop">
    <w:name w:val="eop"/>
    <w:basedOn w:val="DefaultParagraphFont"/>
    <w:rsid w:val="00D14860"/>
  </w:style>
  <w:style w:type="character" w:customStyle="1" w:styleId="e24kjd">
    <w:name w:val="e24kjd"/>
    <w:basedOn w:val="DefaultParagraphFont"/>
    <w:rsid w:val="00D14860"/>
  </w:style>
  <w:style w:type="character" w:customStyle="1" w:styleId="spellingerror">
    <w:name w:val="spellingerror"/>
    <w:basedOn w:val="DefaultParagraphFont"/>
    <w:rsid w:val="009C46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7738">
      <w:bodyDiv w:val="1"/>
      <w:marLeft w:val="0"/>
      <w:marRight w:val="0"/>
      <w:marTop w:val="0"/>
      <w:marBottom w:val="0"/>
      <w:divBdr>
        <w:top w:val="none" w:sz="0" w:space="0" w:color="auto"/>
        <w:left w:val="none" w:sz="0" w:space="0" w:color="auto"/>
        <w:bottom w:val="none" w:sz="0" w:space="0" w:color="auto"/>
        <w:right w:val="none" w:sz="0" w:space="0" w:color="auto"/>
      </w:divBdr>
    </w:div>
    <w:div w:id="47653375">
      <w:bodyDiv w:val="1"/>
      <w:marLeft w:val="0"/>
      <w:marRight w:val="0"/>
      <w:marTop w:val="0"/>
      <w:marBottom w:val="0"/>
      <w:divBdr>
        <w:top w:val="none" w:sz="0" w:space="0" w:color="auto"/>
        <w:left w:val="none" w:sz="0" w:space="0" w:color="auto"/>
        <w:bottom w:val="none" w:sz="0" w:space="0" w:color="auto"/>
        <w:right w:val="none" w:sz="0" w:space="0" w:color="auto"/>
      </w:divBdr>
    </w:div>
    <w:div w:id="105003377">
      <w:bodyDiv w:val="1"/>
      <w:marLeft w:val="0"/>
      <w:marRight w:val="0"/>
      <w:marTop w:val="0"/>
      <w:marBottom w:val="0"/>
      <w:divBdr>
        <w:top w:val="none" w:sz="0" w:space="0" w:color="auto"/>
        <w:left w:val="none" w:sz="0" w:space="0" w:color="auto"/>
        <w:bottom w:val="none" w:sz="0" w:space="0" w:color="auto"/>
        <w:right w:val="none" w:sz="0" w:space="0" w:color="auto"/>
      </w:divBdr>
    </w:div>
    <w:div w:id="162822198">
      <w:bodyDiv w:val="1"/>
      <w:marLeft w:val="0"/>
      <w:marRight w:val="0"/>
      <w:marTop w:val="0"/>
      <w:marBottom w:val="0"/>
      <w:divBdr>
        <w:top w:val="none" w:sz="0" w:space="0" w:color="auto"/>
        <w:left w:val="none" w:sz="0" w:space="0" w:color="auto"/>
        <w:bottom w:val="none" w:sz="0" w:space="0" w:color="auto"/>
        <w:right w:val="none" w:sz="0" w:space="0" w:color="auto"/>
      </w:divBdr>
    </w:div>
    <w:div w:id="189033801">
      <w:bodyDiv w:val="1"/>
      <w:marLeft w:val="0"/>
      <w:marRight w:val="0"/>
      <w:marTop w:val="0"/>
      <w:marBottom w:val="0"/>
      <w:divBdr>
        <w:top w:val="none" w:sz="0" w:space="0" w:color="auto"/>
        <w:left w:val="none" w:sz="0" w:space="0" w:color="auto"/>
        <w:bottom w:val="none" w:sz="0" w:space="0" w:color="auto"/>
        <w:right w:val="none" w:sz="0" w:space="0" w:color="auto"/>
      </w:divBdr>
    </w:div>
    <w:div w:id="192308607">
      <w:bodyDiv w:val="1"/>
      <w:marLeft w:val="0"/>
      <w:marRight w:val="0"/>
      <w:marTop w:val="0"/>
      <w:marBottom w:val="0"/>
      <w:divBdr>
        <w:top w:val="none" w:sz="0" w:space="0" w:color="auto"/>
        <w:left w:val="none" w:sz="0" w:space="0" w:color="auto"/>
        <w:bottom w:val="none" w:sz="0" w:space="0" w:color="auto"/>
        <w:right w:val="none" w:sz="0" w:space="0" w:color="auto"/>
      </w:divBdr>
      <w:divsChild>
        <w:div w:id="1499925638">
          <w:marLeft w:val="0"/>
          <w:marRight w:val="0"/>
          <w:marTop w:val="0"/>
          <w:marBottom w:val="0"/>
          <w:divBdr>
            <w:top w:val="none" w:sz="0" w:space="0" w:color="auto"/>
            <w:left w:val="none" w:sz="0" w:space="0" w:color="auto"/>
            <w:bottom w:val="none" w:sz="0" w:space="0" w:color="auto"/>
            <w:right w:val="none" w:sz="0" w:space="0" w:color="auto"/>
          </w:divBdr>
        </w:div>
      </w:divsChild>
    </w:div>
    <w:div w:id="200284516">
      <w:bodyDiv w:val="1"/>
      <w:marLeft w:val="0"/>
      <w:marRight w:val="0"/>
      <w:marTop w:val="0"/>
      <w:marBottom w:val="0"/>
      <w:divBdr>
        <w:top w:val="none" w:sz="0" w:space="0" w:color="auto"/>
        <w:left w:val="none" w:sz="0" w:space="0" w:color="auto"/>
        <w:bottom w:val="none" w:sz="0" w:space="0" w:color="auto"/>
        <w:right w:val="none" w:sz="0" w:space="0" w:color="auto"/>
      </w:divBdr>
    </w:div>
    <w:div w:id="202329163">
      <w:bodyDiv w:val="1"/>
      <w:marLeft w:val="0"/>
      <w:marRight w:val="0"/>
      <w:marTop w:val="0"/>
      <w:marBottom w:val="0"/>
      <w:divBdr>
        <w:top w:val="none" w:sz="0" w:space="0" w:color="auto"/>
        <w:left w:val="none" w:sz="0" w:space="0" w:color="auto"/>
        <w:bottom w:val="none" w:sz="0" w:space="0" w:color="auto"/>
        <w:right w:val="none" w:sz="0" w:space="0" w:color="auto"/>
      </w:divBdr>
    </w:div>
    <w:div w:id="239564211">
      <w:bodyDiv w:val="1"/>
      <w:marLeft w:val="0"/>
      <w:marRight w:val="0"/>
      <w:marTop w:val="0"/>
      <w:marBottom w:val="0"/>
      <w:divBdr>
        <w:top w:val="none" w:sz="0" w:space="0" w:color="auto"/>
        <w:left w:val="none" w:sz="0" w:space="0" w:color="auto"/>
        <w:bottom w:val="none" w:sz="0" w:space="0" w:color="auto"/>
        <w:right w:val="none" w:sz="0" w:space="0" w:color="auto"/>
      </w:divBdr>
    </w:div>
    <w:div w:id="248730830">
      <w:bodyDiv w:val="1"/>
      <w:marLeft w:val="0"/>
      <w:marRight w:val="0"/>
      <w:marTop w:val="0"/>
      <w:marBottom w:val="0"/>
      <w:divBdr>
        <w:top w:val="none" w:sz="0" w:space="0" w:color="auto"/>
        <w:left w:val="none" w:sz="0" w:space="0" w:color="auto"/>
        <w:bottom w:val="none" w:sz="0" w:space="0" w:color="auto"/>
        <w:right w:val="none" w:sz="0" w:space="0" w:color="auto"/>
      </w:divBdr>
    </w:div>
    <w:div w:id="372117221">
      <w:bodyDiv w:val="1"/>
      <w:marLeft w:val="0"/>
      <w:marRight w:val="0"/>
      <w:marTop w:val="0"/>
      <w:marBottom w:val="0"/>
      <w:divBdr>
        <w:top w:val="none" w:sz="0" w:space="0" w:color="auto"/>
        <w:left w:val="none" w:sz="0" w:space="0" w:color="auto"/>
        <w:bottom w:val="none" w:sz="0" w:space="0" w:color="auto"/>
        <w:right w:val="none" w:sz="0" w:space="0" w:color="auto"/>
      </w:divBdr>
    </w:div>
    <w:div w:id="382290128">
      <w:bodyDiv w:val="1"/>
      <w:marLeft w:val="0"/>
      <w:marRight w:val="0"/>
      <w:marTop w:val="0"/>
      <w:marBottom w:val="0"/>
      <w:divBdr>
        <w:top w:val="none" w:sz="0" w:space="0" w:color="auto"/>
        <w:left w:val="none" w:sz="0" w:space="0" w:color="auto"/>
        <w:bottom w:val="none" w:sz="0" w:space="0" w:color="auto"/>
        <w:right w:val="none" w:sz="0" w:space="0" w:color="auto"/>
      </w:divBdr>
    </w:div>
    <w:div w:id="423722271">
      <w:bodyDiv w:val="1"/>
      <w:marLeft w:val="0"/>
      <w:marRight w:val="0"/>
      <w:marTop w:val="0"/>
      <w:marBottom w:val="0"/>
      <w:divBdr>
        <w:top w:val="none" w:sz="0" w:space="0" w:color="auto"/>
        <w:left w:val="none" w:sz="0" w:space="0" w:color="auto"/>
        <w:bottom w:val="none" w:sz="0" w:space="0" w:color="auto"/>
        <w:right w:val="none" w:sz="0" w:space="0" w:color="auto"/>
      </w:divBdr>
    </w:div>
    <w:div w:id="437867576">
      <w:bodyDiv w:val="1"/>
      <w:marLeft w:val="0"/>
      <w:marRight w:val="0"/>
      <w:marTop w:val="0"/>
      <w:marBottom w:val="0"/>
      <w:divBdr>
        <w:top w:val="none" w:sz="0" w:space="0" w:color="auto"/>
        <w:left w:val="none" w:sz="0" w:space="0" w:color="auto"/>
        <w:bottom w:val="none" w:sz="0" w:space="0" w:color="auto"/>
        <w:right w:val="none" w:sz="0" w:space="0" w:color="auto"/>
      </w:divBdr>
    </w:div>
    <w:div w:id="466171682">
      <w:bodyDiv w:val="1"/>
      <w:marLeft w:val="0"/>
      <w:marRight w:val="0"/>
      <w:marTop w:val="0"/>
      <w:marBottom w:val="0"/>
      <w:divBdr>
        <w:top w:val="none" w:sz="0" w:space="0" w:color="auto"/>
        <w:left w:val="none" w:sz="0" w:space="0" w:color="auto"/>
        <w:bottom w:val="none" w:sz="0" w:space="0" w:color="auto"/>
        <w:right w:val="none" w:sz="0" w:space="0" w:color="auto"/>
      </w:divBdr>
    </w:div>
    <w:div w:id="480318178">
      <w:bodyDiv w:val="1"/>
      <w:marLeft w:val="0"/>
      <w:marRight w:val="0"/>
      <w:marTop w:val="0"/>
      <w:marBottom w:val="0"/>
      <w:divBdr>
        <w:top w:val="none" w:sz="0" w:space="0" w:color="auto"/>
        <w:left w:val="none" w:sz="0" w:space="0" w:color="auto"/>
        <w:bottom w:val="none" w:sz="0" w:space="0" w:color="auto"/>
        <w:right w:val="none" w:sz="0" w:space="0" w:color="auto"/>
      </w:divBdr>
    </w:div>
    <w:div w:id="503859318">
      <w:bodyDiv w:val="1"/>
      <w:marLeft w:val="0"/>
      <w:marRight w:val="0"/>
      <w:marTop w:val="0"/>
      <w:marBottom w:val="0"/>
      <w:divBdr>
        <w:top w:val="none" w:sz="0" w:space="0" w:color="auto"/>
        <w:left w:val="none" w:sz="0" w:space="0" w:color="auto"/>
        <w:bottom w:val="none" w:sz="0" w:space="0" w:color="auto"/>
        <w:right w:val="none" w:sz="0" w:space="0" w:color="auto"/>
      </w:divBdr>
    </w:div>
    <w:div w:id="504974407">
      <w:bodyDiv w:val="1"/>
      <w:marLeft w:val="0"/>
      <w:marRight w:val="0"/>
      <w:marTop w:val="0"/>
      <w:marBottom w:val="0"/>
      <w:divBdr>
        <w:top w:val="none" w:sz="0" w:space="0" w:color="auto"/>
        <w:left w:val="none" w:sz="0" w:space="0" w:color="auto"/>
        <w:bottom w:val="none" w:sz="0" w:space="0" w:color="auto"/>
        <w:right w:val="none" w:sz="0" w:space="0" w:color="auto"/>
      </w:divBdr>
    </w:div>
    <w:div w:id="550044699">
      <w:bodyDiv w:val="1"/>
      <w:marLeft w:val="0"/>
      <w:marRight w:val="0"/>
      <w:marTop w:val="0"/>
      <w:marBottom w:val="0"/>
      <w:divBdr>
        <w:top w:val="none" w:sz="0" w:space="0" w:color="auto"/>
        <w:left w:val="none" w:sz="0" w:space="0" w:color="auto"/>
        <w:bottom w:val="none" w:sz="0" w:space="0" w:color="auto"/>
        <w:right w:val="none" w:sz="0" w:space="0" w:color="auto"/>
      </w:divBdr>
    </w:div>
    <w:div w:id="559753033">
      <w:bodyDiv w:val="1"/>
      <w:marLeft w:val="0"/>
      <w:marRight w:val="0"/>
      <w:marTop w:val="0"/>
      <w:marBottom w:val="0"/>
      <w:divBdr>
        <w:top w:val="none" w:sz="0" w:space="0" w:color="auto"/>
        <w:left w:val="none" w:sz="0" w:space="0" w:color="auto"/>
        <w:bottom w:val="none" w:sz="0" w:space="0" w:color="auto"/>
        <w:right w:val="none" w:sz="0" w:space="0" w:color="auto"/>
      </w:divBdr>
    </w:div>
    <w:div w:id="638656166">
      <w:bodyDiv w:val="1"/>
      <w:marLeft w:val="0"/>
      <w:marRight w:val="0"/>
      <w:marTop w:val="0"/>
      <w:marBottom w:val="0"/>
      <w:divBdr>
        <w:top w:val="none" w:sz="0" w:space="0" w:color="auto"/>
        <w:left w:val="none" w:sz="0" w:space="0" w:color="auto"/>
        <w:bottom w:val="none" w:sz="0" w:space="0" w:color="auto"/>
        <w:right w:val="none" w:sz="0" w:space="0" w:color="auto"/>
      </w:divBdr>
    </w:div>
    <w:div w:id="642154449">
      <w:bodyDiv w:val="1"/>
      <w:marLeft w:val="0"/>
      <w:marRight w:val="0"/>
      <w:marTop w:val="0"/>
      <w:marBottom w:val="0"/>
      <w:divBdr>
        <w:top w:val="none" w:sz="0" w:space="0" w:color="auto"/>
        <w:left w:val="none" w:sz="0" w:space="0" w:color="auto"/>
        <w:bottom w:val="none" w:sz="0" w:space="0" w:color="auto"/>
        <w:right w:val="none" w:sz="0" w:space="0" w:color="auto"/>
      </w:divBdr>
    </w:div>
    <w:div w:id="675228049">
      <w:bodyDiv w:val="1"/>
      <w:marLeft w:val="0"/>
      <w:marRight w:val="0"/>
      <w:marTop w:val="0"/>
      <w:marBottom w:val="0"/>
      <w:divBdr>
        <w:top w:val="none" w:sz="0" w:space="0" w:color="auto"/>
        <w:left w:val="none" w:sz="0" w:space="0" w:color="auto"/>
        <w:bottom w:val="none" w:sz="0" w:space="0" w:color="auto"/>
        <w:right w:val="none" w:sz="0" w:space="0" w:color="auto"/>
      </w:divBdr>
    </w:div>
    <w:div w:id="710426467">
      <w:bodyDiv w:val="1"/>
      <w:marLeft w:val="0"/>
      <w:marRight w:val="0"/>
      <w:marTop w:val="0"/>
      <w:marBottom w:val="0"/>
      <w:divBdr>
        <w:top w:val="none" w:sz="0" w:space="0" w:color="auto"/>
        <w:left w:val="none" w:sz="0" w:space="0" w:color="auto"/>
        <w:bottom w:val="none" w:sz="0" w:space="0" w:color="auto"/>
        <w:right w:val="none" w:sz="0" w:space="0" w:color="auto"/>
      </w:divBdr>
    </w:div>
    <w:div w:id="713623152">
      <w:bodyDiv w:val="1"/>
      <w:marLeft w:val="0"/>
      <w:marRight w:val="0"/>
      <w:marTop w:val="0"/>
      <w:marBottom w:val="0"/>
      <w:divBdr>
        <w:top w:val="none" w:sz="0" w:space="0" w:color="auto"/>
        <w:left w:val="none" w:sz="0" w:space="0" w:color="auto"/>
        <w:bottom w:val="none" w:sz="0" w:space="0" w:color="auto"/>
        <w:right w:val="none" w:sz="0" w:space="0" w:color="auto"/>
      </w:divBdr>
    </w:div>
    <w:div w:id="732629281">
      <w:bodyDiv w:val="1"/>
      <w:marLeft w:val="0"/>
      <w:marRight w:val="0"/>
      <w:marTop w:val="0"/>
      <w:marBottom w:val="0"/>
      <w:divBdr>
        <w:top w:val="none" w:sz="0" w:space="0" w:color="auto"/>
        <w:left w:val="none" w:sz="0" w:space="0" w:color="auto"/>
        <w:bottom w:val="none" w:sz="0" w:space="0" w:color="auto"/>
        <w:right w:val="none" w:sz="0" w:space="0" w:color="auto"/>
      </w:divBdr>
    </w:div>
    <w:div w:id="757212862">
      <w:bodyDiv w:val="1"/>
      <w:marLeft w:val="0"/>
      <w:marRight w:val="0"/>
      <w:marTop w:val="0"/>
      <w:marBottom w:val="0"/>
      <w:divBdr>
        <w:top w:val="none" w:sz="0" w:space="0" w:color="auto"/>
        <w:left w:val="none" w:sz="0" w:space="0" w:color="auto"/>
        <w:bottom w:val="none" w:sz="0" w:space="0" w:color="auto"/>
        <w:right w:val="none" w:sz="0" w:space="0" w:color="auto"/>
      </w:divBdr>
    </w:div>
    <w:div w:id="771516079">
      <w:bodyDiv w:val="1"/>
      <w:marLeft w:val="0"/>
      <w:marRight w:val="0"/>
      <w:marTop w:val="0"/>
      <w:marBottom w:val="0"/>
      <w:divBdr>
        <w:top w:val="none" w:sz="0" w:space="0" w:color="auto"/>
        <w:left w:val="none" w:sz="0" w:space="0" w:color="auto"/>
        <w:bottom w:val="none" w:sz="0" w:space="0" w:color="auto"/>
        <w:right w:val="none" w:sz="0" w:space="0" w:color="auto"/>
      </w:divBdr>
    </w:div>
    <w:div w:id="818965303">
      <w:bodyDiv w:val="1"/>
      <w:marLeft w:val="0"/>
      <w:marRight w:val="0"/>
      <w:marTop w:val="0"/>
      <w:marBottom w:val="0"/>
      <w:divBdr>
        <w:top w:val="none" w:sz="0" w:space="0" w:color="auto"/>
        <w:left w:val="none" w:sz="0" w:space="0" w:color="auto"/>
        <w:bottom w:val="none" w:sz="0" w:space="0" w:color="auto"/>
        <w:right w:val="none" w:sz="0" w:space="0" w:color="auto"/>
      </w:divBdr>
    </w:div>
    <w:div w:id="835456188">
      <w:bodyDiv w:val="1"/>
      <w:marLeft w:val="0"/>
      <w:marRight w:val="0"/>
      <w:marTop w:val="0"/>
      <w:marBottom w:val="0"/>
      <w:divBdr>
        <w:top w:val="none" w:sz="0" w:space="0" w:color="auto"/>
        <w:left w:val="none" w:sz="0" w:space="0" w:color="auto"/>
        <w:bottom w:val="none" w:sz="0" w:space="0" w:color="auto"/>
        <w:right w:val="none" w:sz="0" w:space="0" w:color="auto"/>
      </w:divBdr>
    </w:div>
    <w:div w:id="874853038">
      <w:bodyDiv w:val="1"/>
      <w:marLeft w:val="0"/>
      <w:marRight w:val="0"/>
      <w:marTop w:val="0"/>
      <w:marBottom w:val="0"/>
      <w:divBdr>
        <w:top w:val="none" w:sz="0" w:space="0" w:color="auto"/>
        <w:left w:val="none" w:sz="0" w:space="0" w:color="auto"/>
        <w:bottom w:val="none" w:sz="0" w:space="0" w:color="auto"/>
        <w:right w:val="none" w:sz="0" w:space="0" w:color="auto"/>
      </w:divBdr>
    </w:div>
    <w:div w:id="914362615">
      <w:bodyDiv w:val="1"/>
      <w:marLeft w:val="0"/>
      <w:marRight w:val="0"/>
      <w:marTop w:val="0"/>
      <w:marBottom w:val="0"/>
      <w:divBdr>
        <w:top w:val="none" w:sz="0" w:space="0" w:color="auto"/>
        <w:left w:val="none" w:sz="0" w:space="0" w:color="auto"/>
        <w:bottom w:val="none" w:sz="0" w:space="0" w:color="auto"/>
        <w:right w:val="none" w:sz="0" w:space="0" w:color="auto"/>
      </w:divBdr>
    </w:div>
    <w:div w:id="927884154">
      <w:bodyDiv w:val="1"/>
      <w:marLeft w:val="0"/>
      <w:marRight w:val="0"/>
      <w:marTop w:val="0"/>
      <w:marBottom w:val="0"/>
      <w:divBdr>
        <w:top w:val="none" w:sz="0" w:space="0" w:color="auto"/>
        <w:left w:val="none" w:sz="0" w:space="0" w:color="auto"/>
        <w:bottom w:val="none" w:sz="0" w:space="0" w:color="auto"/>
        <w:right w:val="none" w:sz="0" w:space="0" w:color="auto"/>
      </w:divBdr>
    </w:div>
    <w:div w:id="953755004">
      <w:bodyDiv w:val="1"/>
      <w:marLeft w:val="0"/>
      <w:marRight w:val="0"/>
      <w:marTop w:val="0"/>
      <w:marBottom w:val="0"/>
      <w:divBdr>
        <w:top w:val="none" w:sz="0" w:space="0" w:color="auto"/>
        <w:left w:val="none" w:sz="0" w:space="0" w:color="auto"/>
        <w:bottom w:val="none" w:sz="0" w:space="0" w:color="auto"/>
        <w:right w:val="none" w:sz="0" w:space="0" w:color="auto"/>
      </w:divBdr>
    </w:div>
    <w:div w:id="1039163072">
      <w:bodyDiv w:val="1"/>
      <w:marLeft w:val="0"/>
      <w:marRight w:val="0"/>
      <w:marTop w:val="0"/>
      <w:marBottom w:val="0"/>
      <w:divBdr>
        <w:top w:val="none" w:sz="0" w:space="0" w:color="auto"/>
        <w:left w:val="none" w:sz="0" w:space="0" w:color="auto"/>
        <w:bottom w:val="none" w:sz="0" w:space="0" w:color="auto"/>
        <w:right w:val="none" w:sz="0" w:space="0" w:color="auto"/>
      </w:divBdr>
    </w:div>
    <w:div w:id="1050301745">
      <w:bodyDiv w:val="1"/>
      <w:marLeft w:val="0"/>
      <w:marRight w:val="0"/>
      <w:marTop w:val="0"/>
      <w:marBottom w:val="0"/>
      <w:divBdr>
        <w:top w:val="none" w:sz="0" w:space="0" w:color="auto"/>
        <w:left w:val="none" w:sz="0" w:space="0" w:color="auto"/>
        <w:bottom w:val="none" w:sz="0" w:space="0" w:color="auto"/>
        <w:right w:val="none" w:sz="0" w:space="0" w:color="auto"/>
      </w:divBdr>
    </w:div>
    <w:div w:id="1068460460">
      <w:bodyDiv w:val="1"/>
      <w:marLeft w:val="0"/>
      <w:marRight w:val="0"/>
      <w:marTop w:val="0"/>
      <w:marBottom w:val="0"/>
      <w:divBdr>
        <w:top w:val="none" w:sz="0" w:space="0" w:color="auto"/>
        <w:left w:val="none" w:sz="0" w:space="0" w:color="auto"/>
        <w:bottom w:val="none" w:sz="0" w:space="0" w:color="auto"/>
        <w:right w:val="none" w:sz="0" w:space="0" w:color="auto"/>
      </w:divBdr>
    </w:div>
    <w:div w:id="1069770828">
      <w:bodyDiv w:val="1"/>
      <w:marLeft w:val="0"/>
      <w:marRight w:val="0"/>
      <w:marTop w:val="0"/>
      <w:marBottom w:val="0"/>
      <w:divBdr>
        <w:top w:val="none" w:sz="0" w:space="0" w:color="auto"/>
        <w:left w:val="none" w:sz="0" w:space="0" w:color="auto"/>
        <w:bottom w:val="none" w:sz="0" w:space="0" w:color="auto"/>
        <w:right w:val="none" w:sz="0" w:space="0" w:color="auto"/>
      </w:divBdr>
    </w:div>
    <w:div w:id="1092625231">
      <w:bodyDiv w:val="1"/>
      <w:marLeft w:val="0"/>
      <w:marRight w:val="0"/>
      <w:marTop w:val="0"/>
      <w:marBottom w:val="0"/>
      <w:divBdr>
        <w:top w:val="none" w:sz="0" w:space="0" w:color="auto"/>
        <w:left w:val="none" w:sz="0" w:space="0" w:color="auto"/>
        <w:bottom w:val="none" w:sz="0" w:space="0" w:color="auto"/>
        <w:right w:val="none" w:sz="0" w:space="0" w:color="auto"/>
      </w:divBdr>
    </w:div>
    <w:div w:id="1092773825">
      <w:bodyDiv w:val="1"/>
      <w:marLeft w:val="0"/>
      <w:marRight w:val="0"/>
      <w:marTop w:val="0"/>
      <w:marBottom w:val="0"/>
      <w:divBdr>
        <w:top w:val="none" w:sz="0" w:space="0" w:color="auto"/>
        <w:left w:val="none" w:sz="0" w:space="0" w:color="auto"/>
        <w:bottom w:val="none" w:sz="0" w:space="0" w:color="auto"/>
        <w:right w:val="none" w:sz="0" w:space="0" w:color="auto"/>
      </w:divBdr>
    </w:div>
    <w:div w:id="1113283562">
      <w:bodyDiv w:val="1"/>
      <w:marLeft w:val="0"/>
      <w:marRight w:val="0"/>
      <w:marTop w:val="0"/>
      <w:marBottom w:val="0"/>
      <w:divBdr>
        <w:top w:val="none" w:sz="0" w:space="0" w:color="auto"/>
        <w:left w:val="none" w:sz="0" w:space="0" w:color="auto"/>
        <w:bottom w:val="none" w:sz="0" w:space="0" w:color="auto"/>
        <w:right w:val="none" w:sz="0" w:space="0" w:color="auto"/>
      </w:divBdr>
    </w:div>
    <w:div w:id="1199926289">
      <w:bodyDiv w:val="1"/>
      <w:marLeft w:val="0"/>
      <w:marRight w:val="0"/>
      <w:marTop w:val="0"/>
      <w:marBottom w:val="0"/>
      <w:divBdr>
        <w:top w:val="none" w:sz="0" w:space="0" w:color="auto"/>
        <w:left w:val="none" w:sz="0" w:space="0" w:color="auto"/>
        <w:bottom w:val="none" w:sz="0" w:space="0" w:color="auto"/>
        <w:right w:val="none" w:sz="0" w:space="0" w:color="auto"/>
      </w:divBdr>
    </w:div>
    <w:div w:id="1274819720">
      <w:bodyDiv w:val="1"/>
      <w:marLeft w:val="0"/>
      <w:marRight w:val="0"/>
      <w:marTop w:val="0"/>
      <w:marBottom w:val="0"/>
      <w:divBdr>
        <w:top w:val="none" w:sz="0" w:space="0" w:color="auto"/>
        <w:left w:val="none" w:sz="0" w:space="0" w:color="auto"/>
        <w:bottom w:val="none" w:sz="0" w:space="0" w:color="auto"/>
        <w:right w:val="none" w:sz="0" w:space="0" w:color="auto"/>
      </w:divBdr>
    </w:div>
    <w:div w:id="1356879110">
      <w:bodyDiv w:val="1"/>
      <w:marLeft w:val="0"/>
      <w:marRight w:val="0"/>
      <w:marTop w:val="0"/>
      <w:marBottom w:val="0"/>
      <w:divBdr>
        <w:top w:val="none" w:sz="0" w:space="0" w:color="auto"/>
        <w:left w:val="none" w:sz="0" w:space="0" w:color="auto"/>
        <w:bottom w:val="none" w:sz="0" w:space="0" w:color="auto"/>
        <w:right w:val="none" w:sz="0" w:space="0" w:color="auto"/>
      </w:divBdr>
    </w:div>
    <w:div w:id="1366364515">
      <w:bodyDiv w:val="1"/>
      <w:marLeft w:val="0"/>
      <w:marRight w:val="0"/>
      <w:marTop w:val="0"/>
      <w:marBottom w:val="0"/>
      <w:divBdr>
        <w:top w:val="none" w:sz="0" w:space="0" w:color="auto"/>
        <w:left w:val="none" w:sz="0" w:space="0" w:color="auto"/>
        <w:bottom w:val="none" w:sz="0" w:space="0" w:color="auto"/>
        <w:right w:val="none" w:sz="0" w:space="0" w:color="auto"/>
      </w:divBdr>
    </w:div>
    <w:div w:id="1384477786">
      <w:bodyDiv w:val="1"/>
      <w:marLeft w:val="0"/>
      <w:marRight w:val="0"/>
      <w:marTop w:val="0"/>
      <w:marBottom w:val="0"/>
      <w:divBdr>
        <w:top w:val="none" w:sz="0" w:space="0" w:color="auto"/>
        <w:left w:val="none" w:sz="0" w:space="0" w:color="auto"/>
        <w:bottom w:val="none" w:sz="0" w:space="0" w:color="auto"/>
        <w:right w:val="none" w:sz="0" w:space="0" w:color="auto"/>
      </w:divBdr>
    </w:div>
    <w:div w:id="1391148714">
      <w:bodyDiv w:val="1"/>
      <w:marLeft w:val="0"/>
      <w:marRight w:val="0"/>
      <w:marTop w:val="0"/>
      <w:marBottom w:val="0"/>
      <w:divBdr>
        <w:top w:val="none" w:sz="0" w:space="0" w:color="auto"/>
        <w:left w:val="none" w:sz="0" w:space="0" w:color="auto"/>
        <w:bottom w:val="none" w:sz="0" w:space="0" w:color="auto"/>
        <w:right w:val="none" w:sz="0" w:space="0" w:color="auto"/>
      </w:divBdr>
    </w:div>
    <w:div w:id="1434324661">
      <w:bodyDiv w:val="1"/>
      <w:marLeft w:val="0"/>
      <w:marRight w:val="0"/>
      <w:marTop w:val="0"/>
      <w:marBottom w:val="0"/>
      <w:divBdr>
        <w:top w:val="none" w:sz="0" w:space="0" w:color="auto"/>
        <w:left w:val="none" w:sz="0" w:space="0" w:color="auto"/>
        <w:bottom w:val="none" w:sz="0" w:space="0" w:color="auto"/>
        <w:right w:val="none" w:sz="0" w:space="0" w:color="auto"/>
      </w:divBdr>
    </w:div>
    <w:div w:id="1442992808">
      <w:bodyDiv w:val="1"/>
      <w:marLeft w:val="0"/>
      <w:marRight w:val="0"/>
      <w:marTop w:val="0"/>
      <w:marBottom w:val="0"/>
      <w:divBdr>
        <w:top w:val="none" w:sz="0" w:space="0" w:color="auto"/>
        <w:left w:val="none" w:sz="0" w:space="0" w:color="auto"/>
        <w:bottom w:val="none" w:sz="0" w:space="0" w:color="auto"/>
        <w:right w:val="none" w:sz="0" w:space="0" w:color="auto"/>
      </w:divBdr>
    </w:div>
    <w:div w:id="1462648833">
      <w:bodyDiv w:val="1"/>
      <w:marLeft w:val="0"/>
      <w:marRight w:val="0"/>
      <w:marTop w:val="0"/>
      <w:marBottom w:val="0"/>
      <w:divBdr>
        <w:top w:val="none" w:sz="0" w:space="0" w:color="auto"/>
        <w:left w:val="none" w:sz="0" w:space="0" w:color="auto"/>
        <w:bottom w:val="none" w:sz="0" w:space="0" w:color="auto"/>
        <w:right w:val="none" w:sz="0" w:space="0" w:color="auto"/>
      </w:divBdr>
    </w:div>
    <w:div w:id="1490974191">
      <w:bodyDiv w:val="1"/>
      <w:marLeft w:val="0"/>
      <w:marRight w:val="0"/>
      <w:marTop w:val="0"/>
      <w:marBottom w:val="0"/>
      <w:divBdr>
        <w:top w:val="none" w:sz="0" w:space="0" w:color="auto"/>
        <w:left w:val="none" w:sz="0" w:space="0" w:color="auto"/>
        <w:bottom w:val="none" w:sz="0" w:space="0" w:color="auto"/>
        <w:right w:val="none" w:sz="0" w:space="0" w:color="auto"/>
      </w:divBdr>
    </w:div>
    <w:div w:id="1500075355">
      <w:bodyDiv w:val="1"/>
      <w:marLeft w:val="0"/>
      <w:marRight w:val="0"/>
      <w:marTop w:val="0"/>
      <w:marBottom w:val="0"/>
      <w:divBdr>
        <w:top w:val="none" w:sz="0" w:space="0" w:color="auto"/>
        <w:left w:val="none" w:sz="0" w:space="0" w:color="auto"/>
        <w:bottom w:val="none" w:sz="0" w:space="0" w:color="auto"/>
        <w:right w:val="none" w:sz="0" w:space="0" w:color="auto"/>
      </w:divBdr>
    </w:div>
    <w:div w:id="1500385330">
      <w:bodyDiv w:val="1"/>
      <w:marLeft w:val="0"/>
      <w:marRight w:val="0"/>
      <w:marTop w:val="0"/>
      <w:marBottom w:val="0"/>
      <w:divBdr>
        <w:top w:val="none" w:sz="0" w:space="0" w:color="auto"/>
        <w:left w:val="none" w:sz="0" w:space="0" w:color="auto"/>
        <w:bottom w:val="none" w:sz="0" w:space="0" w:color="auto"/>
        <w:right w:val="none" w:sz="0" w:space="0" w:color="auto"/>
      </w:divBdr>
    </w:div>
    <w:div w:id="1526795498">
      <w:bodyDiv w:val="1"/>
      <w:marLeft w:val="0"/>
      <w:marRight w:val="0"/>
      <w:marTop w:val="0"/>
      <w:marBottom w:val="0"/>
      <w:divBdr>
        <w:top w:val="none" w:sz="0" w:space="0" w:color="auto"/>
        <w:left w:val="none" w:sz="0" w:space="0" w:color="auto"/>
        <w:bottom w:val="none" w:sz="0" w:space="0" w:color="auto"/>
        <w:right w:val="none" w:sz="0" w:space="0" w:color="auto"/>
      </w:divBdr>
    </w:div>
    <w:div w:id="1534422045">
      <w:bodyDiv w:val="1"/>
      <w:marLeft w:val="0"/>
      <w:marRight w:val="0"/>
      <w:marTop w:val="0"/>
      <w:marBottom w:val="0"/>
      <w:divBdr>
        <w:top w:val="none" w:sz="0" w:space="0" w:color="auto"/>
        <w:left w:val="none" w:sz="0" w:space="0" w:color="auto"/>
        <w:bottom w:val="none" w:sz="0" w:space="0" w:color="auto"/>
        <w:right w:val="none" w:sz="0" w:space="0" w:color="auto"/>
      </w:divBdr>
    </w:div>
    <w:div w:id="1570073098">
      <w:bodyDiv w:val="1"/>
      <w:marLeft w:val="0"/>
      <w:marRight w:val="0"/>
      <w:marTop w:val="0"/>
      <w:marBottom w:val="0"/>
      <w:divBdr>
        <w:top w:val="none" w:sz="0" w:space="0" w:color="auto"/>
        <w:left w:val="none" w:sz="0" w:space="0" w:color="auto"/>
        <w:bottom w:val="none" w:sz="0" w:space="0" w:color="auto"/>
        <w:right w:val="none" w:sz="0" w:space="0" w:color="auto"/>
      </w:divBdr>
    </w:div>
    <w:div w:id="1574200436">
      <w:bodyDiv w:val="1"/>
      <w:marLeft w:val="0"/>
      <w:marRight w:val="0"/>
      <w:marTop w:val="0"/>
      <w:marBottom w:val="0"/>
      <w:divBdr>
        <w:top w:val="none" w:sz="0" w:space="0" w:color="auto"/>
        <w:left w:val="none" w:sz="0" w:space="0" w:color="auto"/>
        <w:bottom w:val="none" w:sz="0" w:space="0" w:color="auto"/>
        <w:right w:val="none" w:sz="0" w:space="0" w:color="auto"/>
      </w:divBdr>
    </w:div>
    <w:div w:id="1577519014">
      <w:bodyDiv w:val="1"/>
      <w:marLeft w:val="0"/>
      <w:marRight w:val="0"/>
      <w:marTop w:val="0"/>
      <w:marBottom w:val="0"/>
      <w:divBdr>
        <w:top w:val="none" w:sz="0" w:space="0" w:color="auto"/>
        <w:left w:val="none" w:sz="0" w:space="0" w:color="auto"/>
        <w:bottom w:val="none" w:sz="0" w:space="0" w:color="auto"/>
        <w:right w:val="none" w:sz="0" w:space="0" w:color="auto"/>
      </w:divBdr>
    </w:div>
    <w:div w:id="1583178350">
      <w:bodyDiv w:val="1"/>
      <w:marLeft w:val="0"/>
      <w:marRight w:val="0"/>
      <w:marTop w:val="0"/>
      <w:marBottom w:val="0"/>
      <w:divBdr>
        <w:top w:val="none" w:sz="0" w:space="0" w:color="auto"/>
        <w:left w:val="none" w:sz="0" w:space="0" w:color="auto"/>
        <w:bottom w:val="none" w:sz="0" w:space="0" w:color="auto"/>
        <w:right w:val="none" w:sz="0" w:space="0" w:color="auto"/>
      </w:divBdr>
    </w:div>
    <w:div w:id="1632401546">
      <w:bodyDiv w:val="1"/>
      <w:marLeft w:val="0"/>
      <w:marRight w:val="0"/>
      <w:marTop w:val="0"/>
      <w:marBottom w:val="0"/>
      <w:divBdr>
        <w:top w:val="none" w:sz="0" w:space="0" w:color="auto"/>
        <w:left w:val="none" w:sz="0" w:space="0" w:color="auto"/>
        <w:bottom w:val="none" w:sz="0" w:space="0" w:color="auto"/>
        <w:right w:val="none" w:sz="0" w:space="0" w:color="auto"/>
      </w:divBdr>
    </w:div>
    <w:div w:id="1674409289">
      <w:bodyDiv w:val="1"/>
      <w:marLeft w:val="0"/>
      <w:marRight w:val="0"/>
      <w:marTop w:val="0"/>
      <w:marBottom w:val="0"/>
      <w:divBdr>
        <w:top w:val="none" w:sz="0" w:space="0" w:color="auto"/>
        <w:left w:val="none" w:sz="0" w:space="0" w:color="auto"/>
        <w:bottom w:val="none" w:sz="0" w:space="0" w:color="auto"/>
        <w:right w:val="none" w:sz="0" w:space="0" w:color="auto"/>
      </w:divBdr>
    </w:div>
    <w:div w:id="1773284230">
      <w:bodyDiv w:val="1"/>
      <w:marLeft w:val="0"/>
      <w:marRight w:val="0"/>
      <w:marTop w:val="0"/>
      <w:marBottom w:val="0"/>
      <w:divBdr>
        <w:top w:val="none" w:sz="0" w:space="0" w:color="auto"/>
        <w:left w:val="none" w:sz="0" w:space="0" w:color="auto"/>
        <w:bottom w:val="none" w:sz="0" w:space="0" w:color="auto"/>
        <w:right w:val="none" w:sz="0" w:space="0" w:color="auto"/>
      </w:divBdr>
    </w:div>
    <w:div w:id="1786383483">
      <w:bodyDiv w:val="1"/>
      <w:marLeft w:val="0"/>
      <w:marRight w:val="0"/>
      <w:marTop w:val="0"/>
      <w:marBottom w:val="0"/>
      <w:divBdr>
        <w:top w:val="none" w:sz="0" w:space="0" w:color="auto"/>
        <w:left w:val="none" w:sz="0" w:space="0" w:color="auto"/>
        <w:bottom w:val="none" w:sz="0" w:space="0" w:color="auto"/>
        <w:right w:val="none" w:sz="0" w:space="0" w:color="auto"/>
      </w:divBdr>
    </w:div>
    <w:div w:id="1802335427">
      <w:bodyDiv w:val="1"/>
      <w:marLeft w:val="0"/>
      <w:marRight w:val="0"/>
      <w:marTop w:val="0"/>
      <w:marBottom w:val="0"/>
      <w:divBdr>
        <w:top w:val="none" w:sz="0" w:space="0" w:color="auto"/>
        <w:left w:val="none" w:sz="0" w:space="0" w:color="auto"/>
        <w:bottom w:val="none" w:sz="0" w:space="0" w:color="auto"/>
        <w:right w:val="none" w:sz="0" w:space="0" w:color="auto"/>
      </w:divBdr>
    </w:div>
    <w:div w:id="1814328371">
      <w:bodyDiv w:val="1"/>
      <w:marLeft w:val="0"/>
      <w:marRight w:val="0"/>
      <w:marTop w:val="0"/>
      <w:marBottom w:val="0"/>
      <w:divBdr>
        <w:top w:val="none" w:sz="0" w:space="0" w:color="auto"/>
        <w:left w:val="none" w:sz="0" w:space="0" w:color="auto"/>
        <w:bottom w:val="none" w:sz="0" w:space="0" w:color="auto"/>
        <w:right w:val="none" w:sz="0" w:space="0" w:color="auto"/>
      </w:divBdr>
      <w:divsChild>
        <w:div w:id="39474878">
          <w:marLeft w:val="446"/>
          <w:marRight w:val="0"/>
          <w:marTop w:val="0"/>
          <w:marBottom w:val="0"/>
          <w:divBdr>
            <w:top w:val="none" w:sz="0" w:space="0" w:color="auto"/>
            <w:left w:val="none" w:sz="0" w:space="0" w:color="auto"/>
            <w:bottom w:val="none" w:sz="0" w:space="0" w:color="auto"/>
            <w:right w:val="none" w:sz="0" w:space="0" w:color="auto"/>
          </w:divBdr>
        </w:div>
        <w:div w:id="322585380">
          <w:marLeft w:val="446"/>
          <w:marRight w:val="0"/>
          <w:marTop w:val="0"/>
          <w:marBottom w:val="0"/>
          <w:divBdr>
            <w:top w:val="none" w:sz="0" w:space="0" w:color="auto"/>
            <w:left w:val="none" w:sz="0" w:space="0" w:color="auto"/>
            <w:bottom w:val="none" w:sz="0" w:space="0" w:color="auto"/>
            <w:right w:val="none" w:sz="0" w:space="0" w:color="auto"/>
          </w:divBdr>
        </w:div>
        <w:div w:id="426195918">
          <w:marLeft w:val="446"/>
          <w:marRight w:val="0"/>
          <w:marTop w:val="0"/>
          <w:marBottom w:val="0"/>
          <w:divBdr>
            <w:top w:val="none" w:sz="0" w:space="0" w:color="auto"/>
            <w:left w:val="none" w:sz="0" w:space="0" w:color="auto"/>
            <w:bottom w:val="none" w:sz="0" w:space="0" w:color="auto"/>
            <w:right w:val="none" w:sz="0" w:space="0" w:color="auto"/>
          </w:divBdr>
        </w:div>
        <w:div w:id="550118701">
          <w:marLeft w:val="446"/>
          <w:marRight w:val="0"/>
          <w:marTop w:val="0"/>
          <w:marBottom w:val="0"/>
          <w:divBdr>
            <w:top w:val="none" w:sz="0" w:space="0" w:color="auto"/>
            <w:left w:val="none" w:sz="0" w:space="0" w:color="auto"/>
            <w:bottom w:val="none" w:sz="0" w:space="0" w:color="auto"/>
            <w:right w:val="none" w:sz="0" w:space="0" w:color="auto"/>
          </w:divBdr>
        </w:div>
        <w:div w:id="712770086">
          <w:marLeft w:val="446"/>
          <w:marRight w:val="0"/>
          <w:marTop w:val="0"/>
          <w:marBottom w:val="0"/>
          <w:divBdr>
            <w:top w:val="none" w:sz="0" w:space="0" w:color="auto"/>
            <w:left w:val="none" w:sz="0" w:space="0" w:color="auto"/>
            <w:bottom w:val="none" w:sz="0" w:space="0" w:color="auto"/>
            <w:right w:val="none" w:sz="0" w:space="0" w:color="auto"/>
          </w:divBdr>
        </w:div>
        <w:div w:id="1034190790">
          <w:marLeft w:val="446"/>
          <w:marRight w:val="0"/>
          <w:marTop w:val="0"/>
          <w:marBottom w:val="0"/>
          <w:divBdr>
            <w:top w:val="none" w:sz="0" w:space="0" w:color="auto"/>
            <w:left w:val="none" w:sz="0" w:space="0" w:color="auto"/>
            <w:bottom w:val="none" w:sz="0" w:space="0" w:color="auto"/>
            <w:right w:val="none" w:sz="0" w:space="0" w:color="auto"/>
          </w:divBdr>
        </w:div>
      </w:divsChild>
    </w:div>
    <w:div w:id="1838836363">
      <w:bodyDiv w:val="1"/>
      <w:marLeft w:val="0"/>
      <w:marRight w:val="0"/>
      <w:marTop w:val="0"/>
      <w:marBottom w:val="0"/>
      <w:divBdr>
        <w:top w:val="none" w:sz="0" w:space="0" w:color="auto"/>
        <w:left w:val="none" w:sz="0" w:space="0" w:color="auto"/>
        <w:bottom w:val="none" w:sz="0" w:space="0" w:color="auto"/>
        <w:right w:val="none" w:sz="0" w:space="0" w:color="auto"/>
      </w:divBdr>
    </w:div>
    <w:div w:id="1862889550">
      <w:bodyDiv w:val="1"/>
      <w:marLeft w:val="0"/>
      <w:marRight w:val="0"/>
      <w:marTop w:val="0"/>
      <w:marBottom w:val="0"/>
      <w:divBdr>
        <w:top w:val="none" w:sz="0" w:space="0" w:color="auto"/>
        <w:left w:val="none" w:sz="0" w:space="0" w:color="auto"/>
        <w:bottom w:val="none" w:sz="0" w:space="0" w:color="auto"/>
        <w:right w:val="none" w:sz="0" w:space="0" w:color="auto"/>
      </w:divBdr>
    </w:div>
    <w:div w:id="1876431675">
      <w:bodyDiv w:val="1"/>
      <w:marLeft w:val="0"/>
      <w:marRight w:val="0"/>
      <w:marTop w:val="0"/>
      <w:marBottom w:val="0"/>
      <w:divBdr>
        <w:top w:val="none" w:sz="0" w:space="0" w:color="auto"/>
        <w:left w:val="none" w:sz="0" w:space="0" w:color="auto"/>
        <w:bottom w:val="none" w:sz="0" w:space="0" w:color="auto"/>
        <w:right w:val="none" w:sz="0" w:space="0" w:color="auto"/>
      </w:divBdr>
    </w:div>
    <w:div w:id="1909875919">
      <w:bodyDiv w:val="1"/>
      <w:marLeft w:val="0"/>
      <w:marRight w:val="0"/>
      <w:marTop w:val="0"/>
      <w:marBottom w:val="0"/>
      <w:divBdr>
        <w:top w:val="none" w:sz="0" w:space="0" w:color="auto"/>
        <w:left w:val="none" w:sz="0" w:space="0" w:color="auto"/>
        <w:bottom w:val="none" w:sz="0" w:space="0" w:color="auto"/>
        <w:right w:val="none" w:sz="0" w:space="0" w:color="auto"/>
      </w:divBdr>
    </w:div>
    <w:div w:id="1976913713">
      <w:bodyDiv w:val="1"/>
      <w:marLeft w:val="0"/>
      <w:marRight w:val="0"/>
      <w:marTop w:val="0"/>
      <w:marBottom w:val="0"/>
      <w:divBdr>
        <w:top w:val="none" w:sz="0" w:space="0" w:color="auto"/>
        <w:left w:val="none" w:sz="0" w:space="0" w:color="auto"/>
        <w:bottom w:val="none" w:sz="0" w:space="0" w:color="auto"/>
        <w:right w:val="none" w:sz="0" w:space="0" w:color="auto"/>
      </w:divBdr>
    </w:div>
    <w:div w:id="1979264618">
      <w:bodyDiv w:val="1"/>
      <w:marLeft w:val="0"/>
      <w:marRight w:val="0"/>
      <w:marTop w:val="0"/>
      <w:marBottom w:val="0"/>
      <w:divBdr>
        <w:top w:val="none" w:sz="0" w:space="0" w:color="auto"/>
        <w:left w:val="none" w:sz="0" w:space="0" w:color="auto"/>
        <w:bottom w:val="none" w:sz="0" w:space="0" w:color="auto"/>
        <w:right w:val="none" w:sz="0" w:space="0" w:color="auto"/>
      </w:divBdr>
    </w:div>
    <w:div w:id="1998335665">
      <w:bodyDiv w:val="1"/>
      <w:marLeft w:val="0"/>
      <w:marRight w:val="0"/>
      <w:marTop w:val="0"/>
      <w:marBottom w:val="0"/>
      <w:divBdr>
        <w:top w:val="none" w:sz="0" w:space="0" w:color="auto"/>
        <w:left w:val="none" w:sz="0" w:space="0" w:color="auto"/>
        <w:bottom w:val="none" w:sz="0" w:space="0" w:color="auto"/>
        <w:right w:val="none" w:sz="0" w:space="0" w:color="auto"/>
      </w:divBdr>
    </w:div>
    <w:div w:id="2001228137">
      <w:bodyDiv w:val="1"/>
      <w:marLeft w:val="0"/>
      <w:marRight w:val="0"/>
      <w:marTop w:val="0"/>
      <w:marBottom w:val="0"/>
      <w:divBdr>
        <w:top w:val="none" w:sz="0" w:space="0" w:color="auto"/>
        <w:left w:val="none" w:sz="0" w:space="0" w:color="auto"/>
        <w:bottom w:val="none" w:sz="0" w:space="0" w:color="auto"/>
        <w:right w:val="none" w:sz="0" w:space="0" w:color="auto"/>
      </w:divBdr>
    </w:div>
    <w:div w:id="2010786077">
      <w:bodyDiv w:val="1"/>
      <w:marLeft w:val="0"/>
      <w:marRight w:val="0"/>
      <w:marTop w:val="0"/>
      <w:marBottom w:val="0"/>
      <w:divBdr>
        <w:top w:val="none" w:sz="0" w:space="0" w:color="auto"/>
        <w:left w:val="none" w:sz="0" w:space="0" w:color="auto"/>
        <w:bottom w:val="none" w:sz="0" w:space="0" w:color="auto"/>
        <w:right w:val="none" w:sz="0" w:space="0" w:color="auto"/>
      </w:divBdr>
    </w:div>
    <w:div w:id="21073852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4.png"/><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png"/><Relationship Id="rId324" Type="http://schemas.openxmlformats.org/officeDocument/2006/relationships/image" Target="media/image309.png"/><Relationship Id="rId366" Type="http://schemas.openxmlformats.org/officeDocument/2006/relationships/image" Target="media/image351.png"/><Relationship Id="rId531" Type="http://schemas.openxmlformats.org/officeDocument/2006/relationships/image" Target="media/image516.png"/><Relationship Id="rId573" Type="http://schemas.openxmlformats.org/officeDocument/2006/relationships/image" Target="media/image558.png"/><Relationship Id="rId170" Type="http://schemas.openxmlformats.org/officeDocument/2006/relationships/image" Target="media/image155.png"/><Relationship Id="rId226" Type="http://schemas.openxmlformats.org/officeDocument/2006/relationships/image" Target="media/image211.png"/><Relationship Id="rId433" Type="http://schemas.openxmlformats.org/officeDocument/2006/relationships/image" Target="media/image418.png"/><Relationship Id="rId268" Type="http://schemas.openxmlformats.org/officeDocument/2006/relationships/image" Target="media/image253.png"/><Relationship Id="rId475" Type="http://schemas.openxmlformats.org/officeDocument/2006/relationships/image" Target="media/image460.png"/><Relationship Id="rId32"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113.png"/><Relationship Id="rId335" Type="http://schemas.openxmlformats.org/officeDocument/2006/relationships/image" Target="media/image320.png"/><Relationship Id="rId377" Type="http://schemas.openxmlformats.org/officeDocument/2006/relationships/image" Target="media/image362.png"/><Relationship Id="rId500" Type="http://schemas.openxmlformats.org/officeDocument/2006/relationships/image" Target="media/image485.png"/><Relationship Id="rId542" Type="http://schemas.openxmlformats.org/officeDocument/2006/relationships/image" Target="media/image527.png"/><Relationship Id="rId584" Type="http://schemas.openxmlformats.org/officeDocument/2006/relationships/image" Target="media/image569.png"/><Relationship Id="rId5" Type="http://schemas.openxmlformats.org/officeDocument/2006/relationships/numbering" Target="numbering.xml"/><Relationship Id="rId181" Type="http://schemas.openxmlformats.org/officeDocument/2006/relationships/image" Target="media/image166.png"/><Relationship Id="rId237" Type="http://schemas.openxmlformats.org/officeDocument/2006/relationships/image" Target="media/image222.png"/><Relationship Id="rId402" Type="http://schemas.openxmlformats.org/officeDocument/2006/relationships/image" Target="media/image387.png"/><Relationship Id="rId279" Type="http://schemas.openxmlformats.org/officeDocument/2006/relationships/image" Target="media/image264.png"/><Relationship Id="rId444" Type="http://schemas.openxmlformats.org/officeDocument/2006/relationships/image" Target="media/image429.png"/><Relationship Id="rId486" Type="http://schemas.openxmlformats.org/officeDocument/2006/relationships/image" Target="media/image471.png"/><Relationship Id="rId43" Type="http://schemas.openxmlformats.org/officeDocument/2006/relationships/image" Target="media/image28.png"/><Relationship Id="rId139" Type="http://schemas.openxmlformats.org/officeDocument/2006/relationships/image" Target="media/image124.png"/><Relationship Id="rId290" Type="http://schemas.openxmlformats.org/officeDocument/2006/relationships/image" Target="media/image275.png"/><Relationship Id="rId304" Type="http://schemas.openxmlformats.org/officeDocument/2006/relationships/image" Target="media/image289.png"/><Relationship Id="rId346" Type="http://schemas.openxmlformats.org/officeDocument/2006/relationships/image" Target="media/image331.png"/><Relationship Id="rId388" Type="http://schemas.openxmlformats.org/officeDocument/2006/relationships/image" Target="media/image373.png"/><Relationship Id="rId511" Type="http://schemas.openxmlformats.org/officeDocument/2006/relationships/image" Target="media/image496.png"/><Relationship Id="rId553" Type="http://schemas.openxmlformats.org/officeDocument/2006/relationships/image" Target="media/image538.png"/><Relationship Id="rId85" Type="http://schemas.openxmlformats.org/officeDocument/2006/relationships/image" Target="media/image70.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413" Type="http://schemas.openxmlformats.org/officeDocument/2006/relationships/image" Target="media/image398.png"/><Relationship Id="rId595" Type="http://schemas.openxmlformats.org/officeDocument/2006/relationships/image" Target="media/image580.png"/><Relationship Id="rId248" Type="http://schemas.openxmlformats.org/officeDocument/2006/relationships/image" Target="media/image233.png"/><Relationship Id="rId455" Type="http://schemas.openxmlformats.org/officeDocument/2006/relationships/image" Target="media/image440.png"/><Relationship Id="rId497" Type="http://schemas.openxmlformats.org/officeDocument/2006/relationships/image" Target="media/image482.png"/><Relationship Id="rId12" Type="http://schemas.openxmlformats.org/officeDocument/2006/relationships/image" Target="media/image4.emf"/><Relationship Id="rId108" Type="http://schemas.openxmlformats.org/officeDocument/2006/relationships/image" Target="media/image93.png"/><Relationship Id="rId315" Type="http://schemas.openxmlformats.org/officeDocument/2006/relationships/image" Target="media/image300.png"/><Relationship Id="rId357" Type="http://schemas.openxmlformats.org/officeDocument/2006/relationships/image" Target="media/image342.png"/><Relationship Id="rId522" Type="http://schemas.openxmlformats.org/officeDocument/2006/relationships/image" Target="media/image507.png"/><Relationship Id="rId54" Type="http://schemas.openxmlformats.org/officeDocument/2006/relationships/image" Target="media/image39.png"/><Relationship Id="rId96" Type="http://schemas.openxmlformats.org/officeDocument/2006/relationships/image" Target="media/image81.png"/><Relationship Id="rId161" Type="http://schemas.openxmlformats.org/officeDocument/2006/relationships/image" Target="media/image146.png"/><Relationship Id="rId217" Type="http://schemas.openxmlformats.org/officeDocument/2006/relationships/image" Target="media/image202.png"/><Relationship Id="rId399" Type="http://schemas.openxmlformats.org/officeDocument/2006/relationships/image" Target="media/image384.png"/><Relationship Id="rId564" Type="http://schemas.openxmlformats.org/officeDocument/2006/relationships/image" Target="media/image549.png"/><Relationship Id="rId259" Type="http://schemas.openxmlformats.org/officeDocument/2006/relationships/image" Target="media/image244.png"/><Relationship Id="rId424" Type="http://schemas.openxmlformats.org/officeDocument/2006/relationships/image" Target="media/image409.png"/><Relationship Id="rId466" Type="http://schemas.openxmlformats.org/officeDocument/2006/relationships/image" Target="media/image451.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55.png"/><Relationship Id="rId326" Type="http://schemas.openxmlformats.org/officeDocument/2006/relationships/image" Target="media/image311.png"/><Relationship Id="rId533" Type="http://schemas.openxmlformats.org/officeDocument/2006/relationships/image" Target="media/image518.png"/><Relationship Id="rId65" Type="http://schemas.openxmlformats.org/officeDocument/2006/relationships/image" Target="media/image50.png"/><Relationship Id="rId130" Type="http://schemas.openxmlformats.org/officeDocument/2006/relationships/image" Target="media/image115.png"/><Relationship Id="rId368" Type="http://schemas.openxmlformats.org/officeDocument/2006/relationships/image" Target="media/image353.png"/><Relationship Id="rId575" Type="http://schemas.openxmlformats.org/officeDocument/2006/relationships/image" Target="media/image560.png"/><Relationship Id="rId172" Type="http://schemas.openxmlformats.org/officeDocument/2006/relationships/image" Target="media/image157.png"/><Relationship Id="rId228" Type="http://schemas.openxmlformats.org/officeDocument/2006/relationships/image" Target="media/image213.png"/><Relationship Id="rId435" Type="http://schemas.openxmlformats.org/officeDocument/2006/relationships/image" Target="media/image420.png"/><Relationship Id="rId477" Type="http://schemas.openxmlformats.org/officeDocument/2006/relationships/image" Target="media/image462.png"/><Relationship Id="rId600" Type="http://schemas.openxmlformats.org/officeDocument/2006/relationships/image" Target="media/image585.png"/><Relationship Id="rId281" Type="http://schemas.openxmlformats.org/officeDocument/2006/relationships/image" Target="media/image266.png"/><Relationship Id="rId337" Type="http://schemas.openxmlformats.org/officeDocument/2006/relationships/image" Target="media/image322.png"/><Relationship Id="rId502" Type="http://schemas.openxmlformats.org/officeDocument/2006/relationships/image" Target="media/image487.png"/><Relationship Id="rId34" Type="http://schemas.openxmlformats.org/officeDocument/2006/relationships/image" Target="media/image19.png"/><Relationship Id="rId76" Type="http://schemas.openxmlformats.org/officeDocument/2006/relationships/image" Target="media/image61.png"/><Relationship Id="rId141" Type="http://schemas.openxmlformats.org/officeDocument/2006/relationships/image" Target="media/image126.png"/><Relationship Id="rId379" Type="http://schemas.openxmlformats.org/officeDocument/2006/relationships/image" Target="media/image364.png"/><Relationship Id="rId544" Type="http://schemas.openxmlformats.org/officeDocument/2006/relationships/image" Target="media/image529.png"/><Relationship Id="rId586" Type="http://schemas.openxmlformats.org/officeDocument/2006/relationships/image" Target="media/image571.png"/><Relationship Id="rId7" Type="http://schemas.openxmlformats.org/officeDocument/2006/relationships/settings" Target="settings.xml"/><Relationship Id="rId183" Type="http://schemas.openxmlformats.org/officeDocument/2006/relationships/image" Target="media/image168.png"/><Relationship Id="rId239" Type="http://schemas.openxmlformats.org/officeDocument/2006/relationships/image" Target="media/image224.png"/><Relationship Id="rId390" Type="http://schemas.openxmlformats.org/officeDocument/2006/relationships/image" Target="media/image375.png"/><Relationship Id="rId404" Type="http://schemas.openxmlformats.org/officeDocument/2006/relationships/image" Target="media/image389.png"/><Relationship Id="rId446" Type="http://schemas.openxmlformats.org/officeDocument/2006/relationships/image" Target="media/image431.png"/><Relationship Id="rId250" Type="http://schemas.openxmlformats.org/officeDocument/2006/relationships/image" Target="media/image235.png"/><Relationship Id="rId292" Type="http://schemas.openxmlformats.org/officeDocument/2006/relationships/image" Target="media/image277.png"/><Relationship Id="rId306" Type="http://schemas.openxmlformats.org/officeDocument/2006/relationships/image" Target="media/image291.png"/><Relationship Id="rId488" Type="http://schemas.openxmlformats.org/officeDocument/2006/relationships/image" Target="media/image473.png"/><Relationship Id="rId45" Type="http://schemas.openxmlformats.org/officeDocument/2006/relationships/image" Target="media/image30.png"/><Relationship Id="rId87" Type="http://schemas.openxmlformats.org/officeDocument/2006/relationships/image" Target="media/image72.png"/><Relationship Id="rId110" Type="http://schemas.openxmlformats.org/officeDocument/2006/relationships/image" Target="media/image95.png"/><Relationship Id="rId348" Type="http://schemas.openxmlformats.org/officeDocument/2006/relationships/image" Target="media/image333.png"/><Relationship Id="rId513" Type="http://schemas.openxmlformats.org/officeDocument/2006/relationships/image" Target="media/image498.png"/><Relationship Id="rId555" Type="http://schemas.openxmlformats.org/officeDocument/2006/relationships/image" Target="media/image540.png"/><Relationship Id="rId597" Type="http://schemas.openxmlformats.org/officeDocument/2006/relationships/image" Target="media/image582.png"/><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png"/><Relationship Id="rId415" Type="http://schemas.openxmlformats.org/officeDocument/2006/relationships/image" Target="media/image400.png"/><Relationship Id="rId457" Type="http://schemas.openxmlformats.org/officeDocument/2006/relationships/image" Target="media/image442.png"/><Relationship Id="rId261" Type="http://schemas.openxmlformats.org/officeDocument/2006/relationships/image" Target="media/image246.png"/><Relationship Id="rId499" Type="http://schemas.openxmlformats.org/officeDocument/2006/relationships/image" Target="media/image484.png"/><Relationship Id="rId14" Type="http://schemas.openxmlformats.org/officeDocument/2006/relationships/header" Target="header2.xml"/><Relationship Id="rId56" Type="http://schemas.openxmlformats.org/officeDocument/2006/relationships/image" Target="media/image41.png"/><Relationship Id="rId317" Type="http://schemas.openxmlformats.org/officeDocument/2006/relationships/image" Target="media/image302.png"/><Relationship Id="rId359" Type="http://schemas.openxmlformats.org/officeDocument/2006/relationships/image" Target="media/image344.png"/><Relationship Id="rId524" Type="http://schemas.openxmlformats.org/officeDocument/2006/relationships/image" Target="media/image509.png"/><Relationship Id="rId566" Type="http://schemas.openxmlformats.org/officeDocument/2006/relationships/image" Target="media/image551.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8.png"/><Relationship Id="rId219" Type="http://schemas.openxmlformats.org/officeDocument/2006/relationships/image" Target="media/image204.png"/><Relationship Id="rId370" Type="http://schemas.openxmlformats.org/officeDocument/2006/relationships/image" Target="media/image355.png"/><Relationship Id="rId426" Type="http://schemas.openxmlformats.org/officeDocument/2006/relationships/image" Target="media/image411.png"/><Relationship Id="rId230" Type="http://schemas.openxmlformats.org/officeDocument/2006/relationships/image" Target="media/image215.png"/><Relationship Id="rId468" Type="http://schemas.openxmlformats.org/officeDocument/2006/relationships/image" Target="media/image453.png"/><Relationship Id="rId25" Type="http://schemas.openxmlformats.org/officeDocument/2006/relationships/image" Target="media/image10.png"/><Relationship Id="rId67" Type="http://schemas.openxmlformats.org/officeDocument/2006/relationships/image" Target="media/image52.png"/><Relationship Id="rId272" Type="http://schemas.openxmlformats.org/officeDocument/2006/relationships/image" Target="media/image257.png"/><Relationship Id="rId328" Type="http://schemas.openxmlformats.org/officeDocument/2006/relationships/image" Target="media/image313.png"/><Relationship Id="rId535" Type="http://schemas.openxmlformats.org/officeDocument/2006/relationships/image" Target="media/image520.png"/><Relationship Id="rId577" Type="http://schemas.openxmlformats.org/officeDocument/2006/relationships/image" Target="media/image562.png"/><Relationship Id="rId132" Type="http://schemas.openxmlformats.org/officeDocument/2006/relationships/image" Target="media/image117.png"/><Relationship Id="rId174" Type="http://schemas.openxmlformats.org/officeDocument/2006/relationships/image" Target="media/image159.png"/><Relationship Id="rId381" Type="http://schemas.openxmlformats.org/officeDocument/2006/relationships/image" Target="media/image366.png"/><Relationship Id="rId602" Type="http://schemas.openxmlformats.org/officeDocument/2006/relationships/header" Target="header5.xml"/><Relationship Id="rId241" Type="http://schemas.openxmlformats.org/officeDocument/2006/relationships/image" Target="media/image226.png"/><Relationship Id="rId437" Type="http://schemas.openxmlformats.org/officeDocument/2006/relationships/image" Target="media/image422.png"/><Relationship Id="rId479" Type="http://schemas.openxmlformats.org/officeDocument/2006/relationships/image" Target="media/image464.png"/><Relationship Id="rId36" Type="http://schemas.openxmlformats.org/officeDocument/2006/relationships/image" Target="media/image21.png"/><Relationship Id="rId283" Type="http://schemas.openxmlformats.org/officeDocument/2006/relationships/image" Target="media/image268.png"/><Relationship Id="rId339" Type="http://schemas.openxmlformats.org/officeDocument/2006/relationships/image" Target="media/image324.png"/><Relationship Id="rId490" Type="http://schemas.openxmlformats.org/officeDocument/2006/relationships/image" Target="media/image475.png"/><Relationship Id="rId504" Type="http://schemas.openxmlformats.org/officeDocument/2006/relationships/image" Target="media/image489.png"/><Relationship Id="rId546" Type="http://schemas.openxmlformats.org/officeDocument/2006/relationships/image" Target="media/image531.png"/><Relationship Id="rId78" Type="http://schemas.openxmlformats.org/officeDocument/2006/relationships/image" Target="media/image63.png"/><Relationship Id="rId101" Type="http://schemas.openxmlformats.org/officeDocument/2006/relationships/image" Target="media/image86.png"/><Relationship Id="rId143" Type="http://schemas.openxmlformats.org/officeDocument/2006/relationships/image" Target="media/image128.png"/><Relationship Id="rId185" Type="http://schemas.openxmlformats.org/officeDocument/2006/relationships/image" Target="media/image170.png"/><Relationship Id="rId350" Type="http://schemas.openxmlformats.org/officeDocument/2006/relationships/image" Target="media/image335.png"/><Relationship Id="rId406" Type="http://schemas.openxmlformats.org/officeDocument/2006/relationships/image" Target="media/image391.png"/><Relationship Id="rId588" Type="http://schemas.openxmlformats.org/officeDocument/2006/relationships/image" Target="media/image573.png"/><Relationship Id="rId9" Type="http://schemas.openxmlformats.org/officeDocument/2006/relationships/footnotes" Target="footnotes.xml"/><Relationship Id="rId210" Type="http://schemas.openxmlformats.org/officeDocument/2006/relationships/image" Target="media/image195.png"/><Relationship Id="rId392" Type="http://schemas.openxmlformats.org/officeDocument/2006/relationships/image" Target="media/image377.png"/><Relationship Id="rId448" Type="http://schemas.openxmlformats.org/officeDocument/2006/relationships/image" Target="media/image433.png"/><Relationship Id="rId252" Type="http://schemas.openxmlformats.org/officeDocument/2006/relationships/image" Target="media/image237.png"/><Relationship Id="rId294" Type="http://schemas.openxmlformats.org/officeDocument/2006/relationships/image" Target="media/image279.png"/><Relationship Id="rId308" Type="http://schemas.openxmlformats.org/officeDocument/2006/relationships/image" Target="media/image293.png"/><Relationship Id="rId515" Type="http://schemas.openxmlformats.org/officeDocument/2006/relationships/image" Target="media/image500.png"/><Relationship Id="rId47" Type="http://schemas.openxmlformats.org/officeDocument/2006/relationships/image" Target="media/image32.png"/><Relationship Id="rId89" Type="http://schemas.openxmlformats.org/officeDocument/2006/relationships/image" Target="media/image74.png"/><Relationship Id="rId112" Type="http://schemas.openxmlformats.org/officeDocument/2006/relationships/image" Target="media/image97.png"/><Relationship Id="rId154" Type="http://schemas.openxmlformats.org/officeDocument/2006/relationships/image" Target="media/image139.png"/><Relationship Id="rId361" Type="http://schemas.openxmlformats.org/officeDocument/2006/relationships/image" Target="media/image346.png"/><Relationship Id="rId557" Type="http://schemas.openxmlformats.org/officeDocument/2006/relationships/image" Target="media/image542.png"/><Relationship Id="rId599" Type="http://schemas.openxmlformats.org/officeDocument/2006/relationships/image" Target="media/image584.png"/><Relationship Id="rId196" Type="http://schemas.openxmlformats.org/officeDocument/2006/relationships/image" Target="media/image181.png"/><Relationship Id="rId417" Type="http://schemas.openxmlformats.org/officeDocument/2006/relationships/image" Target="media/image402.png"/><Relationship Id="rId459" Type="http://schemas.openxmlformats.org/officeDocument/2006/relationships/image" Target="media/image444.png"/><Relationship Id="rId16" Type="http://schemas.openxmlformats.org/officeDocument/2006/relationships/footer" Target="footer2.xml"/><Relationship Id="rId221" Type="http://schemas.openxmlformats.org/officeDocument/2006/relationships/image" Target="media/image206.png"/><Relationship Id="rId263" Type="http://schemas.openxmlformats.org/officeDocument/2006/relationships/image" Target="media/image248.png"/><Relationship Id="rId319" Type="http://schemas.openxmlformats.org/officeDocument/2006/relationships/image" Target="media/image304.png"/><Relationship Id="rId470" Type="http://schemas.openxmlformats.org/officeDocument/2006/relationships/image" Target="media/image455.png"/><Relationship Id="rId526" Type="http://schemas.openxmlformats.org/officeDocument/2006/relationships/image" Target="media/image511.png"/><Relationship Id="rId58" Type="http://schemas.openxmlformats.org/officeDocument/2006/relationships/image" Target="media/image43.png"/><Relationship Id="rId123" Type="http://schemas.openxmlformats.org/officeDocument/2006/relationships/image" Target="media/image108.png"/><Relationship Id="rId330" Type="http://schemas.openxmlformats.org/officeDocument/2006/relationships/image" Target="media/image315.png"/><Relationship Id="rId568" Type="http://schemas.openxmlformats.org/officeDocument/2006/relationships/image" Target="media/image553.png"/><Relationship Id="rId165" Type="http://schemas.openxmlformats.org/officeDocument/2006/relationships/image" Target="media/image150.png"/><Relationship Id="rId372" Type="http://schemas.openxmlformats.org/officeDocument/2006/relationships/image" Target="media/image357.png"/><Relationship Id="rId428" Type="http://schemas.openxmlformats.org/officeDocument/2006/relationships/image" Target="media/image413.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460" Type="http://schemas.openxmlformats.org/officeDocument/2006/relationships/image" Target="media/image445.png"/><Relationship Id="rId481" Type="http://schemas.openxmlformats.org/officeDocument/2006/relationships/image" Target="media/image466.png"/><Relationship Id="rId516" Type="http://schemas.openxmlformats.org/officeDocument/2006/relationships/image" Target="media/image501.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305.png"/><Relationship Id="rId537" Type="http://schemas.openxmlformats.org/officeDocument/2006/relationships/image" Target="media/image522.png"/><Relationship Id="rId558" Type="http://schemas.openxmlformats.org/officeDocument/2006/relationships/image" Target="media/image543.png"/><Relationship Id="rId579" Type="http://schemas.openxmlformats.org/officeDocument/2006/relationships/image" Target="media/image564.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image" Target="media/image326.png"/><Relationship Id="rId362" Type="http://schemas.openxmlformats.org/officeDocument/2006/relationships/image" Target="media/image347.png"/><Relationship Id="rId383" Type="http://schemas.openxmlformats.org/officeDocument/2006/relationships/image" Target="media/image368.png"/><Relationship Id="rId418" Type="http://schemas.openxmlformats.org/officeDocument/2006/relationships/image" Target="media/image403.png"/><Relationship Id="rId439" Type="http://schemas.openxmlformats.org/officeDocument/2006/relationships/image" Target="media/image424.png"/><Relationship Id="rId590" Type="http://schemas.openxmlformats.org/officeDocument/2006/relationships/image" Target="media/image575.png"/><Relationship Id="rId604" Type="http://schemas.openxmlformats.org/officeDocument/2006/relationships/header" Target="header6.xml"/><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450" Type="http://schemas.openxmlformats.org/officeDocument/2006/relationships/image" Target="media/image435.png"/><Relationship Id="rId471" Type="http://schemas.openxmlformats.org/officeDocument/2006/relationships/image" Target="media/image456.png"/><Relationship Id="rId506" Type="http://schemas.openxmlformats.org/officeDocument/2006/relationships/image" Target="media/image491.png"/><Relationship Id="rId17" Type="http://schemas.openxmlformats.org/officeDocument/2006/relationships/header" Target="header3.xm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95.png"/><Relationship Id="rId492" Type="http://schemas.openxmlformats.org/officeDocument/2006/relationships/image" Target="media/image477.png"/><Relationship Id="rId527" Type="http://schemas.openxmlformats.org/officeDocument/2006/relationships/image" Target="media/image512.png"/><Relationship Id="rId548" Type="http://schemas.openxmlformats.org/officeDocument/2006/relationships/image" Target="media/image533.png"/><Relationship Id="rId569" Type="http://schemas.openxmlformats.org/officeDocument/2006/relationships/image" Target="media/image554.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16.png"/><Relationship Id="rId352" Type="http://schemas.openxmlformats.org/officeDocument/2006/relationships/image" Target="media/image337.png"/><Relationship Id="rId373" Type="http://schemas.openxmlformats.org/officeDocument/2006/relationships/image" Target="media/image358.png"/><Relationship Id="rId394" Type="http://schemas.openxmlformats.org/officeDocument/2006/relationships/image" Target="media/image379.png"/><Relationship Id="rId408" Type="http://schemas.openxmlformats.org/officeDocument/2006/relationships/image" Target="media/image393.png"/><Relationship Id="rId429" Type="http://schemas.openxmlformats.org/officeDocument/2006/relationships/image" Target="media/image414.png"/><Relationship Id="rId580" Type="http://schemas.openxmlformats.org/officeDocument/2006/relationships/image" Target="media/image565.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440" Type="http://schemas.openxmlformats.org/officeDocument/2006/relationships/image" Target="media/image425.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461" Type="http://schemas.openxmlformats.org/officeDocument/2006/relationships/image" Target="media/image446.png"/><Relationship Id="rId482" Type="http://schemas.openxmlformats.org/officeDocument/2006/relationships/image" Target="media/image467.png"/><Relationship Id="rId517" Type="http://schemas.openxmlformats.org/officeDocument/2006/relationships/image" Target="media/image502.png"/><Relationship Id="rId538" Type="http://schemas.openxmlformats.org/officeDocument/2006/relationships/image" Target="media/image523.png"/><Relationship Id="rId559" Type="http://schemas.openxmlformats.org/officeDocument/2006/relationships/image" Target="media/image544.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306.png"/><Relationship Id="rId342" Type="http://schemas.openxmlformats.org/officeDocument/2006/relationships/image" Target="media/image327.png"/><Relationship Id="rId363" Type="http://schemas.openxmlformats.org/officeDocument/2006/relationships/image" Target="media/image348.png"/><Relationship Id="rId384" Type="http://schemas.openxmlformats.org/officeDocument/2006/relationships/image" Target="media/image369.png"/><Relationship Id="rId419" Type="http://schemas.openxmlformats.org/officeDocument/2006/relationships/image" Target="media/image404.png"/><Relationship Id="rId570" Type="http://schemas.openxmlformats.org/officeDocument/2006/relationships/image" Target="media/image555.png"/><Relationship Id="rId591" Type="http://schemas.openxmlformats.org/officeDocument/2006/relationships/image" Target="media/image576.png"/><Relationship Id="rId605" Type="http://schemas.openxmlformats.org/officeDocument/2006/relationships/image" Target="media/image586.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430" Type="http://schemas.openxmlformats.org/officeDocument/2006/relationships/image" Target="media/image415.png"/><Relationship Id="rId18" Type="http://schemas.openxmlformats.org/officeDocument/2006/relationships/footer" Target="footer3.xml"/><Relationship Id="rId39" Type="http://schemas.openxmlformats.org/officeDocument/2006/relationships/image" Target="media/image24.png"/><Relationship Id="rId265" Type="http://schemas.openxmlformats.org/officeDocument/2006/relationships/image" Target="media/image250.png"/><Relationship Id="rId286" Type="http://schemas.openxmlformats.org/officeDocument/2006/relationships/image" Target="media/image271.png"/><Relationship Id="rId451" Type="http://schemas.openxmlformats.org/officeDocument/2006/relationships/image" Target="media/image436.png"/><Relationship Id="rId472" Type="http://schemas.openxmlformats.org/officeDocument/2006/relationships/image" Target="media/image457.png"/><Relationship Id="rId493" Type="http://schemas.openxmlformats.org/officeDocument/2006/relationships/image" Target="media/image478.png"/><Relationship Id="rId507" Type="http://schemas.openxmlformats.org/officeDocument/2006/relationships/image" Target="media/image492.png"/><Relationship Id="rId528" Type="http://schemas.openxmlformats.org/officeDocument/2006/relationships/image" Target="media/image513.png"/><Relationship Id="rId549" Type="http://schemas.openxmlformats.org/officeDocument/2006/relationships/image" Target="media/image53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96.png"/><Relationship Id="rId332" Type="http://schemas.openxmlformats.org/officeDocument/2006/relationships/image" Target="media/image317.png"/><Relationship Id="rId353" Type="http://schemas.openxmlformats.org/officeDocument/2006/relationships/image" Target="media/image338.png"/><Relationship Id="rId374" Type="http://schemas.openxmlformats.org/officeDocument/2006/relationships/image" Target="media/image359.png"/><Relationship Id="rId395" Type="http://schemas.openxmlformats.org/officeDocument/2006/relationships/image" Target="media/image380.png"/><Relationship Id="rId409" Type="http://schemas.openxmlformats.org/officeDocument/2006/relationships/image" Target="media/image394.png"/><Relationship Id="rId560" Type="http://schemas.openxmlformats.org/officeDocument/2006/relationships/image" Target="media/image545.png"/><Relationship Id="rId581" Type="http://schemas.openxmlformats.org/officeDocument/2006/relationships/image" Target="media/image566.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420" Type="http://schemas.openxmlformats.org/officeDocument/2006/relationships/image" Target="media/image405.png"/><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41" Type="http://schemas.openxmlformats.org/officeDocument/2006/relationships/image" Target="media/image426.png"/><Relationship Id="rId462" Type="http://schemas.openxmlformats.org/officeDocument/2006/relationships/image" Target="media/image447.png"/><Relationship Id="rId483" Type="http://schemas.openxmlformats.org/officeDocument/2006/relationships/image" Target="media/image468.png"/><Relationship Id="rId518" Type="http://schemas.openxmlformats.org/officeDocument/2006/relationships/image" Target="media/image503.png"/><Relationship Id="rId539" Type="http://schemas.openxmlformats.org/officeDocument/2006/relationships/image" Target="media/image52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image" Target="media/image349.png"/><Relationship Id="rId550" Type="http://schemas.openxmlformats.org/officeDocument/2006/relationships/image" Target="media/image535.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70.png"/><Relationship Id="rId571" Type="http://schemas.openxmlformats.org/officeDocument/2006/relationships/image" Target="media/image556.png"/><Relationship Id="rId592" Type="http://schemas.openxmlformats.org/officeDocument/2006/relationships/image" Target="media/image577.png"/><Relationship Id="rId606" Type="http://schemas.openxmlformats.org/officeDocument/2006/relationships/fontTable" Target="fontTable.xml"/><Relationship Id="rId19" Type="http://schemas.openxmlformats.org/officeDocument/2006/relationships/hyperlink" Target="https://decmtreactprod.digitalecmt.com:447/vahub" TargetMode="External"/><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410" Type="http://schemas.openxmlformats.org/officeDocument/2006/relationships/image" Target="media/image395.png"/><Relationship Id="rId431" Type="http://schemas.openxmlformats.org/officeDocument/2006/relationships/image" Target="media/image416.png"/><Relationship Id="rId452" Type="http://schemas.openxmlformats.org/officeDocument/2006/relationships/image" Target="media/image437.png"/><Relationship Id="rId473" Type="http://schemas.openxmlformats.org/officeDocument/2006/relationships/image" Target="media/image458.png"/><Relationship Id="rId494" Type="http://schemas.openxmlformats.org/officeDocument/2006/relationships/image" Target="media/image479.png"/><Relationship Id="rId508" Type="http://schemas.openxmlformats.org/officeDocument/2006/relationships/image" Target="media/image493.png"/><Relationship Id="rId529" Type="http://schemas.openxmlformats.org/officeDocument/2006/relationships/image" Target="media/image514.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image" Target="media/image339.png"/><Relationship Id="rId540" Type="http://schemas.openxmlformats.org/officeDocument/2006/relationships/image" Target="media/image525.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4.png"/><Relationship Id="rId375" Type="http://schemas.openxmlformats.org/officeDocument/2006/relationships/image" Target="media/image360.png"/><Relationship Id="rId396" Type="http://schemas.openxmlformats.org/officeDocument/2006/relationships/image" Target="media/image381.png"/><Relationship Id="rId561" Type="http://schemas.openxmlformats.org/officeDocument/2006/relationships/image" Target="media/image546.png"/><Relationship Id="rId582" Type="http://schemas.openxmlformats.org/officeDocument/2006/relationships/image" Target="media/image567.png"/><Relationship Id="rId3" Type="http://schemas.openxmlformats.org/officeDocument/2006/relationships/customXml" Target="../customXml/item3.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400" Type="http://schemas.openxmlformats.org/officeDocument/2006/relationships/image" Target="media/image385.png"/><Relationship Id="rId421" Type="http://schemas.openxmlformats.org/officeDocument/2006/relationships/image" Target="media/image406.png"/><Relationship Id="rId442" Type="http://schemas.openxmlformats.org/officeDocument/2006/relationships/image" Target="media/image427.png"/><Relationship Id="rId463" Type="http://schemas.openxmlformats.org/officeDocument/2006/relationships/image" Target="media/image448.png"/><Relationship Id="rId484" Type="http://schemas.openxmlformats.org/officeDocument/2006/relationships/image" Target="media/image469.png"/><Relationship Id="rId519" Type="http://schemas.openxmlformats.org/officeDocument/2006/relationships/image" Target="media/image504.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png"/><Relationship Id="rId530" Type="http://schemas.openxmlformats.org/officeDocument/2006/relationships/image" Target="media/image515.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4.png"/><Relationship Id="rId365" Type="http://schemas.openxmlformats.org/officeDocument/2006/relationships/image" Target="media/image350.png"/><Relationship Id="rId386" Type="http://schemas.openxmlformats.org/officeDocument/2006/relationships/image" Target="media/image371.png"/><Relationship Id="rId551" Type="http://schemas.openxmlformats.org/officeDocument/2006/relationships/image" Target="media/image536.png"/><Relationship Id="rId572" Type="http://schemas.openxmlformats.org/officeDocument/2006/relationships/image" Target="media/image557.png"/><Relationship Id="rId593" Type="http://schemas.openxmlformats.org/officeDocument/2006/relationships/image" Target="media/image578.png"/><Relationship Id="rId607" Type="http://schemas.openxmlformats.org/officeDocument/2006/relationships/theme" Target="theme/theme1.xml"/><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411" Type="http://schemas.openxmlformats.org/officeDocument/2006/relationships/image" Target="media/image396.png"/><Relationship Id="rId432" Type="http://schemas.openxmlformats.org/officeDocument/2006/relationships/image" Target="media/image417.png"/><Relationship Id="rId453" Type="http://schemas.openxmlformats.org/officeDocument/2006/relationships/image" Target="media/image438.png"/><Relationship Id="rId474" Type="http://schemas.openxmlformats.org/officeDocument/2006/relationships/image" Target="media/image459.png"/><Relationship Id="rId509" Type="http://schemas.openxmlformats.org/officeDocument/2006/relationships/image" Target="media/image494.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image" Target="media/image298.png"/><Relationship Id="rId495" Type="http://schemas.openxmlformats.org/officeDocument/2006/relationships/image" Target="media/image480.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19.png"/><Relationship Id="rId355" Type="http://schemas.openxmlformats.org/officeDocument/2006/relationships/image" Target="media/image340.png"/><Relationship Id="rId376" Type="http://schemas.openxmlformats.org/officeDocument/2006/relationships/image" Target="media/image361.png"/><Relationship Id="rId397" Type="http://schemas.openxmlformats.org/officeDocument/2006/relationships/image" Target="media/image382.png"/><Relationship Id="rId520" Type="http://schemas.openxmlformats.org/officeDocument/2006/relationships/image" Target="media/image505.png"/><Relationship Id="rId541" Type="http://schemas.openxmlformats.org/officeDocument/2006/relationships/image" Target="media/image526.png"/><Relationship Id="rId562" Type="http://schemas.openxmlformats.org/officeDocument/2006/relationships/image" Target="media/image547.png"/><Relationship Id="rId583" Type="http://schemas.openxmlformats.org/officeDocument/2006/relationships/image" Target="media/image568.png"/><Relationship Id="rId4" Type="http://schemas.openxmlformats.org/officeDocument/2006/relationships/customXml" Target="../customXml/item4.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401" Type="http://schemas.openxmlformats.org/officeDocument/2006/relationships/image" Target="media/image386.png"/><Relationship Id="rId422" Type="http://schemas.openxmlformats.org/officeDocument/2006/relationships/image" Target="media/image407.png"/><Relationship Id="rId443" Type="http://schemas.openxmlformats.org/officeDocument/2006/relationships/image" Target="media/image428.png"/><Relationship Id="rId464" Type="http://schemas.openxmlformats.org/officeDocument/2006/relationships/image" Target="media/image449.png"/><Relationship Id="rId303" Type="http://schemas.openxmlformats.org/officeDocument/2006/relationships/image" Target="media/image288.png"/><Relationship Id="rId485" Type="http://schemas.openxmlformats.org/officeDocument/2006/relationships/image" Target="media/image470.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3.png"/><Relationship Id="rId345" Type="http://schemas.openxmlformats.org/officeDocument/2006/relationships/image" Target="media/image330.png"/><Relationship Id="rId387" Type="http://schemas.openxmlformats.org/officeDocument/2006/relationships/image" Target="media/image372.png"/><Relationship Id="rId510" Type="http://schemas.openxmlformats.org/officeDocument/2006/relationships/image" Target="media/image495.png"/><Relationship Id="rId552" Type="http://schemas.openxmlformats.org/officeDocument/2006/relationships/image" Target="media/image537.png"/><Relationship Id="rId594" Type="http://schemas.openxmlformats.org/officeDocument/2006/relationships/image" Target="media/image579.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412" Type="http://schemas.openxmlformats.org/officeDocument/2006/relationships/image" Target="media/image397.png"/><Relationship Id="rId107" Type="http://schemas.openxmlformats.org/officeDocument/2006/relationships/image" Target="media/image92.png"/><Relationship Id="rId289" Type="http://schemas.openxmlformats.org/officeDocument/2006/relationships/image" Target="media/image274.png"/><Relationship Id="rId454" Type="http://schemas.openxmlformats.org/officeDocument/2006/relationships/image" Target="media/image439.png"/><Relationship Id="rId496" Type="http://schemas.openxmlformats.org/officeDocument/2006/relationships/image" Target="media/image481.png"/><Relationship Id="rId11" Type="http://schemas.openxmlformats.org/officeDocument/2006/relationships/image" Target="media/image3.png"/><Relationship Id="rId53" Type="http://schemas.openxmlformats.org/officeDocument/2006/relationships/image" Target="media/image38.png"/><Relationship Id="rId149" Type="http://schemas.openxmlformats.org/officeDocument/2006/relationships/image" Target="media/image134.png"/><Relationship Id="rId314" Type="http://schemas.openxmlformats.org/officeDocument/2006/relationships/image" Target="media/image299.png"/><Relationship Id="rId356" Type="http://schemas.openxmlformats.org/officeDocument/2006/relationships/image" Target="media/image341.png"/><Relationship Id="rId398" Type="http://schemas.openxmlformats.org/officeDocument/2006/relationships/image" Target="media/image383.png"/><Relationship Id="rId521" Type="http://schemas.openxmlformats.org/officeDocument/2006/relationships/image" Target="media/image506.png"/><Relationship Id="rId563" Type="http://schemas.openxmlformats.org/officeDocument/2006/relationships/image" Target="media/image548.png"/><Relationship Id="rId95" Type="http://schemas.openxmlformats.org/officeDocument/2006/relationships/image" Target="media/image80.png"/><Relationship Id="rId160" Type="http://schemas.openxmlformats.org/officeDocument/2006/relationships/image" Target="media/image145.png"/><Relationship Id="rId216" Type="http://schemas.openxmlformats.org/officeDocument/2006/relationships/image" Target="media/image201.png"/><Relationship Id="rId423" Type="http://schemas.openxmlformats.org/officeDocument/2006/relationships/image" Target="media/image408.png"/><Relationship Id="rId258" Type="http://schemas.openxmlformats.org/officeDocument/2006/relationships/image" Target="media/image243.png"/><Relationship Id="rId465" Type="http://schemas.openxmlformats.org/officeDocument/2006/relationships/image" Target="media/image450.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325" Type="http://schemas.openxmlformats.org/officeDocument/2006/relationships/image" Target="media/image310.png"/><Relationship Id="rId367" Type="http://schemas.openxmlformats.org/officeDocument/2006/relationships/image" Target="media/image352.png"/><Relationship Id="rId532" Type="http://schemas.openxmlformats.org/officeDocument/2006/relationships/image" Target="media/image517.png"/><Relationship Id="rId574" Type="http://schemas.openxmlformats.org/officeDocument/2006/relationships/image" Target="media/image559.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434" Type="http://schemas.openxmlformats.org/officeDocument/2006/relationships/image" Target="media/image419.png"/><Relationship Id="rId476" Type="http://schemas.openxmlformats.org/officeDocument/2006/relationships/image" Target="media/image461.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image" Target="media/image265.png"/><Relationship Id="rId336" Type="http://schemas.openxmlformats.org/officeDocument/2006/relationships/image" Target="media/image321.png"/><Relationship Id="rId501" Type="http://schemas.openxmlformats.org/officeDocument/2006/relationships/image" Target="media/image486.png"/><Relationship Id="rId543" Type="http://schemas.openxmlformats.org/officeDocument/2006/relationships/image" Target="media/image528.png"/><Relationship Id="rId75" Type="http://schemas.openxmlformats.org/officeDocument/2006/relationships/image" Target="media/image60.png"/><Relationship Id="rId140" Type="http://schemas.openxmlformats.org/officeDocument/2006/relationships/image" Target="media/image125.png"/><Relationship Id="rId182" Type="http://schemas.openxmlformats.org/officeDocument/2006/relationships/image" Target="media/image167.png"/><Relationship Id="rId378" Type="http://schemas.openxmlformats.org/officeDocument/2006/relationships/image" Target="media/image363.png"/><Relationship Id="rId403" Type="http://schemas.openxmlformats.org/officeDocument/2006/relationships/image" Target="media/image388.png"/><Relationship Id="rId585" Type="http://schemas.openxmlformats.org/officeDocument/2006/relationships/image" Target="media/image570.png"/><Relationship Id="rId6" Type="http://schemas.openxmlformats.org/officeDocument/2006/relationships/styles" Target="styles.xml"/><Relationship Id="rId238" Type="http://schemas.openxmlformats.org/officeDocument/2006/relationships/image" Target="media/image223.png"/><Relationship Id="rId445" Type="http://schemas.openxmlformats.org/officeDocument/2006/relationships/image" Target="media/image430.png"/><Relationship Id="rId487" Type="http://schemas.openxmlformats.org/officeDocument/2006/relationships/image" Target="media/image472.png"/><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image" Target="media/image332.png"/><Relationship Id="rId512" Type="http://schemas.openxmlformats.org/officeDocument/2006/relationships/image" Target="media/image497.png"/><Relationship Id="rId44" Type="http://schemas.openxmlformats.org/officeDocument/2006/relationships/image" Target="media/image29.png"/><Relationship Id="rId86" Type="http://schemas.openxmlformats.org/officeDocument/2006/relationships/image" Target="media/image71.png"/><Relationship Id="rId151" Type="http://schemas.openxmlformats.org/officeDocument/2006/relationships/image" Target="media/image136.png"/><Relationship Id="rId389" Type="http://schemas.openxmlformats.org/officeDocument/2006/relationships/image" Target="media/image374.png"/><Relationship Id="rId554" Type="http://schemas.openxmlformats.org/officeDocument/2006/relationships/image" Target="media/image539.png"/><Relationship Id="rId596" Type="http://schemas.openxmlformats.org/officeDocument/2006/relationships/image" Target="media/image581.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414" Type="http://schemas.openxmlformats.org/officeDocument/2006/relationships/image" Target="media/image399.png"/><Relationship Id="rId456" Type="http://schemas.openxmlformats.org/officeDocument/2006/relationships/image" Target="media/image441.png"/><Relationship Id="rId498" Type="http://schemas.openxmlformats.org/officeDocument/2006/relationships/image" Target="media/image483.png"/><Relationship Id="rId13" Type="http://schemas.openxmlformats.org/officeDocument/2006/relationships/header" Target="header1.xml"/><Relationship Id="rId109" Type="http://schemas.openxmlformats.org/officeDocument/2006/relationships/image" Target="media/image94.png"/><Relationship Id="rId260" Type="http://schemas.openxmlformats.org/officeDocument/2006/relationships/image" Target="media/image245.png"/><Relationship Id="rId316" Type="http://schemas.openxmlformats.org/officeDocument/2006/relationships/image" Target="media/image301.png"/><Relationship Id="rId523" Type="http://schemas.openxmlformats.org/officeDocument/2006/relationships/image" Target="media/image508.png"/><Relationship Id="rId55" Type="http://schemas.openxmlformats.org/officeDocument/2006/relationships/image" Target="media/image40.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43.png"/><Relationship Id="rId565" Type="http://schemas.openxmlformats.org/officeDocument/2006/relationships/image" Target="media/image550.png"/><Relationship Id="rId162" Type="http://schemas.openxmlformats.org/officeDocument/2006/relationships/image" Target="media/image147.png"/><Relationship Id="rId218" Type="http://schemas.openxmlformats.org/officeDocument/2006/relationships/image" Target="media/image203.png"/><Relationship Id="rId425" Type="http://schemas.openxmlformats.org/officeDocument/2006/relationships/image" Target="media/image410.png"/><Relationship Id="rId467" Type="http://schemas.openxmlformats.org/officeDocument/2006/relationships/image" Target="media/image452.png"/><Relationship Id="rId271" Type="http://schemas.openxmlformats.org/officeDocument/2006/relationships/image" Target="media/image256.png"/><Relationship Id="rId24" Type="http://schemas.openxmlformats.org/officeDocument/2006/relationships/image" Target="media/image9.png"/><Relationship Id="rId66" Type="http://schemas.openxmlformats.org/officeDocument/2006/relationships/image" Target="media/image51.png"/><Relationship Id="rId131" Type="http://schemas.openxmlformats.org/officeDocument/2006/relationships/image" Target="media/image116.png"/><Relationship Id="rId327" Type="http://schemas.openxmlformats.org/officeDocument/2006/relationships/image" Target="media/image312.png"/><Relationship Id="rId369" Type="http://schemas.openxmlformats.org/officeDocument/2006/relationships/image" Target="media/image354.png"/><Relationship Id="rId534" Type="http://schemas.openxmlformats.org/officeDocument/2006/relationships/image" Target="media/image519.png"/><Relationship Id="rId576" Type="http://schemas.openxmlformats.org/officeDocument/2006/relationships/image" Target="media/image561.png"/><Relationship Id="rId173" Type="http://schemas.openxmlformats.org/officeDocument/2006/relationships/image" Target="media/image158.png"/><Relationship Id="rId229" Type="http://schemas.openxmlformats.org/officeDocument/2006/relationships/image" Target="media/image214.png"/><Relationship Id="rId380" Type="http://schemas.openxmlformats.org/officeDocument/2006/relationships/image" Target="media/image365.png"/><Relationship Id="rId436" Type="http://schemas.openxmlformats.org/officeDocument/2006/relationships/image" Target="media/image421.png"/><Relationship Id="rId601" Type="http://schemas.openxmlformats.org/officeDocument/2006/relationships/header" Target="header4.xml"/><Relationship Id="rId240" Type="http://schemas.openxmlformats.org/officeDocument/2006/relationships/image" Target="media/image225.png"/><Relationship Id="rId478" Type="http://schemas.openxmlformats.org/officeDocument/2006/relationships/image" Target="media/image463.png"/><Relationship Id="rId35" Type="http://schemas.openxmlformats.org/officeDocument/2006/relationships/image" Target="media/image20.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7.png"/><Relationship Id="rId338" Type="http://schemas.openxmlformats.org/officeDocument/2006/relationships/image" Target="media/image323.png"/><Relationship Id="rId503" Type="http://schemas.openxmlformats.org/officeDocument/2006/relationships/image" Target="media/image488.png"/><Relationship Id="rId545" Type="http://schemas.openxmlformats.org/officeDocument/2006/relationships/image" Target="media/image530.png"/><Relationship Id="rId587" Type="http://schemas.openxmlformats.org/officeDocument/2006/relationships/image" Target="media/image572.png"/><Relationship Id="rId8" Type="http://schemas.openxmlformats.org/officeDocument/2006/relationships/webSettings" Target="webSettings.xml"/><Relationship Id="rId142" Type="http://schemas.openxmlformats.org/officeDocument/2006/relationships/image" Target="media/image127.png"/><Relationship Id="rId184" Type="http://schemas.openxmlformats.org/officeDocument/2006/relationships/image" Target="media/image169.png"/><Relationship Id="rId391" Type="http://schemas.openxmlformats.org/officeDocument/2006/relationships/image" Target="media/image376.png"/><Relationship Id="rId405" Type="http://schemas.openxmlformats.org/officeDocument/2006/relationships/image" Target="media/image390.png"/><Relationship Id="rId447" Type="http://schemas.openxmlformats.org/officeDocument/2006/relationships/image" Target="media/image432.png"/><Relationship Id="rId251" Type="http://schemas.openxmlformats.org/officeDocument/2006/relationships/image" Target="media/image236.png"/><Relationship Id="rId489" Type="http://schemas.openxmlformats.org/officeDocument/2006/relationships/image" Target="media/image474.png"/><Relationship Id="rId46" Type="http://schemas.openxmlformats.org/officeDocument/2006/relationships/image" Target="media/image31.png"/><Relationship Id="rId293" Type="http://schemas.openxmlformats.org/officeDocument/2006/relationships/image" Target="media/image278.png"/><Relationship Id="rId307" Type="http://schemas.openxmlformats.org/officeDocument/2006/relationships/image" Target="media/image292.png"/><Relationship Id="rId349" Type="http://schemas.openxmlformats.org/officeDocument/2006/relationships/image" Target="media/image334.png"/><Relationship Id="rId514" Type="http://schemas.openxmlformats.org/officeDocument/2006/relationships/image" Target="media/image499.png"/><Relationship Id="rId556" Type="http://schemas.openxmlformats.org/officeDocument/2006/relationships/image" Target="media/image541.png"/><Relationship Id="rId88" Type="http://schemas.openxmlformats.org/officeDocument/2006/relationships/image" Target="media/image73.png"/><Relationship Id="rId111" Type="http://schemas.openxmlformats.org/officeDocument/2006/relationships/image" Target="media/image96.png"/><Relationship Id="rId153" Type="http://schemas.openxmlformats.org/officeDocument/2006/relationships/image" Target="media/image138.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45.png"/><Relationship Id="rId416" Type="http://schemas.openxmlformats.org/officeDocument/2006/relationships/image" Target="media/image401.png"/><Relationship Id="rId598" Type="http://schemas.openxmlformats.org/officeDocument/2006/relationships/image" Target="media/image583.png"/><Relationship Id="rId220" Type="http://schemas.openxmlformats.org/officeDocument/2006/relationships/image" Target="media/image205.png"/><Relationship Id="rId458" Type="http://schemas.openxmlformats.org/officeDocument/2006/relationships/image" Target="media/image443.png"/><Relationship Id="rId15" Type="http://schemas.openxmlformats.org/officeDocument/2006/relationships/footer" Target="footer1.xml"/><Relationship Id="rId57" Type="http://schemas.openxmlformats.org/officeDocument/2006/relationships/image" Target="media/image42.png"/><Relationship Id="rId262" Type="http://schemas.openxmlformats.org/officeDocument/2006/relationships/image" Target="media/image247.png"/><Relationship Id="rId318" Type="http://schemas.openxmlformats.org/officeDocument/2006/relationships/image" Target="media/image303.png"/><Relationship Id="rId525" Type="http://schemas.openxmlformats.org/officeDocument/2006/relationships/image" Target="media/image510.png"/><Relationship Id="rId567" Type="http://schemas.openxmlformats.org/officeDocument/2006/relationships/image" Target="media/image552.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9.png"/><Relationship Id="rId371" Type="http://schemas.openxmlformats.org/officeDocument/2006/relationships/image" Target="media/image356.png"/><Relationship Id="rId427" Type="http://schemas.openxmlformats.org/officeDocument/2006/relationships/image" Target="media/image412.png"/><Relationship Id="rId469" Type="http://schemas.openxmlformats.org/officeDocument/2006/relationships/image" Target="media/image454.png"/><Relationship Id="rId26" Type="http://schemas.openxmlformats.org/officeDocument/2006/relationships/image" Target="media/image11.png"/><Relationship Id="rId231" Type="http://schemas.openxmlformats.org/officeDocument/2006/relationships/image" Target="media/image216.png"/><Relationship Id="rId273" Type="http://schemas.openxmlformats.org/officeDocument/2006/relationships/image" Target="media/image258.png"/><Relationship Id="rId329" Type="http://schemas.openxmlformats.org/officeDocument/2006/relationships/image" Target="media/image314.png"/><Relationship Id="rId480" Type="http://schemas.openxmlformats.org/officeDocument/2006/relationships/image" Target="media/image465.png"/><Relationship Id="rId536" Type="http://schemas.openxmlformats.org/officeDocument/2006/relationships/image" Target="media/image521.png"/><Relationship Id="rId68" Type="http://schemas.openxmlformats.org/officeDocument/2006/relationships/image" Target="media/image53.png"/><Relationship Id="rId133" Type="http://schemas.openxmlformats.org/officeDocument/2006/relationships/image" Target="media/image118.png"/><Relationship Id="rId175" Type="http://schemas.openxmlformats.org/officeDocument/2006/relationships/image" Target="media/image160.png"/><Relationship Id="rId340" Type="http://schemas.openxmlformats.org/officeDocument/2006/relationships/image" Target="media/image325.png"/><Relationship Id="rId578" Type="http://schemas.openxmlformats.org/officeDocument/2006/relationships/image" Target="media/image563.png"/><Relationship Id="rId200" Type="http://schemas.openxmlformats.org/officeDocument/2006/relationships/image" Target="media/image185.png"/><Relationship Id="rId382" Type="http://schemas.openxmlformats.org/officeDocument/2006/relationships/image" Target="media/image367.png"/><Relationship Id="rId438" Type="http://schemas.openxmlformats.org/officeDocument/2006/relationships/image" Target="media/image423.png"/><Relationship Id="rId603" Type="http://schemas.openxmlformats.org/officeDocument/2006/relationships/footer" Target="footer4.xml"/><Relationship Id="rId242" Type="http://schemas.openxmlformats.org/officeDocument/2006/relationships/image" Target="media/image227.png"/><Relationship Id="rId284" Type="http://schemas.openxmlformats.org/officeDocument/2006/relationships/image" Target="media/image269.png"/><Relationship Id="rId491" Type="http://schemas.openxmlformats.org/officeDocument/2006/relationships/image" Target="media/image476.png"/><Relationship Id="rId505" Type="http://schemas.openxmlformats.org/officeDocument/2006/relationships/image" Target="media/image490.png"/><Relationship Id="rId37" Type="http://schemas.openxmlformats.org/officeDocument/2006/relationships/image" Target="media/image22.png"/><Relationship Id="rId79" Type="http://schemas.openxmlformats.org/officeDocument/2006/relationships/image" Target="media/image64.png"/><Relationship Id="rId102" Type="http://schemas.openxmlformats.org/officeDocument/2006/relationships/image" Target="media/image87.png"/><Relationship Id="rId144" Type="http://schemas.openxmlformats.org/officeDocument/2006/relationships/image" Target="media/image129.png"/><Relationship Id="rId547" Type="http://schemas.openxmlformats.org/officeDocument/2006/relationships/image" Target="media/image532.png"/><Relationship Id="rId589" Type="http://schemas.openxmlformats.org/officeDocument/2006/relationships/image" Target="media/image574.png"/><Relationship Id="rId90" Type="http://schemas.openxmlformats.org/officeDocument/2006/relationships/image" Target="media/image75.png"/><Relationship Id="rId186" Type="http://schemas.openxmlformats.org/officeDocument/2006/relationships/image" Target="media/image171.png"/><Relationship Id="rId351" Type="http://schemas.openxmlformats.org/officeDocument/2006/relationships/image" Target="media/image336.png"/><Relationship Id="rId393" Type="http://schemas.openxmlformats.org/officeDocument/2006/relationships/image" Target="media/image378.png"/><Relationship Id="rId407" Type="http://schemas.openxmlformats.org/officeDocument/2006/relationships/image" Target="media/image392.png"/><Relationship Id="rId449" Type="http://schemas.openxmlformats.org/officeDocument/2006/relationships/image" Target="media/image434.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templates\EPM-SPI_EPAMTechWritingBas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F8339C694C1904C91E8755AF319821C" ma:contentTypeVersion="13" ma:contentTypeDescription="Create a new document." ma:contentTypeScope="" ma:versionID="3fd376e6d3447db0098f9b278d3ee267">
  <xsd:schema xmlns:xsd="http://www.w3.org/2001/XMLSchema" xmlns:xs="http://www.w3.org/2001/XMLSchema" xmlns:p="http://schemas.microsoft.com/office/2006/metadata/properties" xmlns:ns2="2eb8f80e-5d7a-4481-9b6d-6a7da1be64ab" xmlns:ns3="ccbadb66-5cf0-4dad-bc50-2b56e7734a21" targetNamespace="http://schemas.microsoft.com/office/2006/metadata/properties" ma:root="true" ma:fieldsID="161a7b439540a389f69d2ebce2f1b535" ns2:_="" ns3:_="">
    <xsd:import namespace="2eb8f80e-5d7a-4481-9b6d-6a7da1be64ab"/>
    <xsd:import namespace="ccbadb66-5cf0-4dad-bc50-2b56e7734a21"/>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bbqx" minOccurs="0"/>
                <xsd:element ref="ns3:MediaServiceLocation" minOccurs="0"/>
                <xsd:element ref="ns3:MediaServiceOCR" minOccurs="0"/>
                <xsd:element ref="ns3:MediaServiceEventHashCode" minOccurs="0"/>
                <xsd:element ref="ns3:MediaServiceGenerationTim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b8f80e-5d7a-4481-9b6d-6a7da1be64a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cbadb66-5cf0-4dad-bc50-2b56e7734a21"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description="" ma:hidden="true" ma:internalName="MediaServiceDateTaken" ma:readOnly="true">
      <xsd:simpleType>
        <xsd:restriction base="dms:Text"/>
      </xsd:simpleType>
    </xsd:element>
    <xsd:element name="MediaServiceAutoTags" ma:index="13" nillable="true" ma:displayName="MediaServiceAutoTags" ma:description="" ma:internalName="MediaServiceAutoTags" ma:readOnly="true">
      <xsd:simpleType>
        <xsd:restriction base="dms:Text"/>
      </xsd:simpleType>
    </xsd:element>
    <xsd:element name="bbqx" ma:index="14" nillable="true" ma:displayName="Question" ma:internalName="bbqx">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bbqx xmlns="ccbadb66-5cf0-4dad-bc50-2b56e7734a21"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D2A92C9-2552-4D91-B15A-E7428360BD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b8f80e-5d7a-4481-9b6d-6a7da1be64ab"/>
    <ds:schemaRef ds:uri="ccbadb66-5cf0-4dad-bc50-2b56e7734a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F784D7-D6D4-41F3-A61A-1E04FA0A4CB8}">
  <ds:schemaRefs>
    <ds:schemaRef ds:uri="http://schemas.microsoft.com/office/2006/metadata/properties"/>
    <ds:schemaRef ds:uri="http://schemas.microsoft.com/office/infopath/2007/PartnerControls"/>
    <ds:schemaRef ds:uri="ccbadb66-5cf0-4dad-bc50-2b56e7734a21"/>
  </ds:schemaRefs>
</ds:datastoreItem>
</file>

<file path=customXml/itemProps3.xml><?xml version="1.0" encoding="utf-8"?>
<ds:datastoreItem xmlns:ds="http://schemas.openxmlformats.org/officeDocument/2006/customXml" ds:itemID="{9239A018-4A80-4650-8B31-259CACB5A289}">
  <ds:schemaRefs>
    <ds:schemaRef ds:uri="http://schemas.openxmlformats.org/officeDocument/2006/bibliography"/>
  </ds:schemaRefs>
</ds:datastoreItem>
</file>

<file path=customXml/itemProps4.xml><?xml version="1.0" encoding="utf-8"?>
<ds:datastoreItem xmlns:ds="http://schemas.openxmlformats.org/officeDocument/2006/customXml" ds:itemID="{AC2DC25D-3B43-4719-8ED6-60965F12D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EPM-SPI_EPAMTechWritingBase</Template>
  <TotalTime>5</TotalTime>
  <Pages>255</Pages>
  <Words>30752</Words>
  <Characters>175291</Characters>
  <Application>Microsoft Office Word</Application>
  <DocSecurity>0</DocSecurity>
  <Lines>1460</Lines>
  <Paragraphs>411</Paragraphs>
  <ScaleCrop>false</ScaleCrop>
  <HeadingPairs>
    <vt:vector size="2" baseType="variant">
      <vt:variant>
        <vt:lpstr>Title</vt:lpstr>
      </vt:variant>
      <vt:variant>
        <vt:i4>1</vt:i4>
      </vt:variant>
    </vt:vector>
  </HeadingPairs>
  <TitlesOfParts>
    <vt:vector size="1" baseType="lpstr">
      <vt:lpstr>ACUITY</vt:lpstr>
    </vt:vector>
  </TitlesOfParts>
  <Manager/>
  <Company>Company name</Company>
  <LinksUpToDate>false</LinksUpToDate>
  <CharactersWithSpaces>205632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ACUITY</dc:title>
  <dc:subject>VA-Hub User Guide</dc:subject>
  <dc:creator>Olga Nekrutkina</dc:creator>
  <cp:keywords/>
  <dc:description/>
  <cp:lastModifiedBy>Fouziah Butt</cp:lastModifiedBy>
  <cp:revision>3</cp:revision>
  <cp:lastPrinted>2015-03-17T09:30:00Z</cp:lastPrinted>
  <dcterms:created xsi:type="dcterms:W3CDTF">2021-01-15T08:39:00Z</dcterms:created>
  <dcterms:modified xsi:type="dcterms:W3CDTF">2021-02-19T15:42:00Z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ID">
    <vt:lpwstr>&lt;ClientID&gt;-&lt;ProductID&gt;</vt:lpwstr>
  </property>
  <property fmtid="{D5CDD505-2E9C-101B-9397-08002B2CF9AE}" pid="3" name="Classification">
    <vt:lpwstr>CONFIDENTIAL</vt:lpwstr>
  </property>
  <property fmtid="{D5CDD505-2E9C-101B-9397-08002B2CF9AE}" pid="4" name="Approval Date">
    <vt:lpwstr>dd-Mmm-yyyy</vt:lpwstr>
  </property>
  <property fmtid="{D5CDD505-2E9C-101B-9397-08002B2CF9AE}" pid="5" name="ContentTypeId">
    <vt:lpwstr>0x0101002F8339C694C1904C91E8755AF319821C</vt:lpwstr>
  </property>
  <property fmtid="{D5CDD505-2E9C-101B-9397-08002B2CF9AE}" pid="6" name="ClassificationContentMarkingHeaderShapeIds">
    <vt:lpwstr>29e,29f,2a0,2a1,2a2,2a3</vt:lpwstr>
  </property>
  <property fmtid="{D5CDD505-2E9C-101B-9397-08002B2CF9AE}" pid="7" name="ClassificationContentMarkingHeaderFontProps">
    <vt:lpwstr>#008000,10,Calibri</vt:lpwstr>
  </property>
  <property fmtid="{D5CDD505-2E9C-101B-9397-08002B2CF9AE}" pid="8" name="ClassificationContentMarkingHeaderText">
    <vt:lpwstr>Unrestricted</vt:lpwstr>
  </property>
  <property fmtid="{D5CDD505-2E9C-101B-9397-08002B2CF9AE}" pid="9" name="MSIP_Label_e0a8e240-e0e5-4637-9840-79064dfcc464_Enabled">
    <vt:lpwstr>true</vt:lpwstr>
  </property>
  <property fmtid="{D5CDD505-2E9C-101B-9397-08002B2CF9AE}" pid="10" name="MSIP_Label_e0a8e240-e0e5-4637-9840-79064dfcc464_SetDate">
    <vt:lpwstr>2021-02-19T15:42:18Z</vt:lpwstr>
  </property>
  <property fmtid="{D5CDD505-2E9C-101B-9397-08002B2CF9AE}" pid="11" name="MSIP_Label_e0a8e240-e0e5-4637-9840-79064dfcc464_Method">
    <vt:lpwstr>Privileged</vt:lpwstr>
  </property>
  <property fmtid="{D5CDD505-2E9C-101B-9397-08002B2CF9AE}" pid="12" name="MSIP_Label_e0a8e240-e0e5-4637-9840-79064dfcc464_Name">
    <vt:lpwstr>e0a8e240-e0e5-4637-9840-79064dfcc464</vt:lpwstr>
  </property>
  <property fmtid="{D5CDD505-2E9C-101B-9397-08002B2CF9AE}" pid="13" name="MSIP_Label_e0a8e240-e0e5-4637-9840-79064dfcc464_SiteId">
    <vt:lpwstr>0d7928da-1b33-41db-823d-8aa44d90b743</vt:lpwstr>
  </property>
  <property fmtid="{D5CDD505-2E9C-101B-9397-08002B2CF9AE}" pid="14" name="MSIP_Label_e0a8e240-e0e5-4637-9840-79064dfcc464_ActionId">
    <vt:lpwstr>7f6f3950-566a-4d9a-b851-8c65d73b6c37</vt:lpwstr>
  </property>
  <property fmtid="{D5CDD505-2E9C-101B-9397-08002B2CF9AE}" pid="15" name="MSIP_Label_e0a8e240-e0e5-4637-9840-79064dfcc464_ContentBits">
    <vt:lpwstr>1</vt:lpwstr>
  </property>
</Properties>
</file>